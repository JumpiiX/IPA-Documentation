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8FB474" w14:textId="77777777" w:rsidR="003050BA" w:rsidRPr="008956B0" w:rsidRDefault="003050BA" w:rsidP="003050BA">
      <w:pPr>
        <w:pBdr>
          <w:top w:val="single" w:sz="12" w:space="1" w:color="auto"/>
          <w:bottom w:val="single" w:sz="12" w:space="1" w:color="auto"/>
        </w:pBdr>
        <w:spacing w:before="1440" w:after="240" w:line="240" w:lineRule="auto"/>
        <w:contextualSpacing/>
        <w:rPr>
          <w:rFonts w:asciiTheme="majorHAnsi" w:eastAsia="MS Gothic" w:hAnsiTheme="majorHAnsi" w:cstheme="majorHAnsi"/>
          <w:b/>
          <w:spacing w:val="-10"/>
          <w:kern w:val="28"/>
          <w:sz w:val="72"/>
          <w:szCs w:val="56"/>
        </w:rPr>
      </w:pPr>
      <w:r w:rsidRPr="008956B0">
        <w:rPr>
          <w:rFonts w:asciiTheme="majorHAnsi" w:eastAsia="MS Gothic" w:hAnsiTheme="majorHAnsi" w:cstheme="majorHAnsi"/>
          <w:b/>
          <w:spacing w:val="-10"/>
          <w:kern w:val="28"/>
          <w:sz w:val="72"/>
          <w:szCs w:val="56"/>
        </w:rPr>
        <w:t>IPA-Dokumentation</w:t>
      </w:r>
    </w:p>
    <w:p w14:paraId="700AA047" w14:textId="77777777" w:rsidR="003050BA" w:rsidRDefault="003050BA" w:rsidP="003050BA">
      <w:pPr>
        <w:rPr>
          <w:rFonts w:asciiTheme="majorHAnsi" w:eastAsiaTheme="majorEastAsia" w:hAnsiTheme="majorHAnsi" w:cstheme="majorHAnsi"/>
          <w:b/>
          <w:kern w:val="28"/>
          <w:sz w:val="32"/>
          <w:szCs w:val="32"/>
        </w:rPr>
      </w:pPr>
      <w:r w:rsidRPr="003050BA">
        <w:rPr>
          <w:rFonts w:asciiTheme="majorHAnsi" w:eastAsiaTheme="majorEastAsia" w:hAnsiTheme="majorHAnsi" w:cstheme="majorHAnsi"/>
          <w:b/>
          <w:kern w:val="28"/>
          <w:sz w:val="32"/>
          <w:szCs w:val="32"/>
        </w:rPr>
        <w:t>Erweiterung des Competec Lernportals</w:t>
      </w:r>
    </w:p>
    <w:p w14:paraId="29F4FEFF" w14:textId="77777777" w:rsidR="008956B0" w:rsidRDefault="008956B0" w:rsidP="003050BA">
      <w:pPr>
        <w:rPr>
          <w:rFonts w:asciiTheme="majorHAnsi" w:eastAsiaTheme="majorEastAsia" w:hAnsiTheme="majorHAnsi" w:cstheme="majorHAnsi"/>
          <w:b/>
          <w:kern w:val="28"/>
          <w:sz w:val="32"/>
          <w:szCs w:val="32"/>
        </w:rPr>
      </w:pPr>
    </w:p>
    <w:p w14:paraId="634C5F3C" w14:textId="77777777" w:rsidR="008956B0" w:rsidRPr="003050BA" w:rsidRDefault="008956B0" w:rsidP="003050BA">
      <w:pPr>
        <w:rPr>
          <w:rFonts w:asciiTheme="majorHAnsi" w:eastAsiaTheme="majorEastAsia" w:hAnsiTheme="majorHAnsi" w:cstheme="majorHAnsi"/>
          <w:kern w:val="28"/>
          <w:sz w:val="32"/>
          <w:szCs w:val="32"/>
        </w:rPr>
      </w:pPr>
    </w:p>
    <w:p w14:paraId="657F0598" w14:textId="77777777" w:rsidR="00293B07" w:rsidRDefault="00293B07" w:rsidP="003050BA">
      <w:pPr>
        <w:rPr>
          <w:rFonts w:asciiTheme="majorHAnsi" w:eastAsiaTheme="majorEastAsia" w:hAnsiTheme="majorHAnsi" w:cstheme="majorBidi"/>
          <w:kern w:val="28"/>
          <w:sz w:val="26"/>
          <w:szCs w:val="26"/>
        </w:rPr>
      </w:pPr>
    </w:p>
    <w:p w14:paraId="62B3B156" w14:textId="44B8180A" w:rsidR="003050BA" w:rsidRPr="003050BA" w:rsidRDefault="003050BA" w:rsidP="003050BA">
      <w:pPr>
        <w:rPr>
          <w:rFonts w:asciiTheme="majorHAnsi" w:eastAsiaTheme="majorEastAsia" w:hAnsiTheme="majorHAnsi" w:cstheme="majorBidi"/>
          <w:kern w:val="28"/>
          <w:sz w:val="26"/>
          <w:szCs w:val="26"/>
        </w:rPr>
      </w:pPr>
      <w:r w:rsidRPr="003050BA">
        <w:rPr>
          <w:rFonts w:asciiTheme="majorHAnsi" w:eastAsiaTheme="majorEastAsia" w:hAnsiTheme="majorHAnsi" w:cstheme="majorBidi"/>
          <w:noProof/>
          <w:kern w:val="28"/>
          <w:sz w:val="26"/>
          <w:szCs w:val="26"/>
        </w:rPr>
        <w:drawing>
          <wp:inline distT="0" distB="0" distL="0" distR="0" wp14:anchorId="22A71FAA" wp14:editId="13F1ACDB">
            <wp:extent cx="5915244" cy="4832223"/>
            <wp:effectExtent l="0" t="0" r="0" b="6985"/>
            <wp:docPr id="9" name="Grafik 8" descr="Ein Bild, das Text, Whiteboard, Handschrift, Im Haus enthält.&#10;&#10;Automatisch generierte Beschreibung">
              <a:extLst xmlns:a="http://schemas.openxmlformats.org/drawingml/2006/main">
                <a:ext uri="{FF2B5EF4-FFF2-40B4-BE49-F238E27FC236}">
                  <a16:creationId xmlns:a16="http://schemas.microsoft.com/office/drawing/2014/main" id="{5F903BF7-59E1-CA4B-DEBB-007527E97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descr="Ein Bild, das Text, Whiteboard, Handschrift, Im Haus enthält.&#10;&#10;Automatisch generierte Beschreibung">
                      <a:extLst>
                        <a:ext uri="{FF2B5EF4-FFF2-40B4-BE49-F238E27FC236}">
                          <a16:creationId xmlns:a16="http://schemas.microsoft.com/office/drawing/2014/main" id="{5F903BF7-59E1-CA4B-DEBB-007527E9776D}"/>
                        </a:ext>
                      </a:extLst>
                    </pic:cNvPr>
                    <pic:cNvPicPr>
                      <a:picLocks noChangeAspect="1"/>
                    </pic:cNvPicPr>
                  </pic:nvPicPr>
                  <pic:blipFill rotWithShape="1">
                    <a:blip r:embed="rId11"/>
                    <a:srcRect l="8191"/>
                    <a:stretch/>
                  </pic:blipFill>
                  <pic:spPr bwMode="auto">
                    <a:xfrm>
                      <a:off x="0" y="0"/>
                      <a:ext cx="5959316" cy="4868226"/>
                    </a:xfrm>
                    <a:prstGeom prst="rect">
                      <a:avLst/>
                    </a:prstGeom>
                    <a:ln>
                      <a:noFill/>
                    </a:ln>
                    <a:extLst>
                      <a:ext uri="{53640926-AAD7-44D8-BBD7-CCE9431645EC}">
                        <a14:shadowObscured xmlns:a14="http://schemas.microsoft.com/office/drawing/2010/main"/>
                      </a:ext>
                    </a:extLst>
                  </pic:spPr>
                </pic:pic>
              </a:graphicData>
            </a:graphic>
          </wp:inline>
        </w:drawing>
      </w:r>
    </w:p>
    <w:p w14:paraId="100DE1A4" w14:textId="77777777" w:rsidR="008956B0" w:rsidRDefault="008956B0" w:rsidP="008E787C"/>
    <w:p w14:paraId="74B4C8AC" w14:textId="77777777" w:rsidR="008E787C" w:rsidRDefault="008E787C" w:rsidP="008E787C">
      <w:pPr>
        <w:pStyle w:val="Inhaltsverzeichnisberschrift"/>
      </w:pPr>
      <w:r>
        <w:lastRenderedPageBreak/>
        <w:t>Inhaltsverzeichnis</w:t>
      </w:r>
    </w:p>
    <w:p w14:paraId="4A98C7F0" w14:textId="2660190F" w:rsidR="00C41D60" w:rsidRDefault="009F242A">
      <w:pPr>
        <w:pStyle w:val="Verzeichnis1"/>
        <w:tabs>
          <w:tab w:val="right" w:leader="underscore" w:pos="9344"/>
        </w:tabs>
        <w:rPr>
          <w:rFonts w:eastAsiaTheme="minorEastAsia" w:cstheme="minorBidi"/>
          <w:b w:val="0"/>
          <w:bCs w:val="0"/>
          <w:i w:val="0"/>
          <w:iCs w:val="0"/>
          <w:noProof/>
          <w:kern w:val="2"/>
          <w:sz w:val="22"/>
          <w:szCs w:val="22"/>
          <w:lang w:eastAsia="de-CH"/>
          <w14:ligatures w14:val="standardContextual"/>
        </w:rPr>
      </w:pPr>
      <w:r>
        <w:rPr>
          <w:rFonts w:asciiTheme="majorHAnsi" w:hAnsiTheme="majorHAnsi"/>
          <w:b w:val="0"/>
          <w:i w:val="0"/>
          <w:iCs w:val="0"/>
          <w:noProof/>
        </w:rPr>
        <w:fldChar w:fldCharType="begin"/>
      </w:r>
      <w:r>
        <w:rPr>
          <w:rFonts w:asciiTheme="majorHAnsi" w:hAnsiTheme="majorHAnsi"/>
          <w:b w:val="0"/>
          <w:i w:val="0"/>
          <w:iCs w:val="0"/>
          <w:noProof/>
        </w:rPr>
        <w:instrText xml:space="preserve"> TOC \o "1-3" \h \z \u </w:instrText>
      </w:r>
      <w:r>
        <w:rPr>
          <w:rFonts w:asciiTheme="majorHAnsi" w:hAnsiTheme="majorHAnsi"/>
          <w:b w:val="0"/>
          <w:i w:val="0"/>
          <w:iCs w:val="0"/>
          <w:noProof/>
        </w:rPr>
        <w:fldChar w:fldCharType="separate"/>
      </w:r>
      <w:hyperlink w:anchor="_Toc161243277" w:history="1">
        <w:r w:rsidR="00C41D60" w:rsidRPr="00BA518F">
          <w:rPr>
            <w:rStyle w:val="Hyperlink"/>
            <w:noProof/>
          </w:rPr>
          <w:t>Allgemeine Informationen</w:t>
        </w:r>
        <w:r w:rsidR="00C41D60">
          <w:rPr>
            <w:noProof/>
            <w:webHidden/>
          </w:rPr>
          <w:tab/>
        </w:r>
        <w:r w:rsidR="00C41D60">
          <w:rPr>
            <w:noProof/>
            <w:webHidden/>
          </w:rPr>
          <w:fldChar w:fldCharType="begin"/>
        </w:r>
        <w:r w:rsidR="00C41D60">
          <w:rPr>
            <w:noProof/>
            <w:webHidden/>
          </w:rPr>
          <w:instrText xml:space="preserve"> PAGEREF _Toc161243277 \h </w:instrText>
        </w:r>
        <w:r w:rsidR="00C41D60">
          <w:rPr>
            <w:noProof/>
            <w:webHidden/>
          </w:rPr>
        </w:r>
        <w:r w:rsidR="00C41D60">
          <w:rPr>
            <w:noProof/>
            <w:webHidden/>
          </w:rPr>
          <w:fldChar w:fldCharType="separate"/>
        </w:r>
        <w:r w:rsidR="00C41D60">
          <w:rPr>
            <w:noProof/>
            <w:webHidden/>
          </w:rPr>
          <w:t>5</w:t>
        </w:r>
        <w:r w:rsidR="00C41D60">
          <w:rPr>
            <w:noProof/>
            <w:webHidden/>
          </w:rPr>
          <w:fldChar w:fldCharType="end"/>
        </w:r>
      </w:hyperlink>
    </w:p>
    <w:p w14:paraId="623B1176" w14:textId="03940143"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78" w:history="1">
        <w:r w:rsidR="00C41D60" w:rsidRPr="00BA518F">
          <w:rPr>
            <w:rStyle w:val="Hyperlink"/>
            <w:noProof/>
          </w:rPr>
          <w:t>Versionierung Dokumentation</w:t>
        </w:r>
        <w:r w:rsidR="00C41D60">
          <w:rPr>
            <w:noProof/>
            <w:webHidden/>
          </w:rPr>
          <w:tab/>
        </w:r>
        <w:r w:rsidR="00C41D60">
          <w:rPr>
            <w:noProof/>
            <w:webHidden/>
          </w:rPr>
          <w:fldChar w:fldCharType="begin"/>
        </w:r>
        <w:r w:rsidR="00C41D60">
          <w:rPr>
            <w:noProof/>
            <w:webHidden/>
          </w:rPr>
          <w:instrText xml:space="preserve"> PAGEREF _Toc161243278 \h </w:instrText>
        </w:r>
        <w:r w:rsidR="00C41D60">
          <w:rPr>
            <w:noProof/>
            <w:webHidden/>
          </w:rPr>
        </w:r>
        <w:r w:rsidR="00C41D60">
          <w:rPr>
            <w:noProof/>
            <w:webHidden/>
          </w:rPr>
          <w:fldChar w:fldCharType="separate"/>
        </w:r>
        <w:r w:rsidR="00C41D60">
          <w:rPr>
            <w:noProof/>
            <w:webHidden/>
          </w:rPr>
          <w:t>5</w:t>
        </w:r>
        <w:r w:rsidR="00C41D60">
          <w:rPr>
            <w:noProof/>
            <w:webHidden/>
          </w:rPr>
          <w:fldChar w:fldCharType="end"/>
        </w:r>
      </w:hyperlink>
    </w:p>
    <w:p w14:paraId="0F19BC74" w14:textId="421F4E67"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79" w:history="1">
        <w:r w:rsidR="00C41D60" w:rsidRPr="00BA518F">
          <w:rPr>
            <w:rStyle w:val="Hyperlink"/>
            <w:noProof/>
          </w:rPr>
          <w:t>Versionierung Praktische Arbeit</w:t>
        </w:r>
        <w:r w:rsidR="00C41D60">
          <w:rPr>
            <w:noProof/>
            <w:webHidden/>
          </w:rPr>
          <w:tab/>
        </w:r>
        <w:r w:rsidR="00C41D60">
          <w:rPr>
            <w:noProof/>
            <w:webHidden/>
          </w:rPr>
          <w:fldChar w:fldCharType="begin"/>
        </w:r>
        <w:r w:rsidR="00C41D60">
          <w:rPr>
            <w:noProof/>
            <w:webHidden/>
          </w:rPr>
          <w:instrText xml:space="preserve"> PAGEREF _Toc161243279 \h </w:instrText>
        </w:r>
        <w:r w:rsidR="00C41D60">
          <w:rPr>
            <w:noProof/>
            <w:webHidden/>
          </w:rPr>
        </w:r>
        <w:r w:rsidR="00C41D60">
          <w:rPr>
            <w:noProof/>
            <w:webHidden/>
          </w:rPr>
          <w:fldChar w:fldCharType="separate"/>
        </w:r>
        <w:r w:rsidR="00C41D60">
          <w:rPr>
            <w:noProof/>
            <w:webHidden/>
          </w:rPr>
          <w:t>5</w:t>
        </w:r>
        <w:r w:rsidR="00C41D60">
          <w:rPr>
            <w:noProof/>
            <w:webHidden/>
          </w:rPr>
          <w:fldChar w:fldCharType="end"/>
        </w:r>
      </w:hyperlink>
    </w:p>
    <w:p w14:paraId="695F66C9" w14:textId="0466C4D9"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80" w:history="1">
        <w:r w:rsidR="00C41D60" w:rsidRPr="00BA518F">
          <w:rPr>
            <w:rStyle w:val="Hyperlink"/>
            <w:noProof/>
          </w:rPr>
          <w:t>Zusatzinformationen</w:t>
        </w:r>
        <w:r w:rsidR="00C41D60">
          <w:rPr>
            <w:noProof/>
            <w:webHidden/>
          </w:rPr>
          <w:tab/>
        </w:r>
        <w:r w:rsidR="00C41D60">
          <w:rPr>
            <w:noProof/>
            <w:webHidden/>
          </w:rPr>
          <w:fldChar w:fldCharType="begin"/>
        </w:r>
        <w:r w:rsidR="00C41D60">
          <w:rPr>
            <w:noProof/>
            <w:webHidden/>
          </w:rPr>
          <w:instrText xml:space="preserve"> PAGEREF _Toc161243280 \h </w:instrText>
        </w:r>
        <w:r w:rsidR="00C41D60">
          <w:rPr>
            <w:noProof/>
            <w:webHidden/>
          </w:rPr>
        </w:r>
        <w:r w:rsidR="00C41D60">
          <w:rPr>
            <w:noProof/>
            <w:webHidden/>
          </w:rPr>
          <w:fldChar w:fldCharType="separate"/>
        </w:r>
        <w:r w:rsidR="00C41D60">
          <w:rPr>
            <w:noProof/>
            <w:webHidden/>
          </w:rPr>
          <w:t>5</w:t>
        </w:r>
        <w:r w:rsidR="00C41D60">
          <w:rPr>
            <w:noProof/>
            <w:webHidden/>
          </w:rPr>
          <w:fldChar w:fldCharType="end"/>
        </w:r>
      </w:hyperlink>
    </w:p>
    <w:p w14:paraId="0BF71326" w14:textId="4F1F7C8D" w:rsidR="00C41D60" w:rsidRDefault="00000000">
      <w:pPr>
        <w:pStyle w:val="Verzeichnis1"/>
        <w:tabs>
          <w:tab w:val="right" w:leader="underscore" w:pos="9344"/>
        </w:tabs>
        <w:rPr>
          <w:rFonts w:eastAsiaTheme="minorEastAsia" w:cstheme="minorBidi"/>
          <w:b w:val="0"/>
          <w:bCs w:val="0"/>
          <w:i w:val="0"/>
          <w:iCs w:val="0"/>
          <w:noProof/>
          <w:kern w:val="2"/>
          <w:sz w:val="22"/>
          <w:szCs w:val="22"/>
          <w:lang w:eastAsia="de-CH"/>
          <w14:ligatures w14:val="standardContextual"/>
        </w:rPr>
      </w:pPr>
      <w:hyperlink w:anchor="_Toc161243281" w:history="1">
        <w:r w:rsidR="00C41D60" w:rsidRPr="00BA518F">
          <w:rPr>
            <w:rStyle w:val="Hyperlink"/>
            <w:noProof/>
          </w:rPr>
          <w:t>Teil 1 – Umfeld und Ablauf</w:t>
        </w:r>
        <w:r w:rsidR="00C41D60">
          <w:rPr>
            <w:noProof/>
            <w:webHidden/>
          </w:rPr>
          <w:tab/>
        </w:r>
        <w:r w:rsidR="00C41D60">
          <w:rPr>
            <w:noProof/>
            <w:webHidden/>
          </w:rPr>
          <w:fldChar w:fldCharType="begin"/>
        </w:r>
        <w:r w:rsidR="00C41D60">
          <w:rPr>
            <w:noProof/>
            <w:webHidden/>
          </w:rPr>
          <w:instrText xml:space="preserve"> PAGEREF _Toc161243281 \h </w:instrText>
        </w:r>
        <w:r w:rsidR="00C41D60">
          <w:rPr>
            <w:noProof/>
            <w:webHidden/>
          </w:rPr>
        </w:r>
        <w:r w:rsidR="00C41D60">
          <w:rPr>
            <w:noProof/>
            <w:webHidden/>
          </w:rPr>
          <w:fldChar w:fldCharType="separate"/>
        </w:r>
        <w:r w:rsidR="00C41D60">
          <w:rPr>
            <w:noProof/>
            <w:webHidden/>
          </w:rPr>
          <w:t>6</w:t>
        </w:r>
        <w:r w:rsidR="00C41D60">
          <w:rPr>
            <w:noProof/>
            <w:webHidden/>
          </w:rPr>
          <w:fldChar w:fldCharType="end"/>
        </w:r>
      </w:hyperlink>
    </w:p>
    <w:p w14:paraId="20A66263" w14:textId="6C0738AD"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82" w:history="1">
        <w:r w:rsidR="00C41D60" w:rsidRPr="00BA518F">
          <w:rPr>
            <w:rStyle w:val="Hyperlink"/>
            <w:noProof/>
          </w:rPr>
          <w:t>Detaillierte Aufgabenstellung</w:t>
        </w:r>
        <w:r w:rsidR="00C41D60">
          <w:rPr>
            <w:noProof/>
            <w:webHidden/>
          </w:rPr>
          <w:tab/>
        </w:r>
        <w:r w:rsidR="00C41D60">
          <w:rPr>
            <w:noProof/>
            <w:webHidden/>
          </w:rPr>
          <w:fldChar w:fldCharType="begin"/>
        </w:r>
        <w:r w:rsidR="00C41D60">
          <w:rPr>
            <w:noProof/>
            <w:webHidden/>
          </w:rPr>
          <w:instrText xml:space="preserve"> PAGEREF _Toc161243282 \h </w:instrText>
        </w:r>
        <w:r w:rsidR="00C41D60">
          <w:rPr>
            <w:noProof/>
            <w:webHidden/>
          </w:rPr>
        </w:r>
        <w:r w:rsidR="00C41D60">
          <w:rPr>
            <w:noProof/>
            <w:webHidden/>
          </w:rPr>
          <w:fldChar w:fldCharType="separate"/>
        </w:r>
        <w:r w:rsidR="00C41D60">
          <w:rPr>
            <w:noProof/>
            <w:webHidden/>
          </w:rPr>
          <w:t>6</w:t>
        </w:r>
        <w:r w:rsidR="00C41D60">
          <w:rPr>
            <w:noProof/>
            <w:webHidden/>
          </w:rPr>
          <w:fldChar w:fldCharType="end"/>
        </w:r>
      </w:hyperlink>
    </w:p>
    <w:p w14:paraId="2A1931AE" w14:textId="27652125"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3" w:history="1">
        <w:r w:rsidR="00C41D60" w:rsidRPr="00BA518F">
          <w:rPr>
            <w:rStyle w:val="Hyperlink"/>
            <w:noProof/>
          </w:rPr>
          <w:t>Titel der Arbeit</w:t>
        </w:r>
        <w:r w:rsidR="00C41D60">
          <w:rPr>
            <w:noProof/>
            <w:webHidden/>
          </w:rPr>
          <w:tab/>
        </w:r>
        <w:r w:rsidR="00C41D60">
          <w:rPr>
            <w:noProof/>
            <w:webHidden/>
          </w:rPr>
          <w:fldChar w:fldCharType="begin"/>
        </w:r>
        <w:r w:rsidR="00C41D60">
          <w:rPr>
            <w:noProof/>
            <w:webHidden/>
          </w:rPr>
          <w:instrText xml:space="preserve"> PAGEREF _Toc161243283 \h </w:instrText>
        </w:r>
        <w:r w:rsidR="00C41D60">
          <w:rPr>
            <w:noProof/>
            <w:webHidden/>
          </w:rPr>
        </w:r>
        <w:r w:rsidR="00C41D60">
          <w:rPr>
            <w:noProof/>
            <w:webHidden/>
          </w:rPr>
          <w:fldChar w:fldCharType="separate"/>
        </w:r>
        <w:r w:rsidR="00C41D60">
          <w:rPr>
            <w:noProof/>
            <w:webHidden/>
          </w:rPr>
          <w:t>6</w:t>
        </w:r>
        <w:r w:rsidR="00C41D60">
          <w:rPr>
            <w:noProof/>
            <w:webHidden/>
          </w:rPr>
          <w:fldChar w:fldCharType="end"/>
        </w:r>
      </w:hyperlink>
    </w:p>
    <w:p w14:paraId="23939F27" w14:textId="04F27EE8"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4" w:history="1">
        <w:r w:rsidR="00C41D60" w:rsidRPr="00BA518F">
          <w:rPr>
            <w:rStyle w:val="Hyperlink"/>
            <w:noProof/>
          </w:rPr>
          <w:t>Ausgangslage</w:t>
        </w:r>
        <w:r w:rsidR="00C41D60">
          <w:rPr>
            <w:noProof/>
            <w:webHidden/>
          </w:rPr>
          <w:tab/>
        </w:r>
        <w:r w:rsidR="00C41D60">
          <w:rPr>
            <w:noProof/>
            <w:webHidden/>
          </w:rPr>
          <w:fldChar w:fldCharType="begin"/>
        </w:r>
        <w:r w:rsidR="00C41D60">
          <w:rPr>
            <w:noProof/>
            <w:webHidden/>
          </w:rPr>
          <w:instrText xml:space="preserve"> PAGEREF _Toc161243284 \h </w:instrText>
        </w:r>
        <w:r w:rsidR="00C41D60">
          <w:rPr>
            <w:noProof/>
            <w:webHidden/>
          </w:rPr>
        </w:r>
        <w:r w:rsidR="00C41D60">
          <w:rPr>
            <w:noProof/>
            <w:webHidden/>
          </w:rPr>
          <w:fldChar w:fldCharType="separate"/>
        </w:r>
        <w:r w:rsidR="00C41D60">
          <w:rPr>
            <w:noProof/>
            <w:webHidden/>
          </w:rPr>
          <w:t>6</w:t>
        </w:r>
        <w:r w:rsidR="00C41D60">
          <w:rPr>
            <w:noProof/>
            <w:webHidden/>
          </w:rPr>
          <w:fldChar w:fldCharType="end"/>
        </w:r>
      </w:hyperlink>
    </w:p>
    <w:p w14:paraId="714D64D2" w14:textId="0D7FBC15"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5" w:history="1">
        <w:r w:rsidR="00C41D60" w:rsidRPr="00BA518F">
          <w:rPr>
            <w:rStyle w:val="Hyperlink"/>
            <w:noProof/>
          </w:rPr>
          <w:t>Teilauftrag 1: Login und Benutzerverwaltung</w:t>
        </w:r>
        <w:r w:rsidR="00C41D60">
          <w:rPr>
            <w:noProof/>
            <w:webHidden/>
          </w:rPr>
          <w:tab/>
        </w:r>
        <w:r w:rsidR="00C41D60">
          <w:rPr>
            <w:noProof/>
            <w:webHidden/>
          </w:rPr>
          <w:fldChar w:fldCharType="begin"/>
        </w:r>
        <w:r w:rsidR="00C41D60">
          <w:rPr>
            <w:noProof/>
            <w:webHidden/>
          </w:rPr>
          <w:instrText xml:space="preserve"> PAGEREF _Toc161243285 \h </w:instrText>
        </w:r>
        <w:r w:rsidR="00C41D60">
          <w:rPr>
            <w:noProof/>
            <w:webHidden/>
          </w:rPr>
        </w:r>
        <w:r w:rsidR="00C41D60">
          <w:rPr>
            <w:noProof/>
            <w:webHidden/>
          </w:rPr>
          <w:fldChar w:fldCharType="separate"/>
        </w:r>
        <w:r w:rsidR="00C41D60">
          <w:rPr>
            <w:noProof/>
            <w:webHidden/>
          </w:rPr>
          <w:t>7</w:t>
        </w:r>
        <w:r w:rsidR="00C41D60">
          <w:rPr>
            <w:noProof/>
            <w:webHidden/>
          </w:rPr>
          <w:fldChar w:fldCharType="end"/>
        </w:r>
      </w:hyperlink>
    </w:p>
    <w:p w14:paraId="4121BB55" w14:textId="75FC3C6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6" w:history="1">
        <w:r w:rsidR="00C41D60" w:rsidRPr="00BA518F">
          <w:rPr>
            <w:rStyle w:val="Hyperlink"/>
            <w:noProof/>
          </w:rPr>
          <w:t>Teilauftrag 2: Bilderverwaltung</w:t>
        </w:r>
        <w:r w:rsidR="00C41D60">
          <w:rPr>
            <w:noProof/>
            <w:webHidden/>
          </w:rPr>
          <w:tab/>
        </w:r>
        <w:r w:rsidR="00C41D60">
          <w:rPr>
            <w:noProof/>
            <w:webHidden/>
          </w:rPr>
          <w:fldChar w:fldCharType="begin"/>
        </w:r>
        <w:r w:rsidR="00C41D60">
          <w:rPr>
            <w:noProof/>
            <w:webHidden/>
          </w:rPr>
          <w:instrText xml:space="preserve"> PAGEREF _Toc161243286 \h </w:instrText>
        </w:r>
        <w:r w:rsidR="00C41D60">
          <w:rPr>
            <w:noProof/>
            <w:webHidden/>
          </w:rPr>
        </w:r>
        <w:r w:rsidR="00C41D60">
          <w:rPr>
            <w:noProof/>
            <w:webHidden/>
          </w:rPr>
          <w:fldChar w:fldCharType="separate"/>
        </w:r>
        <w:r w:rsidR="00C41D60">
          <w:rPr>
            <w:noProof/>
            <w:webHidden/>
          </w:rPr>
          <w:t>8</w:t>
        </w:r>
        <w:r w:rsidR="00C41D60">
          <w:rPr>
            <w:noProof/>
            <w:webHidden/>
          </w:rPr>
          <w:fldChar w:fldCharType="end"/>
        </w:r>
      </w:hyperlink>
    </w:p>
    <w:p w14:paraId="461C8D36" w14:textId="7332BB16"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7" w:history="1">
        <w:r w:rsidR="00C41D60" w:rsidRPr="00BA518F">
          <w:rPr>
            <w:rStyle w:val="Hyperlink"/>
            <w:noProof/>
          </w:rPr>
          <w:t>Teilauftrag 3: Fehlerbehandlung des Datenimports</w:t>
        </w:r>
        <w:r w:rsidR="00C41D60">
          <w:rPr>
            <w:noProof/>
            <w:webHidden/>
          </w:rPr>
          <w:tab/>
        </w:r>
        <w:r w:rsidR="00C41D60">
          <w:rPr>
            <w:noProof/>
            <w:webHidden/>
          </w:rPr>
          <w:fldChar w:fldCharType="begin"/>
        </w:r>
        <w:r w:rsidR="00C41D60">
          <w:rPr>
            <w:noProof/>
            <w:webHidden/>
          </w:rPr>
          <w:instrText xml:space="preserve"> PAGEREF _Toc161243287 \h </w:instrText>
        </w:r>
        <w:r w:rsidR="00C41D60">
          <w:rPr>
            <w:noProof/>
            <w:webHidden/>
          </w:rPr>
        </w:r>
        <w:r w:rsidR="00C41D60">
          <w:rPr>
            <w:noProof/>
            <w:webHidden/>
          </w:rPr>
          <w:fldChar w:fldCharType="separate"/>
        </w:r>
        <w:r w:rsidR="00C41D60">
          <w:rPr>
            <w:noProof/>
            <w:webHidden/>
          </w:rPr>
          <w:t>8</w:t>
        </w:r>
        <w:r w:rsidR="00C41D60">
          <w:rPr>
            <w:noProof/>
            <w:webHidden/>
          </w:rPr>
          <w:fldChar w:fldCharType="end"/>
        </w:r>
      </w:hyperlink>
    </w:p>
    <w:p w14:paraId="50622895" w14:textId="4F6A3539"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8" w:history="1">
        <w:r w:rsidR="00C41D60" w:rsidRPr="00BA518F">
          <w:rPr>
            <w:rStyle w:val="Hyperlink"/>
            <w:noProof/>
          </w:rPr>
          <w:t>Mittel und Methoden</w:t>
        </w:r>
        <w:r w:rsidR="00C41D60">
          <w:rPr>
            <w:noProof/>
            <w:webHidden/>
          </w:rPr>
          <w:tab/>
        </w:r>
        <w:r w:rsidR="00C41D60">
          <w:rPr>
            <w:noProof/>
            <w:webHidden/>
          </w:rPr>
          <w:fldChar w:fldCharType="begin"/>
        </w:r>
        <w:r w:rsidR="00C41D60">
          <w:rPr>
            <w:noProof/>
            <w:webHidden/>
          </w:rPr>
          <w:instrText xml:space="preserve"> PAGEREF _Toc161243288 \h </w:instrText>
        </w:r>
        <w:r w:rsidR="00C41D60">
          <w:rPr>
            <w:noProof/>
            <w:webHidden/>
          </w:rPr>
        </w:r>
        <w:r w:rsidR="00C41D60">
          <w:rPr>
            <w:noProof/>
            <w:webHidden/>
          </w:rPr>
          <w:fldChar w:fldCharType="separate"/>
        </w:r>
        <w:r w:rsidR="00C41D60">
          <w:rPr>
            <w:noProof/>
            <w:webHidden/>
          </w:rPr>
          <w:t>9</w:t>
        </w:r>
        <w:r w:rsidR="00C41D60">
          <w:rPr>
            <w:noProof/>
            <w:webHidden/>
          </w:rPr>
          <w:fldChar w:fldCharType="end"/>
        </w:r>
      </w:hyperlink>
    </w:p>
    <w:p w14:paraId="60BBBF68" w14:textId="62C3CB5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9" w:history="1">
        <w:r w:rsidR="00C41D60" w:rsidRPr="00BA518F">
          <w:rPr>
            <w:rStyle w:val="Hyperlink"/>
            <w:noProof/>
          </w:rPr>
          <w:t>Deklaration der Vorkenntnisse</w:t>
        </w:r>
        <w:r w:rsidR="00C41D60">
          <w:rPr>
            <w:noProof/>
            <w:webHidden/>
          </w:rPr>
          <w:tab/>
        </w:r>
        <w:r w:rsidR="00C41D60">
          <w:rPr>
            <w:noProof/>
            <w:webHidden/>
          </w:rPr>
          <w:fldChar w:fldCharType="begin"/>
        </w:r>
        <w:r w:rsidR="00C41D60">
          <w:rPr>
            <w:noProof/>
            <w:webHidden/>
          </w:rPr>
          <w:instrText xml:space="preserve"> PAGEREF _Toc161243289 \h </w:instrText>
        </w:r>
        <w:r w:rsidR="00C41D60">
          <w:rPr>
            <w:noProof/>
            <w:webHidden/>
          </w:rPr>
        </w:r>
        <w:r w:rsidR="00C41D60">
          <w:rPr>
            <w:noProof/>
            <w:webHidden/>
          </w:rPr>
          <w:fldChar w:fldCharType="separate"/>
        </w:r>
        <w:r w:rsidR="00C41D60">
          <w:rPr>
            <w:noProof/>
            <w:webHidden/>
          </w:rPr>
          <w:t>10</w:t>
        </w:r>
        <w:r w:rsidR="00C41D60">
          <w:rPr>
            <w:noProof/>
            <w:webHidden/>
          </w:rPr>
          <w:fldChar w:fldCharType="end"/>
        </w:r>
      </w:hyperlink>
    </w:p>
    <w:p w14:paraId="1DAAEC79" w14:textId="0EC5872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90" w:history="1">
        <w:r w:rsidR="00C41D60" w:rsidRPr="00BA518F">
          <w:rPr>
            <w:rStyle w:val="Hyperlink"/>
            <w:noProof/>
          </w:rPr>
          <w:t>Deklaration der Vorarbeiten</w:t>
        </w:r>
        <w:r w:rsidR="00C41D60">
          <w:rPr>
            <w:noProof/>
            <w:webHidden/>
          </w:rPr>
          <w:tab/>
        </w:r>
        <w:r w:rsidR="00C41D60">
          <w:rPr>
            <w:noProof/>
            <w:webHidden/>
          </w:rPr>
          <w:fldChar w:fldCharType="begin"/>
        </w:r>
        <w:r w:rsidR="00C41D60">
          <w:rPr>
            <w:noProof/>
            <w:webHidden/>
          </w:rPr>
          <w:instrText xml:space="preserve"> PAGEREF _Toc161243290 \h </w:instrText>
        </w:r>
        <w:r w:rsidR="00C41D60">
          <w:rPr>
            <w:noProof/>
            <w:webHidden/>
          </w:rPr>
        </w:r>
        <w:r w:rsidR="00C41D60">
          <w:rPr>
            <w:noProof/>
            <w:webHidden/>
          </w:rPr>
          <w:fldChar w:fldCharType="separate"/>
        </w:r>
        <w:r w:rsidR="00C41D60">
          <w:rPr>
            <w:noProof/>
            <w:webHidden/>
          </w:rPr>
          <w:t>10</w:t>
        </w:r>
        <w:r w:rsidR="00C41D60">
          <w:rPr>
            <w:noProof/>
            <w:webHidden/>
          </w:rPr>
          <w:fldChar w:fldCharType="end"/>
        </w:r>
      </w:hyperlink>
    </w:p>
    <w:p w14:paraId="413EA2D1" w14:textId="7F9FBF97"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91" w:history="1">
        <w:r w:rsidR="00C41D60" w:rsidRPr="00BA518F">
          <w:rPr>
            <w:rStyle w:val="Hyperlink"/>
            <w:noProof/>
          </w:rPr>
          <w:t>Neue Lerninhalte</w:t>
        </w:r>
        <w:r w:rsidR="00C41D60">
          <w:rPr>
            <w:noProof/>
            <w:webHidden/>
          </w:rPr>
          <w:tab/>
        </w:r>
        <w:r w:rsidR="00C41D60">
          <w:rPr>
            <w:noProof/>
            <w:webHidden/>
          </w:rPr>
          <w:fldChar w:fldCharType="begin"/>
        </w:r>
        <w:r w:rsidR="00C41D60">
          <w:rPr>
            <w:noProof/>
            <w:webHidden/>
          </w:rPr>
          <w:instrText xml:space="preserve"> PAGEREF _Toc161243291 \h </w:instrText>
        </w:r>
        <w:r w:rsidR="00C41D60">
          <w:rPr>
            <w:noProof/>
            <w:webHidden/>
          </w:rPr>
        </w:r>
        <w:r w:rsidR="00C41D60">
          <w:rPr>
            <w:noProof/>
            <w:webHidden/>
          </w:rPr>
          <w:fldChar w:fldCharType="separate"/>
        </w:r>
        <w:r w:rsidR="00C41D60">
          <w:rPr>
            <w:noProof/>
            <w:webHidden/>
          </w:rPr>
          <w:t>11</w:t>
        </w:r>
        <w:r w:rsidR="00C41D60">
          <w:rPr>
            <w:noProof/>
            <w:webHidden/>
          </w:rPr>
          <w:fldChar w:fldCharType="end"/>
        </w:r>
      </w:hyperlink>
    </w:p>
    <w:p w14:paraId="1AF902FF" w14:textId="35A8F0A7"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92" w:history="1">
        <w:r w:rsidR="00C41D60" w:rsidRPr="00BA518F">
          <w:rPr>
            <w:rStyle w:val="Hyperlink"/>
            <w:noProof/>
          </w:rPr>
          <w:t>Arbeiten in den letzten 6 Monaten</w:t>
        </w:r>
        <w:r w:rsidR="00C41D60">
          <w:rPr>
            <w:noProof/>
            <w:webHidden/>
          </w:rPr>
          <w:tab/>
        </w:r>
        <w:r w:rsidR="00C41D60">
          <w:rPr>
            <w:noProof/>
            <w:webHidden/>
          </w:rPr>
          <w:fldChar w:fldCharType="begin"/>
        </w:r>
        <w:r w:rsidR="00C41D60">
          <w:rPr>
            <w:noProof/>
            <w:webHidden/>
          </w:rPr>
          <w:instrText xml:space="preserve"> PAGEREF _Toc161243292 \h </w:instrText>
        </w:r>
        <w:r w:rsidR="00C41D60">
          <w:rPr>
            <w:noProof/>
            <w:webHidden/>
          </w:rPr>
        </w:r>
        <w:r w:rsidR="00C41D60">
          <w:rPr>
            <w:noProof/>
            <w:webHidden/>
          </w:rPr>
          <w:fldChar w:fldCharType="separate"/>
        </w:r>
        <w:r w:rsidR="00C41D60">
          <w:rPr>
            <w:noProof/>
            <w:webHidden/>
          </w:rPr>
          <w:t>11</w:t>
        </w:r>
        <w:r w:rsidR="00C41D60">
          <w:rPr>
            <w:noProof/>
            <w:webHidden/>
          </w:rPr>
          <w:fldChar w:fldCharType="end"/>
        </w:r>
      </w:hyperlink>
    </w:p>
    <w:p w14:paraId="5DF4A6A9" w14:textId="688F1D89"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3" w:history="1">
        <w:r w:rsidR="00C41D60" w:rsidRPr="00BA518F">
          <w:rPr>
            <w:rStyle w:val="Hyperlink"/>
            <w:noProof/>
          </w:rPr>
          <w:t>Deklaration der benutzten Firmenstandards</w:t>
        </w:r>
        <w:r w:rsidR="00C41D60">
          <w:rPr>
            <w:noProof/>
            <w:webHidden/>
          </w:rPr>
          <w:tab/>
        </w:r>
        <w:r w:rsidR="00C41D60">
          <w:rPr>
            <w:noProof/>
            <w:webHidden/>
          </w:rPr>
          <w:fldChar w:fldCharType="begin"/>
        </w:r>
        <w:r w:rsidR="00C41D60">
          <w:rPr>
            <w:noProof/>
            <w:webHidden/>
          </w:rPr>
          <w:instrText xml:space="preserve"> PAGEREF _Toc161243293 \h </w:instrText>
        </w:r>
        <w:r w:rsidR="00C41D60">
          <w:rPr>
            <w:noProof/>
            <w:webHidden/>
          </w:rPr>
        </w:r>
        <w:r w:rsidR="00C41D60">
          <w:rPr>
            <w:noProof/>
            <w:webHidden/>
          </w:rPr>
          <w:fldChar w:fldCharType="separate"/>
        </w:r>
        <w:r w:rsidR="00C41D60">
          <w:rPr>
            <w:noProof/>
            <w:webHidden/>
          </w:rPr>
          <w:t>11</w:t>
        </w:r>
        <w:r w:rsidR="00C41D60">
          <w:rPr>
            <w:noProof/>
            <w:webHidden/>
          </w:rPr>
          <w:fldChar w:fldCharType="end"/>
        </w:r>
      </w:hyperlink>
    </w:p>
    <w:p w14:paraId="0DAA79D0" w14:textId="3C188780"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4" w:history="1">
        <w:r w:rsidR="00C41D60" w:rsidRPr="00BA518F">
          <w:rPr>
            <w:rStyle w:val="Hyperlink"/>
            <w:noProof/>
          </w:rPr>
          <w:t>Projektaufbauorganisation</w:t>
        </w:r>
        <w:r w:rsidR="00C41D60">
          <w:rPr>
            <w:noProof/>
            <w:webHidden/>
          </w:rPr>
          <w:tab/>
        </w:r>
        <w:r w:rsidR="00C41D60">
          <w:rPr>
            <w:noProof/>
            <w:webHidden/>
          </w:rPr>
          <w:fldChar w:fldCharType="begin"/>
        </w:r>
        <w:r w:rsidR="00C41D60">
          <w:rPr>
            <w:noProof/>
            <w:webHidden/>
          </w:rPr>
          <w:instrText xml:space="preserve"> PAGEREF _Toc161243294 \h </w:instrText>
        </w:r>
        <w:r w:rsidR="00C41D60">
          <w:rPr>
            <w:noProof/>
            <w:webHidden/>
          </w:rPr>
        </w:r>
        <w:r w:rsidR="00C41D60">
          <w:rPr>
            <w:noProof/>
            <w:webHidden/>
          </w:rPr>
          <w:fldChar w:fldCharType="separate"/>
        </w:r>
        <w:r w:rsidR="00C41D60">
          <w:rPr>
            <w:noProof/>
            <w:webHidden/>
          </w:rPr>
          <w:t>12</w:t>
        </w:r>
        <w:r w:rsidR="00C41D60">
          <w:rPr>
            <w:noProof/>
            <w:webHidden/>
          </w:rPr>
          <w:fldChar w:fldCharType="end"/>
        </w:r>
      </w:hyperlink>
    </w:p>
    <w:p w14:paraId="600FE0ED" w14:textId="0A5CDA22"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5" w:history="1">
        <w:r w:rsidR="00C41D60" w:rsidRPr="00BA518F">
          <w:rPr>
            <w:rStyle w:val="Hyperlink"/>
            <w:noProof/>
          </w:rPr>
          <w:t>Projektmethode IPERKA</w:t>
        </w:r>
        <w:r w:rsidR="00C41D60">
          <w:rPr>
            <w:noProof/>
            <w:webHidden/>
          </w:rPr>
          <w:tab/>
        </w:r>
        <w:r w:rsidR="00C41D60">
          <w:rPr>
            <w:noProof/>
            <w:webHidden/>
          </w:rPr>
          <w:fldChar w:fldCharType="begin"/>
        </w:r>
        <w:r w:rsidR="00C41D60">
          <w:rPr>
            <w:noProof/>
            <w:webHidden/>
          </w:rPr>
          <w:instrText xml:space="preserve"> PAGEREF _Toc161243295 \h </w:instrText>
        </w:r>
        <w:r w:rsidR="00C41D60">
          <w:rPr>
            <w:noProof/>
            <w:webHidden/>
          </w:rPr>
        </w:r>
        <w:r w:rsidR="00C41D60">
          <w:rPr>
            <w:noProof/>
            <w:webHidden/>
          </w:rPr>
          <w:fldChar w:fldCharType="separate"/>
        </w:r>
        <w:r w:rsidR="00C41D60">
          <w:rPr>
            <w:noProof/>
            <w:webHidden/>
          </w:rPr>
          <w:t>13</w:t>
        </w:r>
        <w:r w:rsidR="00C41D60">
          <w:rPr>
            <w:noProof/>
            <w:webHidden/>
          </w:rPr>
          <w:fldChar w:fldCharType="end"/>
        </w:r>
      </w:hyperlink>
    </w:p>
    <w:p w14:paraId="5C34BF0F" w14:textId="5B703E0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96" w:history="1">
        <w:r w:rsidR="00C41D60" w:rsidRPr="00BA518F">
          <w:rPr>
            <w:rStyle w:val="Hyperlink"/>
            <w:noProof/>
          </w:rPr>
          <w:t>Einfluss konkret auf meine IPA:</w:t>
        </w:r>
        <w:r w:rsidR="00C41D60">
          <w:rPr>
            <w:noProof/>
            <w:webHidden/>
          </w:rPr>
          <w:tab/>
        </w:r>
        <w:r w:rsidR="00C41D60">
          <w:rPr>
            <w:noProof/>
            <w:webHidden/>
          </w:rPr>
          <w:fldChar w:fldCharType="begin"/>
        </w:r>
        <w:r w:rsidR="00C41D60">
          <w:rPr>
            <w:noProof/>
            <w:webHidden/>
          </w:rPr>
          <w:instrText xml:space="preserve"> PAGEREF _Toc161243296 \h </w:instrText>
        </w:r>
        <w:r w:rsidR="00C41D60">
          <w:rPr>
            <w:noProof/>
            <w:webHidden/>
          </w:rPr>
        </w:r>
        <w:r w:rsidR="00C41D60">
          <w:rPr>
            <w:noProof/>
            <w:webHidden/>
          </w:rPr>
          <w:fldChar w:fldCharType="separate"/>
        </w:r>
        <w:r w:rsidR="00C41D60">
          <w:rPr>
            <w:noProof/>
            <w:webHidden/>
          </w:rPr>
          <w:t>13</w:t>
        </w:r>
        <w:r w:rsidR="00C41D60">
          <w:rPr>
            <w:noProof/>
            <w:webHidden/>
          </w:rPr>
          <w:fldChar w:fldCharType="end"/>
        </w:r>
      </w:hyperlink>
    </w:p>
    <w:p w14:paraId="6E928FEB" w14:textId="16A19D85"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7" w:history="1">
        <w:r w:rsidR="00C41D60" w:rsidRPr="00BA518F">
          <w:rPr>
            <w:rStyle w:val="Hyperlink"/>
            <w:noProof/>
          </w:rPr>
          <w:t>Zeitplan</w:t>
        </w:r>
        <w:r w:rsidR="00C41D60">
          <w:rPr>
            <w:noProof/>
            <w:webHidden/>
          </w:rPr>
          <w:tab/>
        </w:r>
        <w:r w:rsidR="00C41D60">
          <w:rPr>
            <w:noProof/>
            <w:webHidden/>
          </w:rPr>
          <w:fldChar w:fldCharType="begin"/>
        </w:r>
        <w:r w:rsidR="00C41D60">
          <w:rPr>
            <w:noProof/>
            <w:webHidden/>
          </w:rPr>
          <w:instrText xml:space="preserve"> PAGEREF _Toc161243297 \h </w:instrText>
        </w:r>
        <w:r w:rsidR="00C41D60">
          <w:rPr>
            <w:noProof/>
            <w:webHidden/>
          </w:rPr>
        </w:r>
        <w:r w:rsidR="00C41D60">
          <w:rPr>
            <w:noProof/>
            <w:webHidden/>
          </w:rPr>
          <w:fldChar w:fldCharType="separate"/>
        </w:r>
        <w:r w:rsidR="00C41D60">
          <w:rPr>
            <w:noProof/>
            <w:webHidden/>
          </w:rPr>
          <w:t>14</w:t>
        </w:r>
        <w:r w:rsidR="00C41D60">
          <w:rPr>
            <w:noProof/>
            <w:webHidden/>
          </w:rPr>
          <w:fldChar w:fldCharType="end"/>
        </w:r>
      </w:hyperlink>
    </w:p>
    <w:p w14:paraId="07A812AD" w14:textId="50CC8B0F"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8" w:history="1">
        <w:r w:rsidR="00C41D60" w:rsidRPr="00BA518F">
          <w:rPr>
            <w:rStyle w:val="Hyperlink"/>
            <w:noProof/>
          </w:rPr>
          <w:t>Arbeitspakete</w:t>
        </w:r>
        <w:r w:rsidR="00C41D60">
          <w:rPr>
            <w:noProof/>
            <w:webHidden/>
          </w:rPr>
          <w:tab/>
        </w:r>
        <w:r w:rsidR="00C41D60">
          <w:rPr>
            <w:noProof/>
            <w:webHidden/>
          </w:rPr>
          <w:fldChar w:fldCharType="begin"/>
        </w:r>
        <w:r w:rsidR="00C41D60">
          <w:rPr>
            <w:noProof/>
            <w:webHidden/>
          </w:rPr>
          <w:instrText xml:space="preserve"> PAGEREF _Toc161243298 \h </w:instrText>
        </w:r>
        <w:r w:rsidR="00C41D60">
          <w:rPr>
            <w:noProof/>
            <w:webHidden/>
          </w:rPr>
        </w:r>
        <w:r w:rsidR="00C41D60">
          <w:rPr>
            <w:noProof/>
            <w:webHidden/>
          </w:rPr>
          <w:fldChar w:fldCharType="separate"/>
        </w:r>
        <w:r w:rsidR="00C41D60">
          <w:rPr>
            <w:noProof/>
            <w:webHidden/>
          </w:rPr>
          <w:t>15</w:t>
        </w:r>
        <w:r w:rsidR="00C41D60">
          <w:rPr>
            <w:noProof/>
            <w:webHidden/>
          </w:rPr>
          <w:fldChar w:fldCharType="end"/>
        </w:r>
      </w:hyperlink>
    </w:p>
    <w:p w14:paraId="55E12454" w14:textId="40AAC0EC"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9" w:history="1">
        <w:r w:rsidR="00C41D60" w:rsidRPr="00BA518F">
          <w:rPr>
            <w:rStyle w:val="Hyperlink"/>
            <w:noProof/>
          </w:rPr>
          <w:t>Meilensteine</w:t>
        </w:r>
        <w:r w:rsidR="00C41D60">
          <w:rPr>
            <w:noProof/>
            <w:webHidden/>
          </w:rPr>
          <w:tab/>
        </w:r>
        <w:r w:rsidR="00C41D60">
          <w:rPr>
            <w:noProof/>
            <w:webHidden/>
          </w:rPr>
          <w:fldChar w:fldCharType="begin"/>
        </w:r>
        <w:r w:rsidR="00C41D60">
          <w:rPr>
            <w:noProof/>
            <w:webHidden/>
          </w:rPr>
          <w:instrText xml:space="preserve"> PAGEREF _Toc161243299 \h </w:instrText>
        </w:r>
        <w:r w:rsidR="00C41D60">
          <w:rPr>
            <w:noProof/>
            <w:webHidden/>
          </w:rPr>
        </w:r>
        <w:r w:rsidR="00C41D60">
          <w:rPr>
            <w:noProof/>
            <w:webHidden/>
          </w:rPr>
          <w:fldChar w:fldCharType="separate"/>
        </w:r>
        <w:r w:rsidR="00C41D60">
          <w:rPr>
            <w:noProof/>
            <w:webHidden/>
          </w:rPr>
          <w:t>18</w:t>
        </w:r>
        <w:r w:rsidR="00C41D60">
          <w:rPr>
            <w:noProof/>
            <w:webHidden/>
          </w:rPr>
          <w:fldChar w:fldCharType="end"/>
        </w:r>
      </w:hyperlink>
    </w:p>
    <w:p w14:paraId="393B8E2C" w14:textId="7EFFC900"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00" w:history="1">
        <w:r w:rsidR="00C41D60" w:rsidRPr="00BA518F">
          <w:rPr>
            <w:rStyle w:val="Hyperlink"/>
            <w:noProof/>
          </w:rPr>
          <w:t>Organisation der Arbeitsergebnisse</w:t>
        </w:r>
        <w:r w:rsidR="00C41D60">
          <w:rPr>
            <w:noProof/>
            <w:webHidden/>
          </w:rPr>
          <w:tab/>
        </w:r>
        <w:r w:rsidR="00C41D60">
          <w:rPr>
            <w:noProof/>
            <w:webHidden/>
          </w:rPr>
          <w:fldChar w:fldCharType="begin"/>
        </w:r>
        <w:r w:rsidR="00C41D60">
          <w:rPr>
            <w:noProof/>
            <w:webHidden/>
          </w:rPr>
          <w:instrText xml:space="preserve"> PAGEREF _Toc161243300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3CC9F7CA" w14:textId="0329866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1" w:history="1">
        <w:r w:rsidR="00C41D60" w:rsidRPr="00BA518F">
          <w:rPr>
            <w:rStyle w:val="Hyperlink"/>
            <w:noProof/>
          </w:rPr>
          <w:t>Versionierung</w:t>
        </w:r>
        <w:r w:rsidR="00C41D60">
          <w:rPr>
            <w:noProof/>
            <w:webHidden/>
          </w:rPr>
          <w:tab/>
        </w:r>
        <w:r w:rsidR="00C41D60">
          <w:rPr>
            <w:noProof/>
            <w:webHidden/>
          </w:rPr>
          <w:fldChar w:fldCharType="begin"/>
        </w:r>
        <w:r w:rsidR="00C41D60">
          <w:rPr>
            <w:noProof/>
            <w:webHidden/>
          </w:rPr>
          <w:instrText xml:space="preserve"> PAGEREF _Toc161243301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2B33D700" w14:textId="0E681BD2"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2" w:history="1">
        <w:r w:rsidR="00C41D60" w:rsidRPr="00BA518F">
          <w:rPr>
            <w:rStyle w:val="Hyperlink"/>
            <w:noProof/>
          </w:rPr>
          <w:t>Backup</w:t>
        </w:r>
        <w:r w:rsidR="00C41D60">
          <w:rPr>
            <w:noProof/>
            <w:webHidden/>
          </w:rPr>
          <w:tab/>
        </w:r>
        <w:r w:rsidR="00C41D60">
          <w:rPr>
            <w:noProof/>
            <w:webHidden/>
          </w:rPr>
          <w:fldChar w:fldCharType="begin"/>
        </w:r>
        <w:r w:rsidR="00C41D60">
          <w:rPr>
            <w:noProof/>
            <w:webHidden/>
          </w:rPr>
          <w:instrText xml:space="preserve"> PAGEREF _Toc161243302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7ECBF3F0" w14:textId="44E08B32"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3" w:history="1">
        <w:r w:rsidR="00C41D60" w:rsidRPr="00BA518F">
          <w:rPr>
            <w:rStyle w:val="Hyperlink"/>
            <w:noProof/>
          </w:rPr>
          <w:t>Quellcode / Skripts</w:t>
        </w:r>
        <w:r w:rsidR="00C41D60">
          <w:rPr>
            <w:noProof/>
            <w:webHidden/>
          </w:rPr>
          <w:tab/>
        </w:r>
        <w:r w:rsidR="00C41D60">
          <w:rPr>
            <w:noProof/>
            <w:webHidden/>
          </w:rPr>
          <w:fldChar w:fldCharType="begin"/>
        </w:r>
        <w:r w:rsidR="00C41D60">
          <w:rPr>
            <w:noProof/>
            <w:webHidden/>
          </w:rPr>
          <w:instrText xml:space="preserve"> PAGEREF _Toc161243303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715A2F54" w14:textId="28FC8CE2"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4" w:history="1">
        <w:r w:rsidR="00C41D60" w:rsidRPr="00BA518F">
          <w:rPr>
            <w:rStyle w:val="Hyperlink"/>
            <w:noProof/>
          </w:rPr>
          <w:t>Arbeitsplatz</w:t>
        </w:r>
        <w:r w:rsidR="00C41D60">
          <w:rPr>
            <w:noProof/>
            <w:webHidden/>
          </w:rPr>
          <w:tab/>
        </w:r>
        <w:r w:rsidR="00C41D60">
          <w:rPr>
            <w:noProof/>
            <w:webHidden/>
          </w:rPr>
          <w:fldChar w:fldCharType="begin"/>
        </w:r>
        <w:r w:rsidR="00C41D60">
          <w:rPr>
            <w:noProof/>
            <w:webHidden/>
          </w:rPr>
          <w:instrText xml:space="preserve"> PAGEREF _Toc161243304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2BD68E25" w14:textId="7226ACA7"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05" w:history="1">
        <w:r w:rsidR="00C41D60" w:rsidRPr="00BA518F">
          <w:rPr>
            <w:rStyle w:val="Hyperlink"/>
            <w:noProof/>
          </w:rPr>
          <w:t>Arbeitsjournal</w:t>
        </w:r>
        <w:r w:rsidR="00C41D60">
          <w:rPr>
            <w:noProof/>
            <w:webHidden/>
          </w:rPr>
          <w:tab/>
        </w:r>
        <w:r w:rsidR="00C41D60">
          <w:rPr>
            <w:noProof/>
            <w:webHidden/>
          </w:rPr>
          <w:fldChar w:fldCharType="begin"/>
        </w:r>
        <w:r w:rsidR="00C41D60">
          <w:rPr>
            <w:noProof/>
            <w:webHidden/>
          </w:rPr>
          <w:instrText xml:space="preserve"> PAGEREF _Toc161243305 \h </w:instrText>
        </w:r>
        <w:r w:rsidR="00C41D60">
          <w:rPr>
            <w:noProof/>
            <w:webHidden/>
          </w:rPr>
        </w:r>
        <w:r w:rsidR="00C41D60">
          <w:rPr>
            <w:noProof/>
            <w:webHidden/>
          </w:rPr>
          <w:fldChar w:fldCharType="separate"/>
        </w:r>
        <w:r w:rsidR="00C41D60">
          <w:rPr>
            <w:noProof/>
            <w:webHidden/>
          </w:rPr>
          <w:t>20</w:t>
        </w:r>
        <w:r w:rsidR="00C41D60">
          <w:rPr>
            <w:noProof/>
            <w:webHidden/>
          </w:rPr>
          <w:fldChar w:fldCharType="end"/>
        </w:r>
      </w:hyperlink>
    </w:p>
    <w:p w14:paraId="6117F92E" w14:textId="551DC9E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6" w:history="1">
        <w:r w:rsidR="00C41D60" w:rsidRPr="00BA518F">
          <w:rPr>
            <w:rStyle w:val="Hyperlink"/>
            <w:noProof/>
          </w:rPr>
          <w:t>Tag 1 – 29.02.2024</w:t>
        </w:r>
        <w:r w:rsidR="00C41D60">
          <w:rPr>
            <w:noProof/>
            <w:webHidden/>
          </w:rPr>
          <w:tab/>
        </w:r>
        <w:r w:rsidR="00C41D60">
          <w:rPr>
            <w:noProof/>
            <w:webHidden/>
          </w:rPr>
          <w:fldChar w:fldCharType="begin"/>
        </w:r>
        <w:r w:rsidR="00C41D60">
          <w:rPr>
            <w:noProof/>
            <w:webHidden/>
          </w:rPr>
          <w:instrText xml:space="preserve"> PAGEREF _Toc161243306 \h </w:instrText>
        </w:r>
        <w:r w:rsidR="00C41D60">
          <w:rPr>
            <w:noProof/>
            <w:webHidden/>
          </w:rPr>
        </w:r>
        <w:r w:rsidR="00C41D60">
          <w:rPr>
            <w:noProof/>
            <w:webHidden/>
          </w:rPr>
          <w:fldChar w:fldCharType="separate"/>
        </w:r>
        <w:r w:rsidR="00C41D60">
          <w:rPr>
            <w:noProof/>
            <w:webHidden/>
          </w:rPr>
          <w:t>20</w:t>
        </w:r>
        <w:r w:rsidR="00C41D60">
          <w:rPr>
            <w:noProof/>
            <w:webHidden/>
          </w:rPr>
          <w:fldChar w:fldCharType="end"/>
        </w:r>
      </w:hyperlink>
    </w:p>
    <w:p w14:paraId="6FBF4E72" w14:textId="711433D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7" w:history="1">
        <w:r w:rsidR="00C41D60" w:rsidRPr="00BA518F">
          <w:rPr>
            <w:rStyle w:val="Hyperlink"/>
            <w:noProof/>
          </w:rPr>
          <w:t>Tag 2 – 04.03.2024</w:t>
        </w:r>
        <w:r w:rsidR="00C41D60">
          <w:rPr>
            <w:noProof/>
            <w:webHidden/>
          </w:rPr>
          <w:tab/>
        </w:r>
        <w:r w:rsidR="00C41D60">
          <w:rPr>
            <w:noProof/>
            <w:webHidden/>
          </w:rPr>
          <w:fldChar w:fldCharType="begin"/>
        </w:r>
        <w:r w:rsidR="00C41D60">
          <w:rPr>
            <w:noProof/>
            <w:webHidden/>
          </w:rPr>
          <w:instrText xml:space="preserve"> PAGEREF _Toc161243307 \h </w:instrText>
        </w:r>
        <w:r w:rsidR="00C41D60">
          <w:rPr>
            <w:noProof/>
            <w:webHidden/>
          </w:rPr>
        </w:r>
        <w:r w:rsidR="00C41D60">
          <w:rPr>
            <w:noProof/>
            <w:webHidden/>
          </w:rPr>
          <w:fldChar w:fldCharType="separate"/>
        </w:r>
        <w:r w:rsidR="00C41D60">
          <w:rPr>
            <w:noProof/>
            <w:webHidden/>
          </w:rPr>
          <w:t>21</w:t>
        </w:r>
        <w:r w:rsidR="00C41D60">
          <w:rPr>
            <w:noProof/>
            <w:webHidden/>
          </w:rPr>
          <w:fldChar w:fldCharType="end"/>
        </w:r>
      </w:hyperlink>
    </w:p>
    <w:p w14:paraId="19316B78" w14:textId="13718185"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8" w:history="1">
        <w:r w:rsidR="00C41D60" w:rsidRPr="00BA518F">
          <w:rPr>
            <w:rStyle w:val="Hyperlink"/>
            <w:noProof/>
          </w:rPr>
          <w:t>Tag 3 – 05.03.2024</w:t>
        </w:r>
        <w:r w:rsidR="00C41D60">
          <w:rPr>
            <w:noProof/>
            <w:webHidden/>
          </w:rPr>
          <w:tab/>
        </w:r>
        <w:r w:rsidR="00C41D60">
          <w:rPr>
            <w:noProof/>
            <w:webHidden/>
          </w:rPr>
          <w:fldChar w:fldCharType="begin"/>
        </w:r>
        <w:r w:rsidR="00C41D60">
          <w:rPr>
            <w:noProof/>
            <w:webHidden/>
          </w:rPr>
          <w:instrText xml:space="preserve"> PAGEREF _Toc161243308 \h </w:instrText>
        </w:r>
        <w:r w:rsidR="00C41D60">
          <w:rPr>
            <w:noProof/>
            <w:webHidden/>
          </w:rPr>
        </w:r>
        <w:r w:rsidR="00C41D60">
          <w:rPr>
            <w:noProof/>
            <w:webHidden/>
          </w:rPr>
          <w:fldChar w:fldCharType="separate"/>
        </w:r>
        <w:r w:rsidR="00C41D60">
          <w:rPr>
            <w:noProof/>
            <w:webHidden/>
          </w:rPr>
          <w:t>22</w:t>
        </w:r>
        <w:r w:rsidR="00C41D60">
          <w:rPr>
            <w:noProof/>
            <w:webHidden/>
          </w:rPr>
          <w:fldChar w:fldCharType="end"/>
        </w:r>
      </w:hyperlink>
    </w:p>
    <w:p w14:paraId="17F49E68" w14:textId="5F6BE43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9" w:history="1">
        <w:r w:rsidR="00C41D60" w:rsidRPr="00BA518F">
          <w:rPr>
            <w:rStyle w:val="Hyperlink"/>
            <w:noProof/>
          </w:rPr>
          <w:t>Tag 4 – 06.03.2024</w:t>
        </w:r>
        <w:r w:rsidR="00C41D60">
          <w:rPr>
            <w:noProof/>
            <w:webHidden/>
          </w:rPr>
          <w:tab/>
        </w:r>
        <w:r w:rsidR="00C41D60">
          <w:rPr>
            <w:noProof/>
            <w:webHidden/>
          </w:rPr>
          <w:fldChar w:fldCharType="begin"/>
        </w:r>
        <w:r w:rsidR="00C41D60">
          <w:rPr>
            <w:noProof/>
            <w:webHidden/>
          </w:rPr>
          <w:instrText xml:space="preserve"> PAGEREF _Toc161243309 \h </w:instrText>
        </w:r>
        <w:r w:rsidR="00C41D60">
          <w:rPr>
            <w:noProof/>
            <w:webHidden/>
          </w:rPr>
        </w:r>
        <w:r w:rsidR="00C41D60">
          <w:rPr>
            <w:noProof/>
            <w:webHidden/>
          </w:rPr>
          <w:fldChar w:fldCharType="separate"/>
        </w:r>
        <w:r w:rsidR="00C41D60">
          <w:rPr>
            <w:noProof/>
            <w:webHidden/>
          </w:rPr>
          <w:t>23</w:t>
        </w:r>
        <w:r w:rsidR="00C41D60">
          <w:rPr>
            <w:noProof/>
            <w:webHidden/>
          </w:rPr>
          <w:fldChar w:fldCharType="end"/>
        </w:r>
      </w:hyperlink>
    </w:p>
    <w:p w14:paraId="1E6DBE05" w14:textId="00E558B0"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0" w:history="1">
        <w:r w:rsidR="00C41D60" w:rsidRPr="00BA518F">
          <w:rPr>
            <w:rStyle w:val="Hyperlink"/>
            <w:noProof/>
          </w:rPr>
          <w:t>Tag 5 – 07.03.2024</w:t>
        </w:r>
        <w:r w:rsidR="00C41D60">
          <w:rPr>
            <w:noProof/>
            <w:webHidden/>
          </w:rPr>
          <w:tab/>
        </w:r>
        <w:r w:rsidR="00C41D60">
          <w:rPr>
            <w:noProof/>
            <w:webHidden/>
          </w:rPr>
          <w:fldChar w:fldCharType="begin"/>
        </w:r>
        <w:r w:rsidR="00C41D60">
          <w:rPr>
            <w:noProof/>
            <w:webHidden/>
          </w:rPr>
          <w:instrText xml:space="preserve"> PAGEREF _Toc161243310 \h </w:instrText>
        </w:r>
        <w:r w:rsidR="00C41D60">
          <w:rPr>
            <w:noProof/>
            <w:webHidden/>
          </w:rPr>
        </w:r>
        <w:r w:rsidR="00C41D60">
          <w:rPr>
            <w:noProof/>
            <w:webHidden/>
          </w:rPr>
          <w:fldChar w:fldCharType="separate"/>
        </w:r>
        <w:r w:rsidR="00C41D60">
          <w:rPr>
            <w:noProof/>
            <w:webHidden/>
          </w:rPr>
          <w:t>24</w:t>
        </w:r>
        <w:r w:rsidR="00C41D60">
          <w:rPr>
            <w:noProof/>
            <w:webHidden/>
          </w:rPr>
          <w:fldChar w:fldCharType="end"/>
        </w:r>
      </w:hyperlink>
    </w:p>
    <w:p w14:paraId="731F8F2B" w14:textId="4641EC9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1" w:history="1">
        <w:r w:rsidR="00C41D60" w:rsidRPr="00BA518F">
          <w:rPr>
            <w:rStyle w:val="Hyperlink"/>
            <w:noProof/>
          </w:rPr>
          <w:t>Tag 6 – 11.03.2024</w:t>
        </w:r>
        <w:r w:rsidR="00C41D60">
          <w:rPr>
            <w:noProof/>
            <w:webHidden/>
          </w:rPr>
          <w:tab/>
        </w:r>
        <w:r w:rsidR="00C41D60">
          <w:rPr>
            <w:noProof/>
            <w:webHidden/>
          </w:rPr>
          <w:fldChar w:fldCharType="begin"/>
        </w:r>
        <w:r w:rsidR="00C41D60">
          <w:rPr>
            <w:noProof/>
            <w:webHidden/>
          </w:rPr>
          <w:instrText xml:space="preserve"> PAGEREF _Toc161243311 \h </w:instrText>
        </w:r>
        <w:r w:rsidR="00C41D60">
          <w:rPr>
            <w:noProof/>
            <w:webHidden/>
          </w:rPr>
        </w:r>
        <w:r w:rsidR="00C41D60">
          <w:rPr>
            <w:noProof/>
            <w:webHidden/>
          </w:rPr>
          <w:fldChar w:fldCharType="separate"/>
        </w:r>
        <w:r w:rsidR="00C41D60">
          <w:rPr>
            <w:noProof/>
            <w:webHidden/>
          </w:rPr>
          <w:t>25</w:t>
        </w:r>
        <w:r w:rsidR="00C41D60">
          <w:rPr>
            <w:noProof/>
            <w:webHidden/>
          </w:rPr>
          <w:fldChar w:fldCharType="end"/>
        </w:r>
      </w:hyperlink>
    </w:p>
    <w:p w14:paraId="1CC45E28" w14:textId="30899EA0"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2" w:history="1">
        <w:r w:rsidR="00C41D60" w:rsidRPr="00BA518F">
          <w:rPr>
            <w:rStyle w:val="Hyperlink"/>
            <w:noProof/>
          </w:rPr>
          <w:t>Tag 7 – 12.03.2024</w:t>
        </w:r>
        <w:r w:rsidR="00C41D60">
          <w:rPr>
            <w:noProof/>
            <w:webHidden/>
          </w:rPr>
          <w:tab/>
        </w:r>
        <w:r w:rsidR="00C41D60">
          <w:rPr>
            <w:noProof/>
            <w:webHidden/>
          </w:rPr>
          <w:fldChar w:fldCharType="begin"/>
        </w:r>
        <w:r w:rsidR="00C41D60">
          <w:rPr>
            <w:noProof/>
            <w:webHidden/>
          </w:rPr>
          <w:instrText xml:space="preserve"> PAGEREF _Toc161243312 \h </w:instrText>
        </w:r>
        <w:r w:rsidR="00C41D60">
          <w:rPr>
            <w:noProof/>
            <w:webHidden/>
          </w:rPr>
        </w:r>
        <w:r w:rsidR="00C41D60">
          <w:rPr>
            <w:noProof/>
            <w:webHidden/>
          </w:rPr>
          <w:fldChar w:fldCharType="separate"/>
        </w:r>
        <w:r w:rsidR="00C41D60">
          <w:rPr>
            <w:noProof/>
            <w:webHidden/>
          </w:rPr>
          <w:t>26</w:t>
        </w:r>
        <w:r w:rsidR="00C41D60">
          <w:rPr>
            <w:noProof/>
            <w:webHidden/>
          </w:rPr>
          <w:fldChar w:fldCharType="end"/>
        </w:r>
      </w:hyperlink>
    </w:p>
    <w:p w14:paraId="345CEFFC" w14:textId="59E6EC0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3" w:history="1">
        <w:r w:rsidR="00C41D60" w:rsidRPr="00BA518F">
          <w:rPr>
            <w:rStyle w:val="Hyperlink"/>
            <w:noProof/>
          </w:rPr>
          <w:t>Tag 8 – 13.03.2024</w:t>
        </w:r>
        <w:r w:rsidR="00C41D60">
          <w:rPr>
            <w:noProof/>
            <w:webHidden/>
          </w:rPr>
          <w:tab/>
        </w:r>
        <w:r w:rsidR="00C41D60">
          <w:rPr>
            <w:noProof/>
            <w:webHidden/>
          </w:rPr>
          <w:fldChar w:fldCharType="begin"/>
        </w:r>
        <w:r w:rsidR="00C41D60">
          <w:rPr>
            <w:noProof/>
            <w:webHidden/>
          </w:rPr>
          <w:instrText xml:space="preserve"> PAGEREF _Toc161243313 \h </w:instrText>
        </w:r>
        <w:r w:rsidR="00C41D60">
          <w:rPr>
            <w:noProof/>
            <w:webHidden/>
          </w:rPr>
        </w:r>
        <w:r w:rsidR="00C41D60">
          <w:rPr>
            <w:noProof/>
            <w:webHidden/>
          </w:rPr>
          <w:fldChar w:fldCharType="separate"/>
        </w:r>
        <w:r w:rsidR="00C41D60">
          <w:rPr>
            <w:noProof/>
            <w:webHidden/>
          </w:rPr>
          <w:t>27</w:t>
        </w:r>
        <w:r w:rsidR="00C41D60">
          <w:rPr>
            <w:noProof/>
            <w:webHidden/>
          </w:rPr>
          <w:fldChar w:fldCharType="end"/>
        </w:r>
      </w:hyperlink>
    </w:p>
    <w:p w14:paraId="6C6F6D03" w14:textId="72DAA78E"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4" w:history="1">
        <w:r w:rsidR="00C41D60" w:rsidRPr="00BA518F">
          <w:rPr>
            <w:rStyle w:val="Hyperlink"/>
            <w:noProof/>
          </w:rPr>
          <w:t>Tag 9 – 14.03.2024</w:t>
        </w:r>
        <w:r w:rsidR="00C41D60">
          <w:rPr>
            <w:noProof/>
            <w:webHidden/>
          </w:rPr>
          <w:tab/>
        </w:r>
        <w:r w:rsidR="00C41D60">
          <w:rPr>
            <w:noProof/>
            <w:webHidden/>
          </w:rPr>
          <w:fldChar w:fldCharType="begin"/>
        </w:r>
        <w:r w:rsidR="00C41D60">
          <w:rPr>
            <w:noProof/>
            <w:webHidden/>
          </w:rPr>
          <w:instrText xml:space="preserve"> PAGEREF _Toc161243314 \h </w:instrText>
        </w:r>
        <w:r w:rsidR="00C41D60">
          <w:rPr>
            <w:noProof/>
            <w:webHidden/>
          </w:rPr>
        </w:r>
        <w:r w:rsidR="00C41D60">
          <w:rPr>
            <w:noProof/>
            <w:webHidden/>
          </w:rPr>
          <w:fldChar w:fldCharType="separate"/>
        </w:r>
        <w:r w:rsidR="00C41D60">
          <w:rPr>
            <w:noProof/>
            <w:webHidden/>
          </w:rPr>
          <w:t>28</w:t>
        </w:r>
        <w:r w:rsidR="00C41D60">
          <w:rPr>
            <w:noProof/>
            <w:webHidden/>
          </w:rPr>
          <w:fldChar w:fldCharType="end"/>
        </w:r>
      </w:hyperlink>
    </w:p>
    <w:p w14:paraId="09B5FD76" w14:textId="288C857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5" w:history="1">
        <w:r w:rsidR="00C41D60" w:rsidRPr="00BA518F">
          <w:rPr>
            <w:rStyle w:val="Hyperlink"/>
            <w:noProof/>
          </w:rPr>
          <w:t>Tag 10 – 18.03.2024</w:t>
        </w:r>
        <w:r w:rsidR="00C41D60">
          <w:rPr>
            <w:noProof/>
            <w:webHidden/>
          </w:rPr>
          <w:tab/>
        </w:r>
        <w:r w:rsidR="00C41D60">
          <w:rPr>
            <w:noProof/>
            <w:webHidden/>
          </w:rPr>
          <w:fldChar w:fldCharType="begin"/>
        </w:r>
        <w:r w:rsidR="00C41D60">
          <w:rPr>
            <w:noProof/>
            <w:webHidden/>
          </w:rPr>
          <w:instrText xml:space="preserve"> PAGEREF _Toc161243315 \h </w:instrText>
        </w:r>
        <w:r w:rsidR="00C41D60">
          <w:rPr>
            <w:noProof/>
            <w:webHidden/>
          </w:rPr>
        </w:r>
        <w:r w:rsidR="00C41D60">
          <w:rPr>
            <w:noProof/>
            <w:webHidden/>
          </w:rPr>
          <w:fldChar w:fldCharType="separate"/>
        </w:r>
        <w:r w:rsidR="00C41D60">
          <w:rPr>
            <w:noProof/>
            <w:webHidden/>
          </w:rPr>
          <w:t>29</w:t>
        </w:r>
        <w:r w:rsidR="00C41D60">
          <w:rPr>
            <w:noProof/>
            <w:webHidden/>
          </w:rPr>
          <w:fldChar w:fldCharType="end"/>
        </w:r>
      </w:hyperlink>
    </w:p>
    <w:p w14:paraId="25C9449A" w14:textId="747886E9" w:rsidR="00C41D60" w:rsidRDefault="00000000">
      <w:pPr>
        <w:pStyle w:val="Verzeichnis1"/>
        <w:tabs>
          <w:tab w:val="right" w:leader="underscore" w:pos="9344"/>
        </w:tabs>
        <w:rPr>
          <w:rFonts w:eastAsiaTheme="minorEastAsia" w:cstheme="minorBidi"/>
          <w:b w:val="0"/>
          <w:bCs w:val="0"/>
          <w:i w:val="0"/>
          <w:iCs w:val="0"/>
          <w:noProof/>
          <w:kern w:val="2"/>
          <w:sz w:val="22"/>
          <w:szCs w:val="22"/>
          <w:lang w:eastAsia="de-CH"/>
          <w14:ligatures w14:val="standardContextual"/>
        </w:rPr>
      </w:pPr>
      <w:hyperlink w:anchor="_Toc161243316" w:history="1">
        <w:r w:rsidR="00C41D60" w:rsidRPr="00BA518F">
          <w:rPr>
            <w:rStyle w:val="Hyperlink"/>
            <w:noProof/>
          </w:rPr>
          <w:t>Teil 2 – Projekt</w:t>
        </w:r>
        <w:r w:rsidR="00C41D60">
          <w:rPr>
            <w:noProof/>
            <w:webHidden/>
          </w:rPr>
          <w:tab/>
        </w:r>
        <w:r w:rsidR="00C41D60">
          <w:rPr>
            <w:noProof/>
            <w:webHidden/>
          </w:rPr>
          <w:fldChar w:fldCharType="begin"/>
        </w:r>
        <w:r w:rsidR="00C41D60">
          <w:rPr>
            <w:noProof/>
            <w:webHidden/>
          </w:rPr>
          <w:instrText xml:space="preserve"> PAGEREF _Toc161243316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35598C48" w14:textId="2BDF3C08"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17" w:history="1">
        <w:r w:rsidR="00C41D60" w:rsidRPr="00BA518F">
          <w:rPr>
            <w:rStyle w:val="Hyperlink"/>
            <w:noProof/>
          </w:rPr>
          <w:t>Kurzfassung</w:t>
        </w:r>
        <w:r w:rsidR="00C41D60">
          <w:rPr>
            <w:noProof/>
            <w:webHidden/>
          </w:rPr>
          <w:tab/>
        </w:r>
        <w:r w:rsidR="00C41D60">
          <w:rPr>
            <w:noProof/>
            <w:webHidden/>
          </w:rPr>
          <w:fldChar w:fldCharType="begin"/>
        </w:r>
        <w:r w:rsidR="00C41D60">
          <w:rPr>
            <w:noProof/>
            <w:webHidden/>
          </w:rPr>
          <w:instrText xml:space="preserve"> PAGEREF _Toc161243317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476772CF" w14:textId="6334F5B6"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8" w:history="1">
        <w:r w:rsidR="00C41D60" w:rsidRPr="00BA518F">
          <w:rPr>
            <w:rStyle w:val="Hyperlink"/>
            <w:noProof/>
          </w:rPr>
          <w:t>Ausgangslage</w:t>
        </w:r>
        <w:r w:rsidR="00C41D60">
          <w:rPr>
            <w:noProof/>
            <w:webHidden/>
          </w:rPr>
          <w:tab/>
        </w:r>
        <w:r w:rsidR="00C41D60">
          <w:rPr>
            <w:noProof/>
            <w:webHidden/>
          </w:rPr>
          <w:fldChar w:fldCharType="begin"/>
        </w:r>
        <w:r w:rsidR="00C41D60">
          <w:rPr>
            <w:noProof/>
            <w:webHidden/>
          </w:rPr>
          <w:instrText xml:space="preserve"> PAGEREF _Toc161243318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66AC4211" w14:textId="5C561091"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9" w:history="1">
        <w:r w:rsidR="00C41D60" w:rsidRPr="00BA518F">
          <w:rPr>
            <w:rStyle w:val="Hyperlink"/>
            <w:noProof/>
          </w:rPr>
          <w:t>Umsetzung</w:t>
        </w:r>
        <w:r w:rsidR="00C41D60">
          <w:rPr>
            <w:noProof/>
            <w:webHidden/>
          </w:rPr>
          <w:tab/>
        </w:r>
        <w:r w:rsidR="00C41D60">
          <w:rPr>
            <w:noProof/>
            <w:webHidden/>
          </w:rPr>
          <w:fldChar w:fldCharType="begin"/>
        </w:r>
        <w:r w:rsidR="00C41D60">
          <w:rPr>
            <w:noProof/>
            <w:webHidden/>
          </w:rPr>
          <w:instrText xml:space="preserve"> PAGEREF _Toc161243319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796F8254" w14:textId="4BF9979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0" w:history="1">
        <w:r w:rsidR="00C41D60" w:rsidRPr="00BA518F">
          <w:rPr>
            <w:rStyle w:val="Hyperlink"/>
            <w:noProof/>
          </w:rPr>
          <w:t>Ergebnis</w:t>
        </w:r>
        <w:r w:rsidR="00C41D60">
          <w:rPr>
            <w:noProof/>
            <w:webHidden/>
          </w:rPr>
          <w:tab/>
        </w:r>
        <w:r w:rsidR="00C41D60">
          <w:rPr>
            <w:noProof/>
            <w:webHidden/>
          </w:rPr>
          <w:fldChar w:fldCharType="begin"/>
        </w:r>
        <w:r w:rsidR="00C41D60">
          <w:rPr>
            <w:noProof/>
            <w:webHidden/>
          </w:rPr>
          <w:instrText xml:space="preserve"> PAGEREF _Toc161243320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45E7CFE5" w14:textId="5A961197"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21" w:history="1">
        <w:r w:rsidR="00C41D60" w:rsidRPr="00BA518F">
          <w:rPr>
            <w:rStyle w:val="Hyperlink"/>
            <w:noProof/>
          </w:rPr>
          <w:t>Phase "Informieren"</w:t>
        </w:r>
        <w:r w:rsidR="00C41D60">
          <w:rPr>
            <w:noProof/>
            <w:webHidden/>
          </w:rPr>
          <w:tab/>
        </w:r>
        <w:r w:rsidR="00C41D60">
          <w:rPr>
            <w:noProof/>
            <w:webHidden/>
          </w:rPr>
          <w:fldChar w:fldCharType="begin"/>
        </w:r>
        <w:r w:rsidR="00C41D60">
          <w:rPr>
            <w:noProof/>
            <w:webHidden/>
          </w:rPr>
          <w:instrText xml:space="preserve"> PAGEREF _Toc161243321 \h </w:instrText>
        </w:r>
        <w:r w:rsidR="00C41D60">
          <w:rPr>
            <w:noProof/>
            <w:webHidden/>
          </w:rPr>
        </w:r>
        <w:r w:rsidR="00C41D60">
          <w:rPr>
            <w:noProof/>
            <w:webHidden/>
          </w:rPr>
          <w:fldChar w:fldCharType="separate"/>
        </w:r>
        <w:r w:rsidR="00C41D60">
          <w:rPr>
            <w:noProof/>
            <w:webHidden/>
          </w:rPr>
          <w:t>31</w:t>
        </w:r>
        <w:r w:rsidR="00C41D60">
          <w:rPr>
            <w:noProof/>
            <w:webHidden/>
          </w:rPr>
          <w:fldChar w:fldCharType="end"/>
        </w:r>
      </w:hyperlink>
    </w:p>
    <w:p w14:paraId="691F55F0" w14:textId="2E4F15E6"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2" w:history="1">
        <w:r w:rsidR="00C41D60" w:rsidRPr="00BA518F">
          <w:rPr>
            <w:rStyle w:val="Hyperlink"/>
            <w:noProof/>
          </w:rPr>
          <w:t>Strategien zur Fehlerbehandlung</w:t>
        </w:r>
        <w:r w:rsidR="00C41D60">
          <w:rPr>
            <w:noProof/>
            <w:webHidden/>
          </w:rPr>
          <w:tab/>
        </w:r>
        <w:r w:rsidR="00C41D60">
          <w:rPr>
            <w:noProof/>
            <w:webHidden/>
          </w:rPr>
          <w:fldChar w:fldCharType="begin"/>
        </w:r>
        <w:r w:rsidR="00C41D60">
          <w:rPr>
            <w:noProof/>
            <w:webHidden/>
          </w:rPr>
          <w:instrText xml:space="preserve"> PAGEREF _Toc161243322 \h </w:instrText>
        </w:r>
        <w:r w:rsidR="00C41D60">
          <w:rPr>
            <w:noProof/>
            <w:webHidden/>
          </w:rPr>
        </w:r>
        <w:r w:rsidR="00C41D60">
          <w:rPr>
            <w:noProof/>
            <w:webHidden/>
          </w:rPr>
          <w:fldChar w:fldCharType="separate"/>
        </w:r>
        <w:r w:rsidR="00C41D60">
          <w:rPr>
            <w:noProof/>
            <w:webHidden/>
          </w:rPr>
          <w:t>31</w:t>
        </w:r>
        <w:r w:rsidR="00C41D60">
          <w:rPr>
            <w:noProof/>
            <w:webHidden/>
          </w:rPr>
          <w:fldChar w:fldCharType="end"/>
        </w:r>
      </w:hyperlink>
    </w:p>
    <w:p w14:paraId="7230B88B" w14:textId="5D8B775E"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3" w:history="1">
        <w:r w:rsidR="00C41D60" w:rsidRPr="00BA518F">
          <w:rPr>
            <w:rStyle w:val="Hyperlink"/>
            <w:noProof/>
          </w:rPr>
          <w:t>Informationsbeschaffung Bilderverwaltung</w:t>
        </w:r>
        <w:r w:rsidR="00C41D60">
          <w:rPr>
            <w:noProof/>
            <w:webHidden/>
          </w:rPr>
          <w:tab/>
        </w:r>
        <w:r w:rsidR="00C41D60">
          <w:rPr>
            <w:noProof/>
            <w:webHidden/>
          </w:rPr>
          <w:fldChar w:fldCharType="begin"/>
        </w:r>
        <w:r w:rsidR="00C41D60">
          <w:rPr>
            <w:noProof/>
            <w:webHidden/>
          </w:rPr>
          <w:instrText xml:space="preserve"> PAGEREF _Toc161243323 \h </w:instrText>
        </w:r>
        <w:r w:rsidR="00C41D60">
          <w:rPr>
            <w:noProof/>
            <w:webHidden/>
          </w:rPr>
        </w:r>
        <w:r w:rsidR="00C41D60">
          <w:rPr>
            <w:noProof/>
            <w:webHidden/>
          </w:rPr>
          <w:fldChar w:fldCharType="separate"/>
        </w:r>
        <w:r w:rsidR="00C41D60">
          <w:rPr>
            <w:noProof/>
            <w:webHidden/>
          </w:rPr>
          <w:t>33</w:t>
        </w:r>
        <w:r w:rsidR="00C41D60">
          <w:rPr>
            <w:noProof/>
            <w:webHidden/>
          </w:rPr>
          <w:fldChar w:fldCharType="end"/>
        </w:r>
      </w:hyperlink>
    </w:p>
    <w:p w14:paraId="52249CF6" w14:textId="06487A81"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24" w:history="1">
        <w:r w:rsidR="00C41D60" w:rsidRPr="00BA518F">
          <w:rPr>
            <w:rStyle w:val="Hyperlink"/>
            <w:noProof/>
          </w:rPr>
          <w:t>Phase "Planen"</w:t>
        </w:r>
        <w:r w:rsidR="00C41D60">
          <w:rPr>
            <w:noProof/>
            <w:webHidden/>
          </w:rPr>
          <w:tab/>
        </w:r>
        <w:r w:rsidR="00C41D60">
          <w:rPr>
            <w:noProof/>
            <w:webHidden/>
          </w:rPr>
          <w:fldChar w:fldCharType="begin"/>
        </w:r>
        <w:r w:rsidR="00C41D60">
          <w:rPr>
            <w:noProof/>
            <w:webHidden/>
          </w:rPr>
          <w:instrText xml:space="preserve"> PAGEREF _Toc161243324 \h </w:instrText>
        </w:r>
        <w:r w:rsidR="00C41D60">
          <w:rPr>
            <w:noProof/>
            <w:webHidden/>
          </w:rPr>
        </w:r>
        <w:r w:rsidR="00C41D60">
          <w:rPr>
            <w:noProof/>
            <w:webHidden/>
          </w:rPr>
          <w:fldChar w:fldCharType="separate"/>
        </w:r>
        <w:r w:rsidR="00C41D60">
          <w:rPr>
            <w:noProof/>
            <w:webHidden/>
          </w:rPr>
          <w:t>35</w:t>
        </w:r>
        <w:r w:rsidR="00C41D60">
          <w:rPr>
            <w:noProof/>
            <w:webHidden/>
          </w:rPr>
          <w:fldChar w:fldCharType="end"/>
        </w:r>
      </w:hyperlink>
    </w:p>
    <w:p w14:paraId="61A67BEE" w14:textId="610234F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5" w:history="1">
        <w:r w:rsidR="00C41D60" w:rsidRPr="00BA518F">
          <w:rPr>
            <w:rStyle w:val="Hyperlink"/>
            <w:noProof/>
          </w:rPr>
          <w:t>Ist-Zustand des Systems</w:t>
        </w:r>
        <w:r w:rsidR="00C41D60">
          <w:rPr>
            <w:noProof/>
            <w:webHidden/>
          </w:rPr>
          <w:tab/>
        </w:r>
        <w:r w:rsidR="00C41D60">
          <w:rPr>
            <w:noProof/>
            <w:webHidden/>
          </w:rPr>
          <w:fldChar w:fldCharType="begin"/>
        </w:r>
        <w:r w:rsidR="00C41D60">
          <w:rPr>
            <w:noProof/>
            <w:webHidden/>
          </w:rPr>
          <w:instrText xml:space="preserve"> PAGEREF _Toc161243325 \h </w:instrText>
        </w:r>
        <w:r w:rsidR="00C41D60">
          <w:rPr>
            <w:noProof/>
            <w:webHidden/>
          </w:rPr>
        </w:r>
        <w:r w:rsidR="00C41D60">
          <w:rPr>
            <w:noProof/>
            <w:webHidden/>
          </w:rPr>
          <w:fldChar w:fldCharType="separate"/>
        </w:r>
        <w:r w:rsidR="00C41D60">
          <w:rPr>
            <w:noProof/>
            <w:webHidden/>
          </w:rPr>
          <w:t>35</w:t>
        </w:r>
        <w:r w:rsidR="00C41D60">
          <w:rPr>
            <w:noProof/>
            <w:webHidden/>
          </w:rPr>
          <w:fldChar w:fldCharType="end"/>
        </w:r>
      </w:hyperlink>
    </w:p>
    <w:p w14:paraId="4AED4F3F" w14:textId="73FFCF8A"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6" w:history="1">
        <w:r w:rsidR="00C41D60" w:rsidRPr="00BA518F">
          <w:rPr>
            <w:rStyle w:val="Hyperlink"/>
            <w:noProof/>
          </w:rPr>
          <w:t>Soll-Zustand des Systems</w:t>
        </w:r>
        <w:r w:rsidR="00C41D60">
          <w:rPr>
            <w:noProof/>
            <w:webHidden/>
          </w:rPr>
          <w:tab/>
        </w:r>
        <w:r w:rsidR="00C41D60">
          <w:rPr>
            <w:noProof/>
            <w:webHidden/>
          </w:rPr>
          <w:fldChar w:fldCharType="begin"/>
        </w:r>
        <w:r w:rsidR="00C41D60">
          <w:rPr>
            <w:noProof/>
            <w:webHidden/>
          </w:rPr>
          <w:instrText xml:space="preserve"> PAGEREF _Toc161243326 \h </w:instrText>
        </w:r>
        <w:r w:rsidR="00C41D60">
          <w:rPr>
            <w:noProof/>
            <w:webHidden/>
          </w:rPr>
        </w:r>
        <w:r w:rsidR="00C41D60">
          <w:rPr>
            <w:noProof/>
            <w:webHidden/>
          </w:rPr>
          <w:fldChar w:fldCharType="separate"/>
        </w:r>
        <w:r w:rsidR="00C41D60">
          <w:rPr>
            <w:noProof/>
            <w:webHidden/>
          </w:rPr>
          <w:t>37</w:t>
        </w:r>
        <w:r w:rsidR="00C41D60">
          <w:rPr>
            <w:noProof/>
            <w:webHidden/>
          </w:rPr>
          <w:fldChar w:fldCharType="end"/>
        </w:r>
      </w:hyperlink>
    </w:p>
    <w:p w14:paraId="0D061269" w14:textId="05BCC30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7" w:history="1">
        <w:r w:rsidR="00C41D60" w:rsidRPr="00BA518F">
          <w:rPr>
            <w:rStyle w:val="Hyperlink"/>
            <w:noProof/>
          </w:rPr>
          <w:t>Datenbankmodell</w:t>
        </w:r>
        <w:r w:rsidR="00C41D60">
          <w:rPr>
            <w:noProof/>
            <w:webHidden/>
          </w:rPr>
          <w:tab/>
        </w:r>
        <w:r w:rsidR="00C41D60">
          <w:rPr>
            <w:noProof/>
            <w:webHidden/>
          </w:rPr>
          <w:fldChar w:fldCharType="begin"/>
        </w:r>
        <w:r w:rsidR="00C41D60">
          <w:rPr>
            <w:noProof/>
            <w:webHidden/>
          </w:rPr>
          <w:instrText xml:space="preserve"> PAGEREF _Toc161243327 \h </w:instrText>
        </w:r>
        <w:r w:rsidR="00C41D60">
          <w:rPr>
            <w:noProof/>
            <w:webHidden/>
          </w:rPr>
        </w:r>
        <w:r w:rsidR="00C41D60">
          <w:rPr>
            <w:noProof/>
            <w:webHidden/>
          </w:rPr>
          <w:fldChar w:fldCharType="separate"/>
        </w:r>
        <w:r w:rsidR="00C41D60">
          <w:rPr>
            <w:noProof/>
            <w:webHidden/>
          </w:rPr>
          <w:t>39</w:t>
        </w:r>
        <w:r w:rsidR="00C41D60">
          <w:rPr>
            <w:noProof/>
            <w:webHidden/>
          </w:rPr>
          <w:fldChar w:fldCharType="end"/>
        </w:r>
      </w:hyperlink>
    </w:p>
    <w:p w14:paraId="3CFCF68C" w14:textId="0532CE07"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8" w:history="1">
        <w:r w:rsidR="00C41D60" w:rsidRPr="00BA518F">
          <w:rPr>
            <w:rStyle w:val="Hyperlink"/>
            <w:noProof/>
          </w:rPr>
          <w:t>Tabellenstruktur</w:t>
        </w:r>
        <w:r w:rsidR="00C41D60">
          <w:rPr>
            <w:noProof/>
            <w:webHidden/>
          </w:rPr>
          <w:tab/>
        </w:r>
        <w:r w:rsidR="00C41D60">
          <w:rPr>
            <w:noProof/>
            <w:webHidden/>
          </w:rPr>
          <w:fldChar w:fldCharType="begin"/>
        </w:r>
        <w:r w:rsidR="00C41D60">
          <w:rPr>
            <w:noProof/>
            <w:webHidden/>
          </w:rPr>
          <w:instrText xml:space="preserve"> PAGEREF _Toc161243328 \h </w:instrText>
        </w:r>
        <w:r w:rsidR="00C41D60">
          <w:rPr>
            <w:noProof/>
            <w:webHidden/>
          </w:rPr>
        </w:r>
        <w:r w:rsidR="00C41D60">
          <w:rPr>
            <w:noProof/>
            <w:webHidden/>
          </w:rPr>
          <w:fldChar w:fldCharType="separate"/>
        </w:r>
        <w:r w:rsidR="00C41D60">
          <w:rPr>
            <w:noProof/>
            <w:webHidden/>
          </w:rPr>
          <w:t>41</w:t>
        </w:r>
        <w:r w:rsidR="00C41D60">
          <w:rPr>
            <w:noProof/>
            <w:webHidden/>
          </w:rPr>
          <w:fldChar w:fldCharType="end"/>
        </w:r>
      </w:hyperlink>
    </w:p>
    <w:p w14:paraId="4F8B3FBC" w14:textId="2D96948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9" w:history="1">
        <w:r w:rsidR="00C41D60" w:rsidRPr="00BA518F">
          <w:rPr>
            <w:rStyle w:val="Hyperlink"/>
            <w:noProof/>
          </w:rPr>
          <w:t>Testkonzept</w:t>
        </w:r>
        <w:r w:rsidR="00C41D60">
          <w:rPr>
            <w:noProof/>
            <w:webHidden/>
          </w:rPr>
          <w:tab/>
        </w:r>
        <w:r w:rsidR="00C41D60">
          <w:rPr>
            <w:noProof/>
            <w:webHidden/>
          </w:rPr>
          <w:fldChar w:fldCharType="begin"/>
        </w:r>
        <w:r w:rsidR="00C41D60">
          <w:rPr>
            <w:noProof/>
            <w:webHidden/>
          </w:rPr>
          <w:instrText xml:space="preserve"> PAGEREF _Toc161243329 \h </w:instrText>
        </w:r>
        <w:r w:rsidR="00C41D60">
          <w:rPr>
            <w:noProof/>
            <w:webHidden/>
          </w:rPr>
        </w:r>
        <w:r w:rsidR="00C41D60">
          <w:rPr>
            <w:noProof/>
            <w:webHidden/>
          </w:rPr>
          <w:fldChar w:fldCharType="separate"/>
        </w:r>
        <w:r w:rsidR="00C41D60">
          <w:rPr>
            <w:noProof/>
            <w:webHidden/>
          </w:rPr>
          <w:t>44</w:t>
        </w:r>
        <w:r w:rsidR="00C41D60">
          <w:rPr>
            <w:noProof/>
            <w:webHidden/>
          </w:rPr>
          <w:fldChar w:fldCharType="end"/>
        </w:r>
      </w:hyperlink>
    </w:p>
    <w:p w14:paraId="2C18F833" w14:textId="6E1CE305"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30" w:history="1">
        <w:r w:rsidR="00C41D60" w:rsidRPr="00BA518F">
          <w:rPr>
            <w:rStyle w:val="Hyperlink"/>
            <w:noProof/>
          </w:rPr>
          <w:t>Phase "Entscheiden"</w:t>
        </w:r>
        <w:r w:rsidR="00C41D60">
          <w:rPr>
            <w:noProof/>
            <w:webHidden/>
          </w:rPr>
          <w:tab/>
        </w:r>
        <w:r w:rsidR="00C41D60">
          <w:rPr>
            <w:noProof/>
            <w:webHidden/>
          </w:rPr>
          <w:fldChar w:fldCharType="begin"/>
        </w:r>
        <w:r w:rsidR="00C41D60">
          <w:rPr>
            <w:noProof/>
            <w:webHidden/>
          </w:rPr>
          <w:instrText xml:space="preserve"> PAGEREF _Toc161243330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54F67B64" w14:textId="7263B0D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1" w:history="1">
        <w:r w:rsidR="00C41D60" w:rsidRPr="00BA518F">
          <w:rPr>
            <w:rStyle w:val="Hyperlink"/>
            <w:noProof/>
          </w:rPr>
          <w:t>Einleitung</w:t>
        </w:r>
        <w:r w:rsidR="00C41D60">
          <w:rPr>
            <w:noProof/>
            <w:webHidden/>
          </w:rPr>
          <w:tab/>
        </w:r>
        <w:r w:rsidR="00C41D60">
          <w:rPr>
            <w:noProof/>
            <w:webHidden/>
          </w:rPr>
          <w:fldChar w:fldCharType="begin"/>
        </w:r>
        <w:r w:rsidR="00C41D60">
          <w:rPr>
            <w:noProof/>
            <w:webHidden/>
          </w:rPr>
          <w:instrText xml:space="preserve"> PAGEREF _Toc161243331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0EE89462" w14:textId="2CEB914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2" w:history="1">
        <w:r w:rsidR="00C41D60" w:rsidRPr="00BA518F">
          <w:rPr>
            <w:rStyle w:val="Hyperlink"/>
            <w:noProof/>
          </w:rPr>
          <w:t>Fehlerbehandlung</w:t>
        </w:r>
        <w:r w:rsidR="00C41D60">
          <w:rPr>
            <w:noProof/>
            <w:webHidden/>
          </w:rPr>
          <w:tab/>
        </w:r>
        <w:r w:rsidR="00C41D60">
          <w:rPr>
            <w:noProof/>
            <w:webHidden/>
          </w:rPr>
          <w:fldChar w:fldCharType="begin"/>
        </w:r>
        <w:r w:rsidR="00C41D60">
          <w:rPr>
            <w:noProof/>
            <w:webHidden/>
          </w:rPr>
          <w:instrText xml:space="preserve"> PAGEREF _Toc161243332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0B911A0B" w14:textId="3276E3B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3" w:history="1">
        <w:r w:rsidR="00C41D60" w:rsidRPr="00BA518F">
          <w:rPr>
            <w:rStyle w:val="Hyperlink"/>
            <w:noProof/>
          </w:rPr>
          <w:t>Bilderverwaltung</w:t>
        </w:r>
        <w:r w:rsidR="00C41D60">
          <w:rPr>
            <w:noProof/>
            <w:webHidden/>
          </w:rPr>
          <w:tab/>
        </w:r>
        <w:r w:rsidR="00C41D60">
          <w:rPr>
            <w:noProof/>
            <w:webHidden/>
          </w:rPr>
          <w:fldChar w:fldCharType="begin"/>
        </w:r>
        <w:r w:rsidR="00C41D60">
          <w:rPr>
            <w:noProof/>
            <w:webHidden/>
          </w:rPr>
          <w:instrText xml:space="preserve"> PAGEREF _Toc161243333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58A0D270" w14:textId="7C45FCAE"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4" w:history="1">
        <w:r w:rsidR="00C41D60" w:rsidRPr="00BA518F">
          <w:rPr>
            <w:rStyle w:val="Hyperlink"/>
            <w:noProof/>
          </w:rPr>
          <w:t>Benutzerverwaltung</w:t>
        </w:r>
        <w:r w:rsidR="00C41D60">
          <w:rPr>
            <w:noProof/>
            <w:webHidden/>
          </w:rPr>
          <w:tab/>
        </w:r>
        <w:r w:rsidR="00C41D60">
          <w:rPr>
            <w:noProof/>
            <w:webHidden/>
          </w:rPr>
          <w:fldChar w:fldCharType="begin"/>
        </w:r>
        <w:r w:rsidR="00C41D60">
          <w:rPr>
            <w:noProof/>
            <w:webHidden/>
          </w:rPr>
          <w:instrText xml:space="preserve"> PAGEREF _Toc161243334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2CB6069A" w14:textId="74D8759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5" w:history="1">
        <w:r w:rsidR="00C41D60" w:rsidRPr="00BA518F">
          <w:rPr>
            <w:rStyle w:val="Hyperlink"/>
            <w:noProof/>
          </w:rPr>
          <w:t>Sessionverwaltung</w:t>
        </w:r>
        <w:r w:rsidR="00C41D60">
          <w:rPr>
            <w:noProof/>
            <w:webHidden/>
          </w:rPr>
          <w:tab/>
        </w:r>
        <w:r w:rsidR="00C41D60">
          <w:rPr>
            <w:noProof/>
            <w:webHidden/>
          </w:rPr>
          <w:fldChar w:fldCharType="begin"/>
        </w:r>
        <w:r w:rsidR="00C41D60">
          <w:rPr>
            <w:noProof/>
            <w:webHidden/>
          </w:rPr>
          <w:instrText xml:space="preserve"> PAGEREF _Toc161243335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5E281BB5" w14:textId="393F3F29"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6" w:history="1">
        <w:r w:rsidR="00C41D60" w:rsidRPr="00BA518F">
          <w:rPr>
            <w:rStyle w:val="Hyperlink"/>
            <w:noProof/>
          </w:rPr>
          <w:t>Image Tabelle</w:t>
        </w:r>
        <w:r w:rsidR="00C41D60">
          <w:rPr>
            <w:noProof/>
            <w:webHidden/>
          </w:rPr>
          <w:tab/>
        </w:r>
        <w:r w:rsidR="00C41D60">
          <w:rPr>
            <w:noProof/>
            <w:webHidden/>
          </w:rPr>
          <w:fldChar w:fldCharType="begin"/>
        </w:r>
        <w:r w:rsidR="00C41D60">
          <w:rPr>
            <w:noProof/>
            <w:webHidden/>
          </w:rPr>
          <w:instrText xml:space="preserve"> PAGEREF _Toc161243336 \h </w:instrText>
        </w:r>
        <w:r w:rsidR="00C41D60">
          <w:rPr>
            <w:noProof/>
            <w:webHidden/>
          </w:rPr>
        </w:r>
        <w:r w:rsidR="00C41D60">
          <w:rPr>
            <w:noProof/>
            <w:webHidden/>
          </w:rPr>
          <w:fldChar w:fldCharType="separate"/>
        </w:r>
        <w:r w:rsidR="00C41D60">
          <w:rPr>
            <w:noProof/>
            <w:webHidden/>
          </w:rPr>
          <w:t>47</w:t>
        </w:r>
        <w:r w:rsidR="00C41D60">
          <w:rPr>
            <w:noProof/>
            <w:webHidden/>
          </w:rPr>
          <w:fldChar w:fldCharType="end"/>
        </w:r>
      </w:hyperlink>
    </w:p>
    <w:p w14:paraId="43BBDFD2" w14:textId="75EDA81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7" w:history="1">
        <w:r w:rsidR="00C41D60" w:rsidRPr="00BA518F">
          <w:rPr>
            <w:rStyle w:val="Hyperlink"/>
            <w:noProof/>
          </w:rPr>
          <w:t>Importzeitpunkte</w:t>
        </w:r>
        <w:r w:rsidR="00C41D60">
          <w:rPr>
            <w:noProof/>
            <w:webHidden/>
          </w:rPr>
          <w:tab/>
        </w:r>
        <w:r w:rsidR="00C41D60">
          <w:rPr>
            <w:noProof/>
            <w:webHidden/>
          </w:rPr>
          <w:fldChar w:fldCharType="begin"/>
        </w:r>
        <w:r w:rsidR="00C41D60">
          <w:rPr>
            <w:noProof/>
            <w:webHidden/>
          </w:rPr>
          <w:instrText xml:space="preserve"> PAGEREF _Toc161243337 \h </w:instrText>
        </w:r>
        <w:r w:rsidR="00C41D60">
          <w:rPr>
            <w:noProof/>
            <w:webHidden/>
          </w:rPr>
        </w:r>
        <w:r w:rsidR="00C41D60">
          <w:rPr>
            <w:noProof/>
            <w:webHidden/>
          </w:rPr>
          <w:fldChar w:fldCharType="separate"/>
        </w:r>
        <w:r w:rsidR="00C41D60">
          <w:rPr>
            <w:noProof/>
            <w:webHidden/>
          </w:rPr>
          <w:t>47</w:t>
        </w:r>
        <w:r w:rsidR="00C41D60">
          <w:rPr>
            <w:noProof/>
            <w:webHidden/>
          </w:rPr>
          <w:fldChar w:fldCharType="end"/>
        </w:r>
      </w:hyperlink>
    </w:p>
    <w:p w14:paraId="198658CD" w14:textId="2C92BA4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8" w:history="1">
        <w:r w:rsidR="00C41D60" w:rsidRPr="00BA518F">
          <w:rPr>
            <w:rStyle w:val="Hyperlink"/>
            <w:noProof/>
          </w:rPr>
          <w:t>Fazit</w:t>
        </w:r>
        <w:r w:rsidR="00C41D60">
          <w:rPr>
            <w:noProof/>
            <w:webHidden/>
          </w:rPr>
          <w:tab/>
        </w:r>
        <w:r w:rsidR="00C41D60">
          <w:rPr>
            <w:noProof/>
            <w:webHidden/>
          </w:rPr>
          <w:fldChar w:fldCharType="begin"/>
        </w:r>
        <w:r w:rsidR="00C41D60">
          <w:rPr>
            <w:noProof/>
            <w:webHidden/>
          </w:rPr>
          <w:instrText xml:space="preserve"> PAGEREF _Toc161243338 \h </w:instrText>
        </w:r>
        <w:r w:rsidR="00C41D60">
          <w:rPr>
            <w:noProof/>
            <w:webHidden/>
          </w:rPr>
        </w:r>
        <w:r w:rsidR="00C41D60">
          <w:rPr>
            <w:noProof/>
            <w:webHidden/>
          </w:rPr>
          <w:fldChar w:fldCharType="separate"/>
        </w:r>
        <w:r w:rsidR="00C41D60">
          <w:rPr>
            <w:noProof/>
            <w:webHidden/>
          </w:rPr>
          <w:t>47</w:t>
        </w:r>
        <w:r w:rsidR="00C41D60">
          <w:rPr>
            <w:noProof/>
            <w:webHidden/>
          </w:rPr>
          <w:fldChar w:fldCharType="end"/>
        </w:r>
      </w:hyperlink>
    </w:p>
    <w:p w14:paraId="52097E53" w14:textId="7CDBD082"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39" w:history="1">
        <w:r w:rsidR="00C41D60" w:rsidRPr="00BA518F">
          <w:rPr>
            <w:rStyle w:val="Hyperlink"/>
            <w:noProof/>
          </w:rPr>
          <w:t>Phase "Realisieren"</w:t>
        </w:r>
        <w:r w:rsidR="00C41D60">
          <w:rPr>
            <w:noProof/>
            <w:webHidden/>
          </w:rPr>
          <w:tab/>
        </w:r>
        <w:r w:rsidR="00C41D60">
          <w:rPr>
            <w:noProof/>
            <w:webHidden/>
          </w:rPr>
          <w:fldChar w:fldCharType="begin"/>
        </w:r>
        <w:r w:rsidR="00C41D60">
          <w:rPr>
            <w:noProof/>
            <w:webHidden/>
          </w:rPr>
          <w:instrText xml:space="preserve"> PAGEREF _Toc161243339 \h </w:instrText>
        </w:r>
        <w:r w:rsidR="00C41D60">
          <w:rPr>
            <w:noProof/>
            <w:webHidden/>
          </w:rPr>
        </w:r>
        <w:r w:rsidR="00C41D60">
          <w:rPr>
            <w:noProof/>
            <w:webHidden/>
          </w:rPr>
          <w:fldChar w:fldCharType="separate"/>
        </w:r>
        <w:r w:rsidR="00C41D60">
          <w:rPr>
            <w:noProof/>
            <w:webHidden/>
          </w:rPr>
          <w:t>48</w:t>
        </w:r>
        <w:r w:rsidR="00C41D60">
          <w:rPr>
            <w:noProof/>
            <w:webHidden/>
          </w:rPr>
          <w:fldChar w:fldCharType="end"/>
        </w:r>
      </w:hyperlink>
    </w:p>
    <w:p w14:paraId="5140056D" w14:textId="1CF6C7A7"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0" w:history="1">
        <w:r w:rsidR="00C41D60" w:rsidRPr="00BA518F">
          <w:rPr>
            <w:rStyle w:val="Hyperlink"/>
            <w:noProof/>
          </w:rPr>
          <w:t>Realisierungskonzept</w:t>
        </w:r>
        <w:r w:rsidR="00C41D60">
          <w:rPr>
            <w:noProof/>
            <w:webHidden/>
          </w:rPr>
          <w:tab/>
        </w:r>
        <w:r w:rsidR="00C41D60">
          <w:rPr>
            <w:noProof/>
            <w:webHidden/>
          </w:rPr>
          <w:fldChar w:fldCharType="begin"/>
        </w:r>
        <w:r w:rsidR="00C41D60">
          <w:rPr>
            <w:noProof/>
            <w:webHidden/>
          </w:rPr>
          <w:instrText xml:space="preserve"> PAGEREF _Toc161243340 \h </w:instrText>
        </w:r>
        <w:r w:rsidR="00C41D60">
          <w:rPr>
            <w:noProof/>
            <w:webHidden/>
          </w:rPr>
        </w:r>
        <w:r w:rsidR="00C41D60">
          <w:rPr>
            <w:noProof/>
            <w:webHidden/>
          </w:rPr>
          <w:fldChar w:fldCharType="separate"/>
        </w:r>
        <w:r w:rsidR="00C41D60">
          <w:rPr>
            <w:noProof/>
            <w:webHidden/>
          </w:rPr>
          <w:t>48</w:t>
        </w:r>
        <w:r w:rsidR="00C41D60">
          <w:rPr>
            <w:noProof/>
            <w:webHidden/>
          </w:rPr>
          <w:fldChar w:fldCharType="end"/>
        </w:r>
      </w:hyperlink>
    </w:p>
    <w:p w14:paraId="201D072F" w14:textId="35A15546"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1" w:history="1">
        <w:r w:rsidR="00C41D60" w:rsidRPr="00BA518F">
          <w:rPr>
            <w:rStyle w:val="Hyperlink"/>
            <w:noProof/>
          </w:rPr>
          <w:t xml:space="preserve">Arbeitspaket </w:t>
        </w:r>
        <w:r w:rsidR="00C41D60" w:rsidRPr="00BA518F">
          <w:rPr>
            <w:rStyle w:val="Hyperlink"/>
            <w:rFonts w:eastAsia="Calibri"/>
            <w:bCs/>
            <w:noProof/>
          </w:rPr>
          <w:t>13</w:t>
        </w:r>
        <w:r w:rsidR="00C41D60">
          <w:rPr>
            <w:noProof/>
            <w:webHidden/>
          </w:rPr>
          <w:tab/>
        </w:r>
        <w:r w:rsidR="00C41D60">
          <w:rPr>
            <w:noProof/>
            <w:webHidden/>
          </w:rPr>
          <w:fldChar w:fldCharType="begin"/>
        </w:r>
        <w:r w:rsidR="00C41D60">
          <w:rPr>
            <w:noProof/>
            <w:webHidden/>
          </w:rPr>
          <w:instrText xml:space="preserve"> PAGEREF _Toc161243341 \h </w:instrText>
        </w:r>
        <w:r w:rsidR="00C41D60">
          <w:rPr>
            <w:noProof/>
            <w:webHidden/>
          </w:rPr>
        </w:r>
        <w:r w:rsidR="00C41D60">
          <w:rPr>
            <w:noProof/>
            <w:webHidden/>
          </w:rPr>
          <w:fldChar w:fldCharType="separate"/>
        </w:r>
        <w:r w:rsidR="00C41D60">
          <w:rPr>
            <w:noProof/>
            <w:webHidden/>
          </w:rPr>
          <w:t>49</w:t>
        </w:r>
        <w:r w:rsidR="00C41D60">
          <w:rPr>
            <w:noProof/>
            <w:webHidden/>
          </w:rPr>
          <w:fldChar w:fldCharType="end"/>
        </w:r>
      </w:hyperlink>
    </w:p>
    <w:p w14:paraId="14A94EB9" w14:textId="2AB9539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2" w:history="1">
        <w:r w:rsidR="00C41D60" w:rsidRPr="00BA518F">
          <w:rPr>
            <w:rStyle w:val="Hyperlink"/>
            <w:noProof/>
          </w:rPr>
          <w:t xml:space="preserve">Arbeitspaket </w:t>
        </w:r>
        <w:r w:rsidR="00C41D60" w:rsidRPr="00BA518F">
          <w:rPr>
            <w:rStyle w:val="Hyperlink"/>
            <w:rFonts w:eastAsia="Calibri"/>
            <w:bCs/>
            <w:noProof/>
          </w:rPr>
          <w:t>14</w:t>
        </w:r>
        <w:r w:rsidR="00C41D60">
          <w:rPr>
            <w:noProof/>
            <w:webHidden/>
          </w:rPr>
          <w:tab/>
        </w:r>
        <w:r w:rsidR="00C41D60">
          <w:rPr>
            <w:noProof/>
            <w:webHidden/>
          </w:rPr>
          <w:fldChar w:fldCharType="begin"/>
        </w:r>
        <w:r w:rsidR="00C41D60">
          <w:rPr>
            <w:noProof/>
            <w:webHidden/>
          </w:rPr>
          <w:instrText xml:space="preserve"> PAGEREF _Toc161243342 \h </w:instrText>
        </w:r>
        <w:r w:rsidR="00C41D60">
          <w:rPr>
            <w:noProof/>
            <w:webHidden/>
          </w:rPr>
        </w:r>
        <w:r w:rsidR="00C41D60">
          <w:rPr>
            <w:noProof/>
            <w:webHidden/>
          </w:rPr>
          <w:fldChar w:fldCharType="separate"/>
        </w:r>
        <w:r w:rsidR="00C41D60">
          <w:rPr>
            <w:noProof/>
            <w:webHidden/>
          </w:rPr>
          <w:t>51</w:t>
        </w:r>
        <w:r w:rsidR="00C41D60">
          <w:rPr>
            <w:noProof/>
            <w:webHidden/>
          </w:rPr>
          <w:fldChar w:fldCharType="end"/>
        </w:r>
      </w:hyperlink>
    </w:p>
    <w:p w14:paraId="3E3DCEF9" w14:textId="085EC48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3" w:history="1">
        <w:r w:rsidR="00C41D60" w:rsidRPr="00BA518F">
          <w:rPr>
            <w:rStyle w:val="Hyperlink"/>
            <w:noProof/>
          </w:rPr>
          <w:t xml:space="preserve">Arbeitspaket </w:t>
        </w:r>
        <w:r w:rsidR="00C41D60" w:rsidRPr="00BA518F">
          <w:rPr>
            <w:rStyle w:val="Hyperlink"/>
            <w:rFonts w:eastAsia="Calibri"/>
            <w:noProof/>
          </w:rPr>
          <w:t>15</w:t>
        </w:r>
        <w:r w:rsidR="00C41D60">
          <w:rPr>
            <w:noProof/>
            <w:webHidden/>
          </w:rPr>
          <w:tab/>
        </w:r>
        <w:r w:rsidR="00C41D60">
          <w:rPr>
            <w:noProof/>
            <w:webHidden/>
          </w:rPr>
          <w:fldChar w:fldCharType="begin"/>
        </w:r>
        <w:r w:rsidR="00C41D60">
          <w:rPr>
            <w:noProof/>
            <w:webHidden/>
          </w:rPr>
          <w:instrText xml:space="preserve"> PAGEREF _Toc161243343 \h </w:instrText>
        </w:r>
        <w:r w:rsidR="00C41D60">
          <w:rPr>
            <w:noProof/>
            <w:webHidden/>
          </w:rPr>
        </w:r>
        <w:r w:rsidR="00C41D60">
          <w:rPr>
            <w:noProof/>
            <w:webHidden/>
          </w:rPr>
          <w:fldChar w:fldCharType="separate"/>
        </w:r>
        <w:r w:rsidR="00C41D60">
          <w:rPr>
            <w:noProof/>
            <w:webHidden/>
          </w:rPr>
          <w:t>59</w:t>
        </w:r>
        <w:r w:rsidR="00C41D60">
          <w:rPr>
            <w:noProof/>
            <w:webHidden/>
          </w:rPr>
          <w:fldChar w:fldCharType="end"/>
        </w:r>
      </w:hyperlink>
    </w:p>
    <w:p w14:paraId="6439F009" w14:textId="1E09F70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4" w:history="1">
        <w:r w:rsidR="00C41D60" w:rsidRPr="00BA518F">
          <w:rPr>
            <w:rStyle w:val="Hyperlink"/>
            <w:noProof/>
          </w:rPr>
          <w:t xml:space="preserve">Arbeitspaket </w:t>
        </w:r>
        <w:r w:rsidR="00C41D60" w:rsidRPr="00BA518F">
          <w:rPr>
            <w:rStyle w:val="Hyperlink"/>
            <w:rFonts w:eastAsia="Calibri"/>
            <w:noProof/>
          </w:rPr>
          <w:t>16</w:t>
        </w:r>
        <w:r w:rsidR="00C41D60" w:rsidRPr="00BA518F">
          <w:rPr>
            <w:rStyle w:val="Hyperlink"/>
            <w:noProof/>
          </w:rPr>
          <w:t xml:space="preserve"> &amp; </w:t>
        </w:r>
        <w:r w:rsidR="00C41D60" w:rsidRPr="00BA518F">
          <w:rPr>
            <w:rStyle w:val="Hyperlink"/>
            <w:rFonts w:eastAsia="Calibri"/>
            <w:noProof/>
          </w:rPr>
          <w:t>17</w:t>
        </w:r>
        <w:r w:rsidR="00C41D60">
          <w:rPr>
            <w:noProof/>
            <w:webHidden/>
          </w:rPr>
          <w:tab/>
        </w:r>
        <w:r w:rsidR="00C41D60">
          <w:rPr>
            <w:noProof/>
            <w:webHidden/>
          </w:rPr>
          <w:fldChar w:fldCharType="begin"/>
        </w:r>
        <w:r w:rsidR="00C41D60">
          <w:rPr>
            <w:noProof/>
            <w:webHidden/>
          </w:rPr>
          <w:instrText xml:space="preserve"> PAGEREF _Toc161243344 \h </w:instrText>
        </w:r>
        <w:r w:rsidR="00C41D60">
          <w:rPr>
            <w:noProof/>
            <w:webHidden/>
          </w:rPr>
        </w:r>
        <w:r w:rsidR="00C41D60">
          <w:rPr>
            <w:noProof/>
            <w:webHidden/>
          </w:rPr>
          <w:fldChar w:fldCharType="separate"/>
        </w:r>
        <w:r w:rsidR="00C41D60">
          <w:rPr>
            <w:noProof/>
            <w:webHidden/>
          </w:rPr>
          <w:t>62</w:t>
        </w:r>
        <w:r w:rsidR="00C41D60">
          <w:rPr>
            <w:noProof/>
            <w:webHidden/>
          </w:rPr>
          <w:fldChar w:fldCharType="end"/>
        </w:r>
      </w:hyperlink>
    </w:p>
    <w:p w14:paraId="1DBA7159" w14:textId="5D5109AA"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5" w:history="1">
        <w:r w:rsidR="00C41D60" w:rsidRPr="00BA518F">
          <w:rPr>
            <w:rStyle w:val="Hyperlink"/>
            <w:noProof/>
          </w:rPr>
          <w:t xml:space="preserve">Arbeitspaket </w:t>
        </w:r>
        <w:r w:rsidR="00C41D60" w:rsidRPr="00BA518F">
          <w:rPr>
            <w:rStyle w:val="Hyperlink"/>
            <w:rFonts w:eastAsia="Calibri"/>
            <w:noProof/>
          </w:rPr>
          <w:t>18</w:t>
        </w:r>
        <w:r w:rsidR="00C41D60" w:rsidRPr="00BA518F">
          <w:rPr>
            <w:rStyle w:val="Hyperlink"/>
            <w:noProof/>
          </w:rPr>
          <w:t xml:space="preserve"> und 2. Meilenstein</w:t>
        </w:r>
        <w:r w:rsidR="00C41D60">
          <w:rPr>
            <w:noProof/>
            <w:webHidden/>
          </w:rPr>
          <w:tab/>
        </w:r>
        <w:r w:rsidR="00C41D60">
          <w:rPr>
            <w:noProof/>
            <w:webHidden/>
          </w:rPr>
          <w:fldChar w:fldCharType="begin"/>
        </w:r>
        <w:r w:rsidR="00C41D60">
          <w:rPr>
            <w:noProof/>
            <w:webHidden/>
          </w:rPr>
          <w:instrText xml:space="preserve"> PAGEREF _Toc161243345 \h </w:instrText>
        </w:r>
        <w:r w:rsidR="00C41D60">
          <w:rPr>
            <w:noProof/>
            <w:webHidden/>
          </w:rPr>
        </w:r>
        <w:r w:rsidR="00C41D60">
          <w:rPr>
            <w:noProof/>
            <w:webHidden/>
          </w:rPr>
          <w:fldChar w:fldCharType="separate"/>
        </w:r>
        <w:r w:rsidR="00C41D60">
          <w:rPr>
            <w:noProof/>
            <w:webHidden/>
          </w:rPr>
          <w:t>67</w:t>
        </w:r>
        <w:r w:rsidR="00C41D60">
          <w:rPr>
            <w:noProof/>
            <w:webHidden/>
          </w:rPr>
          <w:fldChar w:fldCharType="end"/>
        </w:r>
      </w:hyperlink>
    </w:p>
    <w:p w14:paraId="149B2246" w14:textId="2767C519"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6" w:history="1">
        <w:r w:rsidR="00C41D60" w:rsidRPr="00BA518F">
          <w:rPr>
            <w:rStyle w:val="Hyperlink"/>
            <w:noProof/>
          </w:rPr>
          <w:t>Arbeitspaket 19</w:t>
        </w:r>
        <w:r w:rsidR="00C41D60">
          <w:rPr>
            <w:noProof/>
            <w:webHidden/>
          </w:rPr>
          <w:tab/>
        </w:r>
        <w:r w:rsidR="00C41D60">
          <w:rPr>
            <w:noProof/>
            <w:webHidden/>
          </w:rPr>
          <w:fldChar w:fldCharType="begin"/>
        </w:r>
        <w:r w:rsidR="00C41D60">
          <w:rPr>
            <w:noProof/>
            <w:webHidden/>
          </w:rPr>
          <w:instrText xml:space="preserve"> PAGEREF _Toc161243346 \h </w:instrText>
        </w:r>
        <w:r w:rsidR="00C41D60">
          <w:rPr>
            <w:noProof/>
            <w:webHidden/>
          </w:rPr>
        </w:r>
        <w:r w:rsidR="00C41D60">
          <w:rPr>
            <w:noProof/>
            <w:webHidden/>
          </w:rPr>
          <w:fldChar w:fldCharType="separate"/>
        </w:r>
        <w:r w:rsidR="00C41D60">
          <w:rPr>
            <w:noProof/>
            <w:webHidden/>
          </w:rPr>
          <w:t>69</w:t>
        </w:r>
        <w:r w:rsidR="00C41D60">
          <w:rPr>
            <w:noProof/>
            <w:webHidden/>
          </w:rPr>
          <w:fldChar w:fldCharType="end"/>
        </w:r>
      </w:hyperlink>
    </w:p>
    <w:p w14:paraId="1E7EA116" w14:textId="215E894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7" w:history="1">
        <w:r w:rsidR="00C41D60" w:rsidRPr="00BA518F">
          <w:rPr>
            <w:rStyle w:val="Hyperlink"/>
            <w:noProof/>
          </w:rPr>
          <w:t>Arbeitspaket 20 &amp; 21</w:t>
        </w:r>
        <w:r w:rsidR="00C41D60">
          <w:rPr>
            <w:noProof/>
            <w:webHidden/>
          </w:rPr>
          <w:tab/>
        </w:r>
        <w:r w:rsidR="00C41D60">
          <w:rPr>
            <w:noProof/>
            <w:webHidden/>
          </w:rPr>
          <w:fldChar w:fldCharType="begin"/>
        </w:r>
        <w:r w:rsidR="00C41D60">
          <w:rPr>
            <w:noProof/>
            <w:webHidden/>
          </w:rPr>
          <w:instrText xml:space="preserve"> PAGEREF _Toc161243347 \h </w:instrText>
        </w:r>
        <w:r w:rsidR="00C41D60">
          <w:rPr>
            <w:noProof/>
            <w:webHidden/>
          </w:rPr>
        </w:r>
        <w:r w:rsidR="00C41D60">
          <w:rPr>
            <w:noProof/>
            <w:webHidden/>
          </w:rPr>
          <w:fldChar w:fldCharType="separate"/>
        </w:r>
        <w:r w:rsidR="00C41D60">
          <w:rPr>
            <w:noProof/>
            <w:webHidden/>
          </w:rPr>
          <w:t>70</w:t>
        </w:r>
        <w:r w:rsidR="00C41D60">
          <w:rPr>
            <w:noProof/>
            <w:webHidden/>
          </w:rPr>
          <w:fldChar w:fldCharType="end"/>
        </w:r>
      </w:hyperlink>
    </w:p>
    <w:p w14:paraId="7AF691AB" w14:textId="1288DB9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8" w:history="1">
        <w:r w:rsidR="00C41D60" w:rsidRPr="00BA518F">
          <w:rPr>
            <w:rStyle w:val="Hyperlink"/>
            <w:bCs/>
            <w:noProof/>
          </w:rPr>
          <w:t xml:space="preserve">Arbeitspaket </w:t>
        </w:r>
        <w:r w:rsidR="00C41D60" w:rsidRPr="00BA518F">
          <w:rPr>
            <w:rStyle w:val="Hyperlink"/>
            <w:noProof/>
          </w:rPr>
          <w:t>22</w:t>
        </w:r>
        <w:r w:rsidR="00C41D60">
          <w:rPr>
            <w:noProof/>
            <w:webHidden/>
          </w:rPr>
          <w:tab/>
        </w:r>
        <w:r w:rsidR="00C41D60">
          <w:rPr>
            <w:noProof/>
            <w:webHidden/>
          </w:rPr>
          <w:fldChar w:fldCharType="begin"/>
        </w:r>
        <w:r w:rsidR="00C41D60">
          <w:rPr>
            <w:noProof/>
            <w:webHidden/>
          </w:rPr>
          <w:instrText xml:space="preserve"> PAGEREF _Toc161243348 \h </w:instrText>
        </w:r>
        <w:r w:rsidR="00C41D60">
          <w:rPr>
            <w:noProof/>
            <w:webHidden/>
          </w:rPr>
        </w:r>
        <w:r w:rsidR="00C41D60">
          <w:rPr>
            <w:noProof/>
            <w:webHidden/>
          </w:rPr>
          <w:fldChar w:fldCharType="separate"/>
        </w:r>
        <w:r w:rsidR="00C41D60">
          <w:rPr>
            <w:noProof/>
            <w:webHidden/>
          </w:rPr>
          <w:t>73</w:t>
        </w:r>
        <w:r w:rsidR="00C41D60">
          <w:rPr>
            <w:noProof/>
            <w:webHidden/>
          </w:rPr>
          <w:fldChar w:fldCharType="end"/>
        </w:r>
      </w:hyperlink>
    </w:p>
    <w:p w14:paraId="603F54AA" w14:textId="3845401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9" w:history="1">
        <w:r w:rsidR="00C41D60" w:rsidRPr="00BA518F">
          <w:rPr>
            <w:rStyle w:val="Hyperlink"/>
            <w:noProof/>
          </w:rPr>
          <w:t>Arbeitspaket 23</w:t>
        </w:r>
        <w:r w:rsidR="00C41D60">
          <w:rPr>
            <w:noProof/>
            <w:webHidden/>
          </w:rPr>
          <w:tab/>
        </w:r>
        <w:r w:rsidR="00C41D60">
          <w:rPr>
            <w:noProof/>
            <w:webHidden/>
          </w:rPr>
          <w:fldChar w:fldCharType="begin"/>
        </w:r>
        <w:r w:rsidR="00C41D60">
          <w:rPr>
            <w:noProof/>
            <w:webHidden/>
          </w:rPr>
          <w:instrText xml:space="preserve"> PAGEREF _Toc161243349 \h </w:instrText>
        </w:r>
        <w:r w:rsidR="00C41D60">
          <w:rPr>
            <w:noProof/>
            <w:webHidden/>
          </w:rPr>
        </w:r>
        <w:r w:rsidR="00C41D60">
          <w:rPr>
            <w:noProof/>
            <w:webHidden/>
          </w:rPr>
          <w:fldChar w:fldCharType="separate"/>
        </w:r>
        <w:r w:rsidR="00C41D60">
          <w:rPr>
            <w:noProof/>
            <w:webHidden/>
          </w:rPr>
          <w:t>77</w:t>
        </w:r>
        <w:r w:rsidR="00C41D60">
          <w:rPr>
            <w:noProof/>
            <w:webHidden/>
          </w:rPr>
          <w:fldChar w:fldCharType="end"/>
        </w:r>
      </w:hyperlink>
    </w:p>
    <w:p w14:paraId="789FEE39" w14:textId="7820C27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0" w:history="1">
        <w:r w:rsidR="00C41D60" w:rsidRPr="00BA518F">
          <w:rPr>
            <w:rStyle w:val="Hyperlink"/>
            <w:noProof/>
          </w:rPr>
          <w:t xml:space="preserve">Arbeitspaket </w:t>
        </w:r>
        <w:r w:rsidR="00C41D60" w:rsidRPr="00BA518F">
          <w:rPr>
            <w:rStyle w:val="Hyperlink"/>
            <w:rFonts w:eastAsia="Calibri"/>
            <w:noProof/>
          </w:rPr>
          <w:t>24</w:t>
        </w:r>
        <w:r w:rsidR="00C41D60">
          <w:rPr>
            <w:noProof/>
            <w:webHidden/>
          </w:rPr>
          <w:tab/>
        </w:r>
        <w:r w:rsidR="00C41D60">
          <w:rPr>
            <w:noProof/>
            <w:webHidden/>
          </w:rPr>
          <w:fldChar w:fldCharType="begin"/>
        </w:r>
        <w:r w:rsidR="00C41D60">
          <w:rPr>
            <w:noProof/>
            <w:webHidden/>
          </w:rPr>
          <w:instrText xml:space="preserve"> PAGEREF _Toc161243350 \h </w:instrText>
        </w:r>
        <w:r w:rsidR="00C41D60">
          <w:rPr>
            <w:noProof/>
            <w:webHidden/>
          </w:rPr>
        </w:r>
        <w:r w:rsidR="00C41D60">
          <w:rPr>
            <w:noProof/>
            <w:webHidden/>
          </w:rPr>
          <w:fldChar w:fldCharType="separate"/>
        </w:r>
        <w:r w:rsidR="00C41D60">
          <w:rPr>
            <w:noProof/>
            <w:webHidden/>
          </w:rPr>
          <w:t>79</w:t>
        </w:r>
        <w:r w:rsidR="00C41D60">
          <w:rPr>
            <w:noProof/>
            <w:webHidden/>
          </w:rPr>
          <w:fldChar w:fldCharType="end"/>
        </w:r>
      </w:hyperlink>
    </w:p>
    <w:p w14:paraId="2A82F333" w14:textId="0E762B48"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1" w:history="1">
        <w:r w:rsidR="00C41D60" w:rsidRPr="00BA518F">
          <w:rPr>
            <w:rStyle w:val="Hyperlink"/>
            <w:noProof/>
          </w:rPr>
          <w:t xml:space="preserve">Arbeitspaket </w:t>
        </w:r>
        <w:r w:rsidR="00C41D60" w:rsidRPr="00BA518F">
          <w:rPr>
            <w:rStyle w:val="Hyperlink"/>
            <w:rFonts w:eastAsia="Calibri"/>
            <w:noProof/>
          </w:rPr>
          <w:t>25</w:t>
        </w:r>
        <w:r w:rsidR="00C41D60">
          <w:rPr>
            <w:noProof/>
            <w:webHidden/>
          </w:rPr>
          <w:tab/>
        </w:r>
        <w:r w:rsidR="00C41D60">
          <w:rPr>
            <w:noProof/>
            <w:webHidden/>
          </w:rPr>
          <w:fldChar w:fldCharType="begin"/>
        </w:r>
        <w:r w:rsidR="00C41D60">
          <w:rPr>
            <w:noProof/>
            <w:webHidden/>
          </w:rPr>
          <w:instrText xml:space="preserve"> PAGEREF _Toc161243351 \h </w:instrText>
        </w:r>
        <w:r w:rsidR="00C41D60">
          <w:rPr>
            <w:noProof/>
            <w:webHidden/>
          </w:rPr>
        </w:r>
        <w:r w:rsidR="00C41D60">
          <w:rPr>
            <w:noProof/>
            <w:webHidden/>
          </w:rPr>
          <w:fldChar w:fldCharType="separate"/>
        </w:r>
        <w:r w:rsidR="00C41D60">
          <w:rPr>
            <w:noProof/>
            <w:webHidden/>
          </w:rPr>
          <w:t>81</w:t>
        </w:r>
        <w:r w:rsidR="00C41D60">
          <w:rPr>
            <w:noProof/>
            <w:webHidden/>
          </w:rPr>
          <w:fldChar w:fldCharType="end"/>
        </w:r>
      </w:hyperlink>
    </w:p>
    <w:p w14:paraId="7CB8B3FB" w14:textId="4E2526BA"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2" w:history="1">
        <w:r w:rsidR="00C41D60" w:rsidRPr="00BA518F">
          <w:rPr>
            <w:rStyle w:val="Hyperlink"/>
            <w:noProof/>
          </w:rPr>
          <w:t xml:space="preserve">Arbeitspaket </w:t>
        </w:r>
        <w:r w:rsidR="00C41D60" w:rsidRPr="00BA518F">
          <w:rPr>
            <w:rStyle w:val="Hyperlink"/>
            <w:rFonts w:eastAsia="Calibri"/>
            <w:bCs/>
            <w:noProof/>
          </w:rPr>
          <w:t>26</w:t>
        </w:r>
        <w:r w:rsidR="00C41D60" w:rsidRPr="00BA518F">
          <w:rPr>
            <w:rStyle w:val="Hyperlink"/>
            <w:noProof/>
          </w:rPr>
          <w:t xml:space="preserve"> &amp; </w:t>
        </w:r>
        <w:r w:rsidR="00C41D60" w:rsidRPr="00BA518F">
          <w:rPr>
            <w:rStyle w:val="Hyperlink"/>
            <w:rFonts w:eastAsia="Calibri"/>
            <w:bCs/>
            <w:noProof/>
          </w:rPr>
          <w:t>27</w:t>
        </w:r>
        <w:r w:rsidR="00C41D60">
          <w:rPr>
            <w:noProof/>
            <w:webHidden/>
          </w:rPr>
          <w:tab/>
        </w:r>
        <w:r w:rsidR="00C41D60">
          <w:rPr>
            <w:noProof/>
            <w:webHidden/>
          </w:rPr>
          <w:fldChar w:fldCharType="begin"/>
        </w:r>
        <w:r w:rsidR="00C41D60">
          <w:rPr>
            <w:noProof/>
            <w:webHidden/>
          </w:rPr>
          <w:instrText xml:space="preserve"> PAGEREF _Toc161243352 \h </w:instrText>
        </w:r>
        <w:r w:rsidR="00C41D60">
          <w:rPr>
            <w:noProof/>
            <w:webHidden/>
          </w:rPr>
        </w:r>
        <w:r w:rsidR="00C41D60">
          <w:rPr>
            <w:noProof/>
            <w:webHidden/>
          </w:rPr>
          <w:fldChar w:fldCharType="separate"/>
        </w:r>
        <w:r w:rsidR="00C41D60">
          <w:rPr>
            <w:noProof/>
            <w:webHidden/>
          </w:rPr>
          <w:t>86</w:t>
        </w:r>
        <w:r w:rsidR="00C41D60">
          <w:rPr>
            <w:noProof/>
            <w:webHidden/>
          </w:rPr>
          <w:fldChar w:fldCharType="end"/>
        </w:r>
      </w:hyperlink>
    </w:p>
    <w:p w14:paraId="54DD96D3" w14:textId="498EDD8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3" w:history="1">
        <w:r w:rsidR="00C41D60" w:rsidRPr="00BA518F">
          <w:rPr>
            <w:rStyle w:val="Hyperlink"/>
            <w:noProof/>
          </w:rPr>
          <w:t xml:space="preserve">Arbeitspaket </w:t>
        </w:r>
        <w:r w:rsidR="00C41D60" w:rsidRPr="00BA518F">
          <w:rPr>
            <w:rStyle w:val="Hyperlink"/>
            <w:rFonts w:eastAsia="Calibri"/>
            <w:bCs/>
            <w:noProof/>
          </w:rPr>
          <w:t>28</w:t>
        </w:r>
        <w:r w:rsidR="00C41D60">
          <w:rPr>
            <w:noProof/>
            <w:webHidden/>
          </w:rPr>
          <w:tab/>
        </w:r>
        <w:r w:rsidR="00C41D60">
          <w:rPr>
            <w:noProof/>
            <w:webHidden/>
          </w:rPr>
          <w:fldChar w:fldCharType="begin"/>
        </w:r>
        <w:r w:rsidR="00C41D60">
          <w:rPr>
            <w:noProof/>
            <w:webHidden/>
          </w:rPr>
          <w:instrText xml:space="preserve"> PAGEREF _Toc161243353 \h </w:instrText>
        </w:r>
        <w:r w:rsidR="00C41D60">
          <w:rPr>
            <w:noProof/>
            <w:webHidden/>
          </w:rPr>
        </w:r>
        <w:r w:rsidR="00C41D60">
          <w:rPr>
            <w:noProof/>
            <w:webHidden/>
          </w:rPr>
          <w:fldChar w:fldCharType="separate"/>
        </w:r>
        <w:r w:rsidR="00C41D60">
          <w:rPr>
            <w:noProof/>
            <w:webHidden/>
          </w:rPr>
          <w:t>88</w:t>
        </w:r>
        <w:r w:rsidR="00C41D60">
          <w:rPr>
            <w:noProof/>
            <w:webHidden/>
          </w:rPr>
          <w:fldChar w:fldCharType="end"/>
        </w:r>
      </w:hyperlink>
    </w:p>
    <w:p w14:paraId="53EFF332" w14:textId="13A20FF5"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4" w:history="1">
        <w:r w:rsidR="00C41D60" w:rsidRPr="00BA518F">
          <w:rPr>
            <w:rStyle w:val="Hyperlink"/>
            <w:noProof/>
          </w:rPr>
          <w:t xml:space="preserve">Arbeitspaket </w:t>
        </w:r>
        <w:r w:rsidR="00C41D60" w:rsidRPr="00BA518F">
          <w:rPr>
            <w:rStyle w:val="Hyperlink"/>
            <w:rFonts w:eastAsia="Calibri"/>
            <w:noProof/>
          </w:rPr>
          <w:t xml:space="preserve">29 </w:t>
        </w:r>
        <w:r w:rsidR="00C41D60" w:rsidRPr="00BA518F">
          <w:rPr>
            <w:rStyle w:val="Hyperlink"/>
            <w:noProof/>
          </w:rPr>
          <w:t>und 3. Meilenstein</w:t>
        </w:r>
        <w:r w:rsidR="00C41D60">
          <w:rPr>
            <w:noProof/>
            <w:webHidden/>
          </w:rPr>
          <w:tab/>
        </w:r>
        <w:r w:rsidR="00C41D60">
          <w:rPr>
            <w:noProof/>
            <w:webHidden/>
          </w:rPr>
          <w:fldChar w:fldCharType="begin"/>
        </w:r>
        <w:r w:rsidR="00C41D60">
          <w:rPr>
            <w:noProof/>
            <w:webHidden/>
          </w:rPr>
          <w:instrText xml:space="preserve"> PAGEREF _Toc161243354 \h </w:instrText>
        </w:r>
        <w:r w:rsidR="00C41D60">
          <w:rPr>
            <w:noProof/>
            <w:webHidden/>
          </w:rPr>
        </w:r>
        <w:r w:rsidR="00C41D60">
          <w:rPr>
            <w:noProof/>
            <w:webHidden/>
          </w:rPr>
          <w:fldChar w:fldCharType="separate"/>
        </w:r>
        <w:r w:rsidR="00C41D60">
          <w:rPr>
            <w:noProof/>
            <w:webHidden/>
          </w:rPr>
          <w:t>93</w:t>
        </w:r>
        <w:r w:rsidR="00C41D60">
          <w:rPr>
            <w:noProof/>
            <w:webHidden/>
          </w:rPr>
          <w:fldChar w:fldCharType="end"/>
        </w:r>
      </w:hyperlink>
    </w:p>
    <w:p w14:paraId="37519723" w14:textId="1BCCB124"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5" w:history="1">
        <w:r w:rsidR="00C41D60" w:rsidRPr="00BA518F">
          <w:rPr>
            <w:rStyle w:val="Hyperlink"/>
            <w:noProof/>
          </w:rPr>
          <w:t>Fazit der Realisierungsphase</w:t>
        </w:r>
        <w:r w:rsidR="00C41D60">
          <w:rPr>
            <w:noProof/>
            <w:webHidden/>
          </w:rPr>
          <w:tab/>
        </w:r>
        <w:r w:rsidR="00C41D60">
          <w:rPr>
            <w:noProof/>
            <w:webHidden/>
          </w:rPr>
          <w:fldChar w:fldCharType="begin"/>
        </w:r>
        <w:r w:rsidR="00C41D60">
          <w:rPr>
            <w:noProof/>
            <w:webHidden/>
          </w:rPr>
          <w:instrText xml:space="preserve"> PAGEREF _Toc161243355 \h </w:instrText>
        </w:r>
        <w:r w:rsidR="00C41D60">
          <w:rPr>
            <w:noProof/>
            <w:webHidden/>
          </w:rPr>
        </w:r>
        <w:r w:rsidR="00C41D60">
          <w:rPr>
            <w:noProof/>
            <w:webHidden/>
          </w:rPr>
          <w:fldChar w:fldCharType="separate"/>
        </w:r>
        <w:r w:rsidR="00C41D60">
          <w:rPr>
            <w:noProof/>
            <w:webHidden/>
          </w:rPr>
          <w:t>95</w:t>
        </w:r>
        <w:r w:rsidR="00C41D60">
          <w:rPr>
            <w:noProof/>
            <w:webHidden/>
          </w:rPr>
          <w:fldChar w:fldCharType="end"/>
        </w:r>
      </w:hyperlink>
    </w:p>
    <w:p w14:paraId="501FE89D" w14:textId="4F4730C4"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56" w:history="1">
        <w:r w:rsidR="00C41D60" w:rsidRPr="00BA518F">
          <w:rPr>
            <w:rStyle w:val="Hyperlink"/>
            <w:noProof/>
          </w:rPr>
          <w:t>Phase "Kontrollieren"</w:t>
        </w:r>
        <w:r w:rsidR="00C41D60">
          <w:rPr>
            <w:noProof/>
            <w:webHidden/>
          </w:rPr>
          <w:tab/>
        </w:r>
        <w:r w:rsidR="00C41D60">
          <w:rPr>
            <w:noProof/>
            <w:webHidden/>
          </w:rPr>
          <w:fldChar w:fldCharType="begin"/>
        </w:r>
        <w:r w:rsidR="00C41D60">
          <w:rPr>
            <w:noProof/>
            <w:webHidden/>
          </w:rPr>
          <w:instrText xml:space="preserve"> PAGEREF _Toc161243356 \h </w:instrText>
        </w:r>
        <w:r w:rsidR="00C41D60">
          <w:rPr>
            <w:noProof/>
            <w:webHidden/>
          </w:rPr>
        </w:r>
        <w:r w:rsidR="00C41D60">
          <w:rPr>
            <w:noProof/>
            <w:webHidden/>
          </w:rPr>
          <w:fldChar w:fldCharType="separate"/>
        </w:r>
        <w:r w:rsidR="00C41D60">
          <w:rPr>
            <w:noProof/>
            <w:webHidden/>
          </w:rPr>
          <w:t>96</w:t>
        </w:r>
        <w:r w:rsidR="00C41D60">
          <w:rPr>
            <w:noProof/>
            <w:webHidden/>
          </w:rPr>
          <w:fldChar w:fldCharType="end"/>
        </w:r>
      </w:hyperlink>
    </w:p>
    <w:p w14:paraId="732BB323" w14:textId="13570F6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7" w:history="1">
        <w:r w:rsidR="00C41D60" w:rsidRPr="00BA518F">
          <w:rPr>
            <w:rStyle w:val="Hyperlink"/>
            <w:noProof/>
          </w:rPr>
          <w:t>Einleitung</w:t>
        </w:r>
        <w:r w:rsidR="00C41D60">
          <w:rPr>
            <w:noProof/>
            <w:webHidden/>
          </w:rPr>
          <w:tab/>
        </w:r>
        <w:r w:rsidR="00C41D60">
          <w:rPr>
            <w:noProof/>
            <w:webHidden/>
          </w:rPr>
          <w:fldChar w:fldCharType="begin"/>
        </w:r>
        <w:r w:rsidR="00C41D60">
          <w:rPr>
            <w:noProof/>
            <w:webHidden/>
          </w:rPr>
          <w:instrText xml:space="preserve"> PAGEREF _Toc161243357 \h </w:instrText>
        </w:r>
        <w:r w:rsidR="00C41D60">
          <w:rPr>
            <w:noProof/>
            <w:webHidden/>
          </w:rPr>
        </w:r>
        <w:r w:rsidR="00C41D60">
          <w:rPr>
            <w:noProof/>
            <w:webHidden/>
          </w:rPr>
          <w:fldChar w:fldCharType="separate"/>
        </w:r>
        <w:r w:rsidR="00C41D60">
          <w:rPr>
            <w:noProof/>
            <w:webHidden/>
          </w:rPr>
          <w:t>96</w:t>
        </w:r>
        <w:r w:rsidR="00C41D60">
          <w:rPr>
            <w:noProof/>
            <w:webHidden/>
          </w:rPr>
          <w:fldChar w:fldCharType="end"/>
        </w:r>
      </w:hyperlink>
    </w:p>
    <w:p w14:paraId="6E843954" w14:textId="55326B3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8" w:history="1">
        <w:r w:rsidR="00C41D60" w:rsidRPr="00BA518F">
          <w:rPr>
            <w:rStyle w:val="Hyperlink"/>
            <w:b/>
            <w:bCs/>
            <w:noProof/>
          </w:rPr>
          <w:t>Mängelklasse</w:t>
        </w:r>
        <w:r w:rsidR="00C41D60">
          <w:rPr>
            <w:noProof/>
            <w:webHidden/>
          </w:rPr>
          <w:tab/>
        </w:r>
        <w:r w:rsidR="00C41D60">
          <w:rPr>
            <w:noProof/>
            <w:webHidden/>
          </w:rPr>
          <w:fldChar w:fldCharType="begin"/>
        </w:r>
        <w:r w:rsidR="00C41D60">
          <w:rPr>
            <w:noProof/>
            <w:webHidden/>
          </w:rPr>
          <w:instrText xml:space="preserve"> PAGEREF _Toc161243358 \h </w:instrText>
        </w:r>
        <w:r w:rsidR="00C41D60">
          <w:rPr>
            <w:noProof/>
            <w:webHidden/>
          </w:rPr>
        </w:r>
        <w:r w:rsidR="00C41D60">
          <w:rPr>
            <w:noProof/>
            <w:webHidden/>
          </w:rPr>
          <w:fldChar w:fldCharType="separate"/>
        </w:r>
        <w:r w:rsidR="00C41D60">
          <w:rPr>
            <w:noProof/>
            <w:webHidden/>
          </w:rPr>
          <w:t>96</w:t>
        </w:r>
        <w:r w:rsidR="00C41D60">
          <w:rPr>
            <w:noProof/>
            <w:webHidden/>
          </w:rPr>
          <w:fldChar w:fldCharType="end"/>
        </w:r>
      </w:hyperlink>
    </w:p>
    <w:p w14:paraId="61982FD8" w14:textId="3436E34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9" w:history="1">
        <w:r w:rsidR="00C41D60" w:rsidRPr="00BA518F">
          <w:rPr>
            <w:rStyle w:val="Hyperlink"/>
            <w:noProof/>
          </w:rPr>
          <w:t>Testfälle Teilauftrag 1</w:t>
        </w:r>
        <w:r w:rsidR="00C41D60">
          <w:rPr>
            <w:noProof/>
            <w:webHidden/>
          </w:rPr>
          <w:tab/>
        </w:r>
        <w:r w:rsidR="00C41D60">
          <w:rPr>
            <w:noProof/>
            <w:webHidden/>
          </w:rPr>
          <w:fldChar w:fldCharType="begin"/>
        </w:r>
        <w:r w:rsidR="00C41D60">
          <w:rPr>
            <w:noProof/>
            <w:webHidden/>
          </w:rPr>
          <w:instrText xml:space="preserve"> PAGEREF _Toc161243359 \h </w:instrText>
        </w:r>
        <w:r w:rsidR="00C41D60">
          <w:rPr>
            <w:noProof/>
            <w:webHidden/>
          </w:rPr>
        </w:r>
        <w:r w:rsidR="00C41D60">
          <w:rPr>
            <w:noProof/>
            <w:webHidden/>
          </w:rPr>
          <w:fldChar w:fldCharType="separate"/>
        </w:r>
        <w:r w:rsidR="00C41D60">
          <w:rPr>
            <w:noProof/>
            <w:webHidden/>
          </w:rPr>
          <w:t>97</w:t>
        </w:r>
        <w:r w:rsidR="00C41D60">
          <w:rPr>
            <w:noProof/>
            <w:webHidden/>
          </w:rPr>
          <w:fldChar w:fldCharType="end"/>
        </w:r>
      </w:hyperlink>
    </w:p>
    <w:p w14:paraId="267053B4" w14:textId="4AF5BBC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60" w:history="1">
        <w:r w:rsidR="00C41D60" w:rsidRPr="00BA518F">
          <w:rPr>
            <w:rStyle w:val="Hyperlink"/>
            <w:noProof/>
          </w:rPr>
          <w:t>Testfälle Teilauftrag 2</w:t>
        </w:r>
        <w:r w:rsidR="00C41D60">
          <w:rPr>
            <w:noProof/>
            <w:webHidden/>
          </w:rPr>
          <w:tab/>
        </w:r>
        <w:r w:rsidR="00C41D60">
          <w:rPr>
            <w:noProof/>
            <w:webHidden/>
          </w:rPr>
          <w:fldChar w:fldCharType="begin"/>
        </w:r>
        <w:r w:rsidR="00C41D60">
          <w:rPr>
            <w:noProof/>
            <w:webHidden/>
          </w:rPr>
          <w:instrText xml:space="preserve"> PAGEREF _Toc161243360 \h </w:instrText>
        </w:r>
        <w:r w:rsidR="00C41D60">
          <w:rPr>
            <w:noProof/>
            <w:webHidden/>
          </w:rPr>
        </w:r>
        <w:r w:rsidR="00C41D60">
          <w:rPr>
            <w:noProof/>
            <w:webHidden/>
          </w:rPr>
          <w:fldChar w:fldCharType="separate"/>
        </w:r>
        <w:r w:rsidR="00C41D60">
          <w:rPr>
            <w:noProof/>
            <w:webHidden/>
          </w:rPr>
          <w:t>114</w:t>
        </w:r>
        <w:r w:rsidR="00C41D60">
          <w:rPr>
            <w:noProof/>
            <w:webHidden/>
          </w:rPr>
          <w:fldChar w:fldCharType="end"/>
        </w:r>
      </w:hyperlink>
    </w:p>
    <w:p w14:paraId="3E47D8E3" w14:textId="5AF118D1"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1" w:history="1">
        <w:r w:rsidR="00C41D60" w:rsidRPr="00BA518F">
          <w:rPr>
            <w:rStyle w:val="Hyperlink"/>
            <w:noProof/>
          </w:rPr>
          <w:t>Phase "Auswerten"</w:t>
        </w:r>
        <w:r w:rsidR="00C41D60">
          <w:rPr>
            <w:noProof/>
            <w:webHidden/>
          </w:rPr>
          <w:tab/>
        </w:r>
        <w:r w:rsidR="00C41D60">
          <w:rPr>
            <w:noProof/>
            <w:webHidden/>
          </w:rPr>
          <w:fldChar w:fldCharType="begin"/>
        </w:r>
        <w:r w:rsidR="00C41D60">
          <w:rPr>
            <w:noProof/>
            <w:webHidden/>
          </w:rPr>
          <w:instrText xml:space="preserve"> PAGEREF _Toc161243361 \h </w:instrText>
        </w:r>
        <w:r w:rsidR="00C41D60">
          <w:rPr>
            <w:noProof/>
            <w:webHidden/>
          </w:rPr>
        </w:r>
        <w:r w:rsidR="00C41D60">
          <w:rPr>
            <w:noProof/>
            <w:webHidden/>
          </w:rPr>
          <w:fldChar w:fldCharType="separate"/>
        </w:r>
        <w:r w:rsidR="00C41D60">
          <w:rPr>
            <w:noProof/>
            <w:webHidden/>
          </w:rPr>
          <w:t>118</w:t>
        </w:r>
        <w:r w:rsidR="00C41D60">
          <w:rPr>
            <w:noProof/>
            <w:webHidden/>
          </w:rPr>
          <w:fldChar w:fldCharType="end"/>
        </w:r>
      </w:hyperlink>
    </w:p>
    <w:p w14:paraId="655854A7" w14:textId="12F0B544"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2" w:history="1">
        <w:r w:rsidR="00C41D60" w:rsidRPr="00BA518F">
          <w:rPr>
            <w:rStyle w:val="Hyperlink"/>
            <w:noProof/>
          </w:rPr>
          <w:t>Selbstständigkeitserklärung</w:t>
        </w:r>
        <w:r w:rsidR="00C41D60">
          <w:rPr>
            <w:noProof/>
            <w:webHidden/>
          </w:rPr>
          <w:tab/>
        </w:r>
        <w:r w:rsidR="00C41D60">
          <w:rPr>
            <w:noProof/>
            <w:webHidden/>
          </w:rPr>
          <w:fldChar w:fldCharType="begin"/>
        </w:r>
        <w:r w:rsidR="00C41D60">
          <w:rPr>
            <w:noProof/>
            <w:webHidden/>
          </w:rPr>
          <w:instrText xml:space="preserve"> PAGEREF _Toc161243362 \h </w:instrText>
        </w:r>
        <w:r w:rsidR="00C41D60">
          <w:rPr>
            <w:noProof/>
            <w:webHidden/>
          </w:rPr>
        </w:r>
        <w:r w:rsidR="00C41D60">
          <w:rPr>
            <w:noProof/>
            <w:webHidden/>
          </w:rPr>
          <w:fldChar w:fldCharType="separate"/>
        </w:r>
        <w:r w:rsidR="00C41D60">
          <w:rPr>
            <w:noProof/>
            <w:webHidden/>
          </w:rPr>
          <w:t>119</w:t>
        </w:r>
        <w:r w:rsidR="00C41D60">
          <w:rPr>
            <w:noProof/>
            <w:webHidden/>
          </w:rPr>
          <w:fldChar w:fldCharType="end"/>
        </w:r>
      </w:hyperlink>
    </w:p>
    <w:p w14:paraId="08B482DB" w14:textId="0BC2ABE1"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3" w:history="1">
        <w:r w:rsidR="00C41D60" w:rsidRPr="00BA518F">
          <w:rPr>
            <w:rStyle w:val="Hyperlink"/>
            <w:noProof/>
          </w:rPr>
          <w:t>Persönliches Fazit</w:t>
        </w:r>
        <w:r w:rsidR="00C41D60">
          <w:rPr>
            <w:noProof/>
            <w:webHidden/>
          </w:rPr>
          <w:tab/>
        </w:r>
        <w:r w:rsidR="00C41D60">
          <w:rPr>
            <w:noProof/>
            <w:webHidden/>
          </w:rPr>
          <w:fldChar w:fldCharType="begin"/>
        </w:r>
        <w:r w:rsidR="00C41D60">
          <w:rPr>
            <w:noProof/>
            <w:webHidden/>
          </w:rPr>
          <w:instrText xml:space="preserve"> PAGEREF _Toc161243363 \h </w:instrText>
        </w:r>
        <w:r w:rsidR="00C41D60">
          <w:rPr>
            <w:noProof/>
            <w:webHidden/>
          </w:rPr>
        </w:r>
        <w:r w:rsidR="00C41D60">
          <w:rPr>
            <w:noProof/>
            <w:webHidden/>
          </w:rPr>
          <w:fldChar w:fldCharType="separate"/>
        </w:r>
        <w:r w:rsidR="00C41D60">
          <w:rPr>
            <w:noProof/>
            <w:webHidden/>
          </w:rPr>
          <w:t>120</w:t>
        </w:r>
        <w:r w:rsidR="00C41D60">
          <w:rPr>
            <w:noProof/>
            <w:webHidden/>
          </w:rPr>
          <w:fldChar w:fldCharType="end"/>
        </w:r>
      </w:hyperlink>
    </w:p>
    <w:p w14:paraId="100CCC86" w14:textId="6DC64B40"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4" w:history="1">
        <w:r w:rsidR="00C41D60" w:rsidRPr="00BA518F">
          <w:rPr>
            <w:rStyle w:val="Hyperlink"/>
            <w:noProof/>
          </w:rPr>
          <w:t>Quellenverzeichnis</w:t>
        </w:r>
        <w:r w:rsidR="00C41D60">
          <w:rPr>
            <w:noProof/>
            <w:webHidden/>
          </w:rPr>
          <w:tab/>
        </w:r>
        <w:r w:rsidR="00C41D60">
          <w:rPr>
            <w:noProof/>
            <w:webHidden/>
          </w:rPr>
          <w:fldChar w:fldCharType="begin"/>
        </w:r>
        <w:r w:rsidR="00C41D60">
          <w:rPr>
            <w:noProof/>
            <w:webHidden/>
          </w:rPr>
          <w:instrText xml:space="preserve"> PAGEREF _Toc161243364 \h </w:instrText>
        </w:r>
        <w:r w:rsidR="00C41D60">
          <w:rPr>
            <w:noProof/>
            <w:webHidden/>
          </w:rPr>
        </w:r>
        <w:r w:rsidR="00C41D60">
          <w:rPr>
            <w:noProof/>
            <w:webHidden/>
          </w:rPr>
          <w:fldChar w:fldCharType="separate"/>
        </w:r>
        <w:r w:rsidR="00C41D60">
          <w:rPr>
            <w:noProof/>
            <w:webHidden/>
          </w:rPr>
          <w:t>121</w:t>
        </w:r>
        <w:r w:rsidR="00C41D60">
          <w:rPr>
            <w:noProof/>
            <w:webHidden/>
          </w:rPr>
          <w:fldChar w:fldCharType="end"/>
        </w:r>
      </w:hyperlink>
    </w:p>
    <w:p w14:paraId="560EF6A9" w14:textId="5AABFBEB"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5" w:history="1">
        <w:r w:rsidR="00C41D60" w:rsidRPr="00BA518F">
          <w:rPr>
            <w:rStyle w:val="Hyperlink"/>
            <w:noProof/>
          </w:rPr>
          <w:t>Glossar</w:t>
        </w:r>
        <w:r w:rsidR="00C41D60">
          <w:rPr>
            <w:noProof/>
            <w:webHidden/>
          </w:rPr>
          <w:tab/>
        </w:r>
        <w:r w:rsidR="00C41D60">
          <w:rPr>
            <w:noProof/>
            <w:webHidden/>
          </w:rPr>
          <w:fldChar w:fldCharType="begin"/>
        </w:r>
        <w:r w:rsidR="00C41D60">
          <w:rPr>
            <w:noProof/>
            <w:webHidden/>
          </w:rPr>
          <w:instrText xml:space="preserve"> PAGEREF _Toc161243365 \h </w:instrText>
        </w:r>
        <w:r w:rsidR="00C41D60">
          <w:rPr>
            <w:noProof/>
            <w:webHidden/>
          </w:rPr>
        </w:r>
        <w:r w:rsidR="00C41D60">
          <w:rPr>
            <w:noProof/>
            <w:webHidden/>
          </w:rPr>
          <w:fldChar w:fldCharType="separate"/>
        </w:r>
        <w:r w:rsidR="00C41D60">
          <w:rPr>
            <w:noProof/>
            <w:webHidden/>
          </w:rPr>
          <w:t>122</w:t>
        </w:r>
        <w:r w:rsidR="00C41D60">
          <w:rPr>
            <w:noProof/>
            <w:webHidden/>
          </w:rPr>
          <w:fldChar w:fldCharType="end"/>
        </w:r>
      </w:hyperlink>
    </w:p>
    <w:p w14:paraId="5CAEB320" w14:textId="1719A443" w:rsidR="0050493D" w:rsidRDefault="009F242A" w:rsidP="00A67491">
      <w:pPr>
        <w:pStyle w:val="berschrift1"/>
        <w:rPr>
          <w:rFonts w:cstheme="minorHAnsi"/>
          <w:b/>
          <w:i/>
          <w:iCs/>
          <w:noProof/>
          <w:sz w:val="24"/>
          <w:szCs w:val="24"/>
        </w:rPr>
      </w:pPr>
      <w:r>
        <w:rPr>
          <w:rFonts w:cstheme="minorHAnsi"/>
          <w:b/>
          <w:i/>
          <w:iCs/>
          <w:noProof/>
          <w:sz w:val="24"/>
          <w:szCs w:val="24"/>
        </w:rPr>
        <w:fldChar w:fldCharType="end"/>
      </w:r>
      <w:bookmarkStart w:id="0" w:name="_Toc160107534"/>
    </w:p>
    <w:p w14:paraId="2F2E85C7" w14:textId="4D02E1B5" w:rsidR="0050493D" w:rsidRPr="0050493D" w:rsidRDefault="0050493D" w:rsidP="0050493D">
      <w:pPr>
        <w:rPr>
          <w:rFonts w:asciiTheme="majorHAnsi" w:eastAsiaTheme="majorEastAsia" w:hAnsiTheme="majorHAnsi" w:cstheme="minorHAnsi"/>
          <w:b/>
          <w:bCs/>
          <w:i/>
          <w:iCs/>
          <w:noProof/>
          <w:sz w:val="24"/>
          <w:szCs w:val="24"/>
        </w:rPr>
      </w:pPr>
    </w:p>
    <w:p w14:paraId="6D2DFA64" w14:textId="77777777" w:rsidR="0050493D" w:rsidRDefault="0050493D">
      <w:pPr>
        <w:rPr>
          <w:rFonts w:asciiTheme="majorHAnsi" w:eastAsiaTheme="majorEastAsia" w:hAnsiTheme="majorHAnsi" w:cstheme="majorBidi"/>
          <w:bCs/>
          <w:sz w:val="26"/>
          <w:szCs w:val="28"/>
        </w:rPr>
      </w:pPr>
      <w:r>
        <w:br w:type="page"/>
      </w:r>
    </w:p>
    <w:p w14:paraId="582BAA8A" w14:textId="26CEF8DD" w:rsidR="008E787C" w:rsidRDefault="00A340B2" w:rsidP="00A67491">
      <w:pPr>
        <w:pStyle w:val="berschrift1"/>
      </w:pPr>
      <w:bookmarkStart w:id="1" w:name="_Toc161243277"/>
      <w:r>
        <w:lastRenderedPageBreak/>
        <w:t>Allgemeine Informationen</w:t>
      </w:r>
      <w:bookmarkEnd w:id="0"/>
      <w:bookmarkEnd w:id="1"/>
    </w:p>
    <w:p w14:paraId="39C242AE" w14:textId="3FDCD01D" w:rsidR="008E787C" w:rsidRDefault="000906B1" w:rsidP="000906B1">
      <w:pPr>
        <w:pStyle w:val="berschrift2"/>
      </w:pPr>
      <w:bookmarkStart w:id="2" w:name="_Ref160096023"/>
      <w:bookmarkStart w:id="3" w:name="_Ref160096921"/>
      <w:bookmarkStart w:id="4" w:name="_Toc160107535"/>
      <w:bookmarkStart w:id="5" w:name="_Toc161243278"/>
      <w:r>
        <w:t>Version</w:t>
      </w:r>
      <w:bookmarkEnd w:id="2"/>
      <w:r w:rsidR="004F4987">
        <w:t>ierung</w:t>
      </w:r>
      <w:r w:rsidR="000C13A3">
        <w:t xml:space="preserve"> Dokumentation</w:t>
      </w:r>
      <w:bookmarkEnd w:id="3"/>
      <w:bookmarkEnd w:id="4"/>
      <w:bookmarkEnd w:id="5"/>
    </w:p>
    <w:tbl>
      <w:tblPr>
        <w:tblStyle w:val="TabelleCompetec"/>
        <w:tblW w:w="9634" w:type="dxa"/>
        <w:tblLook w:val="04E0" w:firstRow="1" w:lastRow="1" w:firstColumn="1" w:lastColumn="0" w:noHBand="0" w:noVBand="1"/>
      </w:tblPr>
      <w:tblGrid>
        <w:gridCol w:w="1413"/>
        <w:gridCol w:w="1701"/>
        <w:gridCol w:w="6520"/>
      </w:tblGrid>
      <w:tr w:rsidR="000906B1" w14:paraId="6A207067" w14:textId="77777777" w:rsidTr="000F1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251927D" w14:textId="42772723" w:rsidR="000906B1" w:rsidRDefault="000906B1" w:rsidP="00DB281C">
            <w:bookmarkStart w:id="6" w:name="_Hlk160088809"/>
            <w:r>
              <w:t>Version</w:t>
            </w:r>
          </w:p>
        </w:tc>
        <w:tc>
          <w:tcPr>
            <w:tcW w:w="1701" w:type="dxa"/>
          </w:tcPr>
          <w:p w14:paraId="0E6D700C" w14:textId="702B7DEA" w:rsidR="000906B1" w:rsidRDefault="000906B1" w:rsidP="00DB281C">
            <w:pPr>
              <w:cnfStyle w:val="100000000000" w:firstRow="1" w:lastRow="0" w:firstColumn="0" w:lastColumn="0" w:oddVBand="0" w:evenVBand="0" w:oddHBand="0" w:evenHBand="0" w:firstRowFirstColumn="0" w:firstRowLastColumn="0" w:lastRowFirstColumn="0" w:lastRowLastColumn="0"/>
            </w:pPr>
            <w:r>
              <w:t>Datum</w:t>
            </w:r>
          </w:p>
        </w:tc>
        <w:tc>
          <w:tcPr>
            <w:tcW w:w="6520" w:type="dxa"/>
          </w:tcPr>
          <w:p w14:paraId="17703D67" w14:textId="0D604741" w:rsidR="000906B1" w:rsidRDefault="004F4987" w:rsidP="00DB281C">
            <w:pPr>
              <w:cnfStyle w:val="100000000000" w:firstRow="1" w:lastRow="0" w:firstColumn="0" w:lastColumn="0" w:oddVBand="0" w:evenVBand="0" w:oddHBand="0" w:evenHBand="0" w:firstRowFirstColumn="0" w:firstRowLastColumn="0" w:lastRowFirstColumn="0" w:lastRowLastColumn="0"/>
            </w:pPr>
            <w:r>
              <w:t>Branch</w:t>
            </w:r>
          </w:p>
        </w:tc>
      </w:tr>
      <w:tr w:rsidR="000906B1" w14:paraId="30254EBD" w14:textId="77777777" w:rsidTr="000F130B">
        <w:tc>
          <w:tcPr>
            <w:cnfStyle w:val="001000000000" w:firstRow="0" w:lastRow="0" w:firstColumn="1" w:lastColumn="0" w:oddVBand="0" w:evenVBand="0" w:oddHBand="0" w:evenHBand="0" w:firstRowFirstColumn="0" w:firstRowLastColumn="0" w:lastRowFirstColumn="0" w:lastRowLastColumn="0"/>
            <w:tcW w:w="1413" w:type="dxa"/>
          </w:tcPr>
          <w:p w14:paraId="79850BE9" w14:textId="2A279845" w:rsidR="000906B1" w:rsidRPr="00AB3F9C" w:rsidRDefault="00AB3F9C" w:rsidP="00DB281C">
            <w:r>
              <w:t>1</w:t>
            </w:r>
          </w:p>
        </w:tc>
        <w:tc>
          <w:tcPr>
            <w:tcW w:w="1701" w:type="dxa"/>
          </w:tcPr>
          <w:p w14:paraId="0026EA73" w14:textId="5F2AED9E" w:rsidR="000906B1" w:rsidRDefault="00BE4D54" w:rsidP="00DB281C">
            <w:pPr>
              <w:cnfStyle w:val="000000000000" w:firstRow="0" w:lastRow="0" w:firstColumn="0" w:lastColumn="0" w:oddVBand="0" w:evenVBand="0" w:oddHBand="0" w:evenHBand="0" w:firstRowFirstColumn="0" w:firstRowLastColumn="0" w:lastRowFirstColumn="0" w:lastRowLastColumn="0"/>
            </w:pPr>
            <w:r>
              <w:t>29.02.2024</w:t>
            </w:r>
          </w:p>
        </w:tc>
        <w:tc>
          <w:tcPr>
            <w:tcW w:w="6520" w:type="dxa"/>
          </w:tcPr>
          <w:p w14:paraId="6FFCFA8B" w14:textId="31FC4581"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2" w:history="1">
              <w:r w:rsidR="005E0C76" w:rsidRPr="005E0C76">
                <w:rPr>
                  <w:color w:val="0070C0"/>
                  <w:u w:val="single"/>
                </w:rPr>
                <w:t>https://github.com/2David4/IPA-Dokumentation/tree/ipa-day1</w:t>
              </w:r>
            </w:hyperlink>
          </w:p>
        </w:tc>
      </w:tr>
      <w:tr w:rsidR="000906B1" w14:paraId="49ECF73D" w14:textId="77777777" w:rsidTr="000F130B">
        <w:tc>
          <w:tcPr>
            <w:cnfStyle w:val="001000000000" w:firstRow="0" w:lastRow="0" w:firstColumn="1" w:lastColumn="0" w:oddVBand="0" w:evenVBand="0" w:oddHBand="0" w:evenHBand="0" w:firstRowFirstColumn="0" w:firstRowLastColumn="0" w:lastRowFirstColumn="0" w:lastRowLastColumn="0"/>
            <w:tcW w:w="1413" w:type="dxa"/>
          </w:tcPr>
          <w:p w14:paraId="224A7A2F" w14:textId="1FCE00AC" w:rsidR="000906B1" w:rsidRDefault="00AB3F9C" w:rsidP="00DB281C">
            <w:r>
              <w:t>2</w:t>
            </w:r>
          </w:p>
        </w:tc>
        <w:tc>
          <w:tcPr>
            <w:tcW w:w="1701" w:type="dxa"/>
          </w:tcPr>
          <w:p w14:paraId="1E3E2888" w14:textId="6B3F3B3D" w:rsidR="000906B1" w:rsidRDefault="00BE4D54" w:rsidP="00DB281C">
            <w:pPr>
              <w:cnfStyle w:val="000000000000" w:firstRow="0" w:lastRow="0" w:firstColumn="0" w:lastColumn="0" w:oddVBand="0" w:evenVBand="0" w:oddHBand="0" w:evenHBand="0" w:firstRowFirstColumn="0" w:firstRowLastColumn="0" w:lastRowFirstColumn="0" w:lastRowLastColumn="0"/>
            </w:pPr>
            <w:r>
              <w:t>04.03.2024</w:t>
            </w:r>
          </w:p>
        </w:tc>
        <w:tc>
          <w:tcPr>
            <w:tcW w:w="6520" w:type="dxa"/>
          </w:tcPr>
          <w:p w14:paraId="51A59982" w14:textId="0B8615BA"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3" w:history="1">
              <w:r w:rsidR="005E0C76" w:rsidRPr="005E0C76">
                <w:rPr>
                  <w:color w:val="0070C0"/>
                  <w:u w:val="single"/>
                </w:rPr>
                <w:t>https://github.com/2David4/IPA-Dokumentation/tree/ipa-day2</w:t>
              </w:r>
            </w:hyperlink>
          </w:p>
        </w:tc>
      </w:tr>
      <w:tr w:rsidR="000906B1" w14:paraId="19314447" w14:textId="77777777" w:rsidTr="000F130B">
        <w:tc>
          <w:tcPr>
            <w:cnfStyle w:val="001000000000" w:firstRow="0" w:lastRow="0" w:firstColumn="1" w:lastColumn="0" w:oddVBand="0" w:evenVBand="0" w:oddHBand="0" w:evenHBand="0" w:firstRowFirstColumn="0" w:firstRowLastColumn="0" w:lastRowFirstColumn="0" w:lastRowLastColumn="0"/>
            <w:tcW w:w="1413" w:type="dxa"/>
          </w:tcPr>
          <w:p w14:paraId="22D5C2E4" w14:textId="3E46F3E0" w:rsidR="000906B1" w:rsidRDefault="00AB3F9C" w:rsidP="00DB281C">
            <w:r>
              <w:t>3</w:t>
            </w:r>
          </w:p>
        </w:tc>
        <w:tc>
          <w:tcPr>
            <w:tcW w:w="1701" w:type="dxa"/>
          </w:tcPr>
          <w:p w14:paraId="7DA27599" w14:textId="0D9094FA" w:rsidR="000906B1" w:rsidRDefault="00BE4D54" w:rsidP="00DB281C">
            <w:pPr>
              <w:cnfStyle w:val="000000000000" w:firstRow="0" w:lastRow="0" w:firstColumn="0" w:lastColumn="0" w:oddVBand="0" w:evenVBand="0" w:oddHBand="0" w:evenHBand="0" w:firstRowFirstColumn="0" w:firstRowLastColumn="0" w:lastRowFirstColumn="0" w:lastRowLastColumn="0"/>
            </w:pPr>
            <w:r>
              <w:t>05.03.2024</w:t>
            </w:r>
          </w:p>
        </w:tc>
        <w:tc>
          <w:tcPr>
            <w:tcW w:w="6520" w:type="dxa"/>
          </w:tcPr>
          <w:p w14:paraId="5C866771" w14:textId="2E62488D"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4" w:history="1">
              <w:r w:rsidR="005E0C76" w:rsidRPr="005E0C76">
                <w:rPr>
                  <w:color w:val="0070C0"/>
                  <w:u w:val="single"/>
                </w:rPr>
                <w:t>https://github.com/2David4/IPA-Dokumentation/tree/ipa-day3</w:t>
              </w:r>
            </w:hyperlink>
          </w:p>
        </w:tc>
      </w:tr>
      <w:tr w:rsidR="000906B1" w14:paraId="41BBD896" w14:textId="77777777" w:rsidTr="000F130B">
        <w:tc>
          <w:tcPr>
            <w:cnfStyle w:val="001000000000" w:firstRow="0" w:lastRow="0" w:firstColumn="1" w:lastColumn="0" w:oddVBand="0" w:evenVBand="0" w:oddHBand="0" w:evenHBand="0" w:firstRowFirstColumn="0" w:firstRowLastColumn="0" w:lastRowFirstColumn="0" w:lastRowLastColumn="0"/>
            <w:tcW w:w="1413" w:type="dxa"/>
          </w:tcPr>
          <w:p w14:paraId="1215238C" w14:textId="7068F6BF" w:rsidR="000906B1" w:rsidRDefault="00AB3F9C" w:rsidP="00DB281C">
            <w:r>
              <w:t>4</w:t>
            </w:r>
          </w:p>
        </w:tc>
        <w:tc>
          <w:tcPr>
            <w:tcW w:w="1701" w:type="dxa"/>
          </w:tcPr>
          <w:p w14:paraId="50017DD6" w14:textId="6CB75589" w:rsidR="000906B1" w:rsidRPr="00BE4D54" w:rsidRDefault="00BE4D54" w:rsidP="00DB281C">
            <w:pPr>
              <w:cnfStyle w:val="000000000000" w:firstRow="0" w:lastRow="0" w:firstColumn="0" w:lastColumn="0" w:oddVBand="0" w:evenVBand="0" w:oddHBand="0" w:evenHBand="0" w:firstRowFirstColumn="0" w:firstRowLastColumn="0" w:lastRowFirstColumn="0" w:lastRowLastColumn="0"/>
              <w:rPr>
                <w:rFonts w:cstheme="minorHAnsi"/>
              </w:rPr>
            </w:pPr>
            <w:r w:rsidRPr="00BE4D54">
              <w:rPr>
                <w:rFonts w:cstheme="minorHAnsi"/>
              </w:rPr>
              <w:t>0</w:t>
            </w:r>
            <w:r>
              <w:rPr>
                <w:rFonts w:cstheme="minorHAnsi"/>
              </w:rPr>
              <w:t>6</w:t>
            </w:r>
            <w:r w:rsidRPr="00BE4D54">
              <w:rPr>
                <w:rFonts w:cstheme="minorHAnsi"/>
              </w:rPr>
              <w:t>.03.2024</w:t>
            </w:r>
          </w:p>
        </w:tc>
        <w:tc>
          <w:tcPr>
            <w:tcW w:w="6520" w:type="dxa"/>
          </w:tcPr>
          <w:p w14:paraId="64455B9F" w14:textId="16FE21C5"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5" w:history="1">
              <w:r w:rsidR="005E0C76" w:rsidRPr="005E0C76">
                <w:rPr>
                  <w:color w:val="0070C0"/>
                  <w:u w:val="single"/>
                </w:rPr>
                <w:t>https://github.com/2David4/IPA-Dokumentation/tree/ipa-day4</w:t>
              </w:r>
            </w:hyperlink>
          </w:p>
        </w:tc>
      </w:tr>
      <w:bookmarkEnd w:id="6"/>
      <w:tr w:rsidR="000F130B" w14:paraId="176E40D1"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72BD5D98" w14:textId="4D69AF0D" w:rsidR="000F130B" w:rsidRPr="00AB3F9C" w:rsidRDefault="00DC3472" w:rsidP="00DB281C">
            <w:r>
              <w:t>5</w:t>
            </w:r>
          </w:p>
        </w:tc>
        <w:tc>
          <w:tcPr>
            <w:tcW w:w="1701" w:type="dxa"/>
          </w:tcPr>
          <w:p w14:paraId="65BC7AFD" w14:textId="57ABCEAB" w:rsidR="000F130B" w:rsidRDefault="000F130B" w:rsidP="00DB281C">
            <w:pPr>
              <w:cnfStyle w:val="000000000000" w:firstRow="0" w:lastRow="0" w:firstColumn="0" w:lastColumn="0" w:oddVBand="0" w:evenVBand="0" w:oddHBand="0" w:evenHBand="0" w:firstRowFirstColumn="0" w:firstRowLastColumn="0" w:lastRowFirstColumn="0" w:lastRowLastColumn="0"/>
            </w:pPr>
            <w:r>
              <w:t>07.03.2024</w:t>
            </w:r>
          </w:p>
        </w:tc>
        <w:tc>
          <w:tcPr>
            <w:tcW w:w="6520" w:type="dxa"/>
          </w:tcPr>
          <w:p w14:paraId="0AC735F9" w14:textId="5DA17B25"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6" w:history="1">
              <w:r w:rsidR="005E0C76" w:rsidRPr="005E0C76">
                <w:rPr>
                  <w:color w:val="0070C0"/>
                  <w:u w:val="single"/>
                </w:rPr>
                <w:t>https://github.com/2David4/IPA-Dokumentation/tree/ipa-day5</w:t>
              </w:r>
            </w:hyperlink>
          </w:p>
        </w:tc>
      </w:tr>
      <w:tr w:rsidR="000F130B" w14:paraId="2FEE3944"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7BB93D9B" w14:textId="0361ED2F" w:rsidR="000F130B" w:rsidRDefault="00DC3472" w:rsidP="00DB281C">
            <w:r>
              <w:t>6</w:t>
            </w:r>
          </w:p>
        </w:tc>
        <w:tc>
          <w:tcPr>
            <w:tcW w:w="1701" w:type="dxa"/>
          </w:tcPr>
          <w:p w14:paraId="0C7D5F8B" w14:textId="4A119100" w:rsidR="000F130B" w:rsidRDefault="000F130B" w:rsidP="00DB281C">
            <w:pPr>
              <w:cnfStyle w:val="000000000000" w:firstRow="0" w:lastRow="0" w:firstColumn="0" w:lastColumn="0" w:oddVBand="0" w:evenVBand="0" w:oddHBand="0" w:evenHBand="0" w:firstRowFirstColumn="0" w:firstRowLastColumn="0" w:lastRowFirstColumn="0" w:lastRowLastColumn="0"/>
            </w:pPr>
            <w:r>
              <w:t>11.03.2024</w:t>
            </w:r>
          </w:p>
        </w:tc>
        <w:tc>
          <w:tcPr>
            <w:tcW w:w="6520" w:type="dxa"/>
          </w:tcPr>
          <w:p w14:paraId="40C71144" w14:textId="4965B36F"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7" w:history="1">
              <w:r w:rsidR="005E0C76" w:rsidRPr="005E0C76">
                <w:rPr>
                  <w:color w:val="0070C0"/>
                  <w:u w:val="single"/>
                </w:rPr>
                <w:t>https://github.com/2David4/IPA-Dokumentation/tree/ipa-day6</w:t>
              </w:r>
            </w:hyperlink>
          </w:p>
        </w:tc>
      </w:tr>
      <w:tr w:rsidR="000F130B" w14:paraId="717BEDAA"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6117BE31" w14:textId="25BFF502" w:rsidR="000F130B" w:rsidRDefault="00DC3472" w:rsidP="00DB281C">
            <w:r>
              <w:t>7</w:t>
            </w:r>
          </w:p>
        </w:tc>
        <w:tc>
          <w:tcPr>
            <w:tcW w:w="1701" w:type="dxa"/>
          </w:tcPr>
          <w:p w14:paraId="66E84B7E" w14:textId="2AE83565" w:rsidR="000F130B" w:rsidRDefault="000F130B" w:rsidP="00DB281C">
            <w:pPr>
              <w:cnfStyle w:val="000000000000" w:firstRow="0" w:lastRow="0" w:firstColumn="0" w:lastColumn="0" w:oddVBand="0" w:evenVBand="0" w:oddHBand="0" w:evenHBand="0" w:firstRowFirstColumn="0" w:firstRowLastColumn="0" w:lastRowFirstColumn="0" w:lastRowLastColumn="0"/>
            </w:pPr>
            <w:r>
              <w:t>12.03.2024</w:t>
            </w:r>
          </w:p>
        </w:tc>
        <w:tc>
          <w:tcPr>
            <w:tcW w:w="6520" w:type="dxa"/>
          </w:tcPr>
          <w:p w14:paraId="78A51DFA" w14:textId="5BCC5856"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8" w:history="1">
              <w:r w:rsidR="005E0C76" w:rsidRPr="005E0C76">
                <w:rPr>
                  <w:color w:val="0070C0"/>
                  <w:u w:val="single"/>
                </w:rPr>
                <w:t>https://github.com/2David4/IPA-Dokumentation/tree/ipa-day7</w:t>
              </w:r>
            </w:hyperlink>
          </w:p>
        </w:tc>
      </w:tr>
      <w:tr w:rsidR="000F130B" w14:paraId="5B43AA7D"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3A5977B0" w14:textId="088D5E35" w:rsidR="000F130B" w:rsidRDefault="00DC3472" w:rsidP="00DB281C">
            <w:r>
              <w:t>8</w:t>
            </w:r>
          </w:p>
        </w:tc>
        <w:tc>
          <w:tcPr>
            <w:tcW w:w="1701" w:type="dxa"/>
          </w:tcPr>
          <w:p w14:paraId="15516831" w14:textId="4ACC62EF" w:rsidR="000F130B" w:rsidRPr="00BE4D54" w:rsidRDefault="000F130B" w:rsidP="00DB281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13</w:t>
            </w:r>
            <w:r w:rsidRPr="00BE4D54">
              <w:rPr>
                <w:rFonts w:cstheme="minorHAnsi"/>
              </w:rPr>
              <w:t>.03.2024</w:t>
            </w:r>
          </w:p>
        </w:tc>
        <w:tc>
          <w:tcPr>
            <w:tcW w:w="6520" w:type="dxa"/>
          </w:tcPr>
          <w:p w14:paraId="6F16DDB0" w14:textId="35BA9744" w:rsidR="00A042A1" w:rsidRPr="00A042A1" w:rsidRDefault="00000000" w:rsidP="00A042A1">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9" w:history="1">
              <w:r w:rsidR="00A042A1" w:rsidRPr="00A042A1">
                <w:rPr>
                  <w:color w:val="0070C0"/>
                  <w:u w:val="single"/>
                </w:rPr>
                <w:t>https://github.com/2David4/IPA-Dokumentation/tree/ipa-day8</w:t>
              </w:r>
            </w:hyperlink>
          </w:p>
        </w:tc>
      </w:tr>
      <w:tr w:rsidR="000F130B" w14:paraId="6CBA55EE"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4DF0597F" w14:textId="3790AEB0" w:rsidR="000F130B" w:rsidRPr="00AB3F9C" w:rsidRDefault="00DC3472" w:rsidP="00DB281C">
            <w:r>
              <w:t>9</w:t>
            </w:r>
          </w:p>
        </w:tc>
        <w:tc>
          <w:tcPr>
            <w:tcW w:w="1701" w:type="dxa"/>
          </w:tcPr>
          <w:p w14:paraId="18A6400B" w14:textId="7F593AB4" w:rsidR="000F130B" w:rsidRDefault="000F130B" w:rsidP="00DB281C">
            <w:pPr>
              <w:cnfStyle w:val="000000000000" w:firstRow="0" w:lastRow="0" w:firstColumn="0" w:lastColumn="0" w:oddVBand="0" w:evenVBand="0" w:oddHBand="0" w:evenHBand="0" w:firstRowFirstColumn="0" w:firstRowLastColumn="0" w:lastRowFirstColumn="0" w:lastRowLastColumn="0"/>
            </w:pPr>
            <w:r>
              <w:t>14.02.2024</w:t>
            </w:r>
          </w:p>
        </w:tc>
        <w:tc>
          <w:tcPr>
            <w:tcW w:w="6520" w:type="dxa"/>
          </w:tcPr>
          <w:p w14:paraId="3CF3B6D8" w14:textId="23853A96" w:rsidR="00A042A1" w:rsidRPr="00A042A1" w:rsidRDefault="00000000" w:rsidP="00A042A1">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20" w:history="1">
              <w:r w:rsidR="00A042A1" w:rsidRPr="00A042A1">
                <w:rPr>
                  <w:color w:val="0070C0"/>
                  <w:u w:val="single"/>
                </w:rPr>
                <w:t>https://github.com/2David4/IPA-Dokumentation/tree/ipa-day9</w:t>
              </w:r>
            </w:hyperlink>
          </w:p>
        </w:tc>
      </w:tr>
      <w:tr w:rsidR="000F130B" w14:paraId="03B0C33E"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437F8705" w14:textId="6ED4ED38" w:rsidR="000F130B" w:rsidRDefault="00DC3472" w:rsidP="00DB281C">
            <w:r>
              <w:t>10</w:t>
            </w:r>
          </w:p>
        </w:tc>
        <w:tc>
          <w:tcPr>
            <w:tcW w:w="1701" w:type="dxa"/>
          </w:tcPr>
          <w:p w14:paraId="0E6B9287" w14:textId="4FAF7549" w:rsidR="000F130B" w:rsidRDefault="000F130B" w:rsidP="00DB281C">
            <w:pPr>
              <w:cnfStyle w:val="000000000000" w:firstRow="0" w:lastRow="0" w:firstColumn="0" w:lastColumn="0" w:oddVBand="0" w:evenVBand="0" w:oddHBand="0" w:evenHBand="0" w:firstRowFirstColumn="0" w:firstRowLastColumn="0" w:lastRowFirstColumn="0" w:lastRowLastColumn="0"/>
            </w:pPr>
            <w:r>
              <w:t>18.03.2024</w:t>
            </w:r>
          </w:p>
        </w:tc>
        <w:tc>
          <w:tcPr>
            <w:tcW w:w="6520" w:type="dxa"/>
          </w:tcPr>
          <w:p w14:paraId="4FE0F200" w14:textId="5E244585" w:rsidR="00A042A1" w:rsidRPr="00A042A1" w:rsidRDefault="00000000" w:rsidP="00A042A1">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21" w:history="1">
              <w:r w:rsidR="00A042A1" w:rsidRPr="00A042A1">
                <w:rPr>
                  <w:color w:val="0070C0"/>
                  <w:u w:val="single"/>
                </w:rPr>
                <w:t>https://github.com/2David4/IPA-Dokumentation/tree/ipa-day10</w:t>
              </w:r>
            </w:hyperlink>
          </w:p>
        </w:tc>
      </w:tr>
    </w:tbl>
    <w:p w14:paraId="2BDB7B9A" w14:textId="77777777" w:rsidR="004317A5" w:rsidRDefault="004317A5" w:rsidP="004317A5"/>
    <w:p w14:paraId="7F74B072" w14:textId="5597408A" w:rsidR="00874CFE" w:rsidRDefault="004F4987" w:rsidP="00874CFE">
      <w:pPr>
        <w:pStyle w:val="berschrift2"/>
      </w:pPr>
      <w:bookmarkStart w:id="7" w:name="_Ref160096902"/>
      <w:bookmarkStart w:id="8" w:name="_Toc160107536"/>
      <w:bookmarkStart w:id="9" w:name="_Toc161243279"/>
      <w:r>
        <w:t>Versionierung</w:t>
      </w:r>
      <w:r w:rsidR="00874CFE">
        <w:t xml:space="preserve"> Praktische Arbeit</w:t>
      </w:r>
      <w:bookmarkEnd w:id="7"/>
      <w:bookmarkEnd w:id="8"/>
      <w:bookmarkEnd w:id="9"/>
    </w:p>
    <w:tbl>
      <w:tblPr>
        <w:tblStyle w:val="TabelleCompetec"/>
        <w:tblW w:w="9634" w:type="dxa"/>
        <w:tblLook w:val="04E0" w:firstRow="1" w:lastRow="1" w:firstColumn="1" w:lastColumn="0" w:noHBand="0" w:noVBand="1"/>
      </w:tblPr>
      <w:tblGrid>
        <w:gridCol w:w="3114"/>
        <w:gridCol w:w="6520"/>
      </w:tblGrid>
      <w:tr w:rsidR="004F4987" w14:paraId="4C08C6BD" w14:textId="77777777" w:rsidTr="00274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AA1F5BB" w14:textId="4D36CC18" w:rsidR="004F4987" w:rsidRDefault="004F4987" w:rsidP="00DB281C">
            <w:r>
              <w:t>Projekt</w:t>
            </w:r>
          </w:p>
        </w:tc>
        <w:tc>
          <w:tcPr>
            <w:tcW w:w="6520" w:type="dxa"/>
          </w:tcPr>
          <w:p w14:paraId="71C5CAFA" w14:textId="1F33CA6D" w:rsidR="004F4987" w:rsidRDefault="004F4987" w:rsidP="00DB281C">
            <w:pPr>
              <w:cnfStyle w:val="100000000000" w:firstRow="1" w:lastRow="0" w:firstColumn="0" w:lastColumn="0" w:oddVBand="0" w:evenVBand="0" w:oddHBand="0" w:evenHBand="0" w:firstRowFirstColumn="0" w:firstRowLastColumn="0" w:lastRowFirstColumn="0" w:lastRowLastColumn="0"/>
            </w:pPr>
            <w:r>
              <w:t>Branch</w:t>
            </w:r>
          </w:p>
        </w:tc>
      </w:tr>
      <w:tr w:rsidR="004F4987" w14:paraId="289DF0D7" w14:textId="77777777" w:rsidTr="002740BC">
        <w:tc>
          <w:tcPr>
            <w:cnfStyle w:val="001000000000" w:firstRow="0" w:lastRow="0" w:firstColumn="1" w:lastColumn="0" w:oddVBand="0" w:evenVBand="0" w:oddHBand="0" w:evenHBand="0" w:firstRowFirstColumn="0" w:firstRowLastColumn="0" w:lastRowFirstColumn="0" w:lastRowLastColumn="0"/>
            <w:tcW w:w="3114" w:type="dxa"/>
          </w:tcPr>
          <w:p w14:paraId="07BD2C7C" w14:textId="3810E733" w:rsidR="004F4987" w:rsidRPr="00AB3F9C" w:rsidRDefault="002740BC" w:rsidP="00DB281C">
            <w:r w:rsidRPr="002740BC">
              <w:t>Competec/ita-talent-api</w:t>
            </w:r>
          </w:p>
        </w:tc>
        <w:tc>
          <w:tcPr>
            <w:tcW w:w="6520" w:type="dxa"/>
          </w:tcPr>
          <w:p w14:paraId="2D622122" w14:textId="0B2FF5A8" w:rsidR="004F4987" w:rsidRDefault="006E5E4E" w:rsidP="00DB281C">
            <w:pPr>
              <w:cnfStyle w:val="000000000000" w:firstRow="0" w:lastRow="0" w:firstColumn="0" w:lastColumn="0" w:oddVBand="0" w:evenVBand="0" w:oddHBand="0" w:evenHBand="0" w:firstRowFirstColumn="0" w:firstRowLastColumn="0" w:lastRowFirstColumn="0" w:lastRowLastColumn="0"/>
            </w:pPr>
            <w:r w:rsidRPr="006E5E4E">
              <w:t>https://github.com/Competec/ita-talent-api/tree/ipa-du</w:t>
            </w:r>
          </w:p>
        </w:tc>
      </w:tr>
      <w:tr w:rsidR="004F4987" w14:paraId="7CF3CED1" w14:textId="77777777" w:rsidTr="002740B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E2D39A0" w14:textId="139E0F29" w:rsidR="004F4987" w:rsidRDefault="002740BC" w:rsidP="00DB281C">
            <w:r w:rsidRPr="002740BC">
              <w:t>Competec/ita-talent-</w:t>
            </w:r>
            <w:r>
              <w:t>client</w:t>
            </w:r>
          </w:p>
        </w:tc>
        <w:tc>
          <w:tcPr>
            <w:tcW w:w="6520" w:type="dxa"/>
          </w:tcPr>
          <w:p w14:paraId="3E131405" w14:textId="2748D8CE" w:rsidR="004F4987" w:rsidRPr="00050338" w:rsidRDefault="006E5E4E" w:rsidP="00050338">
            <w:pP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050338">
              <w:rPr>
                <w:rFonts w:asciiTheme="minorHAnsi" w:hAnsiTheme="minorHAnsi" w:cstheme="minorHAnsi"/>
              </w:rPr>
              <w:t>https://github.com/Competec/ita-talent-client/tree/ipa-du</w:t>
            </w:r>
          </w:p>
        </w:tc>
      </w:tr>
    </w:tbl>
    <w:p w14:paraId="4E7F1D99" w14:textId="77777777" w:rsidR="00874CFE" w:rsidRDefault="00874CFE" w:rsidP="004317A5"/>
    <w:p w14:paraId="622DE44E" w14:textId="77777777" w:rsidR="00874CFE" w:rsidRDefault="00874CFE" w:rsidP="004317A5"/>
    <w:p w14:paraId="5E58EE19" w14:textId="18BA8B2C" w:rsidR="003D41A8" w:rsidRDefault="003D41A8" w:rsidP="003D41A8">
      <w:pPr>
        <w:pStyle w:val="berschrift2"/>
      </w:pPr>
      <w:bookmarkStart w:id="10" w:name="_Toc160107537"/>
      <w:bookmarkStart w:id="11" w:name="_Toc161243280"/>
      <w:r>
        <w:t>Zusatzinformationen</w:t>
      </w:r>
      <w:bookmarkEnd w:id="10"/>
      <w:bookmarkEnd w:id="11"/>
    </w:p>
    <w:tbl>
      <w:tblPr>
        <w:tblStyle w:val="Tabellenraster"/>
        <w:tblW w:w="5231"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2196"/>
        <w:gridCol w:w="7580"/>
      </w:tblGrid>
      <w:tr w:rsidR="00FE37AB" w:rsidRPr="002D1C99" w14:paraId="35C49FCC" w14:textId="77777777" w:rsidTr="002740BC">
        <w:tc>
          <w:tcPr>
            <w:tcW w:w="1123" w:type="pct"/>
            <w:shd w:val="clear" w:color="auto" w:fill="F2F2F2"/>
          </w:tcPr>
          <w:p w14:paraId="351B2FE1" w14:textId="77777777" w:rsidR="00FE37AB" w:rsidRPr="00FE37AB" w:rsidRDefault="00FE37AB" w:rsidP="00FE37AB">
            <w:pPr>
              <w:spacing w:line="260" w:lineRule="atLeast"/>
              <w:rPr>
                <w:rFonts w:asciiTheme="majorHAnsi" w:hAnsiTheme="majorHAnsi"/>
              </w:rPr>
            </w:pPr>
            <w:r w:rsidRPr="00FE37AB">
              <w:rPr>
                <w:rFonts w:asciiTheme="majorHAnsi" w:hAnsiTheme="majorHAnsi"/>
              </w:rPr>
              <w:t>Dokumenttitel</w:t>
            </w:r>
          </w:p>
        </w:tc>
        <w:tc>
          <w:tcPr>
            <w:tcW w:w="3877" w:type="pct"/>
          </w:tcPr>
          <w:p w14:paraId="6F088AE0" w14:textId="77777777" w:rsidR="00FE37AB" w:rsidRPr="00FE37AB" w:rsidRDefault="00FE37AB" w:rsidP="00FE37AB">
            <w:pPr>
              <w:spacing w:line="260" w:lineRule="atLeast"/>
            </w:pPr>
            <w:r w:rsidRPr="00FE37AB">
              <w:t>Dokumentation</w:t>
            </w:r>
          </w:p>
        </w:tc>
      </w:tr>
      <w:tr w:rsidR="00FE37AB" w:rsidRPr="002D1C99" w14:paraId="09E011DB" w14:textId="77777777" w:rsidTr="002740BC">
        <w:tc>
          <w:tcPr>
            <w:tcW w:w="1123" w:type="pct"/>
            <w:shd w:val="clear" w:color="auto" w:fill="F2F2F2"/>
          </w:tcPr>
          <w:p w14:paraId="533328A7" w14:textId="77777777" w:rsidR="00FE37AB" w:rsidRPr="00FE37AB" w:rsidRDefault="00FE37AB" w:rsidP="00FE37AB">
            <w:pPr>
              <w:spacing w:line="260" w:lineRule="atLeast"/>
              <w:rPr>
                <w:rFonts w:asciiTheme="majorHAnsi" w:hAnsiTheme="majorHAnsi"/>
              </w:rPr>
            </w:pPr>
            <w:r w:rsidRPr="00FE37AB">
              <w:rPr>
                <w:rFonts w:asciiTheme="majorHAnsi" w:hAnsiTheme="majorHAnsi"/>
              </w:rPr>
              <w:t>Autor</w:t>
            </w:r>
          </w:p>
        </w:tc>
        <w:tc>
          <w:tcPr>
            <w:tcW w:w="3877" w:type="pct"/>
          </w:tcPr>
          <w:sdt>
            <w:sdtPr>
              <w:alias w:val="Autor"/>
              <w:tag w:val=""/>
              <w:id w:val="-1616817274"/>
              <w:placeholder>
                <w:docPart w:val="4B5C4C535DB749169650B3BCEBC7796A"/>
              </w:placeholder>
              <w:dataBinding w:prefixMappings="xmlns:ns0='http://purl.org/dc/elements/1.1/' xmlns:ns1='http://schemas.openxmlformats.org/package/2006/metadata/core-properties' " w:xpath="/ns1:coreProperties[1]/ns0:creator[1]" w:storeItemID="{6C3C8BC8-F283-45AE-878A-BAB7291924A1}"/>
              <w:text/>
            </w:sdtPr>
            <w:sdtContent>
              <w:p w14:paraId="6CAB7CCF" w14:textId="77777777" w:rsidR="00FE37AB" w:rsidRPr="00FE37AB" w:rsidRDefault="00FE37AB" w:rsidP="00FE37AB">
                <w:pPr>
                  <w:spacing w:line="260" w:lineRule="atLeast"/>
                </w:pPr>
                <w:r w:rsidRPr="00FE37AB">
                  <w:t>David Unterguggenberger</w:t>
                </w:r>
              </w:p>
            </w:sdtContent>
          </w:sdt>
        </w:tc>
      </w:tr>
      <w:tr w:rsidR="00FE37AB" w:rsidRPr="002D1C99" w14:paraId="431B55B8" w14:textId="77777777" w:rsidTr="002740BC">
        <w:tc>
          <w:tcPr>
            <w:tcW w:w="1123" w:type="pct"/>
            <w:shd w:val="clear" w:color="auto" w:fill="F2F2F2"/>
          </w:tcPr>
          <w:p w14:paraId="7419AD63" w14:textId="77777777" w:rsidR="00FE37AB" w:rsidRPr="00FE37AB" w:rsidRDefault="00FE37AB" w:rsidP="00FE37AB">
            <w:pPr>
              <w:spacing w:line="260" w:lineRule="atLeast"/>
              <w:rPr>
                <w:rFonts w:asciiTheme="majorHAnsi" w:hAnsiTheme="majorHAnsi"/>
              </w:rPr>
            </w:pPr>
            <w:r w:rsidRPr="00FE37AB">
              <w:rPr>
                <w:rFonts w:asciiTheme="majorHAnsi" w:hAnsiTheme="majorHAnsi"/>
              </w:rPr>
              <w:t>Dateiname</w:t>
            </w:r>
          </w:p>
        </w:tc>
        <w:tc>
          <w:tcPr>
            <w:tcW w:w="3877" w:type="pct"/>
          </w:tcPr>
          <w:p w14:paraId="181D9CF6" w14:textId="77777777" w:rsidR="00FE37AB" w:rsidRPr="00FE37AB" w:rsidRDefault="00000000" w:rsidP="00FE37AB">
            <w:pPr>
              <w:spacing w:line="260" w:lineRule="atLeast"/>
            </w:pPr>
            <w:fldSimple w:instr=" FILENAME \* MERGEFORMAT ">
              <w:r w:rsidR="00FE37AB" w:rsidRPr="00FE37AB">
                <w:t>Dokumentation.docx</w:t>
              </w:r>
            </w:fldSimple>
          </w:p>
        </w:tc>
      </w:tr>
      <w:tr w:rsidR="00FE37AB" w:rsidRPr="002D1C99" w14:paraId="7A3E2F22" w14:textId="77777777" w:rsidTr="002740BC">
        <w:tc>
          <w:tcPr>
            <w:tcW w:w="1123" w:type="pct"/>
            <w:shd w:val="clear" w:color="auto" w:fill="F2F2F2"/>
          </w:tcPr>
          <w:p w14:paraId="0AB45135" w14:textId="77777777" w:rsidR="00FE37AB" w:rsidRPr="00FE37AB" w:rsidRDefault="00FE37AB" w:rsidP="00FE37AB">
            <w:pPr>
              <w:spacing w:line="260" w:lineRule="atLeast"/>
              <w:rPr>
                <w:rFonts w:asciiTheme="majorHAnsi" w:hAnsiTheme="majorHAnsi"/>
              </w:rPr>
            </w:pPr>
            <w:r w:rsidRPr="00FE37AB">
              <w:rPr>
                <w:rFonts w:asciiTheme="majorHAnsi" w:hAnsiTheme="majorHAnsi"/>
              </w:rPr>
              <w:t>Ablageort</w:t>
            </w:r>
          </w:p>
        </w:tc>
        <w:tc>
          <w:tcPr>
            <w:tcW w:w="3877" w:type="pct"/>
          </w:tcPr>
          <w:p w14:paraId="429C1E2B" w14:textId="77777777" w:rsidR="00FE37AB" w:rsidRPr="00FE37AB" w:rsidRDefault="00FE37AB" w:rsidP="00FE37AB">
            <w:pPr>
              <w:spacing w:line="260" w:lineRule="atLeast"/>
            </w:pPr>
            <w:r w:rsidRPr="00FE37AB">
              <w:t>Lokaler Speicher, Github, Google Drive</w:t>
            </w:r>
          </w:p>
        </w:tc>
      </w:tr>
    </w:tbl>
    <w:p w14:paraId="458E2BDB" w14:textId="1505E1C2" w:rsidR="00AF40C9" w:rsidRDefault="00AF40C9" w:rsidP="00FE37AB"/>
    <w:p w14:paraId="1DB29B4E" w14:textId="77777777" w:rsidR="00AF40C9" w:rsidRDefault="00AF40C9">
      <w:r>
        <w:br w:type="page"/>
      </w:r>
    </w:p>
    <w:p w14:paraId="26EE0A17" w14:textId="09E7A584" w:rsidR="00FE37AB" w:rsidRDefault="007C719A" w:rsidP="007C719A">
      <w:pPr>
        <w:pStyle w:val="berschrift1"/>
      </w:pPr>
      <w:bookmarkStart w:id="12" w:name="_Toc160107538"/>
      <w:bookmarkStart w:id="13" w:name="_Toc161243281"/>
      <w:r w:rsidRPr="007C719A">
        <w:lastRenderedPageBreak/>
        <w:t>Teil 1 – Umfeld und Ablauf</w:t>
      </w:r>
      <w:bookmarkEnd w:id="12"/>
      <w:bookmarkEnd w:id="13"/>
    </w:p>
    <w:p w14:paraId="4C49FB13" w14:textId="768610B9" w:rsidR="00230FBB" w:rsidRDefault="00230FBB" w:rsidP="00230FBB">
      <w:pPr>
        <w:pStyle w:val="berschrift2"/>
      </w:pPr>
      <w:bookmarkStart w:id="14" w:name="_Toc160107539"/>
      <w:bookmarkStart w:id="15" w:name="_Toc161243282"/>
      <w:r w:rsidRPr="00230FBB">
        <w:t xml:space="preserve">Detaillierte </w:t>
      </w:r>
      <w:bookmarkStart w:id="16" w:name="aufgabenstellung"/>
      <w:r w:rsidRPr="00230FBB">
        <w:t>Aufgabenstellung</w:t>
      </w:r>
      <w:bookmarkEnd w:id="14"/>
      <w:bookmarkEnd w:id="15"/>
      <w:bookmarkEnd w:id="16"/>
    </w:p>
    <w:p w14:paraId="008C794A" w14:textId="42D04DEB" w:rsidR="00230FBB" w:rsidRDefault="00230FBB" w:rsidP="00230FBB">
      <w:pPr>
        <w:pStyle w:val="berschrift3"/>
      </w:pPr>
      <w:bookmarkStart w:id="17" w:name="_Toc160107540"/>
      <w:bookmarkStart w:id="18" w:name="_Toc161243283"/>
      <w:r>
        <w:t>Titel der Arbeit</w:t>
      </w:r>
      <w:bookmarkEnd w:id="17"/>
      <w:bookmarkEnd w:id="18"/>
    </w:p>
    <w:p w14:paraId="2815AD74" w14:textId="77777777" w:rsidR="00230FBB" w:rsidRDefault="00230FBB" w:rsidP="00230FBB">
      <w:r>
        <w:t>Administrative Verwaltung des CompAcademy Lernportals (Personalentwicklung)</w:t>
      </w:r>
    </w:p>
    <w:p w14:paraId="62ABFD01" w14:textId="77777777" w:rsidR="00230FBB" w:rsidRDefault="00230FBB" w:rsidP="00230FBB"/>
    <w:p w14:paraId="7B15E7BD" w14:textId="77777777" w:rsidR="00230FBB" w:rsidRDefault="00230FBB" w:rsidP="00230FBB">
      <w:pPr>
        <w:pStyle w:val="berschrift3"/>
      </w:pPr>
      <w:bookmarkStart w:id="19" w:name="_Toc160107541"/>
      <w:bookmarkStart w:id="20" w:name="_Toc161243284"/>
      <w:r>
        <w:t>Ausgangslage</w:t>
      </w:r>
      <w:bookmarkEnd w:id="19"/>
      <w:bookmarkEnd w:id="20"/>
    </w:p>
    <w:p w14:paraId="1268340D" w14:textId="77777777" w:rsidR="00230FBB" w:rsidRDefault="00230FBB" w:rsidP="00230FBB">
      <w:r>
        <w:t>Die Competec-Gruppe besteht aus den Handelsunternehmen Alltron AG, Jamei AG, Medidor AG, Schoch Vögtli AG und BRACK.CH AG, dem Logistikdienstleister Competec Logistik AG und der Competec Service AG, die alle zentralen Dienste übernimmt. Die Firmengruppe mit Hauptsitz in Mägenwil AG beschäftigt rund 1400 Mitarbeitende und bildet 77 Lernende in diversen Berufsbildern aus. Die Grundausbildung der IT-Lernenden geschieht in der internen IT-Academy. Als Teil der Ausbildung werden verschiedenen Applikationen für unsere Firmengruppe entwickelt. Die Lernenden können dabei von der Entwicklung über die Projektleitung bis zur Inbetriebnahme verschiedene Rollen in der Softwareentwicklung einnehmen.</w:t>
      </w:r>
    </w:p>
    <w:p w14:paraId="42A189E6" w14:textId="77777777" w:rsidR="00230FBB" w:rsidRDefault="00230FBB" w:rsidP="00230FBB"/>
    <w:p w14:paraId="4A3418B7" w14:textId="77777777" w:rsidR="00230FBB" w:rsidRDefault="00230FBB" w:rsidP="00230FBB">
      <w:r>
        <w:t>Die interne Personalentwicklung (im weiteren als "CompAcademy" bezeichnet) schreibt Kursangebote aus, auf welche sich die Mitarbeiter der Competec anmelden können. Die Verwaltung der Kurse geschieht auf der Talent Management Lösung von Umantis AG (im weiteren als "LMS" bezeichnet). Aufgrund der Benutzerunfreundlichkeit des LMS wurde die IT-Academy beauftragt eine visuell ansprechendere Lösung zu entwickeln. Daraus entstand die Plattform "CompAcademy Lernportal" (im weiteren als "Lernportal" bezeichnet), welche die Daten des LMS in regelmässigen Zeitabständen abfragt und benutzerfreundlich aufbereitet. Aufgrund von organisatorischen Schwierigkeiten wurde eine vereinfachte Variante der Anforderungen produktiv aufgeschaltet. Nun sollen die verbleibenden Features in einem Update umgesetzt werden.</w:t>
      </w:r>
    </w:p>
    <w:p w14:paraId="4BA50E5B" w14:textId="77777777" w:rsidR="00230FBB" w:rsidRDefault="00230FBB" w:rsidP="00230FBB"/>
    <w:p w14:paraId="162485CA" w14:textId="77777777" w:rsidR="00230FBB" w:rsidRDefault="00230FBB" w:rsidP="00230FBB"/>
    <w:p w14:paraId="122D49DD" w14:textId="77777777" w:rsidR="00230FBB" w:rsidRDefault="00230FBB" w:rsidP="00230FBB">
      <w:r>
        <w:t>Aktueller Stand</w:t>
      </w:r>
    </w:p>
    <w:p w14:paraId="6E774E97" w14:textId="77777777" w:rsidR="00230FBB" w:rsidRDefault="00230FBB" w:rsidP="00230FBB">
      <w:r>
        <w:t>==============</w:t>
      </w:r>
    </w:p>
    <w:p w14:paraId="720EF69B" w14:textId="77777777" w:rsidR="00230FBB" w:rsidRDefault="00230FBB" w:rsidP="00230FBB">
      <w:r>
        <w:t xml:space="preserve">Das Lernportal besteht aus einem Java </w:t>
      </w:r>
      <w:proofErr w:type="gramStart"/>
      <w:r>
        <w:t>Backend</w:t>
      </w:r>
      <w:proofErr w:type="gramEnd"/>
      <w:r>
        <w:t>, welches mittels Spring Boot implementiert wurde. Dazu wurde das UI mit React implementiert, welches statisch bereitgestellt wird. Die Kommunikation zwischen den Systemen wird mit einer Websocket Verbindung sichergestellt.</w:t>
      </w:r>
    </w:p>
    <w:p w14:paraId="43178CF9" w14:textId="77777777" w:rsidR="00230FBB" w:rsidRDefault="00230FBB" w:rsidP="00230FBB"/>
    <w:p w14:paraId="7987FF40" w14:textId="77777777" w:rsidR="00230FBB" w:rsidRDefault="00230FBB" w:rsidP="00230FBB">
      <w:r>
        <w:t>Im Lernportal wurden bereits folgende Funktionalitäten implementiert.</w:t>
      </w:r>
    </w:p>
    <w:p w14:paraId="71582F6F" w14:textId="77777777" w:rsidR="00230FBB" w:rsidRDefault="00230FBB" w:rsidP="00230FBB"/>
    <w:p w14:paraId="5F20B8D2" w14:textId="77777777" w:rsidR="00230FBB" w:rsidRDefault="00230FBB" w:rsidP="00230FBB">
      <w:r>
        <w:t>Automatischer Datenimport</w:t>
      </w:r>
    </w:p>
    <w:p w14:paraId="055F481A" w14:textId="77777777" w:rsidR="00230FBB" w:rsidRDefault="00230FBB" w:rsidP="00230FBB">
      <w:r>
        <w:t>-------------------------------------</w:t>
      </w:r>
    </w:p>
    <w:p w14:paraId="335DD1EE" w14:textId="77777777" w:rsidR="00230FBB" w:rsidRDefault="00230FBB" w:rsidP="00230FBB">
      <w:r>
        <w:t>Im LMS wurde ein automatischer Export erstellt, welcher alle Kurse zur Verfügung stellt. Dieser funktioniert über einen REST-Endpunkt, welcher die Daten im XML-Format zurückgibt.</w:t>
      </w:r>
    </w:p>
    <w:p w14:paraId="314B720D" w14:textId="77777777" w:rsidR="00230FBB" w:rsidRDefault="00230FBB" w:rsidP="00230FBB">
      <w:r>
        <w:lastRenderedPageBreak/>
        <w:t>Diese Schnittstelle wird vom Lernportal im 10 Minuten Takt angefragt. Die Kursdaten werden anschliessend konvertiert, normalisiert und in einer PostgreSQL Datenbank abgespeichert. Gleichzeitig wird aus dem Titel und der Beschreibung der Kurse ein Suchindex erstellt.</w:t>
      </w:r>
    </w:p>
    <w:p w14:paraId="3663275A" w14:textId="77777777" w:rsidR="00230FBB" w:rsidRDefault="00230FBB" w:rsidP="00230FBB"/>
    <w:p w14:paraId="14E97E3E" w14:textId="77777777" w:rsidR="00230FBB" w:rsidRDefault="00230FBB" w:rsidP="00230FBB">
      <w:r>
        <w:t>Webseite / UI</w:t>
      </w:r>
    </w:p>
    <w:p w14:paraId="5C9CBC21" w14:textId="77777777" w:rsidR="00230FBB" w:rsidRDefault="00230FBB" w:rsidP="00230FBB">
      <w:r>
        <w:t>------------------</w:t>
      </w:r>
    </w:p>
    <w:p w14:paraId="03EA3341" w14:textId="77777777" w:rsidR="00230FBB" w:rsidRDefault="00230FBB" w:rsidP="00230FBB">
      <w:r>
        <w:t>Die Website besteht aus den folgenden Ansichten</w:t>
      </w:r>
    </w:p>
    <w:p w14:paraId="4ABD025B" w14:textId="77777777" w:rsidR="00230FBB" w:rsidRDefault="00230FBB" w:rsidP="00230FBB">
      <w:r>
        <w:t>• Suchresultat Seite</w:t>
      </w:r>
    </w:p>
    <w:p w14:paraId="50102A4F" w14:textId="77777777" w:rsidR="00230FBB" w:rsidRDefault="00230FBB" w:rsidP="00230FBB">
      <w:r>
        <w:t>• Kurskatalog aufgeteilt auf Kurskategorien (Für alle Mitarbeiter, Für deine Fachrolle, Für alle Führungskräfte) mit Filtermöglichkeiten nach Typ, Organisation und Unterkategorien</w:t>
      </w:r>
    </w:p>
    <w:p w14:paraId="1733FCF5" w14:textId="77777777" w:rsidR="00230FBB" w:rsidRDefault="00230FBB" w:rsidP="00230FBB">
      <w:r>
        <w:t>• Detaillierte Kursansicht mit den Detailinformationen, Anmeldung und Teilveranstaltungen.</w:t>
      </w:r>
    </w:p>
    <w:p w14:paraId="407BF7D4" w14:textId="77777777" w:rsidR="00230FBB" w:rsidRDefault="00230FBB" w:rsidP="00230FBB"/>
    <w:p w14:paraId="6EDF5C06" w14:textId="77777777" w:rsidR="00230FBB" w:rsidRDefault="00230FBB" w:rsidP="00230FBB">
      <w:r>
        <w:t>Mockup</w:t>
      </w:r>
    </w:p>
    <w:p w14:paraId="09DA547C" w14:textId="77777777" w:rsidR="00230FBB" w:rsidRDefault="00230FBB" w:rsidP="00230FBB">
      <w:r>
        <w:t>-----------</w:t>
      </w:r>
    </w:p>
    <w:p w14:paraId="17E7C7BB" w14:textId="77777777" w:rsidR="00230FBB" w:rsidRDefault="00230FBB" w:rsidP="00230FBB">
      <w:r>
        <w:t>Das Mockup der gesamten Webapplikation, einschliesslich der IPA-Erweiterungen, wurde bereits mit Figma erstellt. Dabei bildet es einen Richtwert und muss nicht pixelgenau übertragen werden.</w:t>
      </w:r>
    </w:p>
    <w:p w14:paraId="31E60AA1" w14:textId="77777777" w:rsidR="00230FBB" w:rsidRDefault="00230FBB" w:rsidP="00230FBB"/>
    <w:p w14:paraId="61329715" w14:textId="77777777" w:rsidR="00230FBB" w:rsidRDefault="00230FBB" w:rsidP="00230FBB">
      <w:r>
        <w:t>Detaillierte Aufgabenstellung</w:t>
      </w:r>
    </w:p>
    <w:p w14:paraId="6CDADD3D" w14:textId="77777777" w:rsidR="00230FBB" w:rsidRDefault="00230FBB" w:rsidP="00230FBB">
      <w:r>
        <w:t>Die Erweiterung des Lernportals ist in drei Teilaufträge gegliedert. Das Deployment ist nicht teil der IPA und muss nur lokal lauffähig sein.</w:t>
      </w:r>
    </w:p>
    <w:p w14:paraId="23665A7C" w14:textId="77777777" w:rsidR="00230FBB" w:rsidRDefault="00230FBB" w:rsidP="00230FBB"/>
    <w:p w14:paraId="28A9FB20" w14:textId="77777777" w:rsidR="00230FBB" w:rsidRDefault="00230FBB" w:rsidP="00230FBB">
      <w:pPr>
        <w:pStyle w:val="berschrift3"/>
      </w:pPr>
      <w:bookmarkStart w:id="21" w:name="TA1s"/>
      <w:bookmarkStart w:id="22" w:name="TA1"/>
      <w:bookmarkStart w:id="23" w:name="_Toc160107542"/>
      <w:bookmarkStart w:id="24" w:name="_Toc161243285"/>
      <w:r>
        <w:t>Teilauftrag</w:t>
      </w:r>
      <w:bookmarkEnd w:id="21"/>
      <w:r>
        <w:t xml:space="preserve"> 1</w:t>
      </w:r>
      <w:bookmarkEnd w:id="22"/>
      <w:r>
        <w:t>: Login und Benutzerverwaltung</w:t>
      </w:r>
      <w:bookmarkEnd w:id="23"/>
      <w:bookmarkEnd w:id="24"/>
    </w:p>
    <w:p w14:paraId="1C13B752" w14:textId="77777777" w:rsidR="00230FBB" w:rsidRDefault="00230FBB" w:rsidP="00230FBB">
      <w:r>
        <w:t>=======================================</w:t>
      </w:r>
    </w:p>
    <w:p w14:paraId="3B6C7D36" w14:textId="77777777" w:rsidR="00230FBB" w:rsidRDefault="00230FBB" w:rsidP="00230FBB"/>
    <w:p w14:paraId="4C0C51D7" w14:textId="77777777" w:rsidR="00230FBB" w:rsidRDefault="00230FBB" w:rsidP="00230FBB">
      <w:r>
        <w:t>Das Lernportal soll mit einem geschützten Administrationsbereich erweitert werden. Auf diesen kann nur mit einer gültigen Username- und Passwortkombination zugegriffen werden. Zusätzlich soll dafür eine Benutzerverwaltung erstellt werden.</w:t>
      </w:r>
    </w:p>
    <w:p w14:paraId="0FAC7B0D" w14:textId="77777777" w:rsidR="00230FBB" w:rsidRDefault="00230FBB" w:rsidP="00230FBB"/>
    <w:p w14:paraId="66F9624F" w14:textId="77777777" w:rsidR="00230FBB" w:rsidRDefault="00230FBB" w:rsidP="00230FBB">
      <w:r>
        <w:t>Anforderungen</w:t>
      </w:r>
    </w:p>
    <w:p w14:paraId="083D6092" w14:textId="77777777" w:rsidR="00230FBB" w:rsidRDefault="00230FBB" w:rsidP="00230FBB">
      <w:r>
        <w:t>---------------------</w:t>
      </w:r>
    </w:p>
    <w:p w14:paraId="35AE7BC9" w14:textId="77777777" w:rsidR="00230FBB" w:rsidRDefault="00230FBB" w:rsidP="00230FBB">
      <w:r>
        <w:t>• Ein Benutzer besteht mindestens aus den folgenden Datenpunkten</w:t>
      </w:r>
    </w:p>
    <w:p w14:paraId="01CF9116" w14:textId="77777777" w:rsidR="00230FBB" w:rsidRDefault="00230FBB" w:rsidP="00230FBB">
      <w:r>
        <w:t>-- Benutzername</w:t>
      </w:r>
    </w:p>
    <w:p w14:paraId="12FD9BE9" w14:textId="77777777" w:rsidR="00230FBB" w:rsidRDefault="00230FBB" w:rsidP="00230FBB">
      <w:r>
        <w:t>-- E-Mail</w:t>
      </w:r>
    </w:p>
    <w:p w14:paraId="265305DA" w14:textId="77777777" w:rsidR="00230FBB" w:rsidRDefault="00230FBB" w:rsidP="00230FBB">
      <w:r>
        <w:t>-- Passwort</w:t>
      </w:r>
    </w:p>
    <w:p w14:paraId="5A143C42" w14:textId="77777777" w:rsidR="00230FBB" w:rsidRDefault="00230FBB" w:rsidP="00230FBB">
      <w:r>
        <w:t>-- Aktiv / inaktiv</w:t>
      </w:r>
    </w:p>
    <w:p w14:paraId="5558956E" w14:textId="77777777" w:rsidR="00230FBB" w:rsidRDefault="00230FBB" w:rsidP="00230FBB">
      <w:r>
        <w:t>• Der Benutzername muss eindeutig sein.</w:t>
      </w:r>
    </w:p>
    <w:p w14:paraId="4269748D" w14:textId="77777777" w:rsidR="00230FBB" w:rsidRDefault="00230FBB" w:rsidP="00230FBB">
      <w:r>
        <w:t>• E-Mails müssen validiert werden.</w:t>
      </w:r>
    </w:p>
    <w:p w14:paraId="62A92C06" w14:textId="77777777" w:rsidR="00230FBB" w:rsidRDefault="00230FBB" w:rsidP="00230FBB">
      <w:r>
        <w:t>• Passwörter müssen mindestens 4 Zeichen lang sein.</w:t>
      </w:r>
    </w:p>
    <w:p w14:paraId="0F0AC41D" w14:textId="77777777" w:rsidR="00230FBB" w:rsidRDefault="00230FBB" w:rsidP="00230FBB">
      <w:r>
        <w:t>• Deaktivierte Benutzer können sich nicht einloggen.</w:t>
      </w:r>
    </w:p>
    <w:p w14:paraId="2B124F86" w14:textId="77777777" w:rsidR="00230FBB" w:rsidRDefault="00230FBB" w:rsidP="00230FBB">
      <w:r>
        <w:t>• Nach erfolgreichem Login soll der Benutzer 24 Stunden Zugriff auf die Applikation haben, bevor dieser sich erneut anmelden muss.</w:t>
      </w:r>
    </w:p>
    <w:p w14:paraId="788189FD" w14:textId="77777777" w:rsidR="00230FBB" w:rsidRDefault="00230FBB" w:rsidP="00230FBB">
      <w:r>
        <w:t>• Angemeldete Benutzer können sich ausloggen.</w:t>
      </w:r>
    </w:p>
    <w:p w14:paraId="1C97A599" w14:textId="77777777" w:rsidR="00230FBB" w:rsidRDefault="00230FBB" w:rsidP="00230FBB">
      <w:r>
        <w:lastRenderedPageBreak/>
        <w:t>• Die administrativen Navigationselemente sind nur für eingeloggte Benutzer ersichtlich</w:t>
      </w:r>
    </w:p>
    <w:p w14:paraId="00B8ADA3" w14:textId="77777777" w:rsidR="00230FBB" w:rsidRDefault="00230FBB" w:rsidP="00230FBB">
      <w:r>
        <w:t>• Die Benutzerverwaltung ermöglicht das Erstellen, Bearbeiten und Deaktivieren von Benutzer.</w:t>
      </w:r>
    </w:p>
    <w:p w14:paraId="47E9EB87" w14:textId="77777777" w:rsidR="00230FBB" w:rsidRDefault="00230FBB" w:rsidP="00230FBB">
      <w:r>
        <w:t>• Alle angemeldeten Benutzer haben die gleichen Berechtigungen</w:t>
      </w:r>
    </w:p>
    <w:p w14:paraId="73FD856A" w14:textId="77777777" w:rsidR="00230FBB" w:rsidRDefault="00230FBB" w:rsidP="00230FBB">
      <w:r>
        <w:t>• Angemeldete Benutzer können alle Benutzer ohne Einschränkung bearbeiten (Es ist ein internes Tool ohne Hierarchie / Rollenkonzept ausser "Angemeldet oder nicht")</w:t>
      </w:r>
    </w:p>
    <w:p w14:paraId="5FF423F9" w14:textId="77777777" w:rsidR="00230FBB" w:rsidRDefault="00230FBB" w:rsidP="00230FBB"/>
    <w:p w14:paraId="3414FA06" w14:textId="77777777" w:rsidR="00230FBB" w:rsidRDefault="00230FBB" w:rsidP="00230FBB">
      <w:pPr>
        <w:pStyle w:val="berschrift3"/>
      </w:pPr>
      <w:bookmarkStart w:id="25" w:name="TA2s"/>
      <w:bookmarkStart w:id="26" w:name="TA2"/>
      <w:bookmarkStart w:id="27" w:name="_Toc160107543"/>
      <w:bookmarkStart w:id="28" w:name="_Toc161243286"/>
      <w:r>
        <w:t>Teilauftrag</w:t>
      </w:r>
      <w:bookmarkEnd w:id="25"/>
      <w:r>
        <w:t xml:space="preserve"> 2</w:t>
      </w:r>
      <w:bookmarkEnd w:id="26"/>
      <w:r>
        <w:t>: Bilderverwaltung</w:t>
      </w:r>
      <w:bookmarkEnd w:id="27"/>
      <w:bookmarkEnd w:id="28"/>
    </w:p>
    <w:p w14:paraId="23C8879B" w14:textId="77777777" w:rsidR="00230FBB" w:rsidRDefault="00230FBB" w:rsidP="00230FBB">
      <w:r>
        <w:t>===========================</w:t>
      </w:r>
    </w:p>
    <w:p w14:paraId="5F070D77" w14:textId="77777777" w:rsidR="00230FBB" w:rsidRDefault="00230FBB" w:rsidP="00230FBB"/>
    <w:p w14:paraId="2C9C6500" w14:textId="77777777" w:rsidR="00230FBB" w:rsidRDefault="00230FBB" w:rsidP="00230FBB">
      <w:r>
        <w:t>Um die Kursangebote attraktiver zu gestalten, sollen die Kurse mit einem Bild versehen werden. Da im LMS keine Bilder erfasst werden können, muss die Verwaltung im Lernportal implementiert werden.</w:t>
      </w:r>
    </w:p>
    <w:p w14:paraId="06DB7184" w14:textId="77777777" w:rsidR="00230FBB" w:rsidRDefault="00230FBB" w:rsidP="00230FBB"/>
    <w:p w14:paraId="2B9E977E" w14:textId="77777777" w:rsidR="00230FBB" w:rsidRDefault="00230FBB" w:rsidP="00230FBB">
      <w:r>
        <w:t>Anforderungen</w:t>
      </w:r>
    </w:p>
    <w:p w14:paraId="7E267BA3" w14:textId="77777777" w:rsidR="00230FBB" w:rsidRDefault="00230FBB" w:rsidP="00230FBB">
      <w:r>
        <w:t>---------------------</w:t>
      </w:r>
    </w:p>
    <w:p w14:paraId="25620544" w14:textId="77777777" w:rsidR="00230FBB" w:rsidRDefault="00230FBB" w:rsidP="00230FBB">
      <w:r>
        <w:t>• Ein Bild besteht mindestens aus den folgenden Datenpunkten</w:t>
      </w:r>
    </w:p>
    <w:p w14:paraId="3C70CEA8" w14:textId="77777777" w:rsidR="00230FBB" w:rsidRDefault="00230FBB" w:rsidP="00230FBB">
      <w:r>
        <w:t>-- Bild</w:t>
      </w:r>
    </w:p>
    <w:p w14:paraId="4EB4CB69" w14:textId="77777777" w:rsidR="00230FBB" w:rsidRDefault="00230FBB" w:rsidP="00230FBB">
      <w:r>
        <w:t>-- Beschreibung</w:t>
      </w:r>
    </w:p>
    <w:p w14:paraId="08EC66D2" w14:textId="77777777" w:rsidR="00230FBB" w:rsidRDefault="00230FBB" w:rsidP="00230FBB">
      <w:r>
        <w:t>-- Kurs ID</w:t>
      </w:r>
    </w:p>
    <w:p w14:paraId="70313A70" w14:textId="77777777" w:rsidR="00230FBB" w:rsidRDefault="00230FBB" w:rsidP="00230FBB">
      <w:r>
        <w:t>• Die Bilderverwaltung ermöglicht das Erstellen, Bearbeiten und Löschen von Kursbildern.</w:t>
      </w:r>
    </w:p>
    <w:p w14:paraId="2B9BC4B6" w14:textId="77777777" w:rsidR="00230FBB" w:rsidRDefault="00230FBB" w:rsidP="00230FBB">
      <w:r>
        <w:t>• Wenn ein Kursbild vorhanden ist, wird dieses im Kurskatalog und der detaillierten Kursansicht dargestellt.</w:t>
      </w:r>
    </w:p>
    <w:p w14:paraId="11D654DC" w14:textId="77777777" w:rsidR="00230FBB" w:rsidRDefault="00230FBB" w:rsidP="00230FBB">
      <w:r>
        <w:t>• Die Bilderverwaltung ist nur für eingeloggte Benutzer ersichtlich.</w:t>
      </w:r>
    </w:p>
    <w:p w14:paraId="66822E1F" w14:textId="77777777" w:rsidR="00230FBB" w:rsidRDefault="00230FBB" w:rsidP="00230FBB">
      <w:r>
        <w:t>• Die Assoziation zwischen Bild und Kurs geschieht über die Kurs ID</w:t>
      </w:r>
    </w:p>
    <w:p w14:paraId="2B304FED" w14:textId="77777777" w:rsidR="00230FBB" w:rsidRDefault="00230FBB" w:rsidP="00230FBB">
      <w:r>
        <w:t>• Bilder welche breiter als 1024px sind werden auf 1024px herunterskaliert.</w:t>
      </w:r>
    </w:p>
    <w:p w14:paraId="777709D1" w14:textId="77777777" w:rsidR="00230FBB" w:rsidRDefault="00230FBB" w:rsidP="00230FBB">
      <w:r>
        <w:t>• Folgende Bildformate werden unterstützt: PNG, JPG</w:t>
      </w:r>
    </w:p>
    <w:p w14:paraId="2CC08526" w14:textId="77777777" w:rsidR="00230FBB" w:rsidRDefault="00230FBB" w:rsidP="00230FBB">
      <w:r>
        <w:t xml:space="preserve">• </w:t>
      </w:r>
      <w:bookmarkStart w:id="29" w:name="rest"/>
      <w:r>
        <w:t>Bilder werden über eine REST-Schnittstelle angefragt, hochgeladen, angepasst und gelöscht.</w:t>
      </w:r>
      <w:bookmarkEnd w:id="29"/>
    </w:p>
    <w:p w14:paraId="70C0BDC5" w14:textId="77777777" w:rsidR="00230FBB" w:rsidRDefault="00230FBB" w:rsidP="00230FBB">
      <w:r>
        <w:t>• Die Bilder werden in der Datenbank abgespeichert.</w:t>
      </w:r>
    </w:p>
    <w:p w14:paraId="2D3D2CE6" w14:textId="77777777" w:rsidR="00230FBB" w:rsidRDefault="00230FBB" w:rsidP="00230FBB">
      <w:r>
        <w:t>• Die Bilddaten werden unabhängig von den Daten des Imports gespeichert.</w:t>
      </w:r>
    </w:p>
    <w:p w14:paraId="1EF030A0" w14:textId="77777777" w:rsidR="00230FBB" w:rsidRDefault="00230FBB" w:rsidP="00230FBB">
      <w:r>
        <w:t>• Wenn kein Kursbild vorhanden ist, wird nichts angezeigt.</w:t>
      </w:r>
    </w:p>
    <w:p w14:paraId="7F861F05" w14:textId="77777777" w:rsidR="00230FBB" w:rsidRDefault="00230FBB" w:rsidP="00230FBB"/>
    <w:p w14:paraId="57610C29" w14:textId="77777777" w:rsidR="00230FBB" w:rsidRDefault="00230FBB" w:rsidP="00230FBB">
      <w:pPr>
        <w:pStyle w:val="berschrift3"/>
      </w:pPr>
      <w:bookmarkStart w:id="30" w:name="TA3s"/>
      <w:bookmarkStart w:id="31" w:name="TA3"/>
      <w:bookmarkStart w:id="32" w:name="_Toc160107544"/>
      <w:bookmarkStart w:id="33" w:name="_Toc161243287"/>
      <w:r>
        <w:t>Teilauftrag</w:t>
      </w:r>
      <w:bookmarkEnd w:id="30"/>
      <w:r>
        <w:t xml:space="preserve"> 3</w:t>
      </w:r>
      <w:bookmarkEnd w:id="31"/>
      <w:r>
        <w:t>: Fehlerbehandlung des Datenimports</w:t>
      </w:r>
      <w:bookmarkEnd w:id="32"/>
      <w:bookmarkEnd w:id="33"/>
    </w:p>
    <w:p w14:paraId="411C58C9" w14:textId="77777777" w:rsidR="00230FBB" w:rsidRDefault="00230FBB" w:rsidP="00230FBB">
      <w:r>
        <w:t>=============================================</w:t>
      </w:r>
    </w:p>
    <w:p w14:paraId="7786F354" w14:textId="77777777" w:rsidR="00230FBB" w:rsidRDefault="00230FBB" w:rsidP="00230FBB"/>
    <w:p w14:paraId="0F31D554" w14:textId="77777777" w:rsidR="00230FBB" w:rsidRDefault="00230FBB" w:rsidP="00230FBB">
      <w:r>
        <w:t>Beim Datenimport vom LMS in das Lernportal werden die Daten aufbereitet und normalisiert. Transformierungen werden aktuell nur in die Logdateien geschrieben. Damit diese Datenveränderungen nachvollzogen werden können, sollen diese den Administratoren sichtbar gemacht werden. Dadurch können Administratoren Erfassungsfehler im LMS-Quellsystem korrigieren.</w:t>
      </w:r>
    </w:p>
    <w:p w14:paraId="05D1BC14" w14:textId="77777777" w:rsidR="00230FBB" w:rsidRDefault="00230FBB" w:rsidP="00230FBB"/>
    <w:p w14:paraId="5A290675" w14:textId="77777777" w:rsidR="00230FBB" w:rsidRDefault="00230FBB" w:rsidP="00230FBB">
      <w:r>
        <w:t>Diese Transformierungen können diverse Ursachen haben. Dabei sind aktuell folgende bekannt:</w:t>
      </w:r>
    </w:p>
    <w:p w14:paraId="72E9A35F" w14:textId="77777777" w:rsidR="00230FBB" w:rsidRDefault="00230FBB" w:rsidP="00230FBB">
      <w:r>
        <w:t>• Fehlende Daten bei einem Pflichtfeld</w:t>
      </w:r>
    </w:p>
    <w:p w14:paraId="082D70CC" w14:textId="77777777" w:rsidR="00230FBB" w:rsidRDefault="00230FBB" w:rsidP="00230FBB">
      <w:r>
        <w:lastRenderedPageBreak/>
        <w:t>-- Beispiel: Kurs hat keine Kategorie</w:t>
      </w:r>
    </w:p>
    <w:p w14:paraId="524CEA32" w14:textId="77777777" w:rsidR="00230FBB" w:rsidRDefault="00230FBB" w:rsidP="00230FBB">
      <w:r>
        <w:t>-- Resultat: Standartwert wird angenommen</w:t>
      </w:r>
    </w:p>
    <w:p w14:paraId="6BC160D2" w14:textId="77777777" w:rsidR="00230FBB" w:rsidRDefault="00230FBB" w:rsidP="00230FBB">
      <w:r>
        <w:t>• Daten können nicht konvertiert werden</w:t>
      </w:r>
    </w:p>
    <w:p w14:paraId="74AC3E43" w14:textId="77777777" w:rsidR="00230FBB" w:rsidRDefault="00230FBB" w:rsidP="00230FBB">
      <w:r>
        <w:t>-- Beispiel: String anstatt Zahl</w:t>
      </w:r>
    </w:p>
    <w:p w14:paraId="0EDD98CA" w14:textId="77777777" w:rsidR="00230FBB" w:rsidRDefault="00230FBB" w:rsidP="00230FBB">
      <w:r>
        <w:t>-- Resultat: Datenpunkt wird ignoriert</w:t>
      </w:r>
    </w:p>
    <w:p w14:paraId="663B2804" w14:textId="77777777" w:rsidR="00230FBB" w:rsidRDefault="00230FBB" w:rsidP="00230FBB">
      <w:r>
        <w:t>• Kurs referenziert einen nicht exportierten Kurs</w:t>
      </w:r>
    </w:p>
    <w:p w14:paraId="067B08DC" w14:textId="77777777" w:rsidR="00230FBB" w:rsidRDefault="00230FBB" w:rsidP="00230FBB">
      <w:r>
        <w:t>-- Beispiel: Referenzierter Kurs wurde historisiert</w:t>
      </w:r>
    </w:p>
    <w:p w14:paraId="390F8683" w14:textId="77777777" w:rsidR="00230FBB" w:rsidRDefault="00230FBB" w:rsidP="00230FBB">
      <w:r>
        <w:t>-- Resultat: Kurs wird ignoriert</w:t>
      </w:r>
    </w:p>
    <w:p w14:paraId="23A817F9" w14:textId="77777777" w:rsidR="00230FBB" w:rsidRDefault="00230FBB" w:rsidP="00230FBB"/>
    <w:p w14:paraId="02AC70C5" w14:textId="77777777" w:rsidR="00230FBB" w:rsidRDefault="00230FBB" w:rsidP="00230FBB">
      <w:r>
        <w:t>Zusätzlich soll bei jeden Datenimport der Zeitpunkt und Ausführungsstatus festgehalten werden.</w:t>
      </w:r>
    </w:p>
    <w:p w14:paraId="2C6EE9B8" w14:textId="77777777" w:rsidR="00230FBB" w:rsidRDefault="00230FBB" w:rsidP="00230FBB"/>
    <w:p w14:paraId="3608FB82" w14:textId="77777777" w:rsidR="00230FBB" w:rsidRDefault="00230FBB" w:rsidP="00230FBB">
      <w:r>
        <w:t>Anforderungen</w:t>
      </w:r>
    </w:p>
    <w:p w14:paraId="11A57588" w14:textId="77777777" w:rsidR="00230FBB" w:rsidRDefault="00230FBB" w:rsidP="00230FBB">
      <w:r>
        <w:t>---------------------</w:t>
      </w:r>
    </w:p>
    <w:p w14:paraId="139AAAF1" w14:textId="77777777" w:rsidR="00230FBB" w:rsidRDefault="00230FBB" w:rsidP="00230FBB">
      <w:r>
        <w:t>• Transformierung des Datenimports werden in der Datenbank festgehalten.</w:t>
      </w:r>
    </w:p>
    <w:p w14:paraId="2F9C8C6F" w14:textId="77777777" w:rsidR="00230FBB" w:rsidRDefault="00230FBB" w:rsidP="00230FBB">
      <w:r>
        <w:t>• Eine Transformierung besteht mindestens aus den folgenden Datenpunkten</w:t>
      </w:r>
    </w:p>
    <w:p w14:paraId="23C45099" w14:textId="77777777" w:rsidR="00230FBB" w:rsidRDefault="00230FBB" w:rsidP="00230FBB">
      <w:r>
        <w:t>-- Kurs ID</w:t>
      </w:r>
    </w:p>
    <w:p w14:paraId="3D54C1FE" w14:textId="77777777" w:rsidR="00230FBB" w:rsidRDefault="00230FBB" w:rsidP="00230FBB">
      <w:r>
        <w:t>-- Typ (Kritisch, Konvertierung, fehlende Daten)</w:t>
      </w:r>
    </w:p>
    <w:p w14:paraId="77A300E4" w14:textId="77777777" w:rsidR="00230FBB" w:rsidRDefault="00230FBB" w:rsidP="00230FBB">
      <w:r>
        <w:t>-- Grund / Ursprung</w:t>
      </w:r>
    </w:p>
    <w:p w14:paraId="43661FF1" w14:textId="77777777" w:rsidR="00230FBB" w:rsidRDefault="00230FBB" w:rsidP="00230FBB">
      <w:r>
        <w:t>-- Resultat</w:t>
      </w:r>
    </w:p>
    <w:p w14:paraId="3FE436CB" w14:textId="77777777" w:rsidR="00230FBB" w:rsidRDefault="00230FBB" w:rsidP="00230FBB">
      <w:r>
        <w:t>• Für jeden Datenimport werden die alten Transformationseinträge gelöscht</w:t>
      </w:r>
    </w:p>
    <w:p w14:paraId="3116E635" w14:textId="77777777" w:rsidR="00230FBB" w:rsidRDefault="00230FBB" w:rsidP="00230FBB">
      <w:r>
        <w:t>• Bei jeden Datenimport wird der Zeitpunkt und Status in der Datenbank festgehalten</w:t>
      </w:r>
    </w:p>
    <w:p w14:paraId="568A5EA3" w14:textId="77777777" w:rsidR="00230FBB" w:rsidRDefault="00230FBB" w:rsidP="00230FBB">
      <w:r>
        <w:t>• Ein Datenimport besteht mindestens aus den folgenden Datenpunkten</w:t>
      </w:r>
    </w:p>
    <w:p w14:paraId="155D75D3" w14:textId="77777777" w:rsidR="00230FBB" w:rsidRDefault="00230FBB" w:rsidP="00230FBB">
      <w:r>
        <w:t>-- Zeitpunkt</w:t>
      </w:r>
    </w:p>
    <w:p w14:paraId="3D7DD4A1" w14:textId="77777777" w:rsidR="00230FBB" w:rsidRDefault="00230FBB" w:rsidP="00230FBB">
      <w:r>
        <w:t>-- Status (OK, Netzwerkfehler, Genereller Fehler)</w:t>
      </w:r>
    </w:p>
    <w:p w14:paraId="1F52E813" w14:textId="77777777" w:rsidR="00230FBB" w:rsidRDefault="00230FBB" w:rsidP="00230FBB">
      <w:r>
        <w:t>• Die letzten 10 Datenimporteinträge sollen angezeigt werden.</w:t>
      </w:r>
    </w:p>
    <w:p w14:paraId="4A9DF499" w14:textId="77777777" w:rsidR="00230FBB" w:rsidRDefault="00230FBB" w:rsidP="00230FBB"/>
    <w:p w14:paraId="28BD674D" w14:textId="77777777" w:rsidR="00230FBB" w:rsidRDefault="00230FBB" w:rsidP="00230FBB">
      <w:pPr>
        <w:pStyle w:val="berschrift3"/>
      </w:pPr>
      <w:bookmarkStart w:id="34" w:name="_Toc160107545"/>
      <w:bookmarkStart w:id="35" w:name="_Toc161243288"/>
      <w:r>
        <w:t>Mittel und Methoden</w:t>
      </w:r>
      <w:bookmarkEnd w:id="34"/>
      <w:bookmarkEnd w:id="35"/>
    </w:p>
    <w:p w14:paraId="0530C706" w14:textId="77777777" w:rsidR="00230FBB" w:rsidRDefault="00230FBB" w:rsidP="00230FBB">
      <w:r>
        <w:t>Versionsverwaltung</w:t>
      </w:r>
    </w:p>
    <w:p w14:paraId="3B4FE0AF" w14:textId="77777777" w:rsidR="00230FBB" w:rsidRDefault="00230FBB" w:rsidP="00230FBB">
      <w:r>
        <w:t>--------------------------</w:t>
      </w:r>
    </w:p>
    <w:p w14:paraId="026B7990" w14:textId="77777777" w:rsidR="00230FBB" w:rsidRDefault="00230FBB" w:rsidP="00230FBB">
      <w:r>
        <w:t>Der Quellcode soll auf dem Competec GitHub versioniert werden.</w:t>
      </w:r>
    </w:p>
    <w:p w14:paraId="70233093" w14:textId="77777777" w:rsidR="00230FBB" w:rsidRDefault="00230FBB" w:rsidP="00230FBB">
      <w:r>
        <w:t>Dabei sind folgende Repositorien zu benutzen:</w:t>
      </w:r>
    </w:p>
    <w:p w14:paraId="110B5824" w14:textId="77777777" w:rsidR="00230FBB" w:rsidRPr="00230FBB" w:rsidRDefault="00230FBB" w:rsidP="00230FBB">
      <w:pPr>
        <w:rPr>
          <w:lang w:val="fr-CH"/>
        </w:rPr>
      </w:pPr>
      <w:r w:rsidRPr="00230FBB">
        <w:rPr>
          <w:lang w:val="fr-CH"/>
        </w:rPr>
        <w:t>• ita_talent_api</w:t>
      </w:r>
    </w:p>
    <w:p w14:paraId="7B41144C" w14:textId="77777777" w:rsidR="00230FBB" w:rsidRPr="00230FBB" w:rsidRDefault="00230FBB" w:rsidP="00230FBB">
      <w:pPr>
        <w:rPr>
          <w:lang w:val="fr-CH"/>
        </w:rPr>
      </w:pPr>
      <w:r w:rsidRPr="00230FBB">
        <w:rPr>
          <w:lang w:val="fr-CH"/>
        </w:rPr>
        <w:t>• ita_talent_client</w:t>
      </w:r>
    </w:p>
    <w:p w14:paraId="0AB4A2CC" w14:textId="77777777" w:rsidR="00230FBB" w:rsidRPr="00230FBB" w:rsidRDefault="00230FBB" w:rsidP="00230FBB">
      <w:pPr>
        <w:rPr>
          <w:lang w:val="fr-CH"/>
        </w:rPr>
      </w:pPr>
    </w:p>
    <w:p w14:paraId="4ED610E6" w14:textId="77777777" w:rsidR="00230FBB" w:rsidRDefault="00230FBB" w:rsidP="00230FBB">
      <w:r>
        <w:t>Code / Projektrichtlinien</w:t>
      </w:r>
    </w:p>
    <w:p w14:paraId="05532884" w14:textId="77777777" w:rsidR="00230FBB" w:rsidRDefault="00230FBB" w:rsidP="00230FBB">
      <w:r>
        <w:t>--------------------------------</w:t>
      </w:r>
    </w:p>
    <w:p w14:paraId="62460513" w14:textId="77777777" w:rsidR="00230FBB" w:rsidRDefault="00230FBB" w:rsidP="00230FBB">
      <w:r>
        <w:t>Der bestehende Projektaufbau soll übernommen und dem Auftrag entsprechend erweitert werden.</w:t>
      </w:r>
    </w:p>
    <w:p w14:paraId="333DA1CA" w14:textId="77777777" w:rsidR="00230FBB" w:rsidRDefault="00230FBB" w:rsidP="00230FBB"/>
    <w:p w14:paraId="5E748DD6" w14:textId="77777777" w:rsidR="00230FBB" w:rsidRPr="00230FBB" w:rsidRDefault="00230FBB" w:rsidP="00230FBB">
      <w:pPr>
        <w:rPr>
          <w:lang w:val="fr-CH"/>
        </w:rPr>
      </w:pPr>
      <w:r w:rsidRPr="00230FBB">
        <w:rPr>
          <w:lang w:val="fr-CH"/>
        </w:rPr>
        <w:t>Style Guidelines</w:t>
      </w:r>
    </w:p>
    <w:p w14:paraId="38722136" w14:textId="77777777" w:rsidR="00230FBB" w:rsidRPr="00230FBB" w:rsidRDefault="00230FBB" w:rsidP="00230FBB">
      <w:pPr>
        <w:rPr>
          <w:lang w:val="fr-CH"/>
        </w:rPr>
      </w:pPr>
      <w:r w:rsidRPr="00230FBB">
        <w:rPr>
          <w:lang w:val="fr-CH"/>
        </w:rPr>
        <w:t>---------------------</w:t>
      </w:r>
    </w:p>
    <w:p w14:paraId="0D70DFA0" w14:textId="77777777" w:rsidR="00230FBB" w:rsidRPr="00230FBB" w:rsidRDefault="00230FBB" w:rsidP="00230FBB">
      <w:pPr>
        <w:rPr>
          <w:lang w:val="fr-CH"/>
        </w:rPr>
      </w:pPr>
      <w:r w:rsidRPr="00230FBB">
        <w:rPr>
          <w:lang w:val="fr-CH"/>
        </w:rPr>
        <w:lastRenderedPageBreak/>
        <w:t>Intellij Google Java Style Guide | https://github.com/google/styleguide/blob/gh-pages/intellij-java-google-style.xml</w:t>
      </w:r>
    </w:p>
    <w:p w14:paraId="3E3FA9C8" w14:textId="77777777" w:rsidR="00230FBB" w:rsidRPr="00230FBB" w:rsidRDefault="00230FBB" w:rsidP="00230FBB">
      <w:pPr>
        <w:rPr>
          <w:lang w:val="fr-CH"/>
        </w:rPr>
      </w:pPr>
    </w:p>
    <w:p w14:paraId="2B614163" w14:textId="77777777" w:rsidR="00230FBB" w:rsidRDefault="00230FBB" w:rsidP="00230FBB">
      <w:r>
        <w:t>Teststrategie</w:t>
      </w:r>
    </w:p>
    <w:p w14:paraId="4D1643BD" w14:textId="77777777" w:rsidR="00230FBB" w:rsidRDefault="00230FBB" w:rsidP="00230FBB">
      <w:r>
        <w:t>-----------------</w:t>
      </w:r>
    </w:p>
    <w:p w14:paraId="6A317C27" w14:textId="77777777" w:rsidR="00230FBB" w:rsidRDefault="00230FBB" w:rsidP="00230FBB">
      <w:r>
        <w:t>Um eine korrekte Ausführung zu gewährleisten, sollten alle Anforderungen manuell getestet werden. Dabei müssen alle Anforderungen validiert und abgedeckt werden. Dabei sind keine automatisierten Tests gefordert.</w:t>
      </w:r>
    </w:p>
    <w:p w14:paraId="0774E3D9" w14:textId="77777777" w:rsidR="00230FBB" w:rsidRDefault="00230FBB" w:rsidP="00230FBB"/>
    <w:p w14:paraId="2A55C317" w14:textId="77777777" w:rsidR="00230FBB" w:rsidRDefault="00230FBB" w:rsidP="00230FBB">
      <w:r>
        <w:t>Umgebung</w:t>
      </w:r>
    </w:p>
    <w:p w14:paraId="372A193B" w14:textId="77777777" w:rsidR="00230FBB" w:rsidRDefault="00230FBB" w:rsidP="00230FBB">
      <w:r>
        <w:t>----------------</w:t>
      </w:r>
    </w:p>
    <w:p w14:paraId="6516B809" w14:textId="77777777" w:rsidR="00230FBB" w:rsidRDefault="00230FBB" w:rsidP="00230FBB">
      <w:r>
        <w:t>Firmen-Notebook, Windows 10, IntelliJ IDEA Ultimate, Figma, Git, PostgreSQL, Java 17, weitere Tools nach Bedarf</w:t>
      </w:r>
    </w:p>
    <w:p w14:paraId="339F15AD" w14:textId="77777777" w:rsidR="00230FBB" w:rsidRDefault="00230FBB" w:rsidP="00230FBB"/>
    <w:p w14:paraId="790F509B" w14:textId="77777777" w:rsidR="00230FBB" w:rsidRPr="00230FBB" w:rsidRDefault="00230FBB" w:rsidP="00230FBB">
      <w:pPr>
        <w:rPr>
          <w:lang w:val="fr-CH"/>
        </w:rPr>
      </w:pPr>
      <w:r w:rsidRPr="00230FBB">
        <w:rPr>
          <w:lang w:val="fr-CH"/>
        </w:rPr>
        <w:t>Technologien</w:t>
      </w:r>
    </w:p>
    <w:p w14:paraId="5B944471" w14:textId="77777777" w:rsidR="00230FBB" w:rsidRPr="00230FBB" w:rsidRDefault="00230FBB" w:rsidP="00230FBB">
      <w:pPr>
        <w:rPr>
          <w:lang w:val="fr-CH"/>
        </w:rPr>
      </w:pPr>
      <w:r w:rsidRPr="00230FBB">
        <w:rPr>
          <w:lang w:val="fr-CH"/>
        </w:rPr>
        <w:t>------------------</w:t>
      </w:r>
    </w:p>
    <w:p w14:paraId="62127FE3" w14:textId="77777777" w:rsidR="00230FBB" w:rsidRPr="00230FBB" w:rsidRDefault="00230FBB" w:rsidP="00230FBB">
      <w:pPr>
        <w:rPr>
          <w:lang w:val="fr-CH"/>
        </w:rPr>
      </w:pPr>
      <w:r w:rsidRPr="00230FBB">
        <w:rPr>
          <w:lang w:val="fr-CH"/>
        </w:rPr>
        <w:t>Java 17, JavaScript, PostgreSQL, Spring Boot 3.1.x, React 18.2.x</w:t>
      </w:r>
    </w:p>
    <w:p w14:paraId="7AC10353" w14:textId="77777777" w:rsidR="00230FBB" w:rsidRPr="00230FBB" w:rsidRDefault="00230FBB" w:rsidP="00230FBB">
      <w:pPr>
        <w:rPr>
          <w:lang w:val="fr-CH"/>
        </w:rPr>
      </w:pPr>
    </w:p>
    <w:p w14:paraId="59A97B84" w14:textId="77777777" w:rsidR="00230FBB" w:rsidRDefault="00230FBB" w:rsidP="00230FBB">
      <w:r>
        <w:t>Mockup</w:t>
      </w:r>
    </w:p>
    <w:p w14:paraId="55F4543D" w14:textId="77777777" w:rsidR="00230FBB" w:rsidRDefault="00230FBB" w:rsidP="00230FBB">
      <w:r>
        <w:t>-----------</w:t>
      </w:r>
    </w:p>
    <w:p w14:paraId="19508779" w14:textId="77777777" w:rsidR="00230FBB" w:rsidRDefault="00230FBB" w:rsidP="00230FBB">
      <w:r>
        <w:t>Figma Projekt im IT-Academy Team.</w:t>
      </w:r>
    </w:p>
    <w:p w14:paraId="4169E23B" w14:textId="77777777" w:rsidR="00230FBB" w:rsidRDefault="00230FBB" w:rsidP="00230FBB"/>
    <w:p w14:paraId="1618D0E5" w14:textId="50B7FCC5" w:rsidR="00230FBB" w:rsidRDefault="00FE47DA" w:rsidP="00230FBB">
      <w:pPr>
        <w:pStyle w:val="berschrift3"/>
      </w:pPr>
      <w:bookmarkStart w:id="36" w:name="_Toc160107546"/>
      <w:bookmarkStart w:id="37" w:name="_Toc161243289"/>
      <w:r>
        <w:t xml:space="preserve">Deklaration der </w:t>
      </w:r>
      <w:r w:rsidR="00230FBB">
        <w:t>Vorkenntnisse</w:t>
      </w:r>
      <w:bookmarkEnd w:id="36"/>
      <w:bookmarkEnd w:id="37"/>
    </w:p>
    <w:p w14:paraId="5112A467" w14:textId="77777777" w:rsidR="00230FBB" w:rsidRDefault="00230FBB" w:rsidP="00230FBB">
      <w:r>
        <w:t>In den vergangenen Monaten hat der Auszubildende folgende Vorkenntnisse erarbeitet.</w:t>
      </w:r>
    </w:p>
    <w:p w14:paraId="5339DAA2" w14:textId="77777777" w:rsidR="00230FBB" w:rsidRDefault="00230FBB" w:rsidP="00230FBB">
      <w:r>
        <w:t>• Backend</w:t>
      </w:r>
    </w:p>
    <w:p w14:paraId="6D85632C" w14:textId="77777777" w:rsidR="00230FBB" w:rsidRDefault="00230FBB" w:rsidP="00230FBB">
      <w:r>
        <w:t>-- Java</w:t>
      </w:r>
    </w:p>
    <w:p w14:paraId="313A8586" w14:textId="77777777" w:rsidR="00230FBB" w:rsidRDefault="00230FBB" w:rsidP="00230FBB">
      <w:r>
        <w:t>-- Spring Boot</w:t>
      </w:r>
    </w:p>
    <w:p w14:paraId="2D2126F2" w14:textId="77777777" w:rsidR="00230FBB" w:rsidRDefault="00230FBB" w:rsidP="00230FBB">
      <w:r>
        <w:t>• Frontend</w:t>
      </w:r>
    </w:p>
    <w:p w14:paraId="6BDFCD68" w14:textId="77777777" w:rsidR="00230FBB" w:rsidRDefault="00230FBB" w:rsidP="00230FBB">
      <w:r>
        <w:t>-- TypeScript</w:t>
      </w:r>
    </w:p>
    <w:p w14:paraId="03D7F12B" w14:textId="77777777" w:rsidR="00230FBB" w:rsidRDefault="00230FBB" w:rsidP="00230FBB">
      <w:r>
        <w:t>-- React</w:t>
      </w:r>
    </w:p>
    <w:p w14:paraId="0E4B9EC5" w14:textId="77777777" w:rsidR="00230FBB" w:rsidRDefault="00230FBB" w:rsidP="00230FBB">
      <w:r>
        <w:t>• Datenbank</w:t>
      </w:r>
    </w:p>
    <w:p w14:paraId="06169C20" w14:textId="77777777" w:rsidR="00230FBB" w:rsidRDefault="00230FBB" w:rsidP="00230FBB">
      <w:r>
        <w:t>-- PostgreSQL</w:t>
      </w:r>
    </w:p>
    <w:p w14:paraId="2C701FB7" w14:textId="77777777" w:rsidR="00230FBB" w:rsidRDefault="00230FBB" w:rsidP="00230FBB">
      <w:r>
        <w:t>• Protokoll / Format</w:t>
      </w:r>
    </w:p>
    <w:p w14:paraId="647D69C6" w14:textId="77777777" w:rsidR="00230FBB" w:rsidRDefault="00230FBB" w:rsidP="00230FBB">
      <w:r>
        <w:t>-- Rest</w:t>
      </w:r>
    </w:p>
    <w:p w14:paraId="3A4FB6E8" w14:textId="77777777" w:rsidR="00230FBB" w:rsidRDefault="00230FBB" w:rsidP="00230FBB">
      <w:r>
        <w:t>-- XML</w:t>
      </w:r>
    </w:p>
    <w:p w14:paraId="1F28C44A" w14:textId="77777777" w:rsidR="00230FBB" w:rsidRDefault="00230FBB" w:rsidP="00230FBB">
      <w:r>
        <w:t>-- JSON</w:t>
      </w:r>
    </w:p>
    <w:p w14:paraId="79FF14D5" w14:textId="77777777" w:rsidR="00230FBB" w:rsidRDefault="00230FBB" w:rsidP="00230FBB"/>
    <w:p w14:paraId="49CF3A4C" w14:textId="569E2373" w:rsidR="00230FBB" w:rsidRDefault="00FE47DA" w:rsidP="00230FBB">
      <w:pPr>
        <w:pStyle w:val="berschrift3"/>
      </w:pPr>
      <w:bookmarkStart w:id="38" w:name="_Toc160107547"/>
      <w:bookmarkStart w:id="39" w:name="_Toc161243290"/>
      <w:r>
        <w:t xml:space="preserve">Deklaration der </w:t>
      </w:r>
      <w:r w:rsidR="00230FBB">
        <w:t>Vorarbeiten</w:t>
      </w:r>
      <w:bookmarkEnd w:id="38"/>
      <w:bookmarkEnd w:id="39"/>
    </w:p>
    <w:p w14:paraId="2DFC4675" w14:textId="77777777" w:rsidR="00230FBB" w:rsidRDefault="00230FBB" w:rsidP="00230FBB">
      <w:r>
        <w:t>In einem Probeprojekt die Kenntnisse im Datenaustausch mit Websockets und programmatische Bildbearbeitung in Java vertiefen.</w:t>
      </w:r>
    </w:p>
    <w:p w14:paraId="4227CFF8" w14:textId="77777777" w:rsidR="00230FBB" w:rsidRDefault="00230FBB" w:rsidP="00230FBB">
      <w:r>
        <w:t>Das GitHub Projekt ist in einem sauberen Zustand und ein aktueller Branch für die IPA wurde erstellt.</w:t>
      </w:r>
    </w:p>
    <w:p w14:paraId="0C62324A" w14:textId="77777777" w:rsidR="00230FBB" w:rsidRDefault="00230FBB" w:rsidP="00230FBB"/>
    <w:p w14:paraId="2E300884" w14:textId="77777777" w:rsidR="00230FBB" w:rsidRDefault="00230FBB" w:rsidP="00230FBB">
      <w:pPr>
        <w:pStyle w:val="berschrift3"/>
      </w:pPr>
      <w:bookmarkStart w:id="40" w:name="_Toc160107548"/>
      <w:bookmarkStart w:id="41" w:name="_Toc161243291"/>
      <w:r>
        <w:lastRenderedPageBreak/>
        <w:t>Neue Lerninhalte</w:t>
      </w:r>
      <w:bookmarkEnd w:id="40"/>
      <w:bookmarkEnd w:id="41"/>
    </w:p>
    <w:p w14:paraId="03C37C4F" w14:textId="77777777" w:rsidR="00230FBB" w:rsidRDefault="00230FBB" w:rsidP="00230FBB">
      <w:r>
        <w:t>Der Auszubildende wird keine neuen Lerninhalte erarbeiten.</w:t>
      </w:r>
    </w:p>
    <w:p w14:paraId="7D8499B1" w14:textId="77777777" w:rsidR="00230FBB" w:rsidRDefault="00230FBB" w:rsidP="00230FBB"/>
    <w:p w14:paraId="630927F0" w14:textId="77777777" w:rsidR="00230FBB" w:rsidRDefault="00230FBB" w:rsidP="00230FBB">
      <w:pPr>
        <w:pStyle w:val="berschrift3"/>
      </w:pPr>
      <w:bookmarkStart w:id="42" w:name="_Toc160107549"/>
      <w:bookmarkStart w:id="43" w:name="_Toc161243292"/>
      <w:r>
        <w:t>Arbeiten in den letzten 6 Monaten</w:t>
      </w:r>
      <w:bookmarkEnd w:id="42"/>
      <w:bookmarkEnd w:id="43"/>
    </w:p>
    <w:p w14:paraId="714E2024" w14:textId="77777777" w:rsidR="00230FBB" w:rsidRDefault="00230FBB" w:rsidP="00230FBB">
      <w:r>
        <w:t>IT-Academy Community</w:t>
      </w:r>
    </w:p>
    <w:p w14:paraId="5D33EBE1" w14:textId="77777777" w:rsidR="00230FBB" w:rsidRDefault="00230FBB" w:rsidP="00230FBB">
      <w:r>
        <w:t>--------------------------------</w:t>
      </w:r>
    </w:p>
    <w:p w14:paraId="2BECF8AC" w14:textId="77777777" w:rsidR="00230FBB" w:rsidRDefault="00230FBB" w:rsidP="00230FBB">
      <w:r>
        <w:t xml:space="preserve">Der Auszubildende war massgebend an dem Projekt "IT-Academy Community" beteiligt. Dabei handelt es sich um eine Webplattform bestehend aus einem React Frontend und Spring Boot </w:t>
      </w:r>
      <w:proofErr w:type="gramStart"/>
      <w:r>
        <w:t>Backend</w:t>
      </w:r>
      <w:proofErr w:type="gramEnd"/>
      <w:r>
        <w:t>. In diesem Projekt arbeitete der Auszubildende an der Planung, Datenbankentwurf, Backend, Frontend und Deployment.</w:t>
      </w:r>
    </w:p>
    <w:p w14:paraId="3D0CA179" w14:textId="77777777" w:rsidR="00230FBB" w:rsidRDefault="00230FBB" w:rsidP="00230FBB"/>
    <w:p w14:paraId="289B6145" w14:textId="77777777" w:rsidR="00230FBB" w:rsidRDefault="00230FBB" w:rsidP="00230FBB">
      <w:r>
        <w:t>Tools/</w:t>
      </w:r>
    </w:p>
    <w:p w14:paraId="6BEF6463" w14:textId="77777777" w:rsidR="00230FBB" w:rsidRDefault="00230FBB" w:rsidP="00230FBB">
      <w:r>
        <w:t>-------</w:t>
      </w:r>
    </w:p>
    <w:p w14:paraId="59EB1F60" w14:textId="77777777" w:rsidR="00230FBB" w:rsidRDefault="00230FBB" w:rsidP="00230FBB">
      <w:r>
        <w:t>Das Projekt "Tools/" ist eine Webseite, welche alle aktiv intern genutzten Applikationen übersichtlich darstellt. Der Auszubildende übernahm in diesem Projekt den Lead und arbeitete an der Planung, Datenerhebung, Frontend und Deployment der Applikation.</w:t>
      </w:r>
    </w:p>
    <w:p w14:paraId="2C1F97FE" w14:textId="77777777" w:rsidR="00230FBB" w:rsidRDefault="00230FBB" w:rsidP="00230FBB"/>
    <w:p w14:paraId="5316B740" w14:textId="77777777" w:rsidR="00230FBB" w:rsidRDefault="00230FBB" w:rsidP="00230FBB">
      <w:r>
        <w:t>Testprojekt</w:t>
      </w:r>
    </w:p>
    <w:p w14:paraId="2980F322" w14:textId="77777777" w:rsidR="00230FBB" w:rsidRDefault="00230FBB" w:rsidP="00230FBB">
      <w:r>
        <w:t>---------------</w:t>
      </w:r>
    </w:p>
    <w:p w14:paraId="19C82113" w14:textId="52FC33DF" w:rsidR="00230FBB" w:rsidRDefault="00230FBB" w:rsidP="00230FBB">
      <w:r>
        <w:t>Zur Vorbereitung auf die IPA erstellte der Auszubildende ein Testprojekt. Dabei konnten alle fehlenden Kenntnisse erarbeitet werden. Um ein tiefes Verständnis zu erarbeiten, wurde die initiale Erstellung, Datenbankentwurf, Backend und Frontend von dem Auszubildenden umgesetzt.</w:t>
      </w:r>
    </w:p>
    <w:p w14:paraId="786F1111" w14:textId="77777777" w:rsidR="00417CA2" w:rsidRDefault="00417CA2" w:rsidP="00230FBB"/>
    <w:p w14:paraId="472793D3" w14:textId="77777777" w:rsidR="00943146" w:rsidRDefault="00943146" w:rsidP="002535BC">
      <w:pPr>
        <w:pStyle w:val="berschrift2"/>
      </w:pPr>
      <w:bookmarkStart w:id="44" w:name="_Toc160107550"/>
      <w:bookmarkStart w:id="45" w:name="_Toc161243293"/>
      <w:r>
        <w:t>Deklaration der benutzten Firmenstandards</w:t>
      </w:r>
      <w:bookmarkEnd w:id="44"/>
      <w:bookmarkEnd w:id="45"/>
    </w:p>
    <w:p w14:paraId="545EDE97" w14:textId="77777777" w:rsidR="00943146" w:rsidRDefault="00943146" w:rsidP="00943146">
      <w:r>
        <w:t>Im Rahmen meiner Individuellen Praktischen Arbeit (IPA) bei der Competec AG habe ich mich streng an die internen Firmenstandards gehalten, um sowohl die Konsistenz als auch die professionelle Qualität meiner Arbeit sicherzustellen.</w:t>
      </w:r>
    </w:p>
    <w:p w14:paraId="568E37FF" w14:textId="77777777" w:rsidR="00943146" w:rsidRDefault="00943146" w:rsidP="00943146"/>
    <w:p w14:paraId="4E753291" w14:textId="2907161E" w:rsidR="00417CA2" w:rsidRDefault="00943146" w:rsidP="00943146">
      <w:r>
        <w:t>Für die Erstellung der Dokumentation habe ich die unternehmenseigene Word-Vorlage genutzt. Diese Vorlage ist speziell darauf ausgelegt, die Lesbarkeit und Übersichtlichkeit von Berichten und Dokumenten zu optimieren und gleichzeitig das professionelle Erscheinungsbild von Competec zu wahren.</w:t>
      </w:r>
    </w:p>
    <w:p w14:paraId="61DFDEC0" w14:textId="77777777" w:rsidR="00417CA2" w:rsidRDefault="00417CA2">
      <w:r>
        <w:br w:type="page"/>
      </w:r>
    </w:p>
    <w:tbl>
      <w:tblPr>
        <w:tblStyle w:val="Tabellenraster"/>
        <w:tblpPr w:leftFromText="141" w:rightFromText="141" w:vertAnchor="page" w:horzAnchor="margin" w:tblpY="3248"/>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1785"/>
        <w:gridCol w:w="2476"/>
        <w:gridCol w:w="5083"/>
      </w:tblGrid>
      <w:tr w:rsidR="00417CA2" w:rsidRPr="002D1C99" w14:paraId="5A05E16A" w14:textId="77777777" w:rsidTr="007D7315">
        <w:trPr>
          <w:trHeight w:hRule="exact" w:val="397"/>
          <w:tblHeader/>
        </w:trPr>
        <w:tc>
          <w:tcPr>
            <w:tcW w:w="955" w:type="pct"/>
            <w:shd w:val="clear" w:color="auto" w:fill="F2F2F2"/>
            <w:vAlign w:val="center"/>
          </w:tcPr>
          <w:p w14:paraId="487436FE" w14:textId="77777777" w:rsidR="00417CA2" w:rsidRPr="00417CA2" w:rsidRDefault="00417CA2" w:rsidP="007D7315">
            <w:pPr>
              <w:spacing w:after="200" w:line="276" w:lineRule="auto"/>
              <w:jc w:val="center"/>
              <w:rPr>
                <w:rFonts w:asciiTheme="majorHAnsi" w:hAnsiTheme="majorHAnsi"/>
              </w:rPr>
            </w:pPr>
            <w:r w:rsidRPr="00417CA2">
              <w:rPr>
                <w:rFonts w:asciiTheme="majorHAnsi" w:hAnsiTheme="majorHAnsi"/>
              </w:rPr>
              <w:lastRenderedPageBreak/>
              <w:t>Rolle</w:t>
            </w:r>
          </w:p>
        </w:tc>
        <w:tc>
          <w:tcPr>
            <w:tcW w:w="1325" w:type="pct"/>
            <w:shd w:val="clear" w:color="auto" w:fill="F2F2F2"/>
          </w:tcPr>
          <w:p w14:paraId="2D6E912E" w14:textId="77777777" w:rsidR="00417CA2" w:rsidRPr="00417CA2" w:rsidRDefault="00417CA2" w:rsidP="007D7315">
            <w:pPr>
              <w:spacing w:after="200" w:line="276" w:lineRule="auto"/>
              <w:jc w:val="center"/>
              <w:rPr>
                <w:rFonts w:asciiTheme="majorHAnsi" w:hAnsiTheme="majorHAnsi"/>
              </w:rPr>
            </w:pPr>
            <w:r w:rsidRPr="00417CA2">
              <w:rPr>
                <w:rFonts w:asciiTheme="majorHAnsi" w:hAnsiTheme="majorHAnsi"/>
              </w:rPr>
              <w:t>Name</w:t>
            </w:r>
          </w:p>
        </w:tc>
        <w:tc>
          <w:tcPr>
            <w:tcW w:w="2720" w:type="pct"/>
            <w:shd w:val="clear" w:color="auto" w:fill="F2F2F2"/>
            <w:vAlign w:val="center"/>
          </w:tcPr>
          <w:p w14:paraId="05C46290" w14:textId="77777777" w:rsidR="00417CA2" w:rsidRPr="00417CA2" w:rsidRDefault="00417CA2" w:rsidP="007D7315">
            <w:pPr>
              <w:spacing w:after="200" w:line="276" w:lineRule="auto"/>
              <w:jc w:val="center"/>
              <w:rPr>
                <w:rFonts w:asciiTheme="majorHAnsi" w:hAnsiTheme="majorHAnsi"/>
              </w:rPr>
            </w:pPr>
            <w:r w:rsidRPr="00417CA2">
              <w:rPr>
                <w:rFonts w:asciiTheme="majorHAnsi" w:hAnsiTheme="majorHAnsi"/>
              </w:rPr>
              <w:t>Aufgabe und Verantwortung</w:t>
            </w:r>
          </w:p>
        </w:tc>
      </w:tr>
      <w:tr w:rsidR="00417CA2" w:rsidRPr="002D1C99" w14:paraId="7DA9B779" w14:textId="77777777" w:rsidTr="007D7315">
        <w:trPr>
          <w:trHeight w:hRule="exact" w:val="1643"/>
        </w:trPr>
        <w:tc>
          <w:tcPr>
            <w:tcW w:w="955" w:type="pct"/>
          </w:tcPr>
          <w:p w14:paraId="2EA574B4" w14:textId="77777777" w:rsidR="00417CA2" w:rsidRPr="002D1C99" w:rsidRDefault="00417CA2" w:rsidP="007D7315">
            <w:r w:rsidRPr="002D1C99">
              <w:t>Kandidatin,</w:t>
            </w:r>
          </w:p>
          <w:p w14:paraId="1C7AE506" w14:textId="77777777" w:rsidR="00417CA2" w:rsidRPr="002D1C99" w:rsidRDefault="00417CA2" w:rsidP="007D7315">
            <w:r w:rsidRPr="002D1C99">
              <w:t>Kandidat</w:t>
            </w:r>
          </w:p>
        </w:tc>
        <w:tc>
          <w:tcPr>
            <w:tcW w:w="1325" w:type="pct"/>
          </w:tcPr>
          <w:p w14:paraId="31B0E388" w14:textId="77777777" w:rsidR="00417CA2" w:rsidRPr="002D1C99" w:rsidRDefault="00417CA2" w:rsidP="007D7315">
            <w:r>
              <w:t>David Unterguggenberger</w:t>
            </w:r>
          </w:p>
        </w:tc>
        <w:tc>
          <w:tcPr>
            <w:tcW w:w="2720" w:type="pct"/>
          </w:tcPr>
          <w:p w14:paraId="6A15B5C4" w14:textId="41D4CD72" w:rsidR="00417CA2" w:rsidRPr="002D1C99" w:rsidRDefault="00417CA2" w:rsidP="007D7315">
            <w:r w:rsidRPr="002D1C99">
              <w:t xml:space="preserve">Die Anforderungen in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p>
          <w:p w14:paraId="5DEB067B" w14:textId="77777777" w:rsidR="00417CA2" w:rsidRPr="002D1C99" w:rsidRDefault="00417CA2" w:rsidP="007D7315">
            <w:r w:rsidRPr="002D1C99">
              <w:t xml:space="preserve">werden innerhalb der gegebenen Zeit vollständig </w:t>
            </w:r>
          </w:p>
          <w:p w14:paraId="1C647434" w14:textId="77777777" w:rsidR="00417CA2" w:rsidRPr="002D1C99" w:rsidRDefault="00417CA2" w:rsidP="007D7315">
            <w:r w:rsidRPr="002D1C99">
              <w:t xml:space="preserve">und korrekt erfüllt und umgesetzt. Die volle </w:t>
            </w:r>
          </w:p>
          <w:p w14:paraId="54CAA85C" w14:textId="77777777" w:rsidR="00417CA2" w:rsidRPr="002D1C99" w:rsidRDefault="00417CA2" w:rsidP="007D7315">
            <w:r w:rsidRPr="002D1C99">
              <w:t>Verantwortung wird übernommen</w:t>
            </w:r>
          </w:p>
        </w:tc>
      </w:tr>
      <w:tr w:rsidR="00417CA2" w:rsidRPr="002D1C99" w14:paraId="426E09E0" w14:textId="77777777" w:rsidTr="007D7315">
        <w:trPr>
          <w:trHeight w:hRule="exact" w:val="1021"/>
        </w:trPr>
        <w:tc>
          <w:tcPr>
            <w:tcW w:w="955" w:type="pct"/>
          </w:tcPr>
          <w:p w14:paraId="72F085EE" w14:textId="77777777" w:rsidR="00417CA2" w:rsidRPr="002D1C99" w:rsidRDefault="00417CA2" w:rsidP="007D7315">
            <w:r w:rsidRPr="002D1C99">
              <w:t>Berufsbildnerin,</w:t>
            </w:r>
          </w:p>
          <w:p w14:paraId="104EE7BC" w14:textId="77777777" w:rsidR="00417CA2" w:rsidRPr="002D1C99" w:rsidRDefault="00417CA2" w:rsidP="007D7315">
            <w:r w:rsidRPr="002D1C99">
              <w:t>Berufsbildner</w:t>
            </w:r>
          </w:p>
        </w:tc>
        <w:tc>
          <w:tcPr>
            <w:tcW w:w="1325" w:type="pct"/>
          </w:tcPr>
          <w:p w14:paraId="3E1CDCE8" w14:textId="77777777" w:rsidR="00417CA2" w:rsidRPr="002D1C99" w:rsidRDefault="00417CA2" w:rsidP="007D7315">
            <w:r w:rsidRPr="002D1C99">
              <w:t>Christian Walder</w:t>
            </w:r>
          </w:p>
        </w:tc>
        <w:tc>
          <w:tcPr>
            <w:tcW w:w="2720" w:type="pct"/>
          </w:tcPr>
          <w:p w14:paraId="7453804D" w14:textId="77777777" w:rsidR="00417CA2" w:rsidRPr="002D1C99" w:rsidRDefault="00417CA2" w:rsidP="007D7315">
            <w:r w:rsidRPr="002D1C99">
              <w:t>Kann verschiedene, unterstützende und administrative Aufgaben übernehmen, wertet jedoch die IPA-Arbeit nicht aus.</w:t>
            </w:r>
          </w:p>
        </w:tc>
      </w:tr>
      <w:tr w:rsidR="00417CA2" w:rsidRPr="002D1C99" w14:paraId="1F2BAB3D" w14:textId="77777777" w:rsidTr="007D7315">
        <w:trPr>
          <w:trHeight w:hRule="exact" w:val="1980"/>
        </w:trPr>
        <w:tc>
          <w:tcPr>
            <w:tcW w:w="955" w:type="pct"/>
          </w:tcPr>
          <w:p w14:paraId="127DB29D" w14:textId="77777777" w:rsidR="00417CA2" w:rsidRPr="002D1C99" w:rsidRDefault="00417CA2" w:rsidP="007D7315">
            <w:r w:rsidRPr="002D1C99">
              <w:t>Verantwortliche Fachkraft</w:t>
            </w:r>
          </w:p>
        </w:tc>
        <w:tc>
          <w:tcPr>
            <w:tcW w:w="1325" w:type="pct"/>
          </w:tcPr>
          <w:p w14:paraId="7B39FB83" w14:textId="77777777" w:rsidR="00417CA2" w:rsidRPr="002D1C99" w:rsidRDefault="00417CA2" w:rsidP="007D7315">
            <w:bookmarkStart w:id="46" w:name="flo"/>
            <w:r w:rsidRPr="002D1C99">
              <w:t>Flo</w:t>
            </w:r>
            <w:bookmarkEnd w:id="46"/>
            <w:r w:rsidRPr="002D1C99">
              <w:t xml:space="preserve"> Eberle</w:t>
            </w:r>
          </w:p>
        </w:tc>
        <w:tc>
          <w:tcPr>
            <w:tcW w:w="2720" w:type="pct"/>
          </w:tcPr>
          <w:p w14:paraId="7A72BF8E" w14:textId="52BCDBAB" w:rsidR="00417CA2" w:rsidRPr="002D1C99" w:rsidRDefault="00417CA2" w:rsidP="007D7315">
            <w:r w:rsidRPr="002D1C99">
              <w:t xml:space="preserve">Entwickelt die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2D1C99">
              <w:t>. Garantiert, dass die KAND während der IPA ungestört arbeiten können und beurteilt die erzielten Resultate der Arbeit. Ist verantwortlich für einen reibungslosen Ablauf der IPA</w:t>
            </w:r>
          </w:p>
        </w:tc>
      </w:tr>
      <w:tr w:rsidR="00417CA2" w:rsidRPr="002D1C99" w14:paraId="6287DE48" w14:textId="77777777" w:rsidTr="007D7315">
        <w:trPr>
          <w:trHeight w:hRule="exact" w:val="2065"/>
        </w:trPr>
        <w:tc>
          <w:tcPr>
            <w:tcW w:w="955" w:type="pct"/>
          </w:tcPr>
          <w:p w14:paraId="6955185A" w14:textId="77777777" w:rsidR="00417CA2" w:rsidRPr="002D1C99" w:rsidRDefault="00417CA2" w:rsidP="007D7315">
            <w:r w:rsidRPr="002D1C99">
              <w:t>Hauptexpertin,</w:t>
            </w:r>
          </w:p>
          <w:p w14:paraId="009422B2" w14:textId="77777777" w:rsidR="00417CA2" w:rsidRPr="002D1C99" w:rsidRDefault="00417CA2" w:rsidP="007D7315">
            <w:r w:rsidRPr="002D1C99">
              <w:t>Hauptexperte</w:t>
            </w:r>
          </w:p>
        </w:tc>
        <w:tc>
          <w:tcPr>
            <w:tcW w:w="1325" w:type="pct"/>
          </w:tcPr>
          <w:p w14:paraId="4E03ACA7" w14:textId="77777777" w:rsidR="00417CA2" w:rsidRPr="002D1C99" w:rsidRDefault="00417CA2" w:rsidP="007D7315">
            <w:r>
              <w:t>Jan Hohenheim</w:t>
            </w:r>
          </w:p>
        </w:tc>
        <w:tc>
          <w:tcPr>
            <w:tcW w:w="2720" w:type="pct"/>
          </w:tcPr>
          <w:p w14:paraId="7E036007" w14:textId="413CF05A" w:rsidR="00417CA2" w:rsidRPr="002D1C99" w:rsidRDefault="00417CA2" w:rsidP="007D7315">
            <w:r w:rsidRPr="002D1C99">
              <w:t xml:space="preserve">Besucht die Lehrfirma drei Mal und beurteilt die erbrachte Leistung und Qualität der Arbeit. Er ist für eine korrekte Umsetzung und Bewertung der IPA verantwortlich. Die Fachgespräche können auf Grund der Corona </w:t>
            </w:r>
            <w:r w:rsidR="00240A52" w:rsidRPr="002D1C99">
              <w:t>Pandemie</w:t>
            </w:r>
            <w:r w:rsidRPr="002D1C99">
              <w:t xml:space="preserve"> auch vom Homeoffice aus durchgeführt werden.</w:t>
            </w:r>
          </w:p>
        </w:tc>
      </w:tr>
      <w:tr w:rsidR="00417CA2" w:rsidRPr="002D1C99" w14:paraId="4809A3A0" w14:textId="77777777" w:rsidTr="007D7315">
        <w:trPr>
          <w:trHeight w:hRule="exact" w:val="1107"/>
        </w:trPr>
        <w:tc>
          <w:tcPr>
            <w:tcW w:w="955" w:type="pct"/>
          </w:tcPr>
          <w:p w14:paraId="1167662C" w14:textId="77777777" w:rsidR="00417CA2" w:rsidRPr="002D1C99" w:rsidRDefault="00417CA2" w:rsidP="007D7315">
            <w:r w:rsidRPr="002D1C99">
              <w:t>Nebenexperte,</w:t>
            </w:r>
          </w:p>
          <w:p w14:paraId="46C75CAF" w14:textId="77777777" w:rsidR="00417CA2" w:rsidRPr="002D1C99" w:rsidRDefault="00417CA2" w:rsidP="007D7315">
            <w:r w:rsidRPr="002D1C99">
              <w:t>Nebenexpertin</w:t>
            </w:r>
          </w:p>
        </w:tc>
        <w:tc>
          <w:tcPr>
            <w:tcW w:w="1325" w:type="pct"/>
          </w:tcPr>
          <w:p w14:paraId="693B6FFA" w14:textId="0287AEC5" w:rsidR="00417CA2" w:rsidRPr="002D1C99" w:rsidRDefault="00C1301C" w:rsidP="007D7315">
            <w:r>
              <w:t xml:space="preserve">Sara </w:t>
            </w:r>
            <w:r w:rsidR="0076733E">
              <w:t>Zarubica</w:t>
            </w:r>
          </w:p>
        </w:tc>
        <w:tc>
          <w:tcPr>
            <w:tcW w:w="2720" w:type="pct"/>
          </w:tcPr>
          <w:p w14:paraId="2843B1D3" w14:textId="77777777" w:rsidR="00417CA2" w:rsidRPr="002D1C99" w:rsidRDefault="00417CA2" w:rsidP="007D7315">
            <w:r w:rsidRPr="002D1C99">
              <w:t>Ist für die korrekte Protokollierung der Präsentation, der Demo und des Fachgesprächs</w:t>
            </w:r>
          </w:p>
        </w:tc>
      </w:tr>
    </w:tbl>
    <w:p w14:paraId="63CBF888" w14:textId="08112129" w:rsidR="007D7315" w:rsidRDefault="00417CA2" w:rsidP="00417CA2">
      <w:pPr>
        <w:pStyle w:val="berschrift2"/>
      </w:pPr>
      <w:bookmarkStart w:id="47" w:name="_Toc160107551"/>
      <w:bookmarkStart w:id="48" w:name="_Toc161243294"/>
      <w:r>
        <w:t>Projektaufbauorganisation</w:t>
      </w:r>
      <w:bookmarkEnd w:id="47"/>
      <w:bookmarkEnd w:id="48"/>
    </w:p>
    <w:p w14:paraId="14430447" w14:textId="77777777" w:rsidR="007D7315" w:rsidRPr="007D7315" w:rsidRDefault="007D7315" w:rsidP="007D7315"/>
    <w:p w14:paraId="65805A32" w14:textId="62AD4695" w:rsidR="007D7315" w:rsidRDefault="007D7315" w:rsidP="007D7315"/>
    <w:p w14:paraId="2C799E11" w14:textId="6F77A740" w:rsidR="007D7315" w:rsidRDefault="007D7315" w:rsidP="002535BC">
      <w:pPr>
        <w:pStyle w:val="berschrift2"/>
      </w:pPr>
      <w:r>
        <w:br w:type="page"/>
      </w:r>
      <w:bookmarkStart w:id="49" w:name="_Toc160107552"/>
      <w:bookmarkStart w:id="50" w:name="_Toc161243295"/>
      <w:r w:rsidR="002535BC" w:rsidRPr="002535BC">
        <w:lastRenderedPageBreak/>
        <w:t>Projektmethode IPERKA</w:t>
      </w:r>
      <w:bookmarkEnd w:id="49"/>
      <w:bookmarkEnd w:id="50"/>
    </w:p>
    <w:p w14:paraId="3AA62CE2" w14:textId="2B07824A" w:rsidR="00006BFF" w:rsidRDefault="004D5C73" w:rsidP="002535BC">
      <w:r w:rsidRPr="004D5C73">
        <w:t xml:space="preserve">Für meine individuelle praktische Arbeit (IPA) wählte ich bewusst die IPERKA-Methode, aufgrund ihrer strukturierten, flexiblen und ganzheitlichen Herangehensweise an Projektmanagement. IPERKA förderte systematisches Planen, fundierte Entscheidungsfindung und kontinuierliche Selbstreflexion, während es gleichzeitig genug Flexibilität bot, um agil auf Veränderungen reagieren zu können. Diese Methode unterstützte effektiv mein Selbstmanagement und die Qualität meiner Arbeit durch kontinuierliche Überwachung und Bewertung des Fortschritts, wodurch sie sich als unverzichtbares Werkzeug für den Erfolg </w:t>
      </w:r>
      <w:r w:rsidR="007F5597">
        <w:t>meiner IPA</w:t>
      </w:r>
      <w:r w:rsidRPr="004D5C73">
        <w:t xml:space="preserve"> erwies.</w:t>
      </w:r>
    </w:p>
    <w:p w14:paraId="77BE27F0" w14:textId="012FE1ED" w:rsidR="00006BFF" w:rsidRDefault="00006BFF" w:rsidP="00AA5DFE">
      <w:pPr>
        <w:pStyle w:val="berschrift3"/>
      </w:pPr>
      <w:bookmarkStart w:id="51" w:name="_Toc161243296"/>
      <w:r>
        <w:t>Einfluss konkret auf meine IPA:</w:t>
      </w:r>
      <w:bookmarkEnd w:id="51"/>
    </w:p>
    <w:p w14:paraId="102BD8D9" w14:textId="77777777" w:rsidR="002535BC" w:rsidRDefault="002535BC" w:rsidP="002535BC"/>
    <w:tbl>
      <w:tblPr>
        <w:tblStyle w:val="TabelleCompetec"/>
        <w:tblW w:w="9351" w:type="dxa"/>
        <w:tblLook w:val="04E0" w:firstRow="1" w:lastRow="1" w:firstColumn="1" w:lastColumn="0" w:noHBand="0" w:noVBand="1"/>
      </w:tblPr>
      <w:tblGrid>
        <w:gridCol w:w="1838"/>
        <w:gridCol w:w="7513"/>
      </w:tblGrid>
      <w:tr w:rsidR="00842EBA" w14:paraId="3A47F437" w14:textId="77777777" w:rsidTr="00842E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942281E" w14:textId="3E9CC4B8" w:rsidR="00842EBA" w:rsidRDefault="00842EBA" w:rsidP="00DB281C">
            <w:r>
              <w:t>Phase</w:t>
            </w:r>
          </w:p>
        </w:tc>
        <w:tc>
          <w:tcPr>
            <w:tcW w:w="7513" w:type="dxa"/>
          </w:tcPr>
          <w:p w14:paraId="3A09D054" w14:textId="7EE0713D" w:rsidR="00842EBA" w:rsidRDefault="00842EBA" w:rsidP="00DB281C">
            <w:pPr>
              <w:cnfStyle w:val="100000000000" w:firstRow="1" w:lastRow="0" w:firstColumn="0" w:lastColumn="0" w:oddVBand="0" w:evenVBand="0" w:oddHBand="0" w:evenHBand="0" w:firstRowFirstColumn="0" w:firstRowLastColumn="0" w:lastRowFirstColumn="0" w:lastRowLastColumn="0"/>
            </w:pPr>
            <w:r>
              <w:t>Aktivität</w:t>
            </w:r>
            <w:r w:rsidR="00782C23">
              <w:t>en</w:t>
            </w:r>
          </w:p>
        </w:tc>
      </w:tr>
      <w:tr w:rsidR="00842EBA" w14:paraId="70D428F3" w14:textId="77777777" w:rsidTr="00842EBA">
        <w:tc>
          <w:tcPr>
            <w:cnfStyle w:val="001000000000" w:firstRow="0" w:lastRow="0" w:firstColumn="1" w:lastColumn="0" w:oddVBand="0" w:evenVBand="0" w:oddHBand="0" w:evenHBand="0" w:firstRowFirstColumn="0" w:firstRowLastColumn="0" w:lastRowFirstColumn="0" w:lastRowLastColumn="0"/>
            <w:tcW w:w="1838" w:type="dxa"/>
          </w:tcPr>
          <w:p w14:paraId="7570AAE2" w14:textId="624F6846" w:rsidR="00842EBA" w:rsidRPr="00AB3F9C" w:rsidRDefault="00384FD1" w:rsidP="00DB281C">
            <w:r>
              <w:t>Informieren</w:t>
            </w:r>
          </w:p>
        </w:tc>
        <w:tc>
          <w:tcPr>
            <w:tcW w:w="7513" w:type="dxa"/>
          </w:tcPr>
          <w:p w14:paraId="7E58962F" w14:textId="4676A7E3" w:rsidR="00842EBA" w:rsidRDefault="00786852" w:rsidP="00DB281C">
            <w:pPr>
              <w:cnfStyle w:val="000000000000" w:firstRow="0" w:lastRow="0" w:firstColumn="0" w:lastColumn="0" w:oddVBand="0" w:evenVBand="0" w:oddHBand="0" w:evenHBand="0" w:firstRowFirstColumn="0" w:firstRowLastColumn="0" w:lastRowFirstColumn="0" w:lastRowLastColumn="0"/>
            </w:pPr>
            <w:r w:rsidRPr="00786852">
              <w:t xml:space="preserve">Recherche über bestehende Lösungen für Login- und Benutzerverwaltungssysteme, Bilderverwaltung und Fehlerbehandlung bei Datenimporten. Analyse der Anforderungen und </w:t>
            </w:r>
            <w:r>
              <w:t>der Bewertungskriterien.</w:t>
            </w:r>
          </w:p>
        </w:tc>
      </w:tr>
      <w:tr w:rsidR="00842EBA" w14:paraId="707C6629" w14:textId="77777777" w:rsidTr="00842EBA">
        <w:tc>
          <w:tcPr>
            <w:cnfStyle w:val="001000000000" w:firstRow="0" w:lastRow="0" w:firstColumn="1" w:lastColumn="0" w:oddVBand="0" w:evenVBand="0" w:oddHBand="0" w:evenHBand="0" w:firstRowFirstColumn="0" w:firstRowLastColumn="0" w:lastRowFirstColumn="0" w:lastRowLastColumn="0"/>
            <w:tcW w:w="1838" w:type="dxa"/>
          </w:tcPr>
          <w:p w14:paraId="1633E1A0" w14:textId="6B004DD3" w:rsidR="00842EBA" w:rsidRDefault="004307EF" w:rsidP="00DB281C">
            <w:r>
              <w:t>Planen</w:t>
            </w:r>
          </w:p>
        </w:tc>
        <w:tc>
          <w:tcPr>
            <w:tcW w:w="7513" w:type="dxa"/>
          </w:tcPr>
          <w:p w14:paraId="5F63679A" w14:textId="3D587682" w:rsidR="00842EBA" w:rsidRDefault="00A207AF" w:rsidP="00DB281C">
            <w:pPr>
              <w:cnfStyle w:val="000000000000" w:firstRow="0" w:lastRow="0" w:firstColumn="0" w:lastColumn="0" w:oddVBand="0" w:evenVBand="0" w:oddHBand="0" w:evenHBand="0" w:firstRowFirstColumn="0" w:firstRowLastColumn="0" w:lastRowFirstColumn="0" w:lastRowLastColumn="0"/>
            </w:pPr>
            <w:r w:rsidRPr="00A207AF">
              <w:t xml:space="preserve">Entwicklung eines Konzepts für die Umsetzung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A207AF">
              <w:t>, einschlie</w:t>
            </w:r>
            <w:r w:rsidR="00AA461C">
              <w:t>ss</w:t>
            </w:r>
            <w:r w:rsidRPr="00A207AF">
              <w:t>lich</w:t>
            </w:r>
            <w:r w:rsidR="00AA461C">
              <w:t xml:space="preserve"> Datenbankmodell</w:t>
            </w:r>
            <w:r w:rsidRPr="00A207AF">
              <w:t xml:space="preserve">. Festlegung von Meilensteinen und </w:t>
            </w:r>
            <w:r w:rsidR="001E1FC2">
              <w:t>Arbeitspakete</w:t>
            </w:r>
            <w:r w:rsidRPr="00A207AF">
              <w:t>.</w:t>
            </w:r>
          </w:p>
        </w:tc>
      </w:tr>
      <w:tr w:rsidR="00842EBA" w14:paraId="21EC6AFB" w14:textId="77777777" w:rsidTr="00842EBA">
        <w:tc>
          <w:tcPr>
            <w:cnfStyle w:val="001000000000" w:firstRow="0" w:lastRow="0" w:firstColumn="1" w:lastColumn="0" w:oddVBand="0" w:evenVBand="0" w:oddHBand="0" w:evenHBand="0" w:firstRowFirstColumn="0" w:firstRowLastColumn="0" w:lastRowFirstColumn="0" w:lastRowLastColumn="0"/>
            <w:tcW w:w="1838" w:type="dxa"/>
          </w:tcPr>
          <w:p w14:paraId="6F68187F" w14:textId="09E22C13" w:rsidR="00842EBA" w:rsidRDefault="004307EF" w:rsidP="00DB281C">
            <w:r>
              <w:t>Entscheiden</w:t>
            </w:r>
          </w:p>
        </w:tc>
        <w:tc>
          <w:tcPr>
            <w:tcW w:w="7513" w:type="dxa"/>
          </w:tcPr>
          <w:p w14:paraId="0780A5AB" w14:textId="6BCA6B41" w:rsidR="00842EBA" w:rsidRDefault="00006BFF" w:rsidP="00DB281C">
            <w:pPr>
              <w:cnfStyle w:val="000000000000" w:firstRow="0" w:lastRow="0" w:firstColumn="0" w:lastColumn="0" w:oddVBand="0" w:evenVBand="0" w:oddHBand="0" w:evenHBand="0" w:firstRowFirstColumn="0" w:firstRowLastColumn="0" w:lastRowFirstColumn="0" w:lastRowLastColumn="0"/>
            </w:pPr>
            <w:r w:rsidRPr="00006BFF">
              <w:t>Festlegung der Architektur und Struktur der Datenbank, Auswahl spezifischer Methoden für die Fehlerbehandlung im Datenimport sowie Entscheidungen bezüglich der Implementierungsdetails für Login und Benutzerverwaltung, unter Berücksichtigung der Effizienz und Sicherheit.</w:t>
            </w:r>
          </w:p>
        </w:tc>
      </w:tr>
      <w:tr w:rsidR="00842EBA" w14:paraId="6B032D11" w14:textId="77777777" w:rsidTr="00842EBA">
        <w:tc>
          <w:tcPr>
            <w:cnfStyle w:val="001000000000" w:firstRow="0" w:lastRow="0" w:firstColumn="1" w:lastColumn="0" w:oddVBand="0" w:evenVBand="0" w:oddHBand="0" w:evenHBand="0" w:firstRowFirstColumn="0" w:firstRowLastColumn="0" w:lastRowFirstColumn="0" w:lastRowLastColumn="0"/>
            <w:tcW w:w="1838" w:type="dxa"/>
          </w:tcPr>
          <w:p w14:paraId="05D0D729" w14:textId="2423730E" w:rsidR="00842EBA" w:rsidRDefault="004307EF" w:rsidP="00DB281C">
            <w:r>
              <w:t>Realisieren</w:t>
            </w:r>
          </w:p>
        </w:tc>
        <w:tc>
          <w:tcPr>
            <w:tcW w:w="7513" w:type="dxa"/>
          </w:tcPr>
          <w:p w14:paraId="37DAE74F" w14:textId="28B48E1F" w:rsidR="00842EBA" w:rsidRPr="00BE4D54" w:rsidRDefault="00E6479D" w:rsidP="00DB281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Jetzt wird das geplante in die Realität umgesetzt! I</w:t>
            </w:r>
            <w:r w:rsidRPr="00E6479D">
              <w:rPr>
                <w:rFonts w:cstheme="minorHAnsi"/>
              </w:rPr>
              <w:t>mplementierung der Benutzerverwaltung, einschlie</w:t>
            </w:r>
            <w:r w:rsidR="00C7643C">
              <w:rPr>
                <w:rFonts w:cstheme="minorHAnsi"/>
              </w:rPr>
              <w:t>ss</w:t>
            </w:r>
            <w:r w:rsidRPr="00E6479D">
              <w:rPr>
                <w:rFonts w:cstheme="minorHAnsi"/>
              </w:rPr>
              <w:t>lich Login-Funktionalität und Sicherheitsma</w:t>
            </w:r>
            <w:r w:rsidR="00BE4584">
              <w:rPr>
                <w:rFonts w:cstheme="minorHAnsi"/>
              </w:rPr>
              <w:t>ss</w:t>
            </w:r>
            <w:r w:rsidRPr="00E6479D">
              <w:rPr>
                <w:rFonts w:cstheme="minorHAnsi"/>
              </w:rPr>
              <w:t>nahmen. Entwicklung der Bilderverwaltungsfunktionalität und Integration in das bestehende Lernportal. Umsetzung der Fehlerbehandlung für den Datenimport.</w:t>
            </w:r>
          </w:p>
        </w:tc>
      </w:tr>
      <w:tr w:rsidR="00842EBA" w14:paraId="30896D6B" w14:textId="77777777" w:rsidTr="00842EBA">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838" w:type="dxa"/>
          </w:tcPr>
          <w:p w14:paraId="73E4C3CF" w14:textId="159661EF" w:rsidR="00842EBA" w:rsidRPr="00AB3F9C" w:rsidRDefault="004307EF" w:rsidP="00DB281C">
            <w:r>
              <w:t>Kontrollieren</w:t>
            </w:r>
          </w:p>
        </w:tc>
        <w:tc>
          <w:tcPr>
            <w:tcW w:w="7513" w:type="dxa"/>
          </w:tcPr>
          <w:p w14:paraId="2A38C5ED" w14:textId="43BD48FA" w:rsidR="00842EBA" w:rsidRDefault="00C63F01" w:rsidP="00DB281C">
            <w:pPr>
              <w:cnfStyle w:val="000000000000" w:firstRow="0" w:lastRow="0" w:firstColumn="0" w:lastColumn="0" w:oddVBand="0" w:evenVBand="0" w:oddHBand="0" w:evenHBand="0" w:firstRowFirstColumn="0" w:firstRowLastColumn="0" w:lastRowFirstColumn="0" w:lastRowLastColumn="0"/>
            </w:pPr>
            <w:r w:rsidRPr="00C63F01">
              <w:t>Durchführung von Tests zur Überprüfung der Funktionalitäten und Sicherheit der implementierten Features. Überwachung der Leistung und Anpassung basierend auf Testergebnissen.</w:t>
            </w:r>
          </w:p>
        </w:tc>
      </w:tr>
      <w:tr w:rsidR="00842EBA" w14:paraId="200C52E0" w14:textId="77777777" w:rsidTr="00842EBA">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838" w:type="dxa"/>
          </w:tcPr>
          <w:p w14:paraId="23376EAD" w14:textId="75FE0491" w:rsidR="00842EBA" w:rsidRDefault="004307EF" w:rsidP="00DB281C">
            <w:r>
              <w:t>Auswerten</w:t>
            </w:r>
          </w:p>
        </w:tc>
        <w:tc>
          <w:tcPr>
            <w:tcW w:w="7513" w:type="dxa"/>
          </w:tcPr>
          <w:p w14:paraId="209D9D4B" w14:textId="2D82A2B7" w:rsidR="00842EBA" w:rsidRDefault="00B3775B" w:rsidP="00DB281C">
            <w:pPr>
              <w:cnfStyle w:val="000000000000" w:firstRow="0" w:lastRow="0" w:firstColumn="0" w:lastColumn="0" w:oddVBand="0" w:evenVBand="0" w:oddHBand="0" w:evenHBand="0" w:firstRowFirstColumn="0" w:firstRowLastColumn="0" w:lastRowFirstColumn="0" w:lastRowLastColumn="0"/>
            </w:pPr>
            <w:r w:rsidRPr="00B3775B">
              <w:t xml:space="preserve">Bewertung des Projektfortschritts und der erreichten Ergebnisse im Vergleich zu den ursprünglichen Zielen. Reflexion über Herausforderungen und Lernerfahrungen. </w:t>
            </w:r>
          </w:p>
        </w:tc>
      </w:tr>
    </w:tbl>
    <w:p w14:paraId="262B8036" w14:textId="77777777" w:rsidR="00CE6A61" w:rsidRDefault="00CE6A61">
      <w:pPr>
        <w:sectPr w:rsidR="00CE6A61" w:rsidSect="00D518F6">
          <w:headerReference w:type="default" r:id="rId22"/>
          <w:footerReference w:type="default" r:id="rId23"/>
          <w:headerReference w:type="first" r:id="rId24"/>
          <w:footerReference w:type="first" r:id="rId25"/>
          <w:pgSz w:w="11906" w:h="16838"/>
          <w:pgMar w:top="2268" w:right="1134" w:bottom="1134" w:left="1418" w:header="709" w:footer="340" w:gutter="0"/>
          <w:cols w:space="708"/>
          <w:titlePg/>
          <w:docGrid w:linePitch="360"/>
        </w:sectPr>
      </w:pPr>
    </w:p>
    <w:p w14:paraId="6DE25940" w14:textId="77777777" w:rsidR="00CE6A61" w:rsidRPr="0050493D" w:rsidRDefault="008D0FC4" w:rsidP="0050493D">
      <w:pPr>
        <w:pStyle w:val="berschrift2"/>
        <w:sectPr w:rsidR="00CE6A61" w:rsidRPr="0050493D" w:rsidSect="00D518F6">
          <w:pgSz w:w="23811" w:h="16838" w:orient="landscape" w:code="8"/>
          <w:pgMar w:top="1418" w:right="2268" w:bottom="1134" w:left="1134" w:header="709" w:footer="340" w:gutter="0"/>
          <w:cols w:space="708"/>
          <w:titlePg/>
          <w:docGrid w:linePitch="360"/>
        </w:sectPr>
      </w:pPr>
      <w:bookmarkStart w:id="52" w:name="_Toc161243297"/>
      <w:r w:rsidRPr="0050493D">
        <w:lastRenderedPageBreak/>
        <w:t>Zeitpla</w:t>
      </w:r>
      <w:r w:rsidR="006674B8" w:rsidRPr="0050493D">
        <w:t>n</w:t>
      </w:r>
      <w:bookmarkEnd w:id="52"/>
      <w:r w:rsidR="003C7357" w:rsidRPr="0050493D">
        <w:t xml:space="preserve"> </w:t>
      </w:r>
    </w:p>
    <w:p w14:paraId="5B15FBF1" w14:textId="77777777" w:rsidR="00820F2B" w:rsidRPr="0050493D" w:rsidRDefault="00820F2B" w:rsidP="0050493D">
      <w:pPr>
        <w:pStyle w:val="berschrift2"/>
      </w:pPr>
      <w:bookmarkStart w:id="53" w:name="_Toc156289237"/>
      <w:bookmarkStart w:id="54" w:name="_Toc161243298"/>
      <w:r w:rsidRPr="0050493D">
        <w:lastRenderedPageBreak/>
        <w:t>Arbeitspakete</w:t>
      </w:r>
      <w:bookmarkEnd w:id="53"/>
      <w:bookmarkEnd w:id="54"/>
    </w:p>
    <w:tbl>
      <w:tblPr>
        <w:tblStyle w:val="Tabellenraster"/>
        <w:tblW w:w="5004"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8524"/>
        <w:gridCol w:w="6"/>
      </w:tblGrid>
      <w:tr w:rsidR="0030471B" w:rsidRPr="002D1C99" w14:paraId="78B4CE50" w14:textId="77777777" w:rsidTr="00435B93">
        <w:trPr>
          <w:gridAfter w:val="1"/>
          <w:wAfter w:w="3" w:type="pct"/>
          <w:trHeight w:hRule="exact" w:val="397"/>
          <w:tblHeader/>
        </w:trPr>
        <w:tc>
          <w:tcPr>
            <w:tcW w:w="439" w:type="pct"/>
            <w:shd w:val="clear" w:color="auto" w:fill="F2F2F2"/>
            <w:vAlign w:val="center"/>
          </w:tcPr>
          <w:p w14:paraId="756F2197" w14:textId="5C75D7B8" w:rsidR="0030471B" w:rsidRPr="00EF105C" w:rsidRDefault="0030471B" w:rsidP="00EF105C">
            <w:pPr>
              <w:rPr>
                <w:b/>
                <w:bCs/>
              </w:rPr>
            </w:pPr>
            <w:r w:rsidRPr="00EF105C">
              <w:rPr>
                <w:b/>
                <w:bCs/>
              </w:rPr>
              <w:t>ID</w:t>
            </w:r>
          </w:p>
        </w:tc>
        <w:tc>
          <w:tcPr>
            <w:tcW w:w="4558" w:type="pct"/>
            <w:shd w:val="clear" w:color="auto" w:fill="F2F2F2"/>
            <w:vAlign w:val="center"/>
          </w:tcPr>
          <w:p w14:paraId="20730C8A" w14:textId="115C5F84" w:rsidR="0030471B" w:rsidRPr="00EF105C" w:rsidRDefault="0030471B" w:rsidP="00EF105C">
            <w:pPr>
              <w:rPr>
                <w:b/>
                <w:bCs/>
              </w:rPr>
            </w:pPr>
            <w:r w:rsidRPr="00EF105C">
              <w:rPr>
                <w:b/>
                <w:bCs/>
              </w:rPr>
              <w:t>Inhalt</w:t>
            </w:r>
          </w:p>
        </w:tc>
      </w:tr>
      <w:tr w:rsidR="0030471B" w:rsidRPr="002D1C99" w14:paraId="3A0EE43C" w14:textId="77777777" w:rsidTr="00435B93">
        <w:trPr>
          <w:gridAfter w:val="1"/>
          <w:wAfter w:w="3" w:type="pct"/>
          <w:trHeight w:val="483"/>
        </w:trPr>
        <w:tc>
          <w:tcPr>
            <w:tcW w:w="439" w:type="pct"/>
          </w:tcPr>
          <w:p w14:paraId="4B5BDE81" w14:textId="4494790B" w:rsidR="0030471B" w:rsidRPr="0030471B" w:rsidRDefault="0030471B" w:rsidP="00EF105C">
            <w:pPr>
              <w:rPr>
                <w:rFonts w:eastAsia="Calibri" w:cstheme="minorHAnsi"/>
                <w:bCs/>
                <w:sz w:val="24"/>
              </w:rPr>
            </w:pPr>
            <w:bookmarkStart w:id="55" w:name="A00"/>
            <w:r w:rsidRPr="0030471B">
              <w:rPr>
                <w:rFonts w:eastAsia="Calibri" w:cstheme="minorHAnsi"/>
                <w:bCs/>
                <w:sz w:val="24"/>
              </w:rPr>
              <w:t>00</w:t>
            </w:r>
            <w:bookmarkEnd w:id="55"/>
          </w:p>
        </w:tc>
        <w:tc>
          <w:tcPr>
            <w:tcW w:w="4558" w:type="pct"/>
          </w:tcPr>
          <w:p w14:paraId="5CE78CBC" w14:textId="3154872D" w:rsidR="0030471B" w:rsidRPr="00EF105C" w:rsidRDefault="00060129" w:rsidP="00EF105C">
            <w:pPr>
              <w:rPr>
                <w:rFonts w:eastAsia="Calibri" w:cstheme="minorHAnsi"/>
                <w:bCs/>
                <w:sz w:val="24"/>
              </w:rPr>
            </w:pPr>
            <w:r w:rsidRPr="00EF105C">
              <w:rPr>
                <w:rFonts w:eastAsia="Calibri" w:cstheme="minorHAnsi"/>
                <w:bCs/>
                <w:sz w:val="24"/>
              </w:rPr>
              <w:t>Dokumentation der gesamten Projektarbeit, einschliesslich technischer Spezifikationen, Designentscheidungen und Implementierungsdetails.</w:t>
            </w:r>
          </w:p>
        </w:tc>
      </w:tr>
      <w:tr w:rsidR="00997ED5" w:rsidRPr="002D1C99" w14:paraId="6CCC1E60" w14:textId="77777777" w:rsidTr="00435B93">
        <w:trPr>
          <w:gridAfter w:val="1"/>
          <w:wAfter w:w="3" w:type="pct"/>
          <w:trHeight w:val="483"/>
        </w:trPr>
        <w:tc>
          <w:tcPr>
            <w:tcW w:w="439" w:type="pct"/>
          </w:tcPr>
          <w:p w14:paraId="3540CD59" w14:textId="23EF5F83" w:rsidR="00997ED5" w:rsidRPr="0030471B" w:rsidRDefault="00997ED5" w:rsidP="00EF105C">
            <w:pPr>
              <w:rPr>
                <w:rFonts w:eastAsia="Calibri" w:cstheme="minorHAnsi"/>
                <w:bCs/>
                <w:sz w:val="24"/>
              </w:rPr>
            </w:pPr>
            <w:bookmarkStart w:id="56" w:name="A01"/>
            <w:r>
              <w:rPr>
                <w:rFonts w:eastAsia="Calibri" w:cstheme="minorHAnsi"/>
                <w:bCs/>
                <w:sz w:val="24"/>
              </w:rPr>
              <w:t>01</w:t>
            </w:r>
            <w:bookmarkEnd w:id="56"/>
          </w:p>
        </w:tc>
        <w:tc>
          <w:tcPr>
            <w:tcW w:w="4558" w:type="pct"/>
          </w:tcPr>
          <w:p w14:paraId="12128D87" w14:textId="5E76C209" w:rsidR="00997ED5" w:rsidRPr="00EF105C" w:rsidRDefault="009C0CD1" w:rsidP="00EF105C">
            <w:pPr>
              <w:rPr>
                <w:rFonts w:eastAsia="Calibri" w:cstheme="minorHAnsi"/>
                <w:bCs/>
                <w:sz w:val="24"/>
              </w:rPr>
            </w:pPr>
            <w:r w:rsidRPr="00EF105C">
              <w:rPr>
                <w:rFonts w:eastAsia="Calibri" w:cstheme="minorHAnsi"/>
                <w:bCs/>
                <w:sz w:val="24"/>
              </w:rPr>
              <w:t>Strukturierung und Planung der Dokumentationsinhalte. Hier wird festgelegt, welche Informationen wo dokumentiert werden, um eine kohärente und leicht navigierbare Dokumentation zu erstellen. Nach Wegleitung und Kriterienkatalog.</w:t>
            </w:r>
          </w:p>
        </w:tc>
      </w:tr>
      <w:tr w:rsidR="00997ED5" w:rsidRPr="002D1C99" w14:paraId="1252D572" w14:textId="77777777" w:rsidTr="00435B93">
        <w:trPr>
          <w:gridAfter w:val="1"/>
          <w:wAfter w:w="3" w:type="pct"/>
          <w:trHeight w:val="483"/>
        </w:trPr>
        <w:tc>
          <w:tcPr>
            <w:tcW w:w="439" w:type="pct"/>
          </w:tcPr>
          <w:p w14:paraId="314AB089" w14:textId="18747CD1" w:rsidR="00997ED5" w:rsidRPr="0030471B" w:rsidRDefault="00997ED5" w:rsidP="00EF105C">
            <w:pPr>
              <w:rPr>
                <w:rFonts w:eastAsia="Calibri" w:cstheme="minorHAnsi"/>
                <w:bCs/>
                <w:sz w:val="24"/>
              </w:rPr>
            </w:pPr>
            <w:bookmarkStart w:id="57" w:name="A02"/>
            <w:r>
              <w:rPr>
                <w:rFonts w:eastAsia="Calibri" w:cstheme="minorHAnsi"/>
                <w:bCs/>
                <w:sz w:val="24"/>
              </w:rPr>
              <w:t>02</w:t>
            </w:r>
            <w:bookmarkEnd w:id="57"/>
          </w:p>
        </w:tc>
        <w:tc>
          <w:tcPr>
            <w:tcW w:w="4558" w:type="pct"/>
          </w:tcPr>
          <w:p w14:paraId="19635223" w14:textId="34616DF6" w:rsidR="00997ED5" w:rsidRPr="00EF105C" w:rsidRDefault="00DA3F7E" w:rsidP="00EF105C">
            <w:pPr>
              <w:rPr>
                <w:rFonts w:eastAsia="Calibri" w:cstheme="minorHAnsi"/>
                <w:bCs/>
                <w:sz w:val="24"/>
              </w:rPr>
            </w:pPr>
            <w:r w:rsidRPr="00EF105C">
              <w:rPr>
                <w:rFonts w:eastAsia="Calibri" w:cstheme="minorHAnsi"/>
                <w:bCs/>
                <w:sz w:val="24"/>
              </w:rPr>
              <w:t>Überprüfung der Dokumentation auf sprachliche Korrektheit. Ziel ist es, eine professionelle und fehlerfreie Dokumentation zu gewährleisten.</w:t>
            </w:r>
          </w:p>
        </w:tc>
      </w:tr>
      <w:tr w:rsidR="00997ED5" w:rsidRPr="002D1C99" w14:paraId="3F143DD7" w14:textId="77777777" w:rsidTr="00435B93">
        <w:trPr>
          <w:gridAfter w:val="1"/>
          <w:wAfter w:w="3" w:type="pct"/>
          <w:trHeight w:val="483"/>
        </w:trPr>
        <w:tc>
          <w:tcPr>
            <w:tcW w:w="439" w:type="pct"/>
          </w:tcPr>
          <w:p w14:paraId="14A9C4E4" w14:textId="3D62E55A" w:rsidR="00997ED5" w:rsidRPr="0030471B" w:rsidRDefault="00997ED5" w:rsidP="00EF105C">
            <w:pPr>
              <w:rPr>
                <w:rFonts w:eastAsia="Calibri" w:cstheme="minorHAnsi"/>
                <w:bCs/>
                <w:sz w:val="24"/>
              </w:rPr>
            </w:pPr>
            <w:bookmarkStart w:id="58" w:name="A03"/>
            <w:r>
              <w:rPr>
                <w:rFonts w:eastAsia="Calibri" w:cstheme="minorHAnsi"/>
                <w:bCs/>
                <w:sz w:val="24"/>
              </w:rPr>
              <w:t>03</w:t>
            </w:r>
            <w:bookmarkEnd w:id="58"/>
          </w:p>
        </w:tc>
        <w:tc>
          <w:tcPr>
            <w:tcW w:w="4558" w:type="pct"/>
          </w:tcPr>
          <w:p w14:paraId="4FF32D0D" w14:textId="79454B27" w:rsidR="00997ED5" w:rsidRPr="00EF105C" w:rsidRDefault="00DA3F7E" w:rsidP="00EF105C">
            <w:pPr>
              <w:rPr>
                <w:rFonts w:eastAsia="Calibri" w:cstheme="minorHAnsi"/>
                <w:bCs/>
                <w:sz w:val="24"/>
              </w:rPr>
            </w:pPr>
            <w:r w:rsidRPr="00EF105C">
              <w:rPr>
                <w:rFonts w:eastAsia="Calibri" w:cstheme="minorHAnsi"/>
                <w:bCs/>
                <w:sz w:val="24"/>
              </w:rPr>
              <w:t>Organisation und Durchführung von Treffen mit Expertenteam.</w:t>
            </w:r>
          </w:p>
        </w:tc>
      </w:tr>
      <w:tr w:rsidR="00820F2B" w:rsidRPr="002D1C99" w14:paraId="5F48864B" w14:textId="77777777" w:rsidTr="00435B93">
        <w:trPr>
          <w:gridAfter w:val="1"/>
          <w:wAfter w:w="3" w:type="pct"/>
        </w:trPr>
        <w:tc>
          <w:tcPr>
            <w:tcW w:w="4997" w:type="pct"/>
            <w:gridSpan w:val="2"/>
            <w:shd w:val="clear" w:color="auto" w:fill="F2F2F2"/>
          </w:tcPr>
          <w:p w14:paraId="6856A6C3" w14:textId="77777777" w:rsidR="00820F2B" w:rsidRPr="008C67D2" w:rsidRDefault="00820F2B" w:rsidP="00EF105C">
            <w:pPr>
              <w:rPr>
                <w:rFonts w:eastAsia="Calibri"/>
                <w:sz w:val="24"/>
              </w:rPr>
            </w:pPr>
            <w:r w:rsidRPr="008C67D2">
              <w:rPr>
                <w:rFonts w:eastAsia="Calibri"/>
                <w:b/>
                <w:sz w:val="24"/>
              </w:rPr>
              <w:t>Phase Informieren:</w:t>
            </w:r>
          </w:p>
        </w:tc>
      </w:tr>
      <w:tr w:rsidR="0030471B" w:rsidRPr="002D1C99" w14:paraId="457A71DC" w14:textId="77777777" w:rsidTr="00435B93">
        <w:trPr>
          <w:gridAfter w:val="1"/>
          <w:wAfter w:w="3" w:type="pct"/>
        </w:trPr>
        <w:tc>
          <w:tcPr>
            <w:tcW w:w="439" w:type="pct"/>
          </w:tcPr>
          <w:p w14:paraId="7C54C3F5" w14:textId="56690FDD" w:rsidR="0030471B" w:rsidRPr="00381453" w:rsidRDefault="00A7236B" w:rsidP="00EF105C">
            <w:pPr>
              <w:rPr>
                <w:rFonts w:eastAsia="Calibri" w:cstheme="minorHAnsi"/>
                <w:bCs/>
                <w:sz w:val="24"/>
              </w:rPr>
            </w:pPr>
            <w:bookmarkStart w:id="59" w:name="A04"/>
            <w:r w:rsidRPr="00381453">
              <w:rPr>
                <w:rFonts w:eastAsia="Calibri" w:cstheme="minorHAnsi"/>
                <w:bCs/>
                <w:sz w:val="24"/>
              </w:rPr>
              <w:t>04</w:t>
            </w:r>
            <w:bookmarkEnd w:id="59"/>
          </w:p>
        </w:tc>
        <w:tc>
          <w:tcPr>
            <w:tcW w:w="4558" w:type="pct"/>
          </w:tcPr>
          <w:p w14:paraId="0D2E54DE" w14:textId="5FD7773B" w:rsidR="0030471B" w:rsidRPr="00381453" w:rsidRDefault="00DA3F7E" w:rsidP="00EF105C">
            <w:pPr>
              <w:rPr>
                <w:rFonts w:eastAsia="Calibri" w:cstheme="minorHAnsi"/>
                <w:bCs/>
                <w:sz w:val="24"/>
              </w:rPr>
            </w:pPr>
            <w:r w:rsidRPr="00DA3F7E">
              <w:rPr>
                <w:rFonts w:eastAsia="Calibri" w:cstheme="minorHAnsi"/>
                <w:bCs/>
                <w:sz w:val="24"/>
              </w:rPr>
              <w:t xml:space="preserve">Analyse der Projektanforderungen und -ziele. Hier wird ein tiefes Verständnis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DA3F7E">
              <w:rPr>
                <w:rFonts w:eastAsia="Calibri" w:cstheme="minorHAnsi"/>
                <w:bCs/>
                <w:sz w:val="24"/>
              </w:rPr>
              <w:t xml:space="preserve"> entwickelt, um eine solide Basis für die Projektplanung zu schaffen.</w:t>
            </w:r>
          </w:p>
        </w:tc>
      </w:tr>
      <w:tr w:rsidR="0030471B" w:rsidRPr="002D1C99" w14:paraId="29314346" w14:textId="77777777" w:rsidTr="00435B93">
        <w:trPr>
          <w:gridAfter w:val="1"/>
          <w:wAfter w:w="3" w:type="pct"/>
        </w:trPr>
        <w:tc>
          <w:tcPr>
            <w:tcW w:w="439" w:type="pct"/>
          </w:tcPr>
          <w:p w14:paraId="056EDB05" w14:textId="681031B1" w:rsidR="0030471B" w:rsidRPr="00381453" w:rsidRDefault="00A7236B" w:rsidP="00EF105C">
            <w:pPr>
              <w:rPr>
                <w:rFonts w:eastAsia="Calibri" w:cstheme="minorHAnsi"/>
                <w:bCs/>
                <w:sz w:val="24"/>
              </w:rPr>
            </w:pPr>
            <w:bookmarkStart w:id="60" w:name="A05"/>
            <w:r w:rsidRPr="00381453">
              <w:rPr>
                <w:rFonts w:eastAsia="Calibri" w:cstheme="minorHAnsi"/>
                <w:bCs/>
                <w:sz w:val="24"/>
              </w:rPr>
              <w:t>05</w:t>
            </w:r>
            <w:bookmarkEnd w:id="60"/>
          </w:p>
        </w:tc>
        <w:tc>
          <w:tcPr>
            <w:tcW w:w="4558" w:type="pct"/>
          </w:tcPr>
          <w:p w14:paraId="6D13BC72" w14:textId="27059517" w:rsidR="0030471B" w:rsidRPr="00381453" w:rsidRDefault="00DA3F7E" w:rsidP="00EF105C">
            <w:pPr>
              <w:rPr>
                <w:rFonts w:eastAsia="Calibri" w:cstheme="minorHAnsi"/>
                <w:bCs/>
                <w:sz w:val="24"/>
              </w:rPr>
            </w:pPr>
            <w:r w:rsidRPr="00DA3F7E">
              <w:rPr>
                <w:rFonts w:eastAsia="Calibri" w:cstheme="minorHAnsi"/>
                <w:bCs/>
                <w:sz w:val="24"/>
              </w:rPr>
              <w:t xml:space="preserve">Detaillierte Bewertung der Projektanforderungen anhand eines Kriterienkatalogs. Ziel ist es, Prioritäten zu setzen und sicherzustellen, dass alle </w:t>
            </w:r>
            <w:r>
              <w:rPr>
                <w:rFonts w:eastAsia="Calibri" w:cstheme="minorHAnsi"/>
                <w:bCs/>
                <w:sz w:val="24"/>
              </w:rPr>
              <w:t>Kriterien berücksichtigt werden.</w:t>
            </w:r>
          </w:p>
        </w:tc>
      </w:tr>
      <w:tr w:rsidR="0030471B" w:rsidRPr="002D1C99" w14:paraId="7CCF7AA6" w14:textId="77777777" w:rsidTr="00435B93">
        <w:trPr>
          <w:gridAfter w:val="1"/>
          <w:wAfter w:w="3" w:type="pct"/>
        </w:trPr>
        <w:tc>
          <w:tcPr>
            <w:tcW w:w="439" w:type="pct"/>
          </w:tcPr>
          <w:p w14:paraId="61EE9098" w14:textId="098C03DB" w:rsidR="0030471B" w:rsidRPr="00381453" w:rsidRDefault="00A7236B" w:rsidP="00EF105C">
            <w:pPr>
              <w:rPr>
                <w:rFonts w:eastAsia="Calibri" w:cstheme="minorHAnsi"/>
                <w:bCs/>
                <w:sz w:val="24"/>
              </w:rPr>
            </w:pPr>
            <w:bookmarkStart w:id="61" w:name="A06"/>
            <w:r w:rsidRPr="00381453">
              <w:rPr>
                <w:rFonts w:eastAsia="Calibri" w:cstheme="minorHAnsi"/>
                <w:bCs/>
                <w:sz w:val="24"/>
              </w:rPr>
              <w:t>06</w:t>
            </w:r>
            <w:bookmarkEnd w:id="61"/>
          </w:p>
        </w:tc>
        <w:tc>
          <w:tcPr>
            <w:tcW w:w="4558" w:type="pct"/>
          </w:tcPr>
          <w:p w14:paraId="3A738559" w14:textId="1DE0EFBD" w:rsidR="0030471B" w:rsidRPr="00381453" w:rsidRDefault="00A62B94" w:rsidP="00EF105C">
            <w:pPr>
              <w:rPr>
                <w:rFonts w:eastAsia="Calibri" w:cstheme="minorHAnsi"/>
                <w:bCs/>
                <w:sz w:val="24"/>
              </w:rPr>
            </w:pPr>
            <w:r w:rsidRPr="00A62B94">
              <w:rPr>
                <w:rFonts w:eastAsia="Calibri" w:cstheme="minorHAnsi"/>
                <w:bCs/>
                <w:sz w:val="24"/>
              </w:rPr>
              <w:t>Recherche und Sammlung von Informationen, die für die Umsetzung des Projekts relevant sind. Dies umfasst technische Daten, Branchentrends und Best Practices.</w:t>
            </w:r>
          </w:p>
        </w:tc>
      </w:tr>
      <w:tr w:rsidR="00820F2B" w:rsidRPr="002D1C99" w14:paraId="5379EF79" w14:textId="77777777" w:rsidTr="00435B93">
        <w:trPr>
          <w:gridAfter w:val="1"/>
          <w:wAfter w:w="3" w:type="pct"/>
        </w:trPr>
        <w:tc>
          <w:tcPr>
            <w:tcW w:w="4997" w:type="pct"/>
            <w:gridSpan w:val="2"/>
            <w:shd w:val="clear" w:color="auto" w:fill="F2F2F2"/>
          </w:tcPr>
          <w:p w14:paraId="2CC66E15" w14:textId="0F5FE706" w:rsidR="00820F2B" w:rsidRPr="008C67D2" w:rsidRDefault="00820F2B" w:rsidP="00EF105C">
            <w:pPr>
              <w:rPr>
                <w:rFonts w:eastAsia="Calibri"/>
                <w:sz w:val="24"/>
              </w:rPr>
            </w:pPr>
            <w:r w:rsidRPr="008C67D2">
              <w:rPr>
                <w:rFonts w:eastAsia="Calibri"/>
                <w:b/>
                <w:sz w:val="24"/>
              </w:rPr>
              <w:t xml:space="preserve">Phase </w:t>
            </w:r>
            <w:r w:rsidR="00A7236B" w:rsidRPr="008C67D2">
              <w:rPr>
                <w:rFonts w:eastAsia="Calibri"/>
                <w:b/>
                <w:sz w:val="24"/>
              </w:rPr>
              <w:t>Planen</w:t>
            </w:r>
            <w:r w:rsidRPr="008C67D2">
              <w:rPr>
                <w:rFonts w:eastAsia="Calibri"/>
                <w:b/>
                <w:sz w:val="24"/>
              </w:rPr>
              <w:t>:</w:t>
            </w:r>
          </w:p>
        </w:tc>
      </w:tr>
      <w:tr w:rsidR="00A1303F" w:rsidRPr="002D1C99" w14:paraId="7165B025" w14:textId="77777777" w:rsidTr="005776E7">
        <w:tc>
          <w:tcPr>
            <w:tcW w:w="439" w:type="pct"/>
          </w:tcPr>
          <w:p w14:paraId="07E4D89E" w14:textId="1672A93F" w:rsidR="00A1303F" w:rsidRPr="00381453" w:rsidRDefault="00B90589" w:rsidP="00EF105C">
            <w:pPr>
              <w:rPr>
                <w:rFonts w:eastAsia="Calibri" w:cstheme="minorHAnsi"/>
                <w:bCs/>
                <w:sz w:val="24"/>
              </w:rPr>
            </w:pPr>
            <w:bookmarkStart w:id="62" w:name="A07"/>
            <w:r w:rsidRPr="00381453">
              <w:rPr>
                <w:rFonts w:eastAsia="Calibri" w:cstheme="minorHAnsi"/>
                <w:bCs/>
                <w:sz w:val="24"/>
              </w:rPr>
              <w:t>07</w:t>
            </w:r>
            <w:bookmarkEnd w:id="62"/>
          </w:p>
        </w:tc>
        <w:tc>
          <w:tcPr>
            <w:tcW w:w="4561" w:type="pct"/>
            <w:gridSpan w:val="2"/>
          </w:tcPr>
          <w:p w14:paraId="2963B6B9" w14:textId="0908490A" w:rsidR="00A1303F" w:rsidRPr="00EF105C" w:rsidRDefault="00A62B94" w:rsidP="00EF105C">
            <w:pPr>
              <w:rPr>
                <w:rFonts w:eastAsia="Calibri" w:cstheme="minorHAnsi"/>
                <w:bCs/>
                <w:sz w:val="24"/>
              </w:rPr>
            </w:pPr>
            <w:r w:rsidRPr="00EF105C">
              <w:rPr>
                <w:rFonts w:eastAsia="Calibri" w:cstheme="minorHAnsi"/>
                <w:bCs/>
                <w:sz w:val="24"/>
              </w:rPr>
              <w:t>Entwicklung eines detaillierten Projektzeitplans, der alle Phasen, Meilensteine und Fristen umfasst. Dieser Zeitplan dient als Wegweiser für die ganze IPA.</w:t>
            </w:r>
          </w:p>
        </w:tc>
      </w:tr>
      <w:tr w:rsidR="00A1303F" w:rsidRPr="002D1C99" w14:paraId="731868D8" w14:textId="77777777" w:rsidTr="005776E7">
        <w:tc>
          <w:tcPr>
            <w:tcW w:w="439" w:type="pct"/>
          </w:tcPr>
          <w:p w14:paraId="65236C95" w14:textId="1A7758E1" w:rsidR="00A1303F" w:rsidRPr="00381453" w:rsidRDefault="00B90589" w:rsidP="00EF105C">
            <w:pPr>
              <w:rPr>
                <w:rFonts w:eastAsia="Calibri" w:cstheme="minorHAnsi"/>
                <w:bCs/>
                <w:sz w:val="24"/>
              </w:rPr>
            </w:pPr>
            <w:bookmarkStart w:id="63" w:name="A08"/>
            <w:r w:rsidRPr="00381453">
              <w:rPr>
                <w:rFonts w:eastAsia="Calibri" w:cstheme="minorHAnsi"/>
                <w:bCs/>
                <w:sz w:val="24"/>
              </w:rPr>
              <w:t>08</w:t>
            </w:r>
            <w:bookmarkEnd w:id="63"/>
          </w:p>
        </w:tc>
        <w:tc>
          <w:tcPr>
            <w:tcW w:w="4561" w:type="pct"/>
            <w:gridSpan w:val="2"/>
          </w:tcPr>
          <w:p w14:paraId="54D10E24" w14:textId="4ED5028E" w:rsidR="00A1303F" w:rsidRPr="00EF105C" w:rsidRDefault="00A62B94" w:rsidP="00EF105C">
            <w:pPr>
              <w:rPr>
                <w:rFonts w:eastAsia="Calibri" w:cstheme="minorHAnsi"/>
                <w:bCs/>
                <w:sz w:val="24"/>
              </w:rPr>
            </w:pPr>
            <w:r w:rsidRPr="00EF105C">
              <w:rPr>
                <w:rFonts w:eastAsia="Calibri" w:cstheme="minorHAnsi"/>
                <w:bCs/>
                <w:sz w:val="24"/>
              </w:rPr>
              <w:t>Erstellung eines Konzepts, das den aktuellen Stand des Projekts und die Ausgangssituation beschreibt. Dies dient als Ausgangspunkt für die Entwicklung von Lösungsansätzen.</w:t>
            </w:r>
          </w:p>
        </w:tc>
      </w:tr>
      <w:tr w:rsidR="00A1303F" w:rsidRPr="002D1C99" w14:paraId="5F5BF7B4" w14:textId="77777777" w:rsidTr="005776E7">
        <w:tc>
          <w:tcPr>
            <w:tcW w:w="439" w:type="pct"/>
          </w:tcPr>
          <w:p w14:paraId="0A7B2AA5" w14:textId="6E9377B4" w:rsidR="00A1303F" w:rsidRPr="00381453" w:rsidRDefault="00B90589" w:rsidP="00EF105C">
            <w:pPr>
              <w:rPr>
                <w:rFonts w:eastAsia="Calibri" w:cstheme="minorHAnsi"/>
                <w:bCs/>
                <w:sz w:val="24"/>
              </w:rPr>
            </w:pPr>
            <w:bookmarkStart w:id="64" w:name="A09"/>
            <w:r w:rsidRPr="00381453">
              <w:rPr>
                <w:rFonts w:eastAsia="Calibri" w:cstheme="minorHAnsi"/>
                <w:bCs/>
                <w:sz w:val="24"/>
              </w:rPr>
              <w:t>09</w:t>
            </w:r>
            <w:bookmarkEnd w:id="64"/>
          </w:p>
        </w:tc>
        <w:tc>
          <w:tcPr>
            <w:tcW w:w="4561" w:type="pct"/>
            <w:gridSpan w:val="2"/>
          </w:tcPr>
          <w:p w14:paraId="06FAD221" w14:textId="53075AA3" w:rsidR="00A1303F" w:rsidRPr="00EF105C" w:rsidRDefault="00723FE8" w:rsidP="00EF105C">
            <w:pPr>
              <w:rPr>
                <w:rFonts w:eastAsia="Calibri" w:cstheme="minorHAnsi"/>
                <w:bCs/>
                <w:sz w:val="24"/>
              </w:rPr>
            </w:pPr>
            <w:r w:rsidRPr="00EF105C">
              <w:rPr>
                <w:rFonts w:eastAsia="Calibri" w:cstheme="minorHAnsi"/>
                <w:bCs/>
                <w:sz w:val="24"/>
              </w:rPr>
              <w:t xml:space="preserve">Entwicklung eines umfassenden Konzepts für die Umsetzung der IPA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w:t>
            </w:r>
          </w:p>
        </w:tc>
      </w:tr>
      <w:tr w:rsidR="00A1303F" w:rsidRPr="002D1C99" w14:paraId="23383A97" w14:textId="77777777" w:rsidTr="005776E7">
        <w:tc>
          <w:tcPr>
            <w:tcW w:w="439" w:type="pct"/>
          </w:tcPr>
          <w:p w14:paraId="663AABAD" w14:textId="613CBD39" w:rsidR="00A1303F" w:rsidRPr="00381453" w:rsidRDefault="00B90589" w:rsidP="00EF105C">
            <w:pPr>
              <w:rPr>
                <w:rFonts w:eastAsia="Calibri" w:cstheme="minorHAnsi"/>
                <w:bCs/>
                <w:sz w:val="24"/>
              </w:rPr>
            </w:pPr>
            <w:bookmarkStart w:id="65" w:name="A10"/>
            <w:r w:rsidRPr="00381453">
              <w:rPr>
                <w:rFonts w:eastAsia="Calibri" w:cstheme="minorHAnsi"/>
                <w:bCs/>
                <w:sz w:val="24"/>
              </w:rPr>
              <w:t>10</w:t>
            </w:r>
            <w:bookmarkEnd w:id="65"/>
          </w:p>
        </w:tc>
        <w:tc>
          <w:tcPr>
            <w:tcW w:w="4561" w:type="pct"/>
            <w:gridSpan w:val="2"/>
          </w:tcPr>
          <w:p w14:paraId="63ED573A" w14:textId="5E0D5157" w:rsidR="00A1303F" w:rsidRPr="00EF105C" w:rsidRDefault="00231D85" w:rsidP="00EF105C">
            <w:pPr>
              <w:rPr>
                <w:rFonts w:eastAsia="Calibri" w:cstheme="minorHAnsi"/>
                <w:bCs/>
                <w:sz w:val="24"/>
              </w:rPr>
            </w:pPr>
            <w:r w:rsidRPr="00EF105C">
              <w:rPr>
                <w:rFonts w:eastAsia="Calibri" w:cstheme="minorHAnsi"/>
                <w:bCs/>
                <w:sz w:val="24"/>
              </w:rPr>
              <w:t>Entwurf eines Datenbankmodells, das die Speicherung und Organisation aller erforderlichen Daten unterstützt. Dieses Modell wird die Grundlage für die Entwicklung der neuen Tabellen sein.</w:t>
            </w:r>
          </w:p>
        </w:tc>
      </w:tr>
      <w:tr w:rsidR="00A1303F" w:rsidRPr="002D1C99" w14:paraId="277432C4" w14:textId="77777777" w:rsidTr="005776E7">
        <w:tc>
          <w:tcPr>
            <w:tcW w:w="439" w:type="pct"/>
          </w:tcPr>
          <w:p w14:paraId="3F2C899F" w14:textId="542ECC0E" w:rsidR="00A1303F" w:rsidRPr="00381453" w:rsidRDefault="00B90589" w:rsidP="00EF105C">
            <w:pPr>
              <w:rPr>
                <w:rFonts w:eastAsia="Calibri" w:cstheme="minorHAnsi"/>
                <w:bCs/>
                <w:sz w:val="24"/>
              </w:rPr>
            </w:pPr>
            <w:bookmarkStart w:id="66" w:name="A11"/>
            <w:r w:rsidRPr="00381453">
              <w:rPr>
                <w:rFonts w:eastAsia="Calibri" w:cstheme="minorHAnsi"/>
                <w:bCs/>
                <w:sz w:val="24"/>
              </w:rPr>
              <w:lastRenderedPageBreak/>
              <w:t>11</w:t>
            </w:r>
            <w:bookmarkEnd w:id="66"/>
          </w:p>
        </w:tc>
        <w:tc>
          <w:tcPr>
            <w:tcW w:w="4561" w:type="pct"/>
            <w:gridSpan w:val="2"/>
          </w:tcPr>
          <w:p w14:paraId="1D35791E" w14:textId="1BAED361" w:rsidR="00A1303F" w:rsidRPr="00EF105C" w:rsidRDefault="00231D85" w:rsidP="00EF105C">
            <w:pPr>
              <w:rPr>
                <w:rFonts w:eastAsia="Calibri" w:cstheme="minorHAnsi"/>
                <w:bCs/>
                <w:sz w:val="24"/>
              </w:rPr>
            </w:pPr>
            <w:r w:rsidRPr="00EF105C">
              <w:rPr>
                <w:rFonts w:eastAsia="Calibri" w:cstheme="minorHAnsi"/>
                <w:bCs/>
                <w:sz w:val="24"/>
              </w:rPr>
              <w:t xml:space="preserve">Ausarbeitung eines umfassenden Testplans, der sicherstellt, dass alle Aspekte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 xml:space="preserve"> gründlich getestet werden, um Fehler zu minimieren und die Qualität der Endprodukte zu gewährleisten.</w:t>
            </w:r>
          </w:p>
        </w:tc>
      </w:tr>
      <w:tr w:rsidR="008C67D2" w:rsidRPr="008C67D2" w14:paraId="78FDD682" w14:textId="77777777" w:rsidTr="005776E7">
        <w:tc>
          <w:tcPr>
            <w:tcW w:w="5000" w:type="pct"/>
            <w:gridSpan w:val="3"/>
            <w:shd w:val="clear" w:color="auto" w:fill="F2F2F2" w:themeFill="background2" w:themeFillShade="F2"/>
          </w:tcPr>
          <w:p w14:paraId="44C5F2BB" w14:textId="4C4B4DE3" w:rsidR="008C67D2" w:rsidRPr="008C67D2" w:rsidRDefault="004442E5" w:rsidP="00EF105C">
            <w:pPr>
              <w:rPr>
                <w:rFonts w:eastAsia="Calibri"/>
                <w:b/>
                <w:sz w:val="24"/>
              </w:rPr>
            </w:pPr>
            <w:r w:rsidRPr="004442E5">
              <w:rPr>
                <w:rFonts w:eastAsia="Calibri"/>
                <w:b/>
                <w:sz w:val="24"/>
              </w:rPr>
              <w:t xml:space="preserve">Phase </w:t>
            </w:r>
            <w:r>
              <w:rPr>
                <w:rFonts w:eastAsia="Calibri"/>
                <w:b/>
                <w:sz w:val="24"/>
              </w:rPr>
              <w:t>Entscheiden</w:t>
            </w:r>
            <w:r w:rsidRPr="004442E5">
              <w:rPr>
                <w:rFonts w:eastAsia="Calibri"/>
                <w:b/>
                <w:sz w:val="24"/>
              </w:rPr>
              <w:t>:</w:t>
            </w:r>
          </w:p>
        </w:tc>
      </w:tr>
      <w:tr w:rsidR="008C67D2" w:rsidRPr="002D1C99" w14:paraId="3FA41EF0" w14:textId="77777777" w:rsidTr="005776E7">
        <w:tc>
          <w:tcPr>
            <w:tcW w:w="439" w:type="pct"/>
          </w:tcPr>
          <w:p w14:paraId="3D1B2C9E" w14:textId="0CD127C2" w:rsidR="008C67D2" w:rsidRPr="00381453" w:rsidRDefault="00F9262F" w:rsidP="00EF105C">
            <w:pPr>
              <w:rPr>
                <w:rFonts w:eastAsia="Calibri" w:cstheme="minorHAnsi"/>
                <w:bCs/>
                <w:sz w:val="24"/>
              </w:rPr>
            </w:pPr>
            <w:bookmarkStart w:id="67" w:name="A12"/>
            <w:r w:rsidRPr="00381453">
              <w:rPr>
                <w:rFonts w:eastAsia="Calibri" w:cstheme="minorHAnsi"/>
                <w:bCs/>
                <w:sz w:val="24"/>
              </w:rPr>
              <w:t>12</w:t>
            </w:r>
            <w:bookmarkEnd w:id="67"/>
          </w:p>
        </w:tc>
        <w:tc>
          <w:tcPr>
            <w:tcW w:w="4561" w:type="pct"/>
            <w:gridSpan w:val="2"/>
          </w:tcPr>
          <w:p w14:paraId="568B78BF" w14:textId="456727B7" w:rsidR="008C67D2" w:rsidRPr="00EF105C" w:rsidRDefault="00A964C5" w:rsidP="00EF105C">
            <w:pPr>
              <w:rPr>
                <w:rFonts w:eastAsia="Calibri" w:cstheme="minorHAnsi"/>
                <w:bCs/>
                <w:sz w:val="24"/>
              </w:rPr>
            </w:pPr>
            <w:r w:rsidRPr="00EF105C">
              <w:rPr>
                <w:rFonts w:eastAsia="Calibri" w:cstheme="minorHAnsi"/>
                <w:bCs/>
                <w:sz w:val="24"/>
              </w:rPr>
              <w:t xml:space="preserve">Entscheidung für eine spezifische Lösungsvariante nach Bewertung aller möglichen Optionen. Diese Entscheidung basiert auf einer Analyse von Vor- und Nachteilen jeder Variante im Hinblick auf die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w:t>
            </w:r>
          </w:p>
        </w:tc>
      </w:tr>
      <w:tr w:rsidR="005776E7" w:rsidRPr="008C67D2" w14:paraId="792BDF66" w14:textId="77777777" w:rsidTr="00435B93">
        <w:trPr>
          <w:gridAfter w:val="1"/>
          <w:wAfter w:w="3" w:type="pct"/>
        </w:trPr>
        <w:tc>
          <w:tcPr>
            <w:tcW w:w="4997" w:type="pct"/>
            <w:gridSpan w:val="2"/>
            <w:shd w:val="clear" w:color="auto" w:fill="F2F2F2"/>
          </w:tcPr>
          <w:p w14:paraId="502366CE" w14:textId="77777777" w:rsidR="005776E7" w:rsidRPr="008C67D2" w:rsidRDefault="005776E7" w:rsidP="00EF105C">
            <w:pPr>
              <w:rPr>
                <w:rFonts w:eastAsia="Calibri"/>
                <w:sz w:val="24"/>
              </w:rPr>
            </w:pPr>
            <w:bookmarkStart w:id="68" w:name="_Toc160107553"/>
            <w:r w:rsidRPr="008C67D2">
              <w:rPr>
                <w:rFonts w:eastAsia="Calibri"/>
                <w:b/>
                <w:sz w:val="24"/>
              </w:rPr>
              <w:t xml:space="preserve">Phase </w:t>
            </w:r>
            <w:r>
              <w:rPr>
                <w:rFonts w:eastAsia="Calibri"/>
                <w:b/>
                <w:sz w:val="24"/>
              </w:rPr>
              <w:t>Realisieren</w:t>
            </w:r>
            <w:r w:rsidRPr="008C67D2">
              <w:rPr>
                <w:rFonts w:eastAsia="Calibri"/>
                <w:b/>
                <w:sz w:val="24"/>
              </w:rPr>
              <w:t>:</w:t>
            </w:r>
          </w:p>
        </w:tc>
      </w:tr>
      <w:tr w:rsidR="005776E7" w:rsidRPr="002D1C99" w14:paraId="0435A7E5" w14:textId="77777777" w:rsidTr="00435B93">
        <w:trPr>
          <w:gridAfter w:val="1"/>
          <w:wAfter w:w="3" w:type="pct"/>
        </w:trPr>
        <w:tc>
          <w:tcPr>
            <w:tcW w:w="439" w:type="pct"/>
          </w:tcPr>
          <w:p w14:paraId="232641D8" w14:textId="77777777" w:rsidR="005776E7" w:rsidRPr="00EF105C" w:rsidRDefault="005776E7" w:rsidP="00EF105C">
            <w:pPr>
              <w:rPr>
                <w:rFonts w:eastAsia="Calibri" w:cstheme="minorHAnsi"/>
                <w:bCs/>
                <w:sz w:val="24"/>
              </w:rPr>
            </w:pPr>
            <w:bookmarkStart w:id="69" w:name="A13"/>
            <w:r w:rsidRPr="00EF105C">
              <w:rPr>
                <w:rFonts w:eastAsia="Calibri" w:cstheme="minorHAnsi"/>
                <w:bCs/>
                <w:sz w:val="24"/>
              </w:rPr>
              <w:t>13</w:t>
            </w:r>
            <w:bookmarkEnd w:id="69"/>
          </w:p>
        </w:tc>
        <w:tc>
          <w:tcPr>
            <w:tcW w:w="4558" w:type="pct"/>
          </w:tcPr>
          <w:p w14:paraId="0DB8C3A1" w14:textId="6F9ECA04" w:rsidR="005776E7" w:rsidRPr="00EF105C" w:rsidRDefault="005776E7" w:rsidP="00EF105C">
            <w:pPr>
              <w:rPr>
                <w:rFonts w:eastAsia="Calibri" w:cstheme="minorHAnsi"/>
                <w:bCs/>
                <w:sz w:val="24"/>
              </w:rPr>
            </w:pPr>
            <w:r w:rsidRPr="00EF105C">
              <w:rPr>
                <w:rFonts w:eastAsia="Calibri" w:cstheme="minorHAnsi"/>
                <w:bCs/>
                <w:sz w:val="24"/>
              </w:rPr>
              <w:t>Implementierung der Datenbank gemä</w:t>
            </w:r>
            <w:r w:rsidR="00DE6301" w:rsidRPr="00EF105C">
              <w:rPr>
                <w:rFonts w:eastAsia="Calibri" w:cstheme="minorHAnsi"/>
                <w:bCs/>
                <w:sz w:val="24"/>
              </w:rPr>
              <w:t>ss</w:t>
            </w:r>
            <w:r w:rsidRPr="00EF105C">
              <w:rPr>
                <w:rFonts w:eastAsia="Calibri" w:cstheme="minorHAnsi"/>
                <w:bCs/>
                <w:sz w:val="24"/>
              </w:rPr>
              <w:t xml:space="preserve"> dem zuvor entworfenen Modell. Dies umfasst die Einrichtung von Tabellen und deren Beziehungen.</w:t>
            </w:r>
          </w:p>
        </w:tc>
      </w:tr>
      <w:tr w:rsidR="005776E7" w:rsidRPr="002D1C99" w14:paraId="4F26B21C" w14:textId="77777777" w:rsidTr="00435B93">
        <w:trPr>
          <w:gridAfter w:val="1"/>
          <w:wAfter w:w="3" w:type="pct"/>
        </w:trPr>
        <w:tc>
          <w:tcPr>
            <w:tcW w:w="439" w:type="pct"/>
          </w:tcPr>
          <w:p w14:paraId="1976BCB5" w14:textId="77777777" w:rsidR="005776E7" w:rsidRPr="00EF105C" w:rsidRDefault="005776E7" w:rsidP="00EF105C">
            <w:pPr>
              <w:rPr>
                <w:rFonts w:eastAsia="Calibri" w:cstheme="minorHAnsi"/>
                <w:bCs/>
                <w:sz w:val="24"/>
              </w:rPr>
            </w:pPr>
            <w:bookmarkStart w:id="70" w:name="A14"/>
            <w:r w:rsidRPr="00EF105C">
              <w:rPr>
                <w:rFonts w:eastAsia="Calibri" w:cstheme="minorHAnsi"/>
                <w:bCs/>
                <w:sz w:val="24"/>
              </w:rPr>
              <w:t>14</w:t>
            </w:r>
            <w:bookmarkEnd w:id="70"/>
          </w:p>
        </w:tc>
        <w:tc>
          <w:tcPr>
            <w:tcW w:w="4558" w:type="pct"/>
          </w:tcPr>
          <w:p w14:paraId="7B322E49" w14:textId="05488173" w:rsidR="005776E7" w:rsidRPr="00EF105C" w:rsidRDefault="005776E7" w:rsidP="00EF105C">
            <w:pPr>
              <w:rPr>
                <w:rFonts w:eastAsia="Calibri" w:cstheme="minorHAnsi"/>
                <w:bCs/>
                <w:sz w:val="24"/>
              </w:rPr>
            </w:pPr>
            <w:r w:rsidRPr="00EF105C">
              <w:rPr>
                <w:rFonts w:eastAsia="Calibri" w:cstheme="minorHAnsi"/>
                <w:bCs/>
                <w:sz w:val="24"/>
              </w:rPr>
              <w:t>Entwicklung von Mechanismen zur Erkennung und Handhabung von Fehlern während des Datenimportprozesses</w:t>
            </w:r>
            <w:r w:rsidR="00FA07BA" w:rsidRPr="00EF105C">
              <w:rPr>
                <w:rFonts w:eastAsia="Calibri" w:cstheme="minorHAnsi"/>
                <w:bCs/>
                <w:sz w:val="24"/>
              </w:rPr>
              <w:t xml:space="preserve"> vom LMS entstehen</w:t>
            </w:r>
            <w:r w:rsidRPr="00EF105C">
              <w:rPr>
                <w:rFonts w:eastAsia="Calibri" w:cstheme="minorHAnsi"/>
                <w:bCs/>
                <w:sz w:val="24"/>
              </w:rPr>
              <w:t>. Ziel ist es, die Integrität der in die Datenbank eingespeisten Daten sicherzustellen.</w:t>
            </w:r>
          </w:p>
        </w:tc>
      </w:tr>
      <w:tr w:rsidR="005776E7" w:rsidRPr="002D1C99" w14:paraId="0E400DEE" w14:textId="77777777" w:rsidTr="00435B93">
        <w:trPr>
          <w:gridAfter w:val="1"/>
          <w:wAfter w:w="3" w:type="pct"/>
        </w:trPr>
        <w:tc>
          <w:tcPr>
            <w:tcW w:w="439" w:type="pct"/>
          </w:tcPr>
          <w:p w14:paraId="1A8BC54D" w14:textId="77777777" w:rsidR="005776E7" w:rsidRPr="00EF105C" w:rsidRDefault="005776E7" w:rsidP="00EF105C">
            <w:pPr>
              <w:rPr>
                <w:rFonts w:eastAsia="Calibri" w:cstheme="minorHAnsi"/>
                <w:bCs/>
                <w:sz w:val="24"/>
              </w:rPr>
            </w:pPr>
            <w:bookmarkStart w:id="71" w:name="A15"/>
            <w:r w:rsidRPr="00EF105C">
              <w:rPr>
                <w:rFonts w:eastAsia="Calibri" w:cstheme="minorHAnsi"/>
                <w:bCs/>
                <w:sz w:val="24"/>
              </w:rPr>
              <w:t>15</w:t>
            </w:r>
            <w:bookmarkEnd w:id="71"/>
          </w:p>
        </w:tc>
        <w:tc>
          <w:tcPr>
            <w:tcW w:w="4558" w:type="pct"/>
          </w:tcPr>
          <w:p w14:paraId="7F1CC860" w14:textId="6083F751" w:rsidR="005776E7" w:rsidRPr="00EF105C" w:rsidRDefault="005776E7" w:rsidP="00EF105C">
            <w:pPr>
              <w:rPr>
                <w:rFonts w:eastAsia="Calibri" w:cstheme="minorHAnsi"/>
                <w:bCs/>
                <w:sz w:val="24"/>
              </w:rPr>
            </w:pPr>
            <w:r w:rsidRPr="00EF105C">
              <w:rPr>
                <w:rFonts w:eastAsia="Calibri" w:cstheme="minorHAnsi"/>
                <w:bCs/>
                <w:sz w:val="24"/>
              </w:rPr>
              <w:t xml:space="preserve">Entwicklung von Backend-Funktionen zur Verwaltung von Bildern, einschliesslich Upload, </w:t>
            </w:r>
            <w:r w:rsidR="0065399D" w:rsidRPr="00EF105C">
              <w:rPr>
                <w:rFonts w:eastAsia="Calibri" w:cstheme="minorHAnsi"/>
                <w:bCs/>
                <w:sz w:val="24"/>
              </w:rPr>
              <w:t xml:space="preserve">skalierung, </w:t>
            </w:r>
            <w:r w:rsidRPr="00EF105C">
              <w:rPr>
                <w:rFonts w:eastAsia="Calibri" w:cstheme="minorHAnsi"/>
                <w:bCs/>
                <w:sz w:val="24"/>
              </w:rPr>
              <w:t>Speicherung, Bearbeitung und Löschung von Bildern gemä</w:t>
            </w:r>
            <w:r w:rsidR="0065399D" w:rsidRPr="00EF105C">
              <w:rPr>
                <w:rFonts w:eastAsia="Calibri" w:cstheme="minorHAnsi"/>
                <w:bCs/>
                <w:sz w:val="24"/>
              </w:rPr>
              <w:t>ss</w:t>
            </w:r>
            <w:r w:rsidRPr="00EF105C">
              <w:rPr>
                <w:rFonts w:eastAsia="Calibri" w:cstheme="minorHAnsi"/>
                <w:bCs/>
                <w:sz w:val="24"/>
              </w:rPr>
              <w:t xml:space="preserve"> de</w:t>
            </w:r>
            <w:r w:rsidR="002D7CDE" w:rsidRPr="00EF105C">
              <w:rPr>
                <w:rFonts w:eastAsia="Calibri" w:cstheme="minorHAnsi"/>
                <w:bCs/>
                <w:sz w:val="24"/>
              </w:rPr>
              <w:t xml:space="preserv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w:t>
            </w:r>
          </w:p>
        </w:tc>
      </w:tr>
      <w:tr w:rsidR="005776E7" w:rsidRPr="002D1C99" w14:paraId="232B6497" w14:textId="77777777" w:rsidTr="00435B93">
        <w:trPr>
          <w:gridAfter w:val="1"/>
          <w:wAfter w:w="3" w:type="pct"/>
        </w:trPr>
        <w:tc>
          <w:tcPr>
            <w:tcW w:w="439" w:type="pct"/>
          </w:tcPr>
          <w:p w14:paraId="4A630B19" w14:textId="77777777" w:rsidR="005776E7" w:rsidRPr="00EF105C" w:rsidRDefault="005776E7" w:rsidP="00EF105C">
            <w:pPr>
              <w:rPr>
                <w:rFonts w:eastAsia="Calibri" w:cstheme="minorHAnsi"/>
                <w:bCs/>
                <w:sz w:val="24"/>
              </w:rPr>
            </w:pPr>
            <w:bookmarkStart w:id="72" w:name="A16"/>
            <w:r w:rsidRPr="00EF105C">
              <w:rPr>
                <w:rFonts w:eastAsia="Calibri" w:cstheme="minorHAnsi"/>
                <w:bCs/>
                <w:sz w:val="24"/>
              </w:rPr>
              <w:t>16</w:t>
            </w:r>
            <w:bookmarkEnd w:id="72"/>
          </w:p>
        </w:tc>
        <w:tc>
          <w:tcPr>
            <w:tcW w:w="4558" w:type="pct"/>
          </w:tcPr>
          <w:p w14:paraId="54AD9B4B" w14:textId="5A0D6ABB" w:rsidR="005776E7" w:rsidRPr="00EF105C" w:rsidRDefault="002D7CDE" w:rsidP="00EF105C">
            <w:pPr>
              <w:rPr>
                <w:rFonts w:eastAsia="Calibri" w:cstheme="minorHAnsi"/>
                <w:bCs/>
                <w:sz w:val="24"/>
              </w:rPr>
            </w:pPr>
            <w:r w:rsidRPr="00EF105C">
              <w:rPr>
                <w:rFonts w:eastAsia="Calibri" w:cstheme="minorHAnsi"/>
                <w:bCs/>
                <w:sz w:val="24"/>
              </w:rPr>
              <w:t>Implementierung von Sicherheitsmechanismen für das Backend, die es Benutzern ermöglichen, sich sicher einzuloggen und auszuloggen, sowie die Verwaltung von Sessions.</w:t>
            </w:r>
          </w:p>
        </w:tc>
      </w:tr>
      <w:tr w:rsidR="005776E7" w:rsidRPr="002D1C99" w14:paraId="57F325F9" w14:textId="77777777" w:rsidTr="00435B93">
        <w:trPr>
          <w:gridAfter w:val="1"/>
          <w:wAfter w:w="3" w:type="pct"/>
        </w:trPr>
        <w:tc>
          <w:tcPr>
            <w:tcW w:w="439" w:type="pct"/>
          </w:tcPr>
          <w:p w14:paraId="52BEAE40" w14:textId="77777777" w:rsidR="005776E7" w:rsidRPr="00EF105C" w:rsidRDefault="005776E7" w:rsidP="00EF105C">
            <w:pPr>
              <w:rPr>
                <w:rFonts w:eastAsia="Calibri" w:cstheme="minorHAnsi"/>
                <w:bCs/>
                <w:sz w:val="24"/>
              </w:rPr>
            </w:pPr>
            <w:bookmarkStart w:id="73" w:name="A17"/>
            <w:r w:rsidRPr="00EF105C">
              <w:rPr>
                <w:rFonts w:eastAsia="Calibri" w:cstheme="minorHAnsi"/>
                <w:bCs/>
                <w:sz w:val="24"/>
              </w:rPr>
              <w:t>17</w:t>
            </w:r>
            <w:bookmarkEnd w:id="73"/>
          </w:p>
        </w:tc>
        <w:tc>
          <w:tcPr>
            <w:tcW w:w="4558" w:type="pct"/>
          </w:tcPr>
          <w:p w14:paraId="782FAC55" w14:textId="4D373AC6" w:rsidR="005776E7" w:rsidRPr="00EF105C" w:rsidRDefault="00166AE8" w:rsidP="00EF105C">
            <w:pPr>
              <w:rPr>
                <w:rFonts w:eastAsia="Calibri" w:cstheme="minorHAnsi"/>
                <w:bCs/>
                <w:sz w:val="24"/>
              </w:rPr>
            </w:pPr>
            <w:r w:rsidRPr="00EF105C">
              <w:rPr>
                <w:rFonts w:eastAsia="Calibri" w:cstheme="minorHAnsi"/>
                <w:bCs/>
                <w:sz w:val="24"/>
              </w:rPr>
              <w:t>Entwicklung von Backend-Funktionen zur Verwaltung von Benutzerkonten, einschliesslich Erstellung, Bearbeitung und Deaktivierung von Benutzern.</w:t>
            </w:r>
          </w:p>
        </w:tc>
      </w:tr>
      <w:tr w:rsidR="005776E7" w:rsidRPr="002D1C99" w14:paraId="51D0DD4E" w14:textId="77777777" w:rsidTr="00435B93">
        <w:trPr>
          <w:gridAfter w:val="1"/>
          <w:wAfter w:w="3" w:type="pct"/>
        </w:trPr>
        <w:tc>
          <w:tcPr>
            <w:tcW w:w="439" w:type="pct"/>
          </w:tcPr>
          <w:p w14:paraId="2604AD48" w14:textId="77777777" w:rsidR="005776E7" w:rsidRPr="00EF105C" w:rsidRDefault="005776E7" w:rsidP="00EF105C">
            <w:pPr>
              <w:rPr>
                <w:rFonts w:eastAsia="Calibri" w:cstheme="minorHAnsi"/>
                <w:bCs/>
                <w:sz w:val="24"/>
              </w:rPr>
            </w:pPr>
            <w:bookmarkStart w:id="74" w:name="A18"/>
            <w:r w:rsidRPr="00EF105C">
              <w:rPr>
                <w:rFonts w:eastAsia="Calibri" w:cstheme="minorHAnsi"/>
                <w:bCs/>
                <w:sz w:val="24"/>
              </w:rPr>
              <w:t>18</w:t>
            </w:r>
            <w:bookmarkEnd w:id="74"/>
          </w:p>
        </w:tc>
        <w:tc>
          <w:tcPr>
            <w:tcW w:w="4558" w:type="pct"/>
          </w:tcPr>
          <w:p w14:paraId="1C78653F" w14:textId="3A899242" w:rsidR="005776E7" w:rsidRPr="00EF105C" w:rsidRDefault="00354F26" w:rsidP="00EF105C">
            <w:pPr>
              <w:rPr>
                <w:rFonts w:eastAsia="Calibri" w:cstheme="minorHAnsi"/>
                <w:bCs/>
                <w:sz w:val="24"/>
              </w:rPr>
            </w:pPr>
            <w:r w:rsidRPr="00EF105C">
              <w:rPr>
                <w:rFonts w:eastAsia="Calibri" w:cstheme="minorHAnsi"/>
                <w:bCs/>
                <w:sz w:val="24"/>
              </w:rPr>
              <w:t>Zeitraum für letzte Anpassungen am Backend und Puffer für unvorhergesehene Aufgaben oder Verzögerungen. Ziel ist es, eine stabile und vollständig funktionierende Backend-Infrastruktur sicherzustellen.</w:t>
            </w:r>
          </w:p>
        </w:tc>
      </w:tr>
      <w:tr w:rsidR="005776E7" w:rsidRPr="002D1C99" w14:paraId="2B3243E9" w14:textId="77777777" w:rsidTr="00435B93">
        <w:trPr>
          <w:gridAfter w:val="1"/>
          <w:wAfter w:w="3" w:type="pct"/>
        </w:trPr>
        <w:tc>
          <w:tcPr>
            <w:tcW w:w="439" w:type="pct"/>
          </w:tcPr>
          <w:p w14:paraId="54C6D4BF" w14:textId="77777777" w:rsidR="005776E7" w:rsidRPr="00EF105C" w:rsidRDefault="005776E7" w:rsidP="00EF105C">
            <w:pPr>
              <w:rPr>
                <w:rFonts w:eastAsia="Calibri" w:cstheme="minorHAnsi"/>
                <w:bCs/>
                <w:sz w:val="24"/>
              </w:rPr>
            </w:pPr>
            <w:bookmarkStart w:id="75" w:name="A19"/>
            <w:r w:rsidRPr="00EF105C">
              <w:rPr>
                <w:rFonts w:eastAsia="Calibri" w:cstheme="minorHAnsi"/>
                <w:bCs/>
                <w:sz w:val="24"/>
              </w:rPr>
              <w:t>19</w:t>
            </w:r>
            <w:bookmarkEnd w:id="75"/>
          </w:p>
        </w:tc>
        <w:tc>
          <w:tcPr>
            <w:tcW w:w="4558" w:type="pct"/>
          </w:tcPr>
          <w:p w14:paraId="6ADC944D" w14:textId="3CB5230F" w:rsidR="005776E7" w:rsidRPr="00EF105C" w:rsidRDefault="00354F26" w:rsidP="00EF105C">
            <w:pPr>
              <w:rPr>
                <w:rFonts w:eastAsia="Calibri" w:cstheme="minorHAnsi"/>
                <w:bCs/>
                <w:sz w:val="24"/>
              </w:rPr>
            </w:pPr>
            <w:r w:rsidRPr="00EF105C">
              <w:rPr>
                <w:rFonts w:eastAsia="Calibri" w:cstheme="minorHAnsi"/>
                <w:bCs/>
                <w:sz w:val="24"/>
              </w:rPr>
              <w:t xml:space="preserve">Anpassung und Optimierung der Kommunikation zwischen Frontend und </w:t>
            </w:r>
            <w:proofErr w:type="gramStart"/>
            <w:r w:rsidRPr="00EF105C">
              <w:rPr>
                <w:rFonts w:eastAsia="Calibri" w:cstheme="minorHAnsi"/>
                <w:bCs/>
                <w:sz w:val="24"/>
              </w:rPr>
              <w:t>Backend</w:t>
            </w:r>
            <w:proofErr w:type="gramEnd"/>
            <w:r w:rsidRPr="00EF105C">
              <w:rPr>
                <w:rFonts w:eastAsia="Calibri" w:cstheme="minorHAnsi"/>
                <w:bCs/>
                <w:sz w:val="24"/>
              </w:rPr>
              <w:t>, um eine reibungslose Datenübertragung und Interaktion zu gewährleisten.</w:t>
            </w:r>
          </w:p>
        </w:tc>
      </w:tr>
      <w:tr w:rsidR="005776E7" w:rsidRPr="002D1C99" w14:paraId="1F08D27C" w14:textId="77777777" w:rsidTr="00435B93">
        <w:trPr>
          <w:gridAfter w:val="1"/>
          <w:wAfter w:w="3" w:type="pct"/>
        </w:trPr>
        <w:tc>
          <w:tcPr>
            <w:tcW w:w="439" w:type="pct"/>
          </w:tcPr>
          <w:p w14:paraId="426417E3" w14:textId="77777777" w:rsidR="005776E7" w:rsidRPr="00EF105C" w:rsidRDefault="005776E7" w:rsidP="00EF105C">
            <w:pPr>
              <w:rPr>
                <w:rFonts w:eastAsia="Calibri" w:cstheme="minorHAnsi"/>
                <w:bCs/>
                <w:sz w:val="24"/>
              </w:rPr>
            </w:pPr>
            <w:bookmarkStart w:id="76" w:name="A20"/>
            <w:r w:rsidRPr="00EF105C">
              <w:rPr>
                <w:rFonts w:eastAsia="Calibri" w:cstheme="minorHAnsi"/>
                <w:bCs/>
                <w:sz w:val="24"/>
              </w:rPr>
              <w:t>20</w:t>
            </w:r>
            <w:bookmarkEnd w:id="76"/>
          </w:p>
        </w:tc>
        <w:tc>
          <w:tcPr>
            <w:tcW w:w="4558" w:type="pct"/>
          </w:tcPr>
          <w:p w14:paraId="14F53BEE" w14:textId="5C6D2BC7" w:rsidR="005776E7" w:rsidRPr="00EF105C" w:rsidRDefault="00354F26" w:rsidP="00EF105C">
            <w:pPr>
              <w:rPr>
                <w:rFonts w:eastAsia="Calibri" w:cstheme="minorHAnsi"/>
                <w:bCs/>
                <w:sz w:val="24"/>
              </w:rPr>
            </w:pPr>
            <w:r w:rsidRPr="00EF105C">
              <w:rPr>
                <w:rFonts w:eastAsia="Calibri" w:cstheme="minorHAnsi"/>
                <w:bCs/>
                <w:sz w:val="24"/>
              </w:rPr>
              <w:t>Implementierung von Sicherheitsmechanismen im Frontend, um den Zugriff auf geschützte Bereiche der Anwendung zu kontrollieren, sowie die Einrichtung von Routing-Regeln für eine intuitive Navigation.</w:t>
            </w:r>
          </w:p>
        </w:tc>
      </w:tr>
      <w:tr w:rsidR="005776E7" w:rsidRPr="002D1C99" w14:paraId="6F53EB4A" w14:textId="77777777" w:rsidTr="00435B93">
        <w:trPr>
          <w:gridAfter w:val="1"/>
          <w:wAfter w:w="3" w:type="pct"/>
        </w:trPr>
        <w:tc>
          <w:tcPr>
            <w:tcW w:w="439" w:type="pct"/>
          </w:tcPr>
          <w:p w14:paraId="307F9B4A" w14:textId="77777777" w:rsidR="005776E7" w:rsidRPr="00EF105C" w:rsidRDefault="005776E7" w:rsidP="00EF105C">
            <w:pPr>
              <w:rPr>
                <w:rFonts w:eastAsia="Calibri" w:cstheme="minorHAnsi"/>
                <w:bCs/>
                <w:sz w:val="24"/>
              </w:rPr>
            </w:pPr>
            <w:bookmarkStart w:id="77" w:name="A21"/>
            <w:r w:rsidRPr="00EF105C">
              <w:rPr>
                <w:rFonts w:eastAsia="Calibri" w:cstheme="minorHAnsi"/>
                <w:bCs/>
                <w:sz w:val="24"/>
              </w:rPr>
              <w:t>21</w:t>
            </w:r>
            <w:bookmarkEnd w:id="77"/>
          </w:p>
        </w:tc>
        <w:tc>
          <w:tcPr>
            <w:tcW w:w="4558" w:type="pct"/>
          </w:tcPr>
          <w:p w14:paraId="2A754139" w14:textId="7D7D17B5" w:rsidR="005776E7" w:rsidRPr="00EF105C" w:rsidRDefault="00354F26" w:rsidP="00EF105C">
            <w:pPr>
              <w:rPr>
                <w:rFonts w:eastAsia="Calibri" w:cstheme="minorHAnsi"/>
                <w:bCs/>
                <w:sz w:val="24"/>
              </w:rPr>
            </w:pPr>
            <w:r w:rsidRPr="00EF105C">
              <w:rPr>
                <w:rFonts w:eastAsia="Calibri" w:cstheme="minorHAnsi"/>
                <w:bCs/>
                <w:sz w:val="24"/>
              </w:rPr>
              <w:t>Entwicklung einer robusten Authentifizierungsinfrastruktur im Frontend, die es Benutzern ermöglicht, sich sicher anzumelden und Zugriff auf autorisierte Inhalte zu erhalten.</w:t>
            </w:r>
          </w:p>
        </w:tc>
      </w:tr>
      <w:tr w:rsidR="005776E7" w:rsidRPr="002D1C99" w14:paraId="26E476FD" w14:textId="77777777" w:rsidTr="00435B93">
        <w:trPr>
          <w:gridAfter w:val="1"/>
          <w:wAfter w:w="3" w:type="pct"/>
        </w:trPr>
        <w:tc>
          <w:tcPr>
            <w:tcW w:w="439" w:type="pct"/>
          </w:tcPr>
          <w:p w14:paraId="01766FF2" w14:textId="77777777" w:rsidR="005776E7" w:rsidRPr="00EF105C" w:rsidRDefault="005776E7" w:rsidP="00EF105C">
            <w:pPr>
              <w:rPr>
                <w:rFonts w:eastAsia="Calibri" w:cstheme="minorHAnsi"/>
                <w:bCs/>
                <w:sz w:val="24"/>
              </w:rPr>
            </w:pPr>
            <w:bookmarkStart w:id="78" w:name="A22"/>
            <w:r w:rsidRPr="00EF105C">
              <w:rPr>
                <w:rFonts w:eastAsia="Calibri" w:cstheme="minorHAnsi"/>
                <w:bCs/>
                <w:sz w:val="24"/>
              </w:rPr>
              <w:lastRenderedPageBreak/>
              <w:t>22</w:t>
            </w:r>
            <w:bookmarkEnd w:id="78"/>
          </w:p>
        </w:tc>
        <w:tc>
          <w:tcPr>
            <w:tcW w:w="4558" w:type="pct"/>
          </w:tcPr>
          <w:p w14:paraId="37B14658" w14:textId="07F68894" w:rsidR="005776E7" w:rsidRPr="00EF105C" w:rsidRDefault="00354F26" w:rsidP="00EF105C">
            <w:pPr>
              <w:rPr>
                <w:rFonts w:eastAsia="Calibri" w:cstheme="minorHAnsi"/>
                <w:bCs/>
                <w:sz w:val="24"/>
              </w:rPr>
            </w:pPr>
            <w:r w:rsidRPr="00EF105C">
              <w:rPr>
                <w:rFonts w:eastAsia="Calibri" w:cstheme="minorHAnsi"/>
                <w:bCs/>
                <w:sz w:val="24"/>
              </w:rPr>
              <w:t>Erstellung von Frontend-Komponenten für Login- und Logout-Funktionalitäten, einschlie</w:t>
            </w:r>
            <w:r w:rsidR="00DE6301" w:rsidRPr="00EF105C">
              <w:rPr>
                <w:rFonts w:eastAsia="Calibri" w:cstheme="minorHAnsi"/>
                <w:bCs/>
                <w:sz w:val="24"/>
              </w:rPr>
              <w:t>ss</w:t>
            </w:r>
            <w:r w:rsidRPr="00EF105C">
              <w:rPr>
                <w:rFonts w:eastAsia="Calibri" w:cstheme="minorHAnsi"/>
                <w:bCs/>
                <w:sz w:val="24"/>
              </w:rPr>
              <w:t>lich Benutzeroberflächen für die Eingabe von Anmeldedaten und die Verwaltung von Benutzersitzungen.</w:t>
            </w:r>
          </w:p>
        </w:tc>
      </w:tr>
      <w:tr w:rsidR="005776E7" w:rsidRPr="002D1C99" w14:paraId="4DA821AF" w14:textId="77777777" w:rsidTr="00435B93">
        <w:trPr>
          <w:gridAfter w:val="1"/>
          <w:wAfter w:w="3" w:type="pct"/>
        </w:trPr>
        <w:tc>
          <w:tcPr>
            <w:tcW w:w="439" w:type="pct"/>
          </w:tcPr>
          <w:p w14:paraId="25B57EC2" w14:textId="77777777" w:rsidR="005776E7" w:rsidRPr="00EF105C" w:rsidRDefault="005776E7" w:rsidP="00EF105C">
            <w:pPr>
              <w:rPr>
                <w:rFonts w:eastAsia="Calibri" w:cstheme="minorHAnsi"/>
                <w:bCs/>
                <w:sz w:val="24"/>
              </w:rPr>
            </w:pPr>
            <w:bookmarkStart w:id="79" w:name="A23"/>
            <w:r w:rsidRPr="00EF105C">
              <w:rPr>
                <w:rFonts w:eastAsia="Calibri" w:cstheme="minorHAnsi"/>
                <w:bCs/>
                <w:sz w:val="24"/>
              </w:rPr>
              <w:t>23</w:t>
            </w:r>
            <w:bookmarkEnd w:id="79"/>
          </w:p>
        </w:tc>
        <w:tc>
          <w:tcPr>
            <w:tcW w:w="4558" w:type="pct"/>
          </w:tcPr>
          <w:p w14:paraId="3ECCB0D1" w14:textId="0B0760E4" w:rsidR="005776E7" w:rsidRPr="00EF105C" w:rsidRDefault="00354F26" w:rsidP="00EF105C">
            <w:pPr>
              <w:rPr>
                <w:rFonts w:eastAsia="Calibri" w:cstheme="minorHAnsi"/>
                <w:bCs/>
                <w:sz w:val="24"/>
              </w:rPr>
            </w:pPr>
            <w:r w:rsidRPr="00EF105C">
              <w:rPr>
                <w:rFonts w:eastAsia="Calibri" w:cstheme="minorHAnsi"/>
                <w:bCs/>
                <w:sz w:val="24"/>
              </w:rPr>
              <w:t>Implementierung einer Benutzeroberfläche und Logik für den Upload von Bildern durch den Benutzer, einschlie</w:t>
            </w:r>
            <w:r w:rsidR="00892730" w:rsidRPr="00EF105C">
              <w:rPr>
                <w:rFonts w:eastAsia="Calibri" w:cstheme="minorHAnsi"/>
                <w:bCs/>
                <w:sz w:val="24"/>
              </w:rPr>
              <w:t>ss</w:t>
            </w:r>
            <w:r w:rsidRPr="00EF105C">
              <w:rPr>
                <w:rFonts w:eastAsia="Calibri" w:cstheme="minorHAnsi"/>
                <w:bCs/>
                <w:sz w:val="24"/>
              </w:rPr>
              <w:t>lich Feedbackmechanismen zur Anzeige des Upload-Status.</w:t>
            </w:r>
          </w:p>
        </w:tc>
      </w:tr>
      <w:tr w:rsidR="005776E7" w:rsidRPr="002D1C99" w14:paraId="473FA672" w14:textId="77777777" w:rsidTr="00435B93">
        <w:trPr>
          <w:gridAfter w:val="1"/>
          <w:wAfter w:w="3" w:type="pct"/>
        </w:trPr>
        <w:tc>
          <w:tcPr>
            <w:tcW w:w="439" w:type="pct"/>
          </w:tcPr>
          <w:p w14:paraId="462115A8" w14:textId="77777777" w:rsidR="005776E7" w:rsidRPr="00EF105C" w:rsidRDefault="005776E7" w:rsidP="00EF105C">
            <w:pPr>
              <w:rPr>
                <w:rFonts w:eastAsia="Calibri" w:cstheme="minorHAnsi"/>
                <w:bCs/>
                <w:sz w:val="24"/>
              </w:rPr>
            </w:pPr>
            <w:bookmarkStart w:id="80" w:name="A24"/>
            <w:r w:rsidRPr="00EF105C">
              <w:rPr>
                <w:rFonts w:eastAsia="Calibri" w:cstheme="minorHAnsi"/>
                <w:bCs/>
                <w:sz w:val="24"/>
              </w:rPr>
              <w:t>24</w:t>
            </w:r>
            <w:bookmarkEnd w:id="80"/>
          </w:p>
        </w:tc>
        <w:tc>
          <w:tcPr>
            <w:tcW w:w="4558" w:type="pct"/>
          </w:tcPr>
          <w:p w14:paraId="7E48BB20" w14:textId="2E908273" w:rsidR="005776E7" w:rsidRPr="00EF105C" w:rsidRDefault="00511C2D" w:rsidP="00EF105C">
            <w:pPr>
              <w:rPr>
                <w:rFonts w:eastAsia="Calibri" w:cstheme="minorHAnsi"/>
                <w:bCs/>
                <w:sz w:val="24"/>
              </w:rPr>
            </w:pPr>
            <w:r w:rsidRPr="00EF105C">
              <w:rPr>
                <w:rFonts w:eastAsia="Calibri" w:cstheme="minorHAnsi"/>
                <w:bCs/>
                <w:sz w:val="24"/>
              </w:rPr>
              <w:t>Entwicklung von Frontend-Komponenten zur Anzeige von Bildern zum jeweiligen Event.</w:t>
            </w:r>
          </w:p>
        </w:tc>
      </w:tr>
      <w:tr w:rsidR="005776E7" w:rsidRPr="002D1C99" w14:paraId="5E4EB4A1" w14:textId="77777777" w:rsidTr="00435B93">
        <w:trPr>
          <w:gridAfter w:val="1"/>
          <w:wAfter w:w="3" w:type="pct"/>
        </w:trPr>
        <w:tc>
          <w:tcPr>
            <w:tcW w:w="439" w:type="pct"/>
          </w:tcPr>
          <w:p w14:paraId="6FE14BF0" w14:textId="77777777" w:rsidR="005776E7" w:rsidRPr="00EF105C" w:rsidRDefault="005776E7" w:rsidP="00EF105C">
            <w:pPr>
              <w:rPr>
                <w:rFonts w:eastAsia="Calibri" w:cstheme="minorHAnsi"/>
                <w:bCs/>
                <w:sz w:val="24"/>
              </w:rPr>
            </w:pPr>
            <w:bookmarkStart w:id="81" w:name="A25"/>
            <w:r w:rsidRPr="00EF105C">
              <w:rPr>
                <w:rFonts w:eastAsia="Calibri" w:cstheme="minorHAnsi"/>
                <w:bCs/>
                <w:sz w:val="24"/>
              </w:rPr>
              <w:t>25</w:t>
            </w:r>
            <w:bookmarkEnd w:id="81"/>
          </w:p>
        </w:tc>
        <w:tc>
          <w:tcPr>
            <w:tcW w:w="4558" w:type="pct"/>
          </w:tcPr>
          <w:p w14:paraId="312B1EF0" w14:textId="45F538C5" w:rsidR="005776E7" w:rsidRPr="00EF105C" w:rsidRDefault="00894148" w:rsidP="00EF105C">
            <w:pPr>
              <w:rPr>
                <w:rFonts w:eastAsia="Calibri" w:cstheme="minorHAnsi"/>
                <w:bCs/>
                <w:sz w:val="24"/>
              </w:rPr>
            </w:pPr>
            <w:r w:rsidRPr="00EF105C">
              <w:rPr>
                <w:rFonts w:eastAsia="Calibri" w:cstheme="minorHAnsi"/>
                <w:bCs/>
                <w:sz w:val="24"/>
              </w:rPr>
              <w:t>Erstellung von Benutzeroberflächen und Logiken im Frontend zur Verwaltung von Bildern, einschliesslich Funktionen zum Erstellen, Bearbeiten und Löschen von Bildern.</w:t>
            </w:r>
          </w:p>
        </w:tc>
      </w:tr>
      <w:tr w:rsidR="005776E7" w:rsidRPr="002D1C99" w14:paraId="71EF403F" w14:textId="77777777" w:rsidTr="00435B93">
        <w:trPr>
          <w:gridAfter w:val="1"/>
          <w:wAfter w:w="3" w:type="pct"/>
        </w:trPr>
        <w:tc>
          <w:tcPr>
            <w:tcW w:w="439" w:type="pct"/>
          </w:tcPr>
          <w:p w14:paraId="0C745D5B" w14:textId="77777777" w:rsidR="005776E7" w:rsidRPr="00EF105C" w:rsidRDefault="005776E7" w:rsidP="00EF105C">
            <w:pPr>
              <w:rPr>
                <w:rFonts w:eastAsia="Calibri" w:cstheme="minorHAnsi"/>
                <w:bCs/>
                <w:sz w:val="24"/>
              </w:rPr>
            </w:pPr>
            <w:bookmarkStart w:id="82" w:name="A26"/>
            <w:r w:rsidRPr="00EF105C">
              <w:rPr>
                <w:rFonts w:eastAsia="Calibri" w:cstheme="minorHAnsi"/>
                <w:bCs/>
                <w:sz w:val="24"/>
              </w:rPr>
              <w:t>26</w:t>
            </w:r>
            <w:bookmarkEnd w:id="82"/>
          </w:p>
        </w:tc>
        <w:tc>
          <w:tcPr>
            <w:tcW w:w="4558" w:type="pct"/>
          </w:tcPr>
          <w:p w14:paraId="672E2FDE" w14:textId="0AC727F3" w:rsidR="005776E7" w:rsidRPr="00EF105C" w:rsidRDefault="008A2F86" w:rsidP="00EF105C">
            <w:pPr>
              <w:rPr>
                <w:rFonts w:eastAsia="Calibri" w:cstheme="minorHAnsi"/>
                <w:bCs/>
                <w:sz w:val="24"/>
              </w:rPr>
            </w:pPr>
            <w:r w:rsidRPr="00EF105C">
              <w:rPr>
                <w:rFonts w:eastAsia="Calibri" w:cstheme="minorHAnsi"/>
                <w:bCs/>
                <w:sz w:val="24"/>
              </w:rPr>
              <w:t xml:space="preserve">Entwicklung einer Benutzeroberfläche zur Anzeige von Datenimport-Transformationen, die Administratoren Einblick in Probleme </w:t>
            </w:r>
            <w:r w:rsidR="003E5401" w:rsidRPr="00EF105C">
              <w:rPr>
                <w:rFonts w:eastAsia="Calibri" w:cstheme="minorHAnsi"/>
                <w:bCs/>
                <w:sz w:val="24"/>
              </w:rPr>
              <w:t>gibt,</w:t>
            </w:r>
            <w:r w:rsidRPr="00EF105C">
              <w:rPr>
                <w:rFonts w:eastAsia="Calibri" w:cstheme="minorHAnsi"/>
                <w:bCs/>
                <w:sz w:val="24"/>
              </w:rPr>
              <w:t xml:space="preserve"> die während des Imports passiert sind.</w:t>
            </w:r>
          </w:p>
        </w:tc>
      </w:tr>
      <w:tr w:rsidR="005776E7" w:rsidRPr="002D1C99" w14:paraId="1E4672DD" w14:textId="77777777" w:rsidTr="00435B93">
        <w:trPr>
          <w:gridAfter w:val="1"/>
          <w:wAfter w:w="3" w:type="pct"/>
        </w:trPr>
        <w:tc>
          <w:tcPr>
            <w:tcW w:w="439" w:type="pct"/>
          </w:tcPr>
          <w:p w14:paraId="0280A09C" w14:textId="77777777" w:rsidR="005776E7" w:rsidRPr="00EF105C" w:rsidRDefault="005776E7" w:rsidP="00EF105C">
            <w:pPr>
              <w:rPr>
                <w:rFonts w:eastAsia="Calibri" w:cstheme="minorHAnsi"/>
                <w:bCs/>
                <w:sz w:val="24"/>
              </w:rPr>
            </w:pPr>
            <w:bookmarkStart w:id="83" w:name="A27"/>
            <w:r w:rsidRPr="00EF105C">
              <w:rPr>
                <w:rFonts w:eastAsia="Calibri" w:cstheme="minorHAnsi"/>
                <w:bCs/>
                <w:sz w:val="24"/>
              </w:rPr>
              <w:t>27</w:t>
            </w:r>
            <w:bookmarkEnd w:id="83"/>
          </w:p>
        </w:tc>
        <w:tc>
          <w:tcPr>
            <w:tcW w:w="4558" w:type="pct"/>
          </w:tcPr>
          <w:p w14:paraId="1B9E2D8E" w14:textId="3C4FFF88" w:rsidR="005776E7" w:rsidRPr="00EF105C" w:rsidRDefault="003E5401" w:rsidP="00EF105C">
            <w:pPr>
              <w:rPr>
                <w:rFonts w:eastAsia="Calibri" w:cstheme="minorHAnsi"/>
                <w:bCs/>
                <w:sz w:val="24"/>
              </w:rPr>
            </w:pPr>
            <w:r w:rsidRPr="00EF105C">
              <w:rPr>
                <w:rFonts w:eastAsia="Calibri" w:cstheme="minorHAnsi"/>
                <w:bCs/>
                <w:sz w:val="24"/>
              </w:rPr>
              <w:t>Implementierung einer Komponente im Frontend zur Anzeige der letzten Datenimporte, einschliesslich Status und Zeitpunkt, um Administratoren einen Überblick über Importaktivitäten zu geben.</w:t>
            </w:r>
          </w:p>
        </w:tc>
      </w:tr>
      <w:tr w:rsidR="005776E7" w:rsidRPr="002D1C99" w14:paraId="725F1FAE" w14:textId="77777777" w:rsidTr="00435B93">
        <w:trPr>
          <w:gridAfter w:val="1"/>
          <w:wAfter w:w="3" w:type="pct"/>
        </w:trPr>
        <w:tc>
          <w:tcPr>
            <w:tcW w:w="439" w:type="pct"/>
          </w:tcPr>
          <w:p w14:paraId="0FB13D56" w14:textId="77777777" w:rsidR="005776E7" w:rsidRPr="00EF105C" w:rsidRDefault="005776E7" w:rsidP="00EF105C">
            <w:pPr>
              <w:rPr>
                <w:rFonts w:eastAsia="Calibri" w:cstheme="minorHAnsi"/>
                <w:bCs/>
                <w:sz w:val="24"/>
              </w:rPr>
            </w:pPr>
            <w:bookmarkStart w:id="84" w:name="A28"/>
            <w:r w:rsidRPr="00EF105C">
              <w:rPr>
                <w:rFonts w:eastAsia="Calibri" w:cstheme="minorHAnsi"/>
                <w:bCs/>
                <w:sz w:val="24"/>
              </w:rPr>
              <w:t>28</w:t>
            </w:r>
            <w:bookmarkEnd w:id="84"/>
          </w:p>
        </w:tc>
        <w:tc>
          <w:tcPr>
            <w:tcW w:w="4558" w:type="pct"/>
          </w:tcPr>
          <w:p w14:paraId="1D8AD6CC" w14:textId="5718F2EE" w:rsidR="005776E7" w:rsidRPr="00EF105C" w:rsidRDefault="007B4C8E" w:rsidP="00EF105C">
            <w:pPr>
              <w:rPr>
                <w:rFonts w:eastAsia="Calibri" w:cstheme="minorHAnsi"/>
                <w:bCs/>
                <w:sz w:val="24"/>
              </w:rPr>
            </w:pPr>
            <w:r w:rsidRPr="00EF105C">
              <w:rPr>
                <w:rFonts w:eastAsia="Calibri" w:cstheme="minorHAnsi"/>
                <w:bCs/>
                <w:sz w:val="24"/>
              </w:rPr>
              <w:t>Entwicklung von Benutzeroberflächen und Funktionalitäten im Frontend zur Verwaltung von Benutzerkonten, einschliesslich der Erstellung, Bearbeitung und Deaktivierung von Benutzern.</w:t>
            </w:r>
          </w:p>
        </w:tc>
      </w:tr>
      <w:tr w:rsidR="005776E7" w:rsidRPr="002D1C99" w14:paraId="1E43D971" w14:textId="77777777" w:rsidTr="00435B93">
        <w:trPr>
          <w:gridAfter w:val="1"/>
          <w:wAfter w:w="3" w:type="pct"/>
        </w:trPr>
        <w:tc>
          <w:tcPr>
            <w:tcW w:w="439" w:type="pct"/>
          </w:tcPr>
          <w:p w14:paraId="464F52AB" w14:textId="77777777" w:rsidR="005776E7" w:rsidRPr="00EF105C" w:rsidRDefault="005776E7" w:rsidP="00EF105C">
            <w:pPr>
              <w:rPr>
                <w:rFonts w:eastAsia="Calibri" w:cstheme="minorHAnsi"/>
                <w:bCs/>
                <w:sz w:val="24"/>
              </w:rPr>
            </w:pPr>
            <w:bookmarkStart w:id="85" w:name="A29"/>
            <w:r w:rsidRPr="00EF105C">
              <w:rPr>
                <w:rFonts w:eastAsia="Calibri" w:cstheme="minorHAnsi"/>
                <w:bCs/>
                <w:sz w:val="24"/>
              </w:rPr>
              <w:t>29</w:t>
            </w:r>
            <w:bookmarkEnd w:id="85"/>
          </w:p>
        </w:tc>
        <w:tc>
          <w:tcPr>
            <w:tcW w:w="4558" w:type="pct"/>
          </w:tcPr>
          <w:p w14:paraId="6C2338B8" w14:textId="5FFBE9D5" w:rsidR="005776E7" w:rsidRPr="00EF105C" w:rsidRDefault="00762A54" w:rsidP="00EF105C">
            <w:pPr>
              <w:rPr>
                <w:rFonts w:eastAsia="Calibri" w:cstheme="minorHAnsi"/>
                <w:bCs/>
                <w:sz w:val="24"/>
              </w:rPr>
            </w:pPr>
            <w:r w:rsidRPr="00EF105C">
              <w:rPr>
                <w:rFonts w:eastAsia="Calibri" w:cstheme="minorHAnsi"/>
                <w:bCs/>
                <w:sz w:val="24"/>
              </w:rPr>
              <w:t>Zeitraum für letzte Anpassungen im Frontend und Puffer für unvorhergesehene Aufgaben oder Probleme. Ziel ist es, ein benutzerfreundliches und fehlerfreies Frontend zu gewährleisten.</w:t>
            </w:r>
          </w:p>
        </w:tc>
      </w:tr>
      <w:tr w:rsidR="005776E7" w:rsidRPr="002D1C99" w14:paraId="40F8932F" w14:textId="77777777" w:rsidTr="00435B93">
        <w:trPr>
          <w:gridAfter w:val="1"/>
          <w:wAfter w:w="3" w:type="pct"/>
        </w:trPr>
        <w:tc>
          <w:tcPr>
            <w:tcW w:w="439" w:type="pct"/>
          </w:tcPr>
          <w:p w14:paraId="2BF97B6D" w14:textId="77777777" w:rsidR="005776E7" w:rsidRPr="00EF105C" w:rsidRDefault="005776E7" w:rsidP="00EF105C">
            <w:pPr>
              <w:rPr>
                <w:rFonts w:eastAsia="Calibri" w:cstheme="minorHAnsi"/>
                <w:bCs/>
                <w:sz w:val="24"/>
              </w:rPr>
            </w:pPr>
            <w:bookmarkStart w:id="86" w:name="A30"/>
            <w:r w:rsidRPr="00EF105C">
              <w:rPr>
                <w:rFonts w:eastAsia="Calibri" w:cstheme="minorHAnsi"/>
                <w:bCs/>
                <w:sz w:val="24"/>
              </w:rPr>
              <w:t>30</w:t>
            </w:r>
            <w:bookmarkEnd w:id="86"/>
          </w:p>
        </w:tc>
        <w:tc>
          <w:tcPr>
            <w:tcW w:w="4558" w:type="pct"/>
          </w:tcPr>
          <w:p w14:paraId="1D00C0FE" w14:textId="51FF3CE7" w:rsidR="005776E7" w:rsidRPr="00EF105C" w:rsidRDefault="00762A54" w:rsidP="00EF105C">
            <w:pPr>
              <w:rPr>
                <w:rFonts w:eastAsia="Calibri" w:cstheme="minorHAnsi"/>
                <w:bCs/>
                <w:sz w:val="24"/>
              </w:rPr>
            </w:pPr>
            <w:r w:rsidRPr="00EF105C">
              <w:rPr>
                <w:rFonts w:eastAsia="Calibri" w:cstheme="minorHAnsi"/>
                <w:bCs/>
                <w:sz w:val="24"/>
              </w:rPr>
              <w:t>Das Verfahren umfasst die Erstellung eines Docker-Images der Anwendung, welches anschlie</w:t>
            </w:r>
            <w:r w:rsidR="004E3AFF">
              <w:rPr>
                <w:rFonts w:eastAsia="Calibri" w:cstheme="minorHAnsi"/>
                <w:bCs/>
                <w:sz w:val="24"/>
              </w:rPr>
              <w:t>ss</w:t>
            </w:r>
            <w:r w:rsidRPr="00EF105C">
              <w:rPr>
                <w:rFonts w:eastAsia="Calibri" w:cstheme="minorHAnsi"/>
                <w:bCs/>
                <w:sz w:val="24"/>
              </w:rPr>
              <w:t>end auf einem internen Linux-Server bereitgestellt wird. Zusätzlich wird eine Aktualisierung der Datenbank auf dem Server durchgeführt.</w:t>
            </w:r>
          </w:p>
        </w:tc>
      </w:tr>
      <w:tr w:rsidR="00435B93" w:rsidRPr="002D1C99" w14:paraId="05D600DE" w14:textId="77777777" w:rsidTr="003D3C17">
        <w:trPr>
          <w:gridAfter w:val="1"/>
          <w:wAfter w:w="4" w:type="pct"/>
        </w:trPr>
        <w:tc>
          <w:tcPr>
            <w:tcW w:w="4996" w:type="pct"/>
            <w:gridSpan w:val="2"/>
            <w:shd w:val="clear" w:color="auto" w:fill="F2F2F2"/>
          </w:tcPr>
          <w:p w14:paraId="757ADF50" w14:textId="77777777" w:rsidR="00435B93" w:rsidRPr="008C67D2" w:rsidRDefault="00435B93" w:rsidP="003D3C17">
            <w:pPr>
              <w:rPr>
                <w:rFonts w:eastAsia="Calibri"/>
                <w:sz w:val="24"/>
              </w:rPr>
            </w:pPr>
            <w:r w:rsidRPr="008C67D2">
              <w:rPr>
                <w:rFonts w:eastAsia="Calibri"/>
                <w:b/>
                <w:sz w:val="24"/>
              </w:rPr>
              <w:t xml:space="preserve">Phase </w:t>
            </w:r>
            <w:r>
              <w:rPr>
                <w:rFonts w:eastAsia="Calibri"/>
                <w:b/>
                <w:sz w:val="24"/>
              </w:rPr>
              <w:t>Kontrollieren</w:t>
            </w:r>
            <w:r w:rsidRPr="008C67D2">
              <w:rPr>
                <w:rFonts w:eastAsia="Calibri"/>
                <w:b/>
                <w:sz w:val="24"/>
              </w:rPr>
              <w:t>:</w:t>
            </w:r>
          </w:p>
        </w:tc>
      </w:tr>
      <w:tr w:rsidR="00435B93" w:rsidRPr="002D1C99" w14:paraId="14454898" w14:textId="77777777" w:rsidTr="003D3C17">
        <w:trPr>
          <w:gridAfter w:val="1"/>
          <w:wAfter w:w="4" w:type="pct"/>
        </w:trPr>
        <w:tc>
          <w:tcPr>
            <w:tcW w:w="439" w:type="pct"/>
          </w:tcPr>
          <w:p w14:paraId="7DEC0169" w14:textId="77777777" w:rsidR="00435B93" w:rsidRPr="00EF105C" w:rsidRDefault="00435B93" w:rsidP="003D3C17">
            <w:pPr>
              <w:rPr>
                <w:rFonts w:eastAsia="Calibri" w:cstheme="minorHAnsi"/>
                <w:bCs/>
                <w:sz w:val="24"/>
              </w:rPr>
            </w:pPr>
            <w:bookmarkStart w:id="87" w:name="A31"/>
            <w:r w:rsidRPr="00EF105C">
              <w:rPr>
                <w:rFonts w:eastAsia="Calibri" w:cstheme="minorHAnsi"/>
                <w:bCs/>
                <w:sz w:val="24"/>
              </w:rPr>
              <w:t>31</w:t>
            </w:r>
            <w:bookmarkEnd w:id="87"/>
          </w:p>
        </w:tc>
        <w:tc>
          <w:tcPr>
            <w:tcW w:w="4557" w:type="pct"/>
          </w:tcPr>
          <w:p w14:paraId="61FF2542" w14:textId="77777777" w:rsidR="00435B93" w:rsidRPr="00EF105C" w:rsidRDefault="00435B93" w:rsidP="003D3C17">
            <w:pPr>
              <w:rPr>
                <w:rFonts w:eastAsia="Calibri" w:cstheme="minorHAnsi"/>
                <w:bCs/>
                <w:sz w:val="24"/>
              </w:rPr>
            </w:pPr>
            <w:r w:rsidRPr="00EF105C">
              <w:rPr>
                <w:rFonts w:eastAsia="Calibri" w:cstheme="minorHAnsi"/>
                <w:bCs/>
                <w:sz w:val="24"/>
              </w:rPr>
              <w:t>Entwicklung von Testfällen basierend auf den Projektanforderungen, um eine umfassende Überprüfung der Funktionalität und Leistung der Anwendung zu ermöglichen.</w:t>
            </w:r>
          </w:p>
        </w:tc>
      </w:tr>
      <w:tr w:rsidR="00435B93" w:rsidRPr="002D1C99" w14:paraId="18E93370" w14:textId="77777777" w:rsidTr="003D3C17">
        <w:trPr>
          <w:gridAfter w:val="1"/>
          <w:wAfter w:w="4" w:type="pct"/>
        </w:trPr>
        <w:tc>
          <w:tcPr>
            <w:tcW w:w="439" w:type="pct"/>
          </w:tcPr>
          <w:p w14:paraId="40FEAD1C" w14:textId="77777777" w:rsidR="00435B93" w:rsidRPr="00EF105C" w:rsidRDefault="00435B93" w:rsidP="003D3C17">
            <w:pPr>
              <w:rPr>
                <w:rFonts w:eastAsia="Calibri" w:cstheme="minorHAnsi"/>
                <w:bCs/>
                <w:sz w:val="24"/>
              </w:rPr>
            </w:pPr>
            <w:bookmarkStart w:id="88" w:name="A32"/>
            <w:r w:rsidRPr="00EF105C">
              <w:rPr>
                <w:rFonts w:eastAsia="Calibri" w:cstheme="minorHAnsi"/>
                <w:bCs/>
                <w:sz w:val="24"/>
              </w:rPr>
              <w:t>32</w:t>
            </w:r>
            <w:bookmarkEnd w:id="88"/>
          </w:p>
        </w:tc>
        <w:tc>
          <w:tcPr>
            <w:tcW w:w="4557" w:type="pct"/>
          </w:tcPr>
          <w:p w14:paraId="0543E65D" w14:textId="77777777" w:rsidR="00435B93" w:rsidRPr="00EF105C" w:rsidRDefault="00435B93" w:rsidP="003D3C17">
            <w:pPr>
              <w:rPr>
                <w:rFonts w:eastAsia="Calibri" w:cstheme="minorHAnsi"/>
                <w:bCs/>
                <w:sz w:val="24"/>
              </w:rPr>
            </w:pPr>
            <w:r w:rsidRPr="00EF105C">
              <w:rPr>
                <w:rFonts w:eastAsia="Calibri" w:cstheme="minorHAnsi"/>
                <w:bCs/>
                <w:sz w:val="24"/>
              </w:rPr>
              <w:t>Durchführung der erstellten Testfälle, um die korrekte Funktionsweise der Anwendung sicherzustellen und potenzielle Fehler oder Probleme zu identifizieren.</w:t>
            </w:r>
          </w:p>
        </w:tc>
      </w:tr>
      <w:tr w:rsidR="00435B93" w:rsidRPr="002D1C99" w14:paraId="1C41B050" w14:textId="77777777" w:rsidTr="003D3C17">
        <w:trPr>
          <w:gridAfter w:val="1"/>
          <w:wAfter w:w="4" w:type="pct"/>
        </w:trPr>
        <w:tc>
          <w:tcPr>
            <w:tcW w:w="4996" w:type="pct"/>
            <w:gridSpan w:val="2"/>
            <w:shd w:val="clear" w:color="auto" w:fill="F2F2F2"/>
          </w:tcPr>
          <w:p w14:paraId="45670543" w14:textId="77777777" w:rsidR="00435B93" w:rsidRPr="008C67D2" w:rsidRDefault="00435B93" w:rsidP="003D3C17">
            <w:pPr>
              <w:rPr>
                <w:rFonts w:eastAsia="Calibri"/>
                <w:sz w:val="24"/>
              </w:rPr>
            </w:pPr>
            <w:r w:rsidRPr="008C67D2">
              <w:rPr>
                <w:rFonts w:eastAsia="Calibri"/>
                <w:b/>
                <w:sz w:val="24"/>
              </w:rPr>
              <w:lastRenderedPageBreak/>
              <w:t xml:space="preserve">Phase </w:t>
            </w:r>
            <w:r>
              <w:rPr>
                <w:rFonts w:eastAsia="Calibri"/>
                <w:b/>
                <w:sz w:val="24"/>
              </w:rPr>
              <w:t>Auswerten</w:t>
            </w:r>
            <w:r w:rsidRPr="008C67D2">
              <w:rPr>
                <w:rFonts w:eastAsia="Calibri"/>
                <w:b/>
                <w:sz w:val="24"/>
              </w:rPr>
              <w:t>:</w:t>
            </w:r>
          </w:p>
        </w:tc>
      </w:tr>
      <w:tr w:rsidR="00435B93" w:rsidRPr="002D1C99" w14:paraId="5F8B5851" w14:textId="77777777" w:rsidTr="003D3C17">
        <w:tc>
          <w:tcPr>
            <w:tcW w:w="439" w:type="pct"/>
          </w:tcPr>
          <w:p w14:paraId="1F159FCB" w14:textId="77777777" w:rsidR="00435B93" w:rsidRPr="001D7296" w:rsidRDefault="00435B93" w:rsidP="003D3C17">
            <w:pPr>
              <w:rPr>
                <w:rFonts w:eastAsia="Calibri" w:cstheme="minorHAnsi"/>
                <w:bCs/>
                <w:sz w:val="24"/>
              </w:rPr>
            </w:pPr>
            <w:bookmarkStart w:id="89" w:name="A33"/>
            <w:r w:rsidRPr="001D7296">
              <w:rPr>
                <w:rFonts w:eastAsia="Calibri" w:cstheme="minorHAnsi"/>
                <w:bCs/>
                <w:sz w:val="24"/>
              </w:rPr>
              <w:t>33</w:t>
            </w:r>
            <w:bookmarkEnd w:id="89"/>
          </w:p>
        </w:tc>
        <w:tc>
          <w:tcPr>
            <w:tcW w:w="4561" w:type="pct"/>
            <w:gridSpan w:val="2"/>
          </w:tcPr>
          <w:p w14:paraId="1B9FE11A" w14:textId="623B1779" w:rsidR="00435B93" w:rsidRPr="001D7296" w:rsidRDefault="00435B93" w:rsidP="003D3C17">
            <w:pPr>
              <w:rPr>
                <w:rFonts w:eastAsia="Calibri" w:cstheme="minorHAnsi"/>
                <w:bCs/>
                <w:sz w:val="24"/>
              </w:rPr>
            </w:pPr>
            <w:r w:rsidRPr="00EF105C">
              <w:rPr>
                <w:rFonts w:eastAsia="Calibri" w:cstheme="minorHAnsi"/>
                <w:bCs/>
                <w:sz w:val="24"/>
              </w:rPr>
              <w:t xml:space="preserve">Bewertung der implementierten Benutzerverwaltungsfunktionen, um sicherzustellen, dass sie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 xml:space="preserve"> entsprechen und effektiv funktionieren.</w:t>
            </w:r>
          </w:p>
        </w:tc>
      </w:tr>
      <w:tr w:rsidR="00435B93" w:rsidRPr="002D1C99" w14:paraId="5A144FC6" w14:textId="77777777" w:rsidTr="003D3C17">
        <w:tc>
          <w:tcPr>
            <w:tcW w:w="439" w:type="pct"/>
          </w:tcPr>
          <w:p w14:paraId="7FC80C44" w14:textId="77777777" w:rsidR="00435B93" w:rsidRPr="00EF105C" w:rsidRDefault="00435B93" w:rsidP="003D3C17">
            <w:pPr>
              <w:rPr>
                <w:rFonts w:eastAsia="Calibri" w:cstheme="minorHAnsi"/>
                <w:bCs/>
                <w:sz w:val="24"/>
              </w:rPr>
            </w:pPr>
            <w:bookmarkStart w:id="90" w:name="A34"/>
            <w:r w:rsidRPr="00EF105C">
              <w:rPr>
                <w:rFonts w:eastAsia="Calibri" w:cstheme="minorHAnsi"/>
                <w:bCs/>
                <w:sz w:val="24"/>
              </w:rPr>
              <w:t>34</w:t>
            </w:r>
            <w:bookmarkEnd w:id="90"/>
          </w:p>
        </w:tc>
        <w:tc>
          <w:tcPr>
            <w:tcW w:w="4561" w:type="pct"/>
            <w:gridSpan w:val="2"/>
          </w:tcPr>
          <w:p w14:paraId="388B7BAC" w14:textId="3C7866D9" w:rsidR="00435B93" w:rsidRPr="00EF105C" w:rsidRDefault="00435B93" w:rsidP="003D3C17">
            <w:pPr>
              <w:rPr>
                <w:rFonts w:eastAsia="Calibri" w:cstheme="minorHAnsi"/>
                <w:bCs/>
                <w:sz w:val="24"/>
              </w:rPr>
            </w:pPr>
            <w:r w:rsidRPr="00EF105C">
              <w:rPr>
                <w:rFonts w:eastAsia="Calibri" w:cstheme="minorHAnsi"/>
                <w:bCs/>
                <w:sz w:val="24"/>
              </w:rPr>
              <w:t xml:space="preserve">Überprüfung der Bilderverwaltungsfunktionen auf ihre Effektivität und Übereinstimmung mit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 einschliesslich der Benutzerfreundlichkeit und der Qualität der Bildbearbeitung.</w:t>
            </w:r>
          </w:p>
        </w:tc>
      </w:tr>
      <w:tr w:rsidR="00435B93" w:rsidRPr="002D1C99" w14:paraId="4FBE8170" w14:textId="77777777" w:rsidTr="003D3C17">
        <w:tc>
          <w:tcPr>
            <w:tcW w:w="439" w:type="pct"/>
          </w:tcPr>
          <w:p w14:paraId="5845340C" w14:textId="77777777" w:rsidR="00435B93" w:rsidRPr="00EF105C" w:rsidRDefault="00435B93" w:rsidP="003D3C17">
            <w:pPr>
              <w:rPr>
                <w:rFonts w:eastAsia="Calibri" w:cstheme="minorHAnsi"/>
                <w:bCs/>
                <w:sz w:val="24"/>
              </w:rPr>
            </w:pPr>
            <w:bookmarkStart w:id="91" w:name="A35"/>
            <w:r w:rsidRPr="00EF105C">
              <w:rPr>
                <w:rFonts w:eastAsia="Calibri" w:cstheme="minorHAnsi"/>
                <w:bCs/>
                <w:sz w:val="24"/>
              </w:rPr>
              <w:t>35</w:t>
            </w:r>
            <w:bookmarkEnd w:id="91"/>
          </w:p>
        </w:tc>
        <w:tc>
          <w:tcPr>
            <w:tcW w:w="4561" w:type="pct"/>
            <w:gridSpan w:val="2"/>
          </w:tcPr>
          <w:p w14:paraId="71EA9762" w14:textId="77777777" w:rsidR="00435B93" w:rsidRPr="00EF105C" w:rsidRDefault="00435B93" w:rsidP="003D3C17">
            <w:pPr>
              <w:rPr>
                <w:rFonts w:eastAsia="Calibri" w:cstheme="minorHAnsi"/>
                <w:bCs/>
                <w:sz w:val="24"/>
              </w:rPr>
            </w:pPr>
            <w:r w:rsidRPr="00EF105C">
              <w:rPr>
                <w:rFonts w:eastAsia="Calibri" w:cstheme="minorHAnsi"/>
                <w:bCs/>
                <w:sz w:val="24"/>
              </w:rPr>
              <w:t>Analyse der Fehlerbehandlungsmechanismen, um sicherzustellen, dass Fehler effektiv erkannt und verarbeitet werden, insbesondere im Kontext des Datenimports.</w:t>
            </w:r>
          </w:p>
        </w:tc>
      </w:tr>
      <w:tr w:rsidR="00435B93" w:rsidRPr="002D1C99" w14:paraId="116A8C10" w14:textId="77777777" w:rsidTr="003D3C17">
        <w:tc>
          <w:tcPr>
            <w:tcW w:w="439" w:type="pct"/>
          </w:tcPr>
          <w:p w14:paraId="5A7882D2" w14:textId="77777777" w:rsidR="00435B93" w:rsidRPr="00EF105C" w:rsidRDefault="00435B93" w:rsidP="003D3C17">
            <w:pPr>
              <w:rPr>
                <w:rFonts w:eastAsia="Calibri" w:cstheme="minorHAnsi"/>
                <w:bCs/>
                <w:sz w:val="24"/>
              </w:rPr>
            </w:pPr>
            <w:bookmarkStart w:id="92" w:name="A36"/>
            <w:r w:rsidRPr="00EF105C">
              <w:rPr>
                <w:rFonts w:eastAsia="Calibri" w:cstheme="minorHAnsi"/>
                <w:bCs/>
                <w:sz w:val="24"/>
              </w:rPr>
              <w:t>36</w:t>
            </w:r>
            <w:bookmarkEnd w:id="92"/>
          </w:p>
        </w:tc>
        <w:tc>
          <w:tcPr>
            <w:tcW w:w="4561" w:type="pct"/>
            <w:gridSpan w:val="2"/>
          </w:tcPr>
          <w:p w14:paraId="5C3FAA06" w14:textId="77777777" w:rsidR="00435B93" w:rsidRPr="00EF105C" w:rsidRDefault="00435B93" w:rsidP="003D3C17">
            <w:pPr>
              <w:rPr>
                <w:rFonts w:eastAsia="Calibri" w:cstheme="minorHAnsi"/>
                <w:bCs/>
                <w:sz w:val="24"/>
              </w:rPr>
            </w:pPr>
            <w:r w:rsidRPr="00EF105C">
              <w:rPr>
                <w:rFonts w:eastAsia="Calibri" w:cstheme="minorHAnsi"/>
                <w:bCs/>
                <w:sz w:val="24"/>
              </w:rPr>
              <w:t>Rückblick auf den gesamten IPA-verlauf, um Lernerfahrungen, Herausforderungen und Erfolge zu identifizieren. Dies dient der persönlichen Entwicklung und der Verbesserung zukünftiger Projekte.</w:t>
            </w:r>
          </w:p>
        </w:tc>
      </w:tr>
      <w:tr w:rsidR="00435B93" w:rsidRPr="002D1C99" w14:paraId="02E6A8DF" w14:textId="77777777" w:rsidTr="003D3C17">
        <w:tc>
          <w:tcPr>
            <w:tcW w:w="439" w:type="pct"/>
          </w:tcPr>
          <w:p w14:paraId="3F8BFA29" w14:textId="77777777" w:rsidR="00435B93" w:rsidRPr="00EF105C" w:rsidRDefault="00435B93" w:rsidP="003D3C17">
            <w:pPr>
              <w:rPr>
                <w:rFonts w:eastAsia="Calibri" w:cstheme="minorHAnsi"/>
                <w:bCs/>
                <w:sz w:val="24"/>
              </w:rPr>
            </w:pPr>
            <w:bookmarkStart w:id="93" w:name="A37"/>
            <w:r w:rsidRPr="00EF105C">
              <w:rPr>
                <w:rFonts w:eastAsia="Calibri" w:cstheme="minorHAnsi"/>
                <w:bCs/>
                <w:sz w:val="24"/>
              </w:rPr>
              <w:t>37</w:t>
            </w:r>
            <w:bookmarkEnd w:id="93"/>
          </w:p>
        </w:tc>
        <w:tc>
          <w:tcPr>
            <w:tcW w:w="4561" w:type="pct"/>
            <w:gridSpan w:val="2"/>
          </w:tcPr>
          <w:p w14:paraId="7808C125" w14:textId="77777777" w:rsidR="00435B93" w:rsidRPr="00EF105C" w:rsidRDefault="00435B93" w:rsidP="003D3C17">
            <w:pPr>
              <w:rPr>
                <w:rFonts w:eastAsia="Calibri" w:cstheme="minorHAnsi"/>
                <w:bCs/>
                <w:sz w:val="24"/>
              </w:rPr>
            </w:pPr>
            <w:r w:rsidRPr="00EF105C">
              <w:rPr>
                <w:rFonts w:eastAsia="Calibri" w:cstheme="minorHAnsi"/>
                <w:bCs/>
                <w:sz w:val="24"/>
              </w:rPr>
              <w:t>Zusammenfassung der Projektergebnisse, Erkenntnisse und des erreichten Fortschritts im Vergleich zu den ursprünglichen Zielen. Bietet einen abschlie</w:t>
            </w:r>
            <w:r>
              <w:rPr>
                <w:rFonts w:eastAsia="Calibri" w:cstheme="minorHAnsi"/>
                <w:bCs/>
                <w:sz w:val="24"/>
              </w:rPr>
              <w:t>ss</w:t>
            </w:r>
            <w:r w:rsidRPr="00EF105C">
              <w:rPr>
                <w:rFonts w:eastAsia="Calibri" w:cstheme="minorHAnsi"/>
                <w:bCs/>
                <w:sz w:val="24"/>
              </w:rPr>
              <w:t>enden Überblick über die IPA.</w:t>
            </w:r>
          </w:p>
        </w:tc>
      </w:tr>
    </w:tbl>
    <w:p w14:paraId="7297305A" w14:textId="4E8A5B20" w:rsidR="007B20CC" w:rsidRDefault="007B20CC" w:rsidP="00EF105C">
      <w:pPr>
        <w:rPr>
          <w:rFonts w:eastAsiaTheme="majorEastAsia" w:cstheme="majorBidi"/>
          <w:bCs/>
          <w:szCs w:val="26"/>
        </w:rPr>
      </w:pPr>
    </w:p>
    <w:p w14:paraId="2D6B93ED" w14:textId="4FBD4C17" w:rsidR="007B20CC" w:rsidRDefault="007B20CC" w:rsidP="00EF105C">
      <w:pPr>
        <w:rPr>
          <w:rFonts w:eastAsiaTheme="majorEastAsia" w:cstheme="majorBidi"/>
          <w:bCs/>
          <w:szCs w:val="26"/>
        </w:rPr>
      </w:pPr>
    </w:p>
    <w:p w14:paraId="77B13092" w14:textId="3CD45535" w:rsidR="004243D3" w:rsidRDefault="004243D3">
      <w:pPr>
        <w:rPr>
          <w:rFonts w:asciiTheme="majorHAnsi" w:eastAsiaTheme="majorEastAsia" w:hAnsiTheme="majorHAnsi" w:cstheme="majorBidi"/>
          <w:bCs/>
          <w:szCs w:val="26"/>
        </w:rPr>
      </w:pPr>
    </w:p>
    <w:p w14:paraId="6FB01F48" w14:textId="77777777" w:rsidR="002269E3" w:rsidRPr="002D1C99" w:rsidRDefault="002269E3" w:rsidP="002269E3">
      <w:pPr>
        <w:pStyle w:val="berschrift2"/>
      </w:pPr>
      <w:bookmarkStart w:id="94" w:name="_Toc156289238"/>
      <w:bookmarkStart w:id="95" w:name="_Ref161219460"/>
      <w:bookmarkStart w:id="96" w:name="_Ref161219551"/>
      <w:bookmarkStart w:id="97" w:name="_Toc161243299"/>
      <w:r w:rsidRPr="002D1C99">
        <w:t>Meilensteine</w:t>
      </w:r>
      <w:bookmarkEnd w:id="94"/>
      <w:bookmarkEnd w:id="95"/>
      <w:bookmarkEnd w:id="96"/>
      <w:bookmarkEnd w:id="97"/>
    </w:p>
    <w:tbl>
      <w:tblPr>
        <w:tblStyle w:val="Tabellenraster"/>
        <w:tblW w:w="5073"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1646"/>
        <w:gridCol w:w="2478"/>
        <w:gridCol w:w="5356"/>
      </w:tblGrid>
      <w:tr w:rsidR="002269E3" w:rsidRPr="002D1C99" w14:paraId="072E568D" w14:textId="77777777" w:rsidTr="003A161F">
        <w:trPr>
          <w:trHeight w:hRule="exact" w:val="397"/>
          <w:tblHeader/>
        </w:trPr>
        <w:tc>
          <w:tcPr>
            <w:tcW w:w="868" w:type="pct"/>
            <w:shd w:val="clear" w:color="auto" w:fill="F2F2F2"/>
            <w:vAlign w:val="center"/>
          </w:tcPr>
          <w:p w14:paraId="52ACF169" w14:textId="77777777" w:rsidR="002269E3" w:rsidRPr="002269E3" w:rsidRDefault="002269E3" w:rsidP="003A161F">
            <w:pPr>
              <w:spacing w:after="200" w:line="276" w:lineRule="auto"/>
              <w:jc w:val="center"/>
              <w:rPr>
                <w:rFonts w:eastAsia="Calibri" w:cstheme="minorHAnsi"/>
                <w:b/>
                <w:sz w:val="24"/>
              </w:rPr>
            </w:pPr>
            <w:r w:rsidRPr="002269E3">
              <w:rPr>
                <w:rFonts w:eastAsia="Calibri" w:cstheme="minorHAnsi"/>
                <w:b/>
                <w:sz w:val="24"/>
              </w:rPr>
              <w:t>Meilenstein</w:t>
            </w:r>
          </w:p>
        </w:tc>
        <w:tc>
          <w:tcPr>
            <w:tcW w:w="1307" w:type="pct"/>
            <w:shd w:val="clear" w:color="auto" w:fill="F2F2F2"/>
          </w:tcPr>
          <w:p w14:paraId="4FB6247B" w14:textId="77777777" w:rsidR="002269E3" w:rsidRPr="002269E3" w:rsidRDefault="002269E3" w:rsidP="003A161F">
            <w:pPr>
              <w:spacing w:after="200" w:line="276" w:lineRule="auto"/>
              <w:jc w:val="center"/>
              <w:rPr>
                <w:rFonts w:eastAsia="Calibri" w:cstheme="minorHAnsi"/>
                <w:b/>
                <w:sz w:val="24"/>
              </w:rPr>
            </w:pPr>
            <w:r w:rsidRPr="002269E3">
              <w:rPr>
                <w:rFonts w:eastAsia="Calibri" w:cstheme="minorHAnsi"/>
                <w:b/>
                <w:sz w:val="24"/>
              </w:rPr>
              <w:t>Geplanter Zeitpunkt</w:t>
            </w:r>
          </w:p>
        </w:tc>
        <w:tc>
          <w:tcPr>
            <w:tcW w:w="2825" w:type="pct"/>
            <w:shd w:val="clear" w:color="auto" w:fill="F2F2F2"/>
            <w:vAlign w:val="center"/>
          </w:tcPr>
          <w:p w14:paraId="19A26CA3" w14:textId="77777777" w:rsidR="002269E3" w:rsidRPr="002269E3" w:rsidRDefault="002269E3" w:rsidP="003A161F">
            <w:pPr>
              <w:spacing w:after="200" w:line="276" w:lineRule="auto"/>
              <w:jc w:val="center"/>
              <w:rPr>
                <w:rFonts w:eastAsia="Calibri" w:cstheme="minorHAnsi"/>
                <w:b/>
                <w:sz w:val="24"/>
              </w:rPr>
            </w:pPr>
            <w:r w:rsidRPr="002269E3">
              <w:rPr>
                <w:rFonts w:eastAsia="Calibri" w:cstheme="minorHAnsi"/>
                <w:b/>
                <w:sz w:val="24"/>
              </w:rPr>
              <w:t>Bemerkungen</w:t>
            </w:r>
          </w:p>
        </w:tc>
      </w:tr>
      <w:tr w:rsidR="002269E3" w:rsidRPr="002D1C99" w14:paraId="0B943619" w14:textId="77777777" w:rsidTr="003A161F">
        <w:trPr>
          <w:trHeight w:val="1000"/>
        </w:trPr>
        <w:tc>
          <w:tcPr>
            <w:tcW w:w="868" w:type="pct"/>
          </w:tcPr>
          <w:p w14:paraId="17BB0E95" w14:textId="2CA49352" w:rsidR="002269E3" w:rsidRPr="002D0B7F" w:rsidRDefault="00AE62A9" w:rsidP="001D626B">
            <w:pPr>
              <w:rPr>
                <w:rFonts w:eastAsia="Calibri" w:cstheme="minorHAnsi"/>
                <w:bCs/>
                <w:sz w:val="24"/>
              </w:rPr>
            </w:pPr>
            <w:r w:rsidRPr="007A7F8F">
              <w:rPr>
                <w:color w:val="0070C0"/>
                <w:u w:val="single"/>
              </w:rPr>
              <w:fldChar w:fldCharType="begin"/>
            </w:r>
            <w:r w:rsidRPr="007A7F8F">
              <w:rPr>
                <w:color w:val="0070C0"/>
                <w:u w:val="single"/>
              </w:rPr>
              <w:instrText xml:space="preserve"> REF A12 \h  \* MERGEFORMAT </w:instrText>
            </w:r>
            <w:r w:rsidRPr="007A7F8F">
              <w:rPr>
                <w:color w:val="0070C0"/>
                <w:u w:val="single"/>
              </w:rPr>
            </w:r>
            <w:r w:rsidRPr="007A7F8F">
              <w:rPr>
                <w:color w:val="0070C0"/>
                <w:u w:val="single"/>
              </w:rPr>
              <w:fldChar w:fldCharType="separate"/>
            </w:r>
            <w:r w:rsidRPr="007A7F8F">
              <w:rPr>
                <w:color w:val="0070C0"/>
                <w:u w:val="single"/>
              </w:rPr>
              <w:t>12</w:t>
            </w:r>
            <w:r w:rsidRPr="007A7F8F">
              <w:rPr>
                <w:color w:val="0070C0"/>
                <w:u w:val="single"/>
              </w:rPr>
              <w:fldChar w:fldCharType="end"/>
            </w:r>
          </w:p>
        </w:tc>
        <w:tc>
          <w:tcPr>
            <w:tcW w:w="1307" w:type="pct"/>
          </w:tcPr>
          <w:p w14:paraId="2E3E9856" w14:textId="77777777" w:rsidR="002D0B7F" w:rsidRPr="001D626B" w:rsidRDefault="002269E3" w:rsidP="001D626B">
            <w:pPr>
              <w:rPr>
                <w:rFonts w:eastAsia="Calibri" w:cstheme="minorHAnsi"/>
                <w:bCs/>
                <w:sz w:val="24"/>
              </w:rPr>
            </w:pPr>
            <w:r w:rsidRPr="001D626B">
              <w:rPr>
                <w:rFonts w:eastAsia="Calibri" w:cstheme="minorHAnsi"/>
                <w:bCs/>
                <w:sz w:val="24"/>
              </w:rPr>
              <w:t>Mo 04.03.2024</w:t>
            </w:r>
          </w:p>
          <w:p w14:paraId="5A24462C" w14:textId="3C94A9B0" w:rsidR="002269E3" w:rsidRPr="001D626B" w:rsidRDefault="002269E3" w:rsidP="001D626B">
            <w:pPr>
              <w:rPr>
                <w:rFonts w:eastAsia="Calibri" w:cstheme="minorHAnsi"/>
                <w:bCs/>
                <w:sz w:val="24"/>
              </w:rPr>
            </w:pPr>
            <w:r w:rsidRPr="001D626B">
              <w:rPr>
                <w:rFonts w:eastAsia="Calibri" w:cstheme="minorHAnsi"/>
                <w:bCs/>
                <w:sz w:val="24"/>
              </w:rPr>
              <w:t>17 Uhr</w:t>
            </w:r>
          </w:p>
          <w:p w14:paraId="7E2B15CF" w14:textId="4F23F470" w:rsidR="002269E3" w:rsidRPr="001D626B" w:rsidRDefault="002269E3" w:rsidP="001D626B">
            <w:pPr>
              <w:rPr>
                <w:rFonts w:eastAsia="Calibri" w:cstheme="minorHAnsi"/>
                <w:bCs/>
                <w:sz w:val="24"/>
              </w:rPr>
            </w:pPr>
          </w:p>
        </w:tc>
        <w:tc>
          <w:tcPr>
            <w:tcW w:w="2825" w:type="pct"/>
          </w:tcPr>
          <w:p w14:paraId="55F0A26E" w14:textId="34F50EB0" w:rsidR="002269E3" w:rsidRPr="001D626B" w:rsidRDefault="00AE62A9" w:rsidP="001D626B">
            <w:pPr>
              <w:rPr>
                <w:rFonts w:eastAsia="Calibri" w:cstheme="minorHAnsi"/>
                <w:bCs/>
                <w:sz w:val="24"/>
              </w:rPr>
            </w:pPr>
            <w:r>
              <w:rPr>
                <w:rFonts w:eastAsia="Calibri" w:cstheme="minorHAnsi"/>
                <w:bCs/>
                <w:sz w:val="24"/>
              </w:rPr>
              <w:t>Meilenstein im geplanten Zeitraum erreicht.</w:t>
            </w:r>
          </w:p>
        </w:tc>
      </w:tr>
      <w:tr w:rsidR="002269E3" w:rsidRPr="002D1C99" w14:paraId="78717B0E" w14:textId="77777777" w:rsidTr="003A161F">
        <w:tc>
          <w:tcPr>
            <w:tcW w:w="868" w:type="pct"/>
          </w:tcPr>
          <w:p w14:paraId="4FEC1248" w14:textId="18E1927C" w:rsidR="002269E3" w:rsidRPr="002D0B7F" w:rsidRDefault="00AE62A9" w:rsidP="001D626B">
            <w:pPr>
              <w:rPr>
                <w:rFonts w:eastAsia="Calibri" w:cstheme="minorHAnsi"/>
                <w:bCs/>
                <w:sz w:val="24"/>
              </w:rPr>
            </w:pPr>
            <w:r w:rsidRPr="007A7F8F">
              <w:rPr>
                <w:color w:val="0070C0"/>
                <w:u w:val="single"/>
              </w:rPr>
              <w:fldChar w:fldCharType="begin"/>
            </w:r>
            <w:r w:rsidRPr="007A7F8F">
              <w:rPr>
                <w:color w:val="0070C0"/>
                <w:u w:val="single"/>
              </w:rPr>
              <w:instrText xml:space="preserve"> REF A18 \h  \* MERGEFORMAT </w:instrText>
            </w:r>
            <w:r w:rsidRPr="007A7F8F">
              <w:rPr>
                <w:color w:val="0070C0"/>
                <w:u w:val="single"/>
              </w:rPr>
            </w:r>
            <w:r w:rsidRPr="007A7F8F">
              <w:rPr>
                <w:color w:val="0070C0"/>
                <w:u w:val="single"/>
              </w:rPr>
              <w:fldChar w:fldCharType="separate"/>
            </w:r>
            <w:r w:rsidRPr="007A7F8F">
              <w:rPr>
                <w:color w:val="0070C0"/>
                <w:u w:val="single"/>
              </w:rPr>
              <w:t>18</w:t>
            </w:r>
            <w:r w:rsidRPr="007A7F8F">
              <w:rPr>
                <w:color w:val="0070C0"/>
                <w:u w:val="single"/>
              </w:rPr>
              <w:fldChar w:fldCharType="end"/>
            </w:r>
          </w:p>
        </w:tc>
        <w:tc>
          <w:tcPr>
            <w:tcW w:w="1307" w:type="pct"/>
          </w:tcPr>
          <w:p w14:paraId="733F37F4" w14:textId="77777777" w:rsidR="002D0B7F" w:rsidRPr="001D626B" w:rsidRDefault="002D0B7F" w:rsidP="001D626B">
            <w:pPr>
              <w:rPr>
                <w:rFonts w:eastAsia="Calibri" w:cstheme="minorHAnsi"/>
                <w:bCs/>
                <w:sz w:val="24"/>
              </w:rPr>
            </w:pPr>
            <w:r w:rsidRPr="001D626B">
              <w:rPr>
                <w:rFonts w:eastAsia="Calibri" w:cstheme="minorHAnsi"/>
                <w:bCs/>
                <w:sz w:val="24"/>
              </w:rPr>
              <w:t>Mi 06.03.2024</w:t>
            </w:r>
          </w:p>
          <w:p w14:paraId="2E862CA6" w14:textId="17FD80B4" w:rsidR="002269E3" w:rsidRPr="001D626B" w:rsidRDefault="002D0B7F" w:rsidP="001D626B">
            <w:pPr>
              <w:rPr>
                <w:rFonts w:eastAsia="Calibri" w:cstheme="minorHAnsi"/>
                <w:bCs/>
                <w:sz w:val="24"/>
              </w:rPr>
            </w:pPr>
            <w:r w:rsidRPr="001D626B">
              <w:rPr>
                <w:rFonts w:eastAsia="Calibri" w:cstheme="minorHAnsi"/>
                <w:bCs/>
                <w:sz w:val="24"/>
              </w:rPr>
              <w:t>15 Uhr</w:t>
            </w:r>
          </w:p>
        </w:tc>
        <w:tc>
          <w:tcPr>
            <w:tcW w:w="2825" w:type="pct"/>
          </w:tcPr>
          <w:p w14:paraId="6C6BA3A2" w14:textId="3DE5299C" w:rsidR="002269E3" w:rsidRPr="001D626B" w:rsidRDefault="00AE62A9" w:rsidP="001D626B">
            <w:pPr>
              <w:rPr>
                <w:rFonts w:eastAsia="Calibri" w:cstheme="minorHAnsi"/>
                <w:bCs/>
                <w:sz w:val="24"/>
              </w:rPr>
            </w:pPr>
            <w:r>
              <w:rPr>
                <w:rFonts w:eastAsia="Calibri" w:cstheme="minorHAnsi"/>
                <w:bCs/>
                <w:sz w:val="24"/>
              </w:rPr>
              <w:t>Meilenstein 1 Stunde später erreicht.</w:t>
            </w:r>
          </w:p>
        </w:tc>
      </w:tr>
      <w:tr w:rsidR="002269E3" w:rsidRPr="002D1C99" w14:paraId="1FE4ED77" w14:textId="77777777" w:rsidTr="003A161F">
        <w:tc>
          <w:tcPr>
            <w:tcW w:w="868" w:type="pct"/>
          </w:tcPr>
          <w:p w14:paraId="348AB602" w14:textId="27FB02A7" w:rsidR="002269E3" w:rsidRPr="002D0B7F" w:rsidRDefault="00AE62A9" w:rsidP="001D626B">
            <w:pPr>
              <w:rPr>
                <w:rFonts w:eastAsia="Calibri" w:cstheme="minorHAnsi"/>
                <w:bCs/>
                <w:sz w:val="24"/>
              </w:rPr>
            </w:pPr>
            <w:r w:rsidRPr="007A7F8F">
              <w:rPr>
                <w:color w:val="0070C0"/>
                <w:u w:val="single"/>
              </w:rPr>
              <w:fldChar w:fldCharType="begin"/>
            </w:r>
            <w:r w:rsidRPr="007A7F8F">
              <w:rPr>
                <w:color w:val="0070C0"/>
                <w:u w:val="single"/>
              </w:rPr>
              <w:instrText xml:space="preserve"> REF A29 \h  \* MERGEFORMAT </w:instrText>
            </w:r>
            <w:r w:rsidRPr="007A7F8F">
              <w:rPr>
                <w:color w:val="0070C0"/>
                <w:u w:val="single"/>
              </w:rPr>
            </w:r>
            <w:r w:rsidRPr="007A7F8F">
              <w:rPr>
                <w:color w:val="0070C0"/>
                <w:u w:val="single"/>
              </w:rPr>
              <w:fldChar w:fldCharType="separate"/>
            </w:r>
            <w:r w:rsidRPr="007A7F8F">
              <w:rPr>
                <w:color w:val="0070C0"/>
                <w:u w:val="single"/>
              </w:rPr>
              <w:t>29</w:t>
            </w:r>
            <w:r w:rsidRPr="007A7F8F">
              <w:rPr>
                <w:color w:val="0070C0"/>
                <w:u w:val="single"/>
              </w:rPr>
              <w:fldChar w:fldCharType="end"/>
            </w:r>
          </w:p>
        </w:tc>
        <w:tc>
          <w:tcPr>
            <w:tcW w:w="1307" w:type="pct"/>
          </w:tcPr>
          <w:p w14:paraId="3DADA66E" w14:textId="77777777" w:rsidR="002269E3" w:rsidRPr="001D626B" w:rsidRDefault="002D0B7F" w:rsidP="001D626B">
            <w:pPr>
              <w:rPr>
                <w:rFonts w:eastAsia="Calibri" w:cstheme="minorHAnsi"/>
                <w:bCs/>
                <w:sz w:val="24"/>
              </w:rPr>
            </w:pPr>
            <w:r w:rsidRPr="001D626B">
              <w:rPr>
                <w:rFonts w:eastAsia="Calibri" w:cstheme="minorHAnsi"/>
                <w:bCs/>
                <w:sz w:val="24"/>
              </w:rPr>
              <w:t>Di 12.03.2024</w:t>
            </w:r>
          </w:p>
          <w:p w14:paraId="4875302F" w14:textId="20F18002" w:rsidR="002D0B7F" w:rsidRPr="001D626B" w:rsidRDefault="002D0B7F" w:rsidP="001D626B">
            <w:pPr>
              <w:rPr>
                <w:rFonts w:eastAsia="Calibri" w:cstheme="minorHAnsi"/>
                <w:bCs/>
                <w:sz w:val="24"/>
              </w:rPr>
            </w:pPr>
            <w:r w:rsidRPr="001D626B">
              <w:rPr>
                <w:rFonts w:eastAsia="Calibri" w:cstheme="minorHAnsi"/>
                <w:bCs/>
                <w:sz w:val="24"/>
              </w:rPr>
              <w:t>15 Uhr</w:t>
            </w:r>
          </w:p>
        </w:tc>
        <w:tc>
          <w:tcPr>
            <w:tcW w:w="2825" w:type="pct"/>
          </w:tcPr>
          <w:p w14:paraId="52C66386" w14:textId="4E1252BD" w:rsidR="002269E3" w:rsidRPr="001D626B" w:rsidRDefault="002D0B7F" w:rsidP="001D626B">
            <w:pPr>
              <w:rPr>
                <w:rFonts w:eastAsia="Calibri" w:cstheme="minorHAnsi"/>
                <w:bCs/>
                <w:sz w:val="24"/>
              </w:rPr>
            </w:pPr>
            <w:r w:rsidRPr="001D626B">
              <w:rPr>
                <w:rFonts w:eastAsia="Calibri" w:cstheme="minorHAnsi"/>
                <w:bCs/>
                <w:sz w:val="24"/>
              </w:rPr>
              <w:t>Verweis Arbeitspaket</w:t>
            </w:r>
            <w:r w:rsidR="001D7296" w:rsidRPr="001D626B">
              <w:rPr>
                <w:rFonts w:eastAsia="Calibri" w:cstheme="minorHAnsi"/>
                <w:bCs/>
                <w:sz w:val="24"/>
              </w:rPr>
              <w:t xml:space="preserve"> </w:t>
            </w:r>
            <w:r w:rsidR="001D7296" w:rsidRPr="007A7F8F">
              <w:rPr>
                <w:color w:val="0070C0"/>
                <w:u w:val="single"/>
              </w:rPr>
              <w:fldChar w:fldCharType="begin"/>
            </w:r>
            <w:r w:rsidR="001D7296" w:rsidRPr="007A7F8F">
              <w:rPr>
                <w:color w:val="0070C0"/>
                <w:u w:val="single"/>
              </w:rPr>
              <w:instrText xml:space="preserve"> REF A29 \h </w:instrText>
            </w:r>
            <w:r w:rsidR="001D626B" w:rsidRPr="007A7F8F">
              <w:rPr>
                <w:color w:val="0070C0"/>
                <w:u w:val="single"/>
              </w:rPr>
              <w:instrText xml:space="preserve"> \* MERGEFORMAT </w:instrText>
            </w:r>
            <w:r w:rsidR="001D7296" w:rsidRPr="007A7F8F">
              <w:rPr>
                <w:color w:val="0070C0"/>
                <w:u w:val="single"/>
              </w:rPr>
            </w:r>
            <w:r w:rsidR="001D7296" w:rsidRPr="007A7F8F">
              <w:rPr>
                <w:color w:val="0070C0"/>
                <w:u w:val="single"/>
              </w:rPr>
              <w:fldChar w:fldCharType="separate"/>
            </w:r>
            <w:r w:rsidR="001D7296" w:rsidRPr="007A7F8F">
              <w:rPr>
                <w:color w:val="0070C0"/>
                <w:u w:val="single"/>
              </w:rPr>
              <w:t>29</w:t>
            </w:r>
            <w:r w:rsidR="001D7296" w:rsidRPr="007A7F8F">
              <w:rPr>
                <w:color w:val="0070C0"/>
                <w:u w:val="single"/>
              </w:rPr>
              <w:fldChar w:fldCharType="end"/>
            </w:r>
          </w:p>
        </w:tc>
      </w:tr>
    </w:tbl>
    <w:p w14:paraId="200DFDCF" w14:textId="77777777" w:rsidR="004243D3" w:rsidRDefault="004243D3">
      <w:pPr>
        <w:rPr>
          <w:rFonts w:asciiTheme="majorHAnsi" w:eastAsiaTheme="majorEastAsia" w:hAnsiTheme="majorHAnsi" w:cstheme="majorBidi"/>
          <w:bCs/>
          <w:szCs w:val="26"/>
        </w:rPr>
      </w:pPr>
      <w:r>
        <w:rPr>
          <w:rFonts w:asciiTheme="majorHAnsi" w:eastAsiaTheme="majorEastAsia" w:hAnsiTheme="majorHAnsi" w:cstheme="majorBidi"/>
          <w:bCs/>
          <w:szCs w:val="26"/>
        </w:rPr>
        <w:br w:type="page"/>
      </w:r>
    </w:p>
    <w:p w14:paraId="55FAC38C" w14:textId="77777777" w:rsidR="007B20CC" w:rsidRDefault="007B20CC">
      <w:pPr>
        <w:rPr>
          <w:rFonts w:asciiTheme="majorHAnsi" w:eastAsiaTheme="majorEastAsia" w:hAnsiTheme="majorHAnsi" w:cstheme="majorBidi"/>
          <w:bCs/>
          <w:szCs w:val="26"/>
        </w:rPr>
      </w:pPr>
    </w:p>
    <w:p w14:paraId="36C8E35D" w14:textId="45AC226B" w:rsidR="002535BC" w:rsidRDefault="007919BF" w:rsidP="007919BF">
      <w:pPr>
        <w:pStyle w:val="berschrift2"/>
      </w:pPr>
      <w:bookmarkStart w:id="98" w:name="_Toc161243300"/>
      <w:r>
        <w:t>Organisation der</w:t>
      </w:r>
      <w:r w:rsidR="009F7F9F">
        <w:t xml:space="preserve"> Arbeitsergebnisse</w:t>
      </w:r>
      <w:bookmarkEnd w:id="68"/>
      <w:bookmarkEnd w:id="98"/>
    </w:p>
    <w:p w14:paraId="40F76682" w14:textId="79DB5390" w:rsidR="00523BEE" w:rsidRDefault="00523BEE" w:rsidP="00523BEE">
      <w:r>
        <w:t xml:space="preserve">Um die Organisation der Arbeitsergebnisse umfassend zu gewährleisten, setze ich auf eine diversifizierte Strategie, die lokale Speicherung, Cloud-Dienste Google Drive für Dokumentation, sowie mehrere GitHub-Repositories einschliesst. Speziell für die Dokumentation dient das Repository </w:t>
      </w:r>
      <w:r w:rsidR="008867F9">
        <w:t>"</w:t>
      </w:r>
      <w:r>
        <w:t>2David4/IPA-Dokumentation</w:t>
      </w:r>
      <w:r w:rsidR="008867F9">
        <w:t>"</w:t>
      </w:r>
      <w:r w:rsidR="00D26EB9">
        <w:t xml:space="preserve"> </w:t>
      </w:r>
      <w:r w:rsidR="000427DE">
        <w:t>(</w:t>
      </w:r>
      <w:r w:rsidR="000427DE" w:rsidRPr="000427DE">
        <w:rPr>
          <w:color w:val="0070C0"/>
          <w:u w:val="single"/>
        </w:rPr>
        <w:fldChar w:fldCharType="begin"/>
      </w:r>
      <w:r w:rsidR="000427DE" w:rsidRPr="000427DE">
        <w:rPr>
          <w:color w:val="0070C0"/>
          <w:u w:val="single"/>
        </w:rPr>
        <w:instrText xml:space="preserve"> REF _Ref160096921 \h </w:instrText>
      </w:r>
      <w:r w:rsidR="000427DE" w:rsidRPr="000427DE">
        <w:rPr>
          <w:color w:val="0070C0"/>
          <w:u w:val="single"/>
        </w:rPr>
      </w:r>
      <w:r w:rsidR="000427DE" w:rsidRPr="000427DE">
        <w:rPr>
          <w:color w:val="0070C0"/>
          <w:u w:val="single"/>
        </w:rPr>
        <w:fldChar w:fldCharType="separate"/>
      </w:r>
      <w:r w:rsidR="000427DE" w:rsidRPr="000427DE">
        <w:rPr>
          <w:color w:val="0070C0"/>
          <w:u w:val="single"/>
        </w:rPr>
        <w:t>Versionierung Dokumentation</w:t>
      </w:r>
      <w:r w:rsidR="000427DE" w:rsidRPr="000427DE">
        <w:rPr>
          <w:color w:val="0070C0"/>
          <w:u w:val="single"/>
        </w:rPr>
        <w:fldChar w:fldCharType="end"/>
      </w:r>
      <w:r w:rsidR="00D26EB9">
        <w:t>)</w:t>
      </w:r>
      <w:r>
        <w:t xml:space="preserve"> als zentrale Sammelstelle, ergänzt durch zwei weitere Repositories für den Quellcode, um eine klare Trennung und effiziente Verwaltung zu sichern.</w:t>
      </w:r>
    </w:p>
    <w:p w14:paraId="6E245BF2" w14:textId="77777777" w:rsidR="00523BEE" w:rsidRDefault="00523BEE" w:rsidP="00523BEE">
      <w:pPr>
        <w:pStyle w:val="berschrift3"/>
      </w:pPr>
      <w:bookmarkStart w:id="99" w:name="_Toc160107554"/>
      <w:bookmarkStart w:id="100" w:name="_Toc161243301"/>
      <w:r>
        <w:t>Versionierung</w:t>
      </w:r>
      <w:bookmarkEnd w:id="99"/>
      <w:bookmarkEnd w:id="100"/>
    </w:p>
    <w:p w14:paraId="03E84123" w14:textId="20F3BB84" w:rsidR="00523BEE" w:rsidRDefault="00523BEE" w:rsidP="00523BEE">
      <w:r>
        <w:t>Für die tägliche Arbeit und Versionskontrolle werden spezifische Branches erstellt, die den Fortschritt dokumentieren und eine klare Struktur bieten.</w:t>
      </w:r>
    </w:p>
    <w:p w14:paraId="001796B0" w14:textId="77777777" w:rsidR="00523BEE" w:rsidRDefault="00523BEE" w:rsidP="00523BEE">
      <w:pPr>
        <w:pStyle w:val="berschrift3"/>
      </w:pPr>
      <w:bookmarkStart w:id="101" w:name="_Toc160107555"/>
      <w:bookmarkStart w:id="102" w:name="_Toc161243302"/>
      <w:r>
        <w:t>Backup</w:t>
      </w:r>
      <w:bookmarkEnd w:id="101"/>
      <w:bookmarkEnd w:id="102"/>
    </w:p>
    <w:p w14:paraId="23FC8F8B" w14:textId="75F5FDF6" w:rsidR="00523BEE" w:rsidRDefault="00523BEE" w:rsidP="00523BEE">
      <w:r>
        <w:t xml:space="preserve">Ein automatisiertes Backup-System sichert alle Änderungen bei jedem Push auf den Master-Branch des Dokumentations-Repositories auf </w:t>
      </w:r>
      <w:r w:rsidR="00DA256C">
        <w:t xml:space="preserve">einen dafür abgesehen </w:t>
      </w:r>
      <w:r>
        <w:t>Google Drive</w:t>
      </w:r>
      <w:r w:rsidR="00DA256C">
        <w:t xml:space="preserve"> Ordner</w:t>
      </w:r>
      <w:r>
        <w:t xml:space="preserve">. </w:t>
      </w:r>
    </w:p>
    <w:p w14:paraId="2B1B846A" w14:textId="77777777" w:rsidR="00523BEE" w:rsidRDefault="00523BEE" w:rsidP="00523BEE">
      <w:pPr>
        <w:pStyle w:val="berschrift3"/>
      </w:pPr>
      <w:bookmarkStart w:id="103" w:name="_Toc160107556"/>
      <w:bookmarkStart w:id="104" w:name="_Toc161243303"/>
      <w:r>
        <w:t>Quellcode / Skripts</w:t>
      </w:r>
      <w:bookmarkEnd w:id="103"/>
      <w:bookmarkEnd w:id="104"/>
    </w:p>
    <w:p w14:paraId="59B3B178" w14:textId="014BECE1" w:rsidR="00523BEE" w:rsidRDefault="00523BEE" w:rsidP="00523BEE">
      <w:r>
        <w:t>Für den Sourcecode der Projekte "Competec/ita-talent-api" und "</w:t>
      </w:r>
      <w:r w:rsidR="005B5E41" w:rsidRPr="005B5E41">
        <w:t xml:space="preserve">Competec </w:t>
      </w:r>
      <w:r>
        <w:t>/ita-talent-client" werden dedizierte Branches</w:t>
      </w:r>
      <w:r w:rsidR="000427DE">
        <w:t xml:space="preserve"> </w:t>
      </w:r>
      <w:r w:rsidR="000C13A3">
        <w:t>(</w:t>
      </w:r>
      <w:r w:rsidR="000427DE" w:rsidRPr="000427DE">
        <w:rPr>
          <w:color w:val="0070C0"/>
          <w:u w:val="single"/>
        </w:rPr>
        <w:fldChar w:fldCharType="begin"/>
      </w:r>
      <w:r w:rsidR="000427DE" w:rsidRPr="000427DE">
        <w:rPr>
          <w:color w:val="0070C0"/>
          <w:u w:val="single"/>
        </w:rPr>
        <w:instrText xml:space="preserve"> REF _Ref160096902 \h </w:instrText>
      </w:r>
      <w:r w:rsidR="000427DE">
        <w:rPr>
          <w:color w:val="0070C0"/>
          <w:u w:val="single"/>
        </w:rPr>
        <w:instrText xml:space="preserve"> \* MERGEFORMAT </w:instrText>
      </w:r>
      <w:r w:rsidR="000427DE" w:rsidRPr="000427DE">
        <w:rPr>
          <w:color w:val="0070C0"/>
          <w:u w:val="single"/>
        </w:rPr>
      </w:r>
      <w:r w:rsidR="000427DE" w:rsidRPr="000427DE">
        <w:rPr>
          <w:color w:val="0070C0"/>
          <w:u w:val="single"/>
        </w:rPr>
        <w:fldChar w:fldCharType="separate"/>
      </w:r>
      <w:r w:rsidR="000427DE" w:rsidRPr="000427DE">
        <w:rPr>
          <w:color w:val="0070C0"/>
          <w:u w:val="single"/>
        </w:rPr>
        <w:t>Versionierung Praktische Arbeit</w:t>
      </w:r>
      <w:r w:rsidR="000427DE" w:rsidRPr="000427DE">
        <w:rPr>
          <w:color w:val="0070C0"/>
          <w:u w:val="single"/>
        </w:rPr>
        <w:fldChar w:fldCharType="end"/>
      </w:r>
      <w:r w:rsidR="000C13A3">
        <w:t>)</w:t>
      </w:r>
      <w:r>
        <w:t xml:space="preserve"> für die IPA erstellt, um Entwicklungen klar zu trennen und zu versionieren.</w:t>
      </w:r>
    </w:p>
    <w:p w14:paraId="5DAC3610" w14:textId="77777777" w:rsidR="00523BEE" w:rsidRDefault="00523BEE" w:rsidP="00523BEE">
      <w:pPr>
        <w:pStyle w:val="berschrift3"/>
      </w:pPr>
      <w:bookmarkStart w:id="105" w:name="_Toc160107557"/>
      <w:bookmarkStart w:id="106" w:name="_Toc161243304"/>
      <w:r>
        <w:t>Arbeitsplatz</w:t>
      </w:r>
      <w:bookmarkEnd w:id="105"/>
      <w:bookmarkEnd w:id="106"/>
    </w:p>
    <w:p w14:paraId="467212C3" w14:textId="12E71CA8" w:rsidR="0066485B" w:rsidRDefault="00523BEE" w:rsidP="00523BEE">
      <w:r>
        <w:t xml:space="preserve">Der physische Arbeitsplatz ist systematisch organisiert, wobei relevante Kriterien und </w:t>
      </w:r>
      <w:r w:rsidR="00671894">
        <w:t>Zusammenhänge</w:t>
      </w:r>
      <w:r>
        <w:t xml:space="preserve"> visuell auf einem Bulletin Board dargestellt werden. Diese Organisation fördert nicht nur die Effizienz, sondern auch die Einhaltung der Projektanforderungen.</w:t>
      </w:r>
    </w:p>
    <w:p w14:paraId="4E9F3F58" w14:textId="77777777" w:rsidR="0066485B" w:rsidRDefault="0066485B">
      <w:r>
        <w:br w:type="page"/>
      </w:r>
    </w:p>
    <w:p w14:paraId="4797B317" w14:textId="619789A2" w:rsidR="0066485B" w:rsidRPr="002D1C99" w:rsidRDefault="0066485B" w:rsidP="0066485B">
      <w:pPr>
        <w:pStyle w:val="berschrift2"/>
      </w:pPr>
      <w:bookmarkStart w:id="107" w:name="_Toc160107558"/>
      <w:bookmarkStart w:id="108" w:name="_Toc161243305"/>
      <w:r>
        <w:lastRenderedPageBreak/>
        <w:t>Arbeitsjournal</w:t>
      </w:r>
      <w:bookmarkEnd w:id="107"/>
      <w:bookmarkEnd w:id="108"/>
    </w:p>
    <w:p w14:paraId="21BE64A8" w14:textId="77777777" w:rsidR="0066485B" w:rsidRPr="002D1C99" w:rsidRDefault="0066485B" w:rsidP="0066485B">
      <w:pPr>
        <w:pStyle w:val="berschrift3"/>
      </w:pPr>
      <w:bookmarkStart w:id="109" w:name="_Toc156289245"/>
      <w:bookmarkStart w:id="110" w:name="_Toc160107559"/>
      <w:bookmarkStart w:id="111" w:name="_Toc161243306"/>
      <w:r w:rsidRPr="002D1C99">
        <w:t xml:space="preserve">Tag 1 – </w:t>
      </w:r>
      <w:r>
        <w:t>29</w:t>
      </w:r>
      <w:r w:rsidRPr="002D1C99">
        <w:t>.02.2024</w:t>
      </w:r>
      <w:bookmarkStart w:id="112" w:name="_Hlk160021079"/>
      <w:bookmarkEnd w:id="109"/>
      <w:bookmarkEnd w:id="110"/>
      <w:bookmarkEnd w:id="111"/>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988"/>
        <w:gridCol w:w="7229"/>
        <w:gridCol w:w="1127"/>
      </w:tblGrid>
      <w:tr w:rsidR="0066485B" w:rsidRPr="002D1C99" w14:paraId="77D35D7E" w14:textId="77777777" w:rsidTr="00BF1FD1">
        <w:trPr>
          <w:trHeight w:hRule="exact" w:val="397"/>
          <w:tblHeader/>
        </w:trPr>
        <w:tc>
          <w:tcPr>
            <w:tcW w:w="529" w:type="pct"/>
            <w:shd w:val="clear" w:color="auto" w:fill="F2F2F2"/>
            <w:vAlign w:val="center"/>
          </w:tcPr>
          <w:p w14:paraId="202838B5" w14:textId="0F42C62F" w:rsidR="0066485B" w:rsidRPr="002C0AA1" w:rsidRDefault="00410C8F" w:rsidP="00DB281C">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868" w:type="pct"/>
            <w:shd w:val="clear" w:color="auto" w:fill="F2F2F2"/>
          </w:tcPr>
          <w:p w14:paraId="421429A8" w14:textId="77777777" w:rsidR="0066485B" w:rsidRPr="002C0AA1" w:rsidRDefault="0066485B" w:rsidP="00DB281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03" w:type="pct"/>
            <w:shd w:val="clear" w:color="auto" w:fill="F2F2F2"/>
            <w:vAlign w:val="center"/>
          </w:tcPr>
          <w:p w14:paraId="1A8EEAD3" w14:textId="77777777" w:rsidR="0066485B" w:rsidRPr="002C0AA1" w:rsidRDefault="0066485B" w:rsidP="00DB281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66485B" w:rsidRPr="002D1C99" w14:paraId="5224EEA8" w14:textId="77777777" w:rsidTr="00BF1FD1">
        <w:trPr>
          <w:trHeight w:val="331"/>
        </w:trPr>
        <w:tc>
          <w:tcPr>
            <w:tcW w:w="529" w:type="pct"/>
          </w:tcPr>
          <w:p w14:paraId="02B69780" w14:textId="46FF2947" w:rsidR="0066485B" w:rsidRPr="007A7F8F" w:rsidRDefault="007A7F8F" w:rsidP="007A7F8F">
            <w:pPr>
              <w:spacing w:line="260" w:lineRule="atLeast"/>
              <w:rPr>
                <w:color w:val="0070C0"/>
                <w:u w:val="single"/>
              </w:rPr>
            </w:pPr>
            <w:r w:rsidRPr="007A7F8F">
              <w:rPr>
                <w:color w:val="0070C0"/>
                <w:u w:val="single"/>
              </w:rPr>
              <w:fldChar w:fldCharType="begin"/>
            </w:r>
            <w:r w:rsidRPr="007A7F8F">
              <w:rPr>
                <w:color w:val="0070C0"/>
                <w:u w:val="single"/>
              </w:rPr>
              <w:instrText xml:space="preserve"> REF A01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01</w:t>
            </w:r>
            <w:r w:rsidRPr="007A7F8F">
              <w:rPr>
                <w:color w:val="0070C0"/>
                <w:u w:val="single"/>
              </w:rPr>
              <w:fldChar w:fldCharType="end"/>
            </w:r>
          </w:p>
        </w:tc>
        <w:tc>
          <w:tcPr>
            <w:tcW w:w="3868" w:type="pct"/>
          </w:tcPr>
          <w:p w14:paraId="31DEAC31" w14:textId="40553822" w:rsidR="0066485B" w:rsidRPr="002C0AA1" w:rsidRDefault="00410C8F" w:rsidP="00410C8F">
            <w:r w:rsidRPr="00410C8F">
              <w:t xml:space="preserve">Dokumentationsstruktur und </w:t>
            </w:r>
            <w:r>
              <w:t>Teil 1 der Dokumentation</w:t>
            </w:r>
            <w:r w:rsidRPr="00410C8F">
              <w:t xml:space="preserve"> erstellen</w:t>
            </w:r>
          </w:p>
        </w:tc>
        <w:tc>
          <w:tcPr>
            <w:tcW w:w="603" w:type="pct"/>
          </w:tcPr>
          <w:p w14:paraId="4680B177" w14:textId="3075DD82" w:rsidR="0066485B" w:rsidRPr="002C0AA1" w:rsidRDefault="00677575"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w:t>
            </w:r>
            <w:r w:rsidR="00410C8F">
              <w:rPr>
                <w:rFonts w:asciiTheme="majorHAnsi" w:eastAsia="Calibri" w:hAnsiTheme="majorHAnsi" w:cstheme="majorHAnsi"/>
                <w:bCs/>
                <w:sz w:val="24"/>
              </w:rPr>
              <w:t>rledigt</w:t>
            </w:r>
          </w:p>
        </w:tc>
      </w:tr>
      <w:tr w:rsidR="00410C8F" w:rsidRPr="002D1C99" w14:paraId="20065713" w14:textId="77777777" w:rsidTr="00BF1FD1">
        <w:trPr>
          <w:trHeight w:val="113"/>
        </w:trPr>
        <w:tc>
          <w:tcPr>
            <w:tcW w:w="529" w:type="pct"/>
          </w:tcPr>
          <w:p w14:paraId="7DC1E3B0" w14:textId="244B045F" w:rsidR="00410C8F" w:rsidRPr="007A7F8F" w:rsidRDefault="007A7F8F" w:rsidP="007A7F8F">
            <w:pPr>
              <w:spacing w:line="260" w:lineRule="atLeast"/>
              <w:rPr>
                <w:color w:val="0070C0"/>
                <w:u w:val="single"/>
              </w:rPr>
            </w:pPr>
            <w:r w:rsidRPr="007A7F8F">
              <w:rPr>
                <w:color w:val="0070C0"/>
                <w:u w:val="single"/>
              </w:rPr>
              <w:fldChar w:fldCharType="begin"/>
            </w:r>
            <w:r w:rsidRPr="007A7F8F">
              <w:rPr>
                <w:color w:val="0070C0"/>
                <w:u w:val="single"/>
              </w:rPr>
              <w:instrText xml:space="preserve"> REF A04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04</w:t>
            </w:r>
            <w:r w:rsidRPr="007A7F8F">
              <w:rPr>
                <w:color w:val="0070C0"/>
                <w:u w:val="single"/>
              </w:rPr>
              <w:fldChar w:fldCharType="end"/>
            </w:r>
            <w:r w:rsidRPr="007A7F8F">
              <w:rPr>
                <w:color w:val="0070C0"/>
                <w:u w:val="single"/>
              </w:rPr>
              <w:t xml:space="preserve"> </w:t>
            </w:r>
            <w:r w:rsidR="00BF1FD1" w:rsidRPr="007A7F8F">
              <w:rPr>
                <w:color w:val="0070C0"/>
                <w:u w:val="single"/>
              </w:rPr>
              <w:t xml:space="preserve">&amp; </w:t>
            </w:r>
            <w:r w:rsidRPr="007A7F8F">
              <w:rPr>
                <w:color w:val="0070C0"/>
                <w:u w:val="single"/>
              </w:rPr>
              <w:fldChar w:fldCharType="begin"/>
            </w:r>
            <w:r w:rsidRPr="007A7F8F">
              <w:rPr>
                <w:color w:val="0070C0"/>
                <w:u w:val="single"/>
              </w:rPr>
              <w:instrText xml:space="preserve"> REF A05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05</w:t>
            </w:r>
            <w:r w:rsidRPr="007A7F8F">
              <w:rPr>
                <w:color w:val="0070C0"/>
                <w:u w:val="single"/>
              </w:rPr>
              <w:fldChar w:fldCharType="end"/>
            </w:r>
          </w:p>
        </w:tc>
        <w:tc>
          <w:tcPr>
            <w:tcW w:w="3868" w:type="pct"/>
          </w:tcPr>
          <w:p w14:paraId="1248D50C" w14:textId="6F73152A" w:rsidR="00410C8F" w:rsidRPr="002C0AA1" w:rsidRDefault="008C15B7" w:rsidP="00410C8F">
            <w:r w:rsidRPr="008C15B7">
              <w:t xml:space="preserve">Kriterienkatalog und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8C15B7">
              <w:t xml:space="preserve"> </w:t>
            </w:r>
            <w:r>
              <w:t>analysieren</w:t>
            </w:r>
          </w:p>
        </w:tc>
        <w:tc>
          <w:tcPr>
            <w:tcW w:w="603" w:type="pct"/>
          </w:tcPr>
          <w:p w14:paraId="0F21D573" w14:textId="4E5E4085" w:rsidR="00410C8F" w:rsidRPr="002C0AA1" w:rsidRDefault="00677575"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BF1FD1" w:rsidRPr="002D1C99" w14:paraId="0C292CE6" w14:textId="77777777" w:rsidTr="00BF1FD1">
        <w:trPr>
          <w:trHeight w:val="113"/>
        </w:trPr>
        <w:tc>
          <w:tcPr>
            <w:tcW w:w="529" w:type="pct"/>
          </w:tcPr>
          <w:p w14:paraId="069A7D24" w14:textId="6CF38328" w:rsidR="00BF1FD1" w:rsidRPr="007A7F8F" w:rsidRDefault="007A7F8F" w:rsidP="007A7F8F">
            <w:pPr>
              <w:spacing w:line="260" w:lineRule="atLeast"/>
              <w:rPr>
                <w:color w:val="0070C0"/>
                <w:u w:val="single"/>
              </w:rPr>
            </w:pPr>
            <w:r w:rsidRPr="007A7F8F">
              <w:rPr>
                <w:color w:val="0070C0"/>
                <w:u w:val="single"/>
              </w:rPr>
              <w:fldChar w:fldCharType="begin"/>
            </w:r>
            <w:r w:rsidRPr="007A7F8F">
              <w:rPr>
                <w:color w:val="0070C0"/>
                <w:u w:val="single"/>
              </w:rPr>
              <w:instrText xml:space="preserve"> REF A07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07</w:t>
            </w:r>
            <w:r w:rsidRPr="007A7F8F">
              <w:rPr>
                <w:color w:val="0070C0"/>
                <w:u w:val="single"/>
              </w:rPr>
              <w:fldChar w:fldCharType="end"/>
            </w:r>
          </w:p>
        </w:tc>
        <w:tc>
          <w:tcPr>
            <w:tcW w:w="3868" w:type="pct"/>
          </w:tcPr>
          <w:p w14:paraId="6FBF81ED" w14:textId="44A7B5B2" w:rsidR="00BF1FD1" w:rsidRPr="002C0AA1" w:rsidRDefault="00677575" w:rsidP="00410C8F">
            <w:r w:rsidRPr="00677575">
              <w:t>Zeitplan für die kompletten 10 Tage erstellen</w:t>
            </w:r>
          </w:p>
        </w:tc>
        <w:tc>
          <w:tcPr>
            <w:tcW w:w="603" w:type="pct"/>
          </w:tcPr>
          <w:p w14:paraId="20E8559D" w14:textId="60E450B7" w:rsidR="00BF1FD1" w:rsidRPr="002C0AA1" w:rsidRDefault="00677575"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BF1FD1" w:rsidRPr="002D1C99" w14:paraId="39C7FC34" w14:textId="77777777" w:rsidTr="00BF1FD1">
        <w:trPr>
          <w:trHeight w:val="113"/>
        </w:trPr>
        <w:tc>
          <w:tcPr>
            <w:tcW w:w="529" w:type="pct"/>
          </w:tcPr>
          <w:p w14:paraId="1398A742" w14:textId="54FB7CC8" w:rsidR="00BF1FD1" w:rsidRPr="007A7F8F" w:rsidRDefault="007A7F8F" w:rsidP="007A7F8F">
            <w:pPr>
              <w:spacing w:line="260" w:lineRule="atLeast"/>
              <w:rPr>
                <w:color w:val="0070C0"/>
                <w:u w:val="single"/>
              </w:rPr>
            </w:pPr>
            <w:r w:rsidRPr="007A7F8F">
              <w:rPr>
                <w:color w:val="0070C0"/>
                <w:u w:val="single"/>
              </w:rPr>
              <w:fldChar w:fldCharType="begin"/>
            </w:r>
            <w:r w:rsidRPr="007A7F8F">
              <w:rPr>
                <w:color w:val="0070C0"/>
                <w:u w:val="single"/>
              </w:rPr>
              <w:instrText xml:space="preserve"> REF A03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03</w:t>
            </w:r>
            <w:r w:rsidRPr="007A7F8F">
              <w:rPr>
                <w:color w:val="0070C0"/>
                <w:u w:val="single"/>
              </w:rPr>
              <w:fldChar w:fldCharType="end"/>
            </w:r>
          </w:p>
        </w:tc>
        <w:tc>
          <w:tcPr>
            <w:tcW w:w="3868" w:type="pct"/>
          </w:tcPr>
          <w:p w14:paraId="625543A6" w14:textId="79F53E87" w:rsidR="00BF1FD1" w:rsidRPr="002C0AA1" w:rsidRDefault="00442978" w:rsidP="00442978">
            <w:r>
              <w:t xml:space="preserve">Expertengespräch mit </w:t>
            </w:r>
            <w:r w:rsidR="00560A37">
              <w:t xml:space="preserve">dem </w:t>
            </w:r>
            <w:r w:rsidR="002D5195">
              <w:t xml:space="preserve">ganzen </w:t>
            </w:r>
            <w:r w:rsidR="00560A37">
              <w:t>Expertenteam</w:t>
            </w:r>
            <w:r>
              <w:t xml:space="preserve"> auf Zoom</w:t>
            </w:r>
          </w:p>
        </w:tc>
        <w:tc>
          <w:tcPr>
            <w:tcW w:w="603" w:type="pct"/>
          </w:tcPr>
          <w:p w14:paraId="7C112BBD" w14:textId="7ED27AB3" w:rsidR="00BF1FD1" w:rsidRPr="002C0AA1" w:rsidRDefault="00726175"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66485B" w:rsidRPr="002D1C99" w14:paraId="7329B693" w14:textId="77777777" w:rsidTr="00DB281C">
        <w:tc>
          <w:tcPr>
            <w:tcW w:w="5000" w:type="pct"/>
            <w:gridSpan w:val="3"/>
            <w:shd w:val="clear" w:color="auto" w:fill="F2F2F2"/>
          </w:tcPr>
          <w:p w14:paraId="6DE4875C"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66485B" w:rsidRPr="002D1C99" w14:paraId="2AC08029" w14:textId="77777777" w:rsidTr="00DB281C">
        <w:tc>
          <w:tcPr>
            <w:tcW w:w="5000" w:type="pct"/>
            <w:gridSpan w:val="3"/>
          </w:tcPr>
          <w:p w14:paraId="224E23CF" w14:textId="596FD184" w:rsidR="0066485B" w:rsidRPr="002C0AA1" w:rsidRDefault="00B616B3" w:rsidP="00B616B3">
            <w:r w:rsidRPr="00B616B3">
              <w:t>Erstellung des Aufbaus für die Dokumentation, inklusive des Titelblatts und der Gliederung des ersten Teils des Berichts.</w:t>
            </w:r>
          </w:p>
        </w:tc>
      </w:tr>
      <w:tr w:rsidR="0066485B" w:rsidRPr="002D1C99" w14:paraId="2AB72B1E" w14:textId="77777777" w:rsidTr="00DB281C">
        <w:tc>
          <w:tcPr>
            <w:tcW w:w="5000" w:type="pct"/>
            <w:gridSpan w:val="3"/>
          </w:tcPr>
          <w:p w14:paraId="005A7E98" w14:textId="70D49288" w:rsidR="0066485B" w:rsidRPr="002C0AA1" w:rsidRDefault="003F490D" w:rsidP="003F490D">
            <w:r w:rsidRPr="003F490D">
              <w:t xml:space="preserve">Ausarbeitung eines detaillierten Zeitplans für die gesamte Dauer der IPA, unterteilt in </w:t>
            </w:r>
            <w:r>
              <w:t>1, 2, 4</w:t>
            </w:r>
            <w:r w:rsidRPr="003F490D">
              <w:t>-Stunden-Blöcke, entsprechend den Empfehlungen im Kriterienkatalog.</w:t>
            </w:r>
          </w:p>
        </w:tc>
      </w:tr>
      <w:tr w:rsidR="0066485B" w:rsidRPr="002D1C99" w14:paraId="5A10B081" w14:textId="77777777" w:rsidTr="00DB281C">
        <w:tc>
          <w:tcPr>
            <w:tcW w:w="5000" w:type="pct"/>
            <w:gridSpan w:val="3"/>
            <w:shd w:val="clear" w:color="auto" w:fill="F2F2F2"/>
          </w:tcPr>
          <w:p w14:paraId="4FFDE395" w14:textId="456F4CA5" w:rsidR="0066485B" w:rsidRPr="002C0AA1" w:rsidRDefault="00C07DF9"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w:t>
            </w:r>
            <w:r w:rsidR="00A91BD8">
              <w:rPr>
                <w:rFonts w:asciiTheme="majorHAnsi" w:eastAsia="Calibri" w:hAnsiTheme="majorHAnsi" w:cstheme="majorHAnsi"/>
                <w:bCs/>
                <w:sz w:val="24"/>
              </w:rPr>
              <w:t>n</w:t>
            </w:r>
            <w:r w:rsidR="0066485B" w:rsidRPr="002C0AA1">
              <w:rPr>
                <w:rFonts w:asciiTheme="majorHAnsi" w:eastAsia="Calibri" w:hAnsiTheme="majorHAnsi" w:cstheme="majorHAnsi"/>
                <w:bCs/>
                <w:sz w:val="24"/>
              </w:rPr>
              <w:t>:</w:t>
            </w:r>
          </w:p>
        </w:tc>
      </w:tr>
      <w:tr w:rsidR="009B0E25" w:rsidRPr="002D1C99" w14:paraId="6AF71202" w14:textId="77777777" w:rsidTr="00DB281C">
        <w:tc>
          <w:tcPr>
            <w:tcW w:w="5000" w:type="pct"/>
            <w:gridSpan w:val="3"/>
          </w:tcPr>
          <w:p w14:paraId="034E3941" w14:textId="726A7757" w:rsidR="009B0E25" w:rsidRPr="002C0AA1" w:rsidRDefault="001E638C" w:rsidP="001E638C">
            <w:r w:rsidRPr="001E638C">
              <w:t>Beim Erstellen des Zeitplans hatte ich anfangs Schwierigkeiten, einen gut überschaubaren Plan in Excel zu erstellen</w:t>
            </w:r>
            <w:r w:rsidR="004178AD">
              <w:t>, da es echt eine Herausforderung ist so viele verschiedene wichtige Daten anschaulich darzustellen</w:t>
            </w:r>
            <w:r w:rsidRPr="001E638C">
              <w:t xml:space="preserve">. </w:t>
            </w:r>
          </w:p>
        </w:tc>
      </w:tr>
      <w:tr w:rsidR="0066485B" w:rsidRPr="002D1C99" w14:paraId="5CD03C40" w14:textId="77777777" w:rsidTr="00DB281C">
        <w:tc>
          <w:tcPr>
            <w:tcW w:w="5000" w:type="pct"/>
            <w:gridSpan w:val="3"/>
            <w:shd w:val="clear" w:color="auto" w:fill="F2F2F2"/>
          </w:tcPr>
          <w:p w14:paraId="1DFF0E31" w14:textId="77777777" w:rsidR="0066485B" w:rsidRPr="002C0AA1" w:rsidRDefault="0066485B" w:rsidP="00DB281C">
            <w:pPr>
              <w:spacing w:after="200" w:line="276" w:lineRule="auto"/>
              <w:rPr>
                <w:rFonts w:asciiTheme="majorHAnsi" w:eastAsia="Calibri" w:hAnsiTheme="majorHAnsi" w:cstheme="majorHAnsi"/>
                <w:bCs/>
                <w:sz w:val="24"/>
              </w:rPr>
            </w:pPr>
            <w:bookmarkStart w:id="113" w:name="_Hlk160021012"/>
            <w:r w:rsidRPr="002C0AA1">
              <w:rPr>
                <w:rFonts w:asciiTheme="majorHAnsi" w:eastAsia="Calibri" w:hAnsiTheme="majorHAnsi" w:cstheme="majorHAnsi"/>
                <w:bCs/>
                <w:sz w:val="24"/>
              </w:rPr>
              <w:t>Beanspruchte Hilfestellungen:</w:t>
            </w:r>
          </w:p>
        </w:tc>
      </w:tr>
      <w:bookmarkEnd w:id="113"/>
      <w:tr w:rsidR="0066485B" w:rsidRPr="002D1C99" w14:paraId="27CE0143" w14:textId="77777777" w:rsidTr="00DB281C">
        <w:tc>
          <w:tcPr>
            <w:tcW w:w="5000" w:type="pct"/>
            <w:gridSpan w:val="3"/>
          </w:tcPr>
          <w:p w14:paraId="3BA443E8" w14:textId="1301110C" w:rsidR="0066485B" w:rsidRPr="002C0AA1" w:rsidRDefault="00DE3618" w:rsidP="00C53195">
            <w:r w:rsidRPr="00DE3618">
              <w:t>Keine externen Hilfestellungen wurden in Anspruch genommen.</w:t>
            </w:r>
          </w:p>
        </w:tc>
      </w:tr>
      <w:tr w:rsidR="0066485B" w:rsidRPr="002D1C99" w14:paraId="4A412FC9" w14:textId="77777777" w:rsidTr="00DB281C">
        <w:tc>
          <w:tcPr>
            <w:tcW w:w="5000" w:type="pct"/>
            <w:gridSpan w:val="3"/>
            <w:shd w:val="clear" w:color="auto" w:fill="F2F2F2"/>
          </w:tcPr>
          <w:p w14:paraId="178AFE0E"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66485B" w:rsidRPr="002D1C99" w14:paraId="5655C14B" w14:textId="77777777" w:rsidTr="00DB281C">
        <w:tc>
          <w:tcPr>
            <w:tcW w:w="5000" w:type="pct"/>
            <w:gridSpan w:val="3"/>
          </w:tcPr>
          <w:p w14:paraId="41D2FD8C" w14:textId="7FDA0878" w:rsidR="0066485B" w:rsidRPr="002C0AA1" w:rsidRDefault="004178AD" w:rsidP="004178AD">
            <w:bookmarkStart w:id="114" w:name="_Hlk160107059"/>
            <w:r>
              <w:t>Zeitplan wurde eingehalten</w:t>
            </w:r>
            <w:r w:rsidR="00900F13">
              <w:t>.</w:t>
            </w:r>
          </w:p>
        </w:tc>
      </w:tr>
      <w:bookmarkEnd w:id="114"/>
      <w:tr w:rsidR="0066485B" w:rsidRPr="002D1C99" w14:paraId="31AF948C" w14:textId="77777777" w:rsidTr="00DB281C">
        <w:tc>
          <w:tcPr>
            <w:tcW w:w="5000" w:type="pct"/>
            <w:gridSpan w:val="3"/>
            <w:shd w:val="clear" w:color="auto" w:fill="F2F2F2"/>
          </w:tcPr>
          <w:p w14:paraId="5EE5D1D4"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DE3618" w:rsidRPr="00DE3618" w14:paraId="21987415" w14:textId="77777777" w:rsidTr="0065039B">
        <w:trPr>
          <w:trHeight w:val="1786"/>
        </w:trPr>
        <w:tc>
          <w:tcPr>
            <w:tcW w:w="5000" w:type="pct"/>
            <w:gridSpan w:val="3"/>
            <w:shd w:val="clear" w:color="auto" w:fill="FFFFFF" w:themeFill="background1"/>
          </w:tcPr>
          <w:p w14:paraId="3A3515F7" w14:textId="6CA2AF8A" w:rsidR="00DE3618" w:rsidRPr="002C0AA1" w:rsidRDefault="004178AD" w:rsidP="004178AD">
            <w:r w:rsidRPr="004178AD">
              <w:t>Der erste Tag startete mit einer gründlichen Einarbeitung in die Projektvorgaben, was mir einen klaren Fahrplan lieferte. Die Erstellung des Zeitplans in Excel erwies sich zunächst als Herausforderung, doch durch gezieltes Spacing und Farbgebung fand ich eine effektive Lösung. Diese Anpassung steigerte nicht nur die Übersichtlichkeit, sondern auch meine Zuversicht in die kommenden Aufgaben.</w:t>
            </w:r>
          </w:p>
        </w:tc>
      </w:tr>
    </w:tbl>
    <w:p w14:paraId="19CA926C" w14:textId="77777777" w:rsidR="0066485B" w:rsidRPr="002D1C99" w:rsidRDefault="0066485B" w:rsidP="002C0AA1">
      <w:pPr>
        <w:pStyle w:val="berschrift3"/>
      </w:pPr>
      <w:bookmarkStart w:id="115" w:name="_Toc160107560"/>
      <w:bookmarkStart w:id="116" w:name="_Toc161243307"/>
      <w:bookmarkEnd w:id="112"/>
      <w:r w:rsidRPr="002D1C99">
        <w:lastRenderedPageBreak/>
        <w:t xml:space="preserve">Tag </w:t>
      </w:r>
      <w:r>
        <w:t>2</w:t>
      </w:r>
      <w:r w:rsidRPr="002D1C99">
        <w:t xml:space="preserve"> – 0</w:t>
      </w:r>
      <w:r>
        <w:t>4</w:t>
      </w:r>
      <w:r w:rsidRPr="002D1C99">
        <w:t>.0</w:t>
      </w:r>
      <w:r>
        <w:t>3</w:t>
      </w:r>
      <w:r w:rsidRPr="002D1C99">
        <w:t>.2024</w:t>
      </w:r>
      <w:bookmarkEnd w:id="115"/>
      <w:bookmarkEnd w:id="116"/>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397"/>
        <w:gridCol w:w="1127"/>
      </w:tblGrid>
      <w:tr w:rsidR="0066485B" w:rsidRPr="002D1C99" w14:paraId="0217205C" w14:textId="77777777" w:rsidTr="005937CC">
        <w:trPr>
          <w:trHeight w:hRule="exact" w:val="397"/>
          <w:tblHeader/>
        </w:trPr>
        <w:tc>
          <w:tcPr>
            <w:tcW w:w="439" w:type="pct"/>
            <w:shd w:val="clear" w:color="auto" w:fill="F2F2F2"/>
            <w:vAlign w:val="center"/>
          </w:tcPr>
          <w:p w14:paraId="0B600058" w14:textId="58F64DF5" w:rsidR="0066485B" w:rsidRPr="002C0AA1" w:rsidRDefault="0065039B" w:rsidP="00DB281C">
            <w:pPr>
              <w:spacing w:after="200" w:line="276" w:lineRule="auto"/>
              <w:jc w:val="center"/>
              <w:rPr>
                <w:rFonts w:asciiTheme="majorHAnsi" w:eastAsia="Calibri" w:hAnsiTheme="majorHAnsi" w:cstheme="majorHAnsi"/>
                <w:bCs/>
                <w:sz w:val="24"/>
              </w:rPr>
            </w:pPr>
            <w:bookmarkStart w:id="117" w:name="_Hlk160439751"/>
            <w:r>
              <w:rPr>
                <w:rFonts w:asciiTheme="majorHAnsi" w:eastAsia="Calibri" w:hAnsiTheme="majorHAnsi" w:cstheme="majorHAnsi"/>
                <w:bCs/>
                <w:sz w:val="24"/>
              </w:rPr>
              <w:t>ID</w:t>
            </w:r>
          </w:p>
        </w:tc>
        <w:tc>
          <w:tcPr>
            <w:tcW w:w="3958" w:type="pct"/>
            <w:shd w:val="clear" w:color="auto" w:fill="F2F2F2"/>
          </w:tcPr>
          <w:p w14:paraId="7CF9F1E7" w14:textId="77777777" w:rsidR="0066485B" w:rsidRPr="002C0AA1" w:rsidRDefault="0066485B" w:rsidP="00DB281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03" w:type="pct"/>
            <w:shd w:val="clear" w:color="auto" w:fill="F2F2F2"/>
            <w:vAlign w:val="center"/>
          </w:tcPr>
          <w:p w14:paraId="1BC22521" w14:textId="77777777" w:rsidR="0066485B" w:rsidRPr="002C0AA1" w:rsidRDefault="0066485B" w:rsidP="00DB281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66485B" w:rsidRPr="002D1C99" w14:paraId="3FF90BEE" w14:textId="77777777" w:rsidTr="005937CC">
        <w:trPr>
          <w:trHeight w:val="283"/>
        </w:trPr>
        <w:tc>
          <w:tcPr>
            <w:tcW w:w="439" w:type="pct"/>
          </w:tcPr>
          <w:p w14:paraId="4C4113D5" w14:textId="14BD86B1" w:rsidR="0066485B" w:rsidRPr="00877986" w:rsidRDefault="005F52CC" w:rsidP="00877986">
            <w:pPr>
              <w:spacing w:line="260" w:lineRule="atLeast"/>
              <w:rPr>
                <w:color w:val="0070C0"/>
                <w:u w:val="single"/>
              </w:rPr>
            </w:pPr>
            <w:r w:rsidRPr="00877986">
              <w:rPr>
                <w:color w:val="0070C0"/>
                <w:u w:val="single"/>
              </w:rPr>
              <w:fldChar w:fldCharType="begin"/>
            </w:r>
            <w:r w:rsidRPr="00877986">
              <w:rPr>
                <w:color w:val="0070C0"/>
                <w:u w:val="single"/>
              </w:rPr>
              <w:instrText xml:space="preserve"> REF A06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06</w:t>
            </w:r>
            <w:r w:rsidRPr="00877986">
              <w:rPr>
                <w:color w:val="0070C0"/>
                <w:u w:val="single"/>
              </w:rPr>
              <w:fldChar w:fldCharType="end"/>
            </w:r>
          </w:p>
        </w:tc>
        <w:tc>
          <w:tcPr>
            <w:tcW w:w="3958" w:type="pct"/>
          </w:tcPr>
          <w:p w14:paraId="77A2A4E0" w14:textId="3151D6A7" w:rsidR="0066485B" w:rsidRPr="007D32C3" w:rsidRDefault="007D32C3" w:rsidP="007D32C3">
            <w:r w:rsidRPr="007D32C3">
              <w:t>Recherche und Sammlung von Informationen</w:t>
            </w:r>
          </w:p>
        </w:tc>
        <w:tc>
          <w:tcPr>
            <w:tcW w:w="603" w:type="pct"/>
          </w:tcPr>
          <w:p w14:paraId="359C15B2" w14:textId="19AFC369" w:rsidR="0066485B" w:rsidRPr="002C0AA1" w:rsidRDefault="005937CC"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7D32C3" w:rsidRPr="002D1C99" w14:paraId="1E3AF7A4" w14:textId="77777777" w:rsidTr="005937CC">
        <w:trPr>
          <w:trHeight w:val="283"/>
        </w:trPr>
        <w:tc>
          <w:tcPr>
            <w:tcW w:w="439" w:type="pct"/>
          </w:tcPr>
          <w:p w14:paraId="1362D030" w14:textId="3B331857" w:rsidR="007D32C3" w:rsidRPr="00877986" w:rsidRDefault="005F52CC" w:rsidP="00877986">
            <w:pPr>
              <w:spacing w:line="260" w:lineRule="atLeast"/>
              <w:rPr>
                <w:color w:val="0070C0"/>
                <w:u w:val="single"/>
              </w:rPr>
            </w:pPr>
            <w:r w:rsidRPr="00877986">
              <w:rPr>
                <w:color w:val="0070C0"/>
                <w:u w:val="single"/>
              </w:rPr>
              <w:fldChar w:fldCharType="begin"/>
            </w:r>
            <w:r w:rsidRPr="00877986">
              <w:rPr>
                <w:color w:val="0070C0"/>
                <w:u w:val="single"/>
              </w:rPr>
              <w:instrText xml:space="preserve"> REF A08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08</w:t>
            </w:r>
            <w:r w:rsidRPr="00877986">
              <w:rPr>
                <w:color w:val="0070C0"/>
                <w:u w:val="single"/>
              </w:rPr>
              <w:fldChar w:fldCharType="end"/>
            </w:r>
            <w:r w:rsidRPr="00877986">
              <w:rPr>
                <w:color w:val="0070C0"/>
                <w:u w:val="single"/>
              </w:rPr>
              <w:t xml:space="preserve">, </w:t>
            </w:r>
            <w:r w:rsidRPr="00877986">
              <w:rPr>
                <w:color w:val="0070C0"/>
                <w:u w:val="single"/>
              </w:rPr>
              <w:fldChar w:fldCharType="begin"/>
            </w:r>
            <w:r w:rsidRPr="00877986">
              <w:rPr>
                <w:color w:val="0070C0"/>
                <w:u w:val="single"/>
              </w:rPr>
              <w:instrText xml:space="preserve"> REF A09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09</w:t>
            </w:r>
            <w:r w:rsidRPr="00877986">
              <w:rPr>
                <w:color w:val="0070C0"/>
                <w:u w:val="single"/>
              </w:rPr>
              <w:fldChar w:fldCharType="end"/>
            </w:r>
            <w:r w:rsidRPr="00877986">
              <w:rPr>
                <w:color w:val="0070C0"/>
                <w:u w:val="single"/>
              </w:rPr>
              <w:t xml:space="preserve">, </w:t>
            </w:r>
            <w:r w:rsidRPr="00877986">
              <w:rPr>
                <w:color w:val="0070C0"/>
                <w:u w:val="single"/>
              </w:rPr>
              <w:fldChar w:fldCharType="begin"/>
            </w:r>
            <w:r w:rsidRPr="00877986">
              <w:rPr>
                <w:color w:val="0070C0"/>
                <w:u w:val="single"/>
              </w:rPr>
              <w:instrText xml:space="preserve"> REF A10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10</w:t>
            </w:r>
            <w:r w:rsidRPr="00877986">
              <w:rPr>
                <w:color w:val="0070C0"/>
                <w:u w:val="single"/>
              </w:rPr>
              <w:fldChar w:fldCharType="end"/>
            </w:r>
          </w:p>
        </w:tc>
        <w:tc>
          <w:tcPr>
            <w:tcW w:w="3958" w:type="pct"/>
          </w:tcPr>
          <w:p w14:paraId="50D984A6" w14:textId="10957CCA" w:rsidR="007D32C3" w:rsidRPr="007D32C3" w:rsidRDefault="007D32C3" w:rsidP="007D32C3">
            <w:r w:rsidRPr="007D32C3">
              <w:t xml:space="preserve">Erstellung </w:t>
            </w:r>
            <w:r>
              <w:t>Konzepte der Ausgangslage, Datenbank</w:t>
            </w:r>
            <w:r w:rsidR="005830C0">
              <w:t xml:space="preserve">, </w:t>
            </w:r>
            <w:r>
              <w:t>Realisierung</w:t>
            </w:r>
            <w:r w:rsidR="005830C0">
              <w:t xml:space="preserve"> und eines Testplans</w:t>
            </w:r>
          </w:p>
        </w:tc>
        <w:tc>
          <w:tcPr>
            <w:tcW w:w="603" w:type="pct"/>
          </w:tcPr>
          <w:p w14:paraId="43C2AB85" w14:textId="7E73D4E9" w:rsidR="007D32C3" w:rsidRPr="002C0AA1" w:rsidRDefault="005937CC"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5830C0" w:rsidRPr="002D1C99" w14:paraId="5BDEC5B3" w14:textId="77777777" w:rsidTr="005937CC">
        <w:trPr>
          <w:trHeight w:val="283"/>
        </w:trPr>
        <w:tc>
          <w:tcPr>
            <w:tcW w:w="439" w:type="pct"/>
          </w:tcPr>
          <w:p w14:paraId="36E28EAB" w14:textId="3239A722" w:rsidR="005830C0" w:rsidRPr="00877986" w:rsidRDefault="005F52CC" w:rsidP="00877986">
            <w:pPr>
              <w:spacing w:line="260" w:lineRule="atLeast"/>
              <w:rPr>
                <w:color w:val="0070C0"/>
                <w:u w:val="single"/>
              </w:rPr>
            </w:pPr>
            <w:r w:rsidRPr="00877986">
              <w:rPr>
                <w:color w:val="0070C0"/>
                <w:u w:val="single"/>
              </w:rPr>
              <w:fldChar w:fldCharType="begin"/>
            </w:r>
            <w:r w:rsidRPr="00877986">
              <w:rPr>
                <w:color w:val="0070C0"/>
                <w:u w:val="single"/>
              </w:rPr>
              <w:instrText xml:space="preserve"> REF A12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12</w:t>
            </w:r>
            <w:r w:rsidRPr="00877986">
              <w:rPr>
                <w:color w:val="0070C0"/>
                <w:u w:val="single"/>
              </w:rPr>
              <w:fldChar w:fldCharType="end"/>
            </w:r>
          </w:p>
        </w:tc>
        <w:tc>
          <w:tcPr>
            <w:tcW w:w="3958" w:type="pct"/>
          </w:tcPr>
          <w:p w14:paraId="2C87FDAE" w14:textId="045570C6" w:rsidR="005830C0" w:rsidRPr="007D32C3" w:rsidRDefault="005830C0" w:rsidP="007D32C3">
            <w:r w:rsidRPr="005830C0">
              <w:t>Entscheidung für eine spezifische Lösungsvariante</w:t>
            </w:r>
            <w:r w:rsidR="006806BA">
              <w:t xml:space="preserve"> (Meilenstein)</w:t>
            </w:r>
          </w:p>
        </w:tc>
        <w:tc>
          <w:tcPr>
            <w:tcW w:w="603" w:type="pct"/>
          </w:tcPr>
          <w:p w14:paraId="781BC197" w14:textId="33076AAB" w:rsidR="005830C0" w:rsidRPr="002C0AA1" w:rsidRDefault="005937CC"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5830C0" w:rsidRPr="002D1C99" w14:paraId="5EF77407" w14:textId="77777777" w:rsidTr="005937CC">
        <w:trPr>
          <w:trHeight w:val="283"/>
        </w:trPr>
        <w:tc>
          <w:tcPr>
            <w:tcW w:w="439" w:type="pct"/>
          </w:tcPr>
          <w:p w14:paraId="040CE6D5" w14:textId="137746B8" w:rsidR="005830C0" w:rsidRPr="00877986" w:rsidRDefault="005F52CC" w:rsidP="00877986">
            <w:pPr>
              <w:spacing w:line="260" w:lineRule="atLeast"/>
              <w:rPr>
                <w:color w:val="0070C0"/>
                <w:u w:val="single"/>
              </w:rPr>
            </w:pPr>
            <w:r w:rsidRPr="00877986">
              <w:rPr>
                <w:color w:val="0070C0"/>
                <w:u w:val="single"/>
              </w:rPr>
              <w:fldChar w:fldCharType="begin"/>
            </w:r>
            <w:r w:rsidRPr="00877986">
              <w:rPr>
                <w:color w:val="0070C0"/>
                <w:u w:val="single"/>
              </w:rPr>
              <w:instrText xml:space="preserve"> REF A13 \h </w:instrText>
            </w:r>
            <w:r w:rsidRPr="00877986">
              <w:rPr>
                <w:color w:val="0070C0"/>
                <w:u w:val="single"/>
              </w:rPr>
            </w:r>
            <w:r w:rsidRPr="00877986">
              <w:rPr>
                <w:color w:val="0070C0"/>
                <w:u w:val="single"/>
              </w:rPr>
              <w:fldChar w:fldCharType="separate"/>
            </w:r>
            <w:r w:rsidRPr="00877986">
              <w:rPr>
                <w:color w:val="0070C0"/>
                <w:u w:val="single"/>
              </w:rPr>
              <w:t>13</w:t>
            </w:r>
            <w:r w:rsidRPr="00877986">
              <w:rPr>
                <w:color w:val="0070C0"/>
                <w:u w:val="single"/>
              </w:rPr>
              <w:fldChar w:fldCharType="end"/>
            </w:r>
          </w:p>
        </w:tc>
        <w:tc>
          <w:tcPr>
            <w:tcW w:w="3958" w:type="pct"/>
          </w:tcPr>
          <w:p w14:paraId="7E001C5E" w14:textId="2AD8A634" w:rsidR="005830C0" w:rsidRPr="005830C0" w:rsidRDefault="005830C0" w:rsidP="007D32C3">
            <w:r w:rsidRPr="005830C0">
              <w:t>Implementierung der Datenbank</w:t>
            </w:r>
          </w:p>
        </w:tc>
        <w:tc>
          <w:tcPr>
            <w:tcW w:w="603" w:type="pct"/>
          </w:tcPr>
          <w:p w14:paraId="654D3BAE" w14:textId="4651DE46" w:rsidR="005830C0" w:rsidRPr="002C0AA1" w:rsidRDefault="005937CC"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66485B" w:rsidRPr="002D1C99" w14:paraId="7BA59664" w14:textId="77777777" w:rsidTr="00DB281C">
        <w:tc>
          <w:tcPr>
            <w:tcW w:w="5000" w:type="pct"/>
            <w:gridSpan w:val="3"/>
            <w:shd w:val="clear" w:color="auto" w:fill="F2F2F2"/>
          </w:tcPr>
          <w:p w14:paraId="504B8120"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66485B" w:rsidRPr="002D1C99" w14:paraId="5B0CDE39" w14:textId="77777777" w:rsidTr="00DB281C">
        <w:tc>
          <w:tcPr>
            <w:tcW w:w="5000" w:type="pct"/>
            <w:gridSpan w:val="3"/>
          </w:tcPr>
          <w:p w14:paraId="1A877E81" w14:textId="6B1CD4D8" w:rsidR="0066485B" w:rsidRPr="002C0AA1" w:rsidRDefault="005937CC" w:rsidP="005937CC">
            <w:pPr>
              <w:rPr>
                <w:rFonts w:asciiTheme="majorHAnsi" w:eastAsia="Calibri" w:hAnsiTheme="majorHAnsi" w:cstheme="majorHAnsi"/>
                <w:bCs/>
                <w:sz w:val="24"/>
              </w:rPr>
            </w:pPr>
            <w:r w:rsidRPr="005937CC">
              <w:t>Durchführung umfangreicher Recherchen zu den Themen Fehlerbehandlung, Bilderverwaltung und Benutzerverwaltung.</w:t>
            </w:r>
          </w:p>
        </w:tc>
      </w:tr>
      <w:tr w:rsidR="0066485B" w:rsidRPr="002D1C99" w14:paraId="38601EF4" w14:textId="77777777" w:rsidTr="00DB281C">
        <w:tc>
          <w:tcPr>
            <w:tcW w:w="5000" w:type="pct"/>
            <w:gridSpan w:val="3"/>
          </w:tcPr>
          <w:p w14:paraId="7F88A648" w14:textId="31D40EF5" w:rsidR="0066485B" w:rsidRPr="002C0AA1" w:rsidRDefault="005937CC" w:rsidP="005937CC">
            <w:r w:rsidRPr="005937CC">
              <w:t>Implementierung der Datenbankstruktur, einschlie</w:t>
            </w:r>
            <w:r>
              <w:t>ss</w:t>
            </w:r>
            <w:r w:rsidRPr="005937CC">
              <w:t>lich der Erstellung neuer Tabellen und Anpassung vorhandener Schemata.</w:t>
            </w:r>
          </w:p>
        </w:tc>
      </w:tr>
      <w:tr w:rsidR="0066485B" w:rsidRPr="002D1C99" w14:paraId="6C1EDF5B" w14:textId="77777777" w:rsidTr="00DB281C">
        <w:tc>
          <w:tcPr>
            <w:tcW w:w="5000" w:type="pct"/>
            <w:gridSpan w:val="3"/>
            <w:shd w:val="clear" w:color="auto" w:fill="F2F2F2"/>
          </w:tcPr>
          <w:p w14:paraId="5A9047C9" w14:textId="3B576217" w:rsidR="0066485B" w:rsidRPr="002C0AA1" w:rsidRDefault="0065039B"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66485B" w:rsidRPr="002D1C99" w14:paraId="74AB8E8E" w14:textId="77777777" w:rsidTr="00DB281C">
        <w:tc>
          <w:tcPr>
            <w:tcW w:w="5000" w:type="pct"/>
            <w:gridSpan w:val="3"/>
          </w:tcPr>
          <w:p w14:paraId="776B9121" w14:textId="00C5278D" w:rsidR="0066485B" w:rsidRPr="002C0AA1" w:rsidRDefault="005937CC" w:rsidP="00334387">
            <w:r w:rsidRPr="005937CC">
              <w:t>Identifizierung der optimalen Strategie zur Fehlerbehandlung und Entscheidungsfindung zwischen benutzerdefinierten Exceptions und Transformations-DTOs.</w:t>
            </w:r>
          </w:p>
        </w:tc>
      </w:tr>
      <w:tr w:rsidR="0066485B" w:rsidRPr="002D1C99" w14:paraId="3E9DC391" w14:textId="77777777" w:rsidTr="00DB281C">
        <w:tc>
          <w:tcPr>
            <w:tcW w:w="5000" w:type="pct"/>
            <w:gridSpan w:val="3"/>
          </w:tcPr>
          <w:p w14:paraId="7488C941" w14:textId="2E68E397" w:rsidR="0066485B" w:rsidRPr="002C0AA1" w:rsidRDefault="00334387" w:rsidP="00334387">
            <w:r w:rsidRPr="00334387">
              <w:t xml:space="preserve">Überlegungen zur optimalen Gestaltung der </w:t>
            </w:r>
            <w:r>
              <w:t>neuen Tabellen</w:t>
            </w:r>
            <w:r w:rsidRPr="00334387">
              <w:t xml:space="preserve"> und Session-Handhabung, insbesondere im Hinblick auf Sicherheit und Benutzerfreundlichkeit.</w:t>
            </w:r>
          </w:p>
        </w:tc>
      </w:tr>
      <w:tr w:rsidR="0066485B" w:rsidRPr="002D1C99" w14:paraId="3638D2C0" w14:textId="77777777" w:rsidTr="00DB281C">
        <w:tc>
          <w:tcPr>
            <w:tcW w:w="5000" w:type="pct"/>
            <w:gridSpan w:val="3"/>
            <w:shd w:val="clear" w:color="auto" w:fill="F2F2F2"/>
          </w:tcPr>
          <w:p w14:paraId="45645C61"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66485B" w:rsidRPr="003A472E" w14:paraId="514FA31B" w14:textId="77777777" w:rsidTr="00DB281C">
        <w:tc>
          <w:tcPr>
            <w:tcW w:w="5000" w:type="pct"/>
            <w:gridSpan w:val="3"/>
          </w:tcPr>
          <w:p w14:paraId="5037E884" w14:textId="6F78B067" w:rsidR="0066485B" w:rsidRPr="007C4964" w:rsidRDefault="005937CC" w:rsidP="00B27261">
            <w:pPr>
              <w:spacing w:line="260" w:lineRule="atLeast"/>
              <w:rPr>
                <w:color w:val="0070C0"/>
                <w:u w:val="single"/>
                <w:lang w:val="fr-CH"/>
              </w:rPr>
            </w:pPr>
            <w:r w:rsidRPr="00B27261">
              <w:rPr>
                <w:lang w:val="fr-CH"/>
              </w:rPr>
              <w:t>Online-</w:t>
            </w:r>
            <w:proofErr w:type="gramStart"/>
            <w:r w:rsidRPr="00B27261">
              <w:rPr>
                <w:lang w:val="fr-CH"/>
              </w:rPr>
              <w:t>Ressourcen</w:t>
            </w:r>
            <w:r w:rsidR="00B27261" w:rsidRPr="00B27261">
              <w:rPr>
                <w:lang w:val="fr-CH"/>
              </w:rPr>
              <w:t>:</w:t>
            </w:r>
            <w:proofErr w:type="gramEnd"/>
            <w:r w:rsidR="00B27261" w:rsidRPr="00B27261">
              <w:rPr>
                <w:lang w:val="fr-CH"/>
              </w:rPr>
              <w:t xml:space="preserve"> </w:t>
            </w:r>
            <w:hyperlink r:id="rId26" w:history="1">
              <w:r w:rsidR="00B27261" w:rsidRPr="007C4964">
                <w:rPr>
                  <w:color w:val="0070C0"/>
                  <w:u w:val="single"/>
                  <w:lang w:val="fr-CH"/>
                </w:rPr>
                <w:t>https://www.baeldung.com/java-resize-image</w:t>
              </w:r>
            </w:hyperlink>
          </w:p>
          <w:p w14:paraId="7F5F561E" w14:textId="1C5EBFE6" w:rsidR="00B27261" w:rsidRPr="007C4964" w:rsidRDefault="00000000" w:rsidP="00B27261">
            <w:pPr>
              <w:spacing w:line="260" w:lineRule="atLeast"/>
              <w:rPr>
                <w:color w:val="0070C0"/>
                <w:u w:val="single"/>
                <w:lang w:val="fr-CH"/>
              </w:rPr>
            </w:pPr>
            <w:hyperlink r:id="rId27" w:history="1">
              <w:r w:rsidR="00B27261" w:rsidRPr="007C4964">
                <w:rPr>
                  <w:color w:val="0070C0"/>
                  <w:u w:val="single"/>
                  <w:lang w:val="fr-CH"/>
                </w:rPr>
                <w:t>https://docs.spring.io/spring-framework/reference/data-access/oxm.html</w:t>
              </w:r>
            </w:hyperlink>
          </w:p>
          <w:p w14:paraId="062840EE" w14:textId="569B3A7B" w:rsidR="00B27261" w:rsidRPr="00B27261" w:rsidRDefault="00B27261" w:rsidP="00B27261">
            <w:pPr>
              <w:spacing w:line="260" w:lineRule="atLeast"/>
              <w:rPr>
                <w:lang w:val="fr-CH"/>
              </w:rPr>
            </w:pPr>
            <w:r w:rsidRPr="007C4964">
              <w:rPr>
                <w:color w:val="0070C0"/>
                <w:u w:val="single"/>
                <w:lang w:val="fr-CH"/>
              </w:rPr>
              <w:t>https://www.baeldung.com/java-reflection-class-fields</w:t>
            </w:r>
          </w:p>
        </w:tc>
      </w:tr>
      <w:tr w:rsidR="0066485B" w:rsidRPr="002D1C99" w14:paraId="33FC48C5" w14:textId="77777777" w:rsidTr="00DB281C">
        <w:tc>
          <w:tcPr>
            <w:tcW w:w="5000" w:type="pct"/>
            <w:gridSpan w:val="3"/>
            <w:shd w:val="clear" w:color="auto" w:fill="F2F2F2"/>
          </w:tcPr>
          <w:p w14:paraId="773128EF"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66485B" w:rsidRPr="002D1C99" w14:paraId="0A3F9BD7" w14:textId="77777777" w:rsidTr="00DB281C">
        <w:tc>
          <w:tcPr>
            <w:tcW w:w="5000" w:type="pct"/>
            <w:gridSpan w:val="3"/>
          </w:tcPr>
          <w:p w14:paraId="70806F6D" w14:textId="339E9809" w:rsidR="0066485B" w:rsidRPr="002C0AA1" w:rsidRDefault="005937CC" w:rsidP="005937CC">
            <w:r w:rsidRPr="005937CC">
              <w:t>Die gesetzten Ziele wurden termingerecht erreicht, was den Zeitplan bestätigt</w:t>
            </w:r>
            <w:r>
              <w:t>.</w:t>
            </w:r>
          </w:p>
        </w:tc>
      </w:tr>
      <w:tr w:rsidR="0066485B" w:rsidRPr="002D1C99" w14:paraId="5F3EAEA1" w14:textId="77777777" w:rsidTr="00DB281C">
        <w:tc>
          <w:tcPr>
            <w:tcW w:w="5000" w:type="pct"/>
            <w:gridSpan w:val="3"/>
            <w:shd w:val="clear" w:color="auto" w:fill="F2F2F2"/>
          </w:tcPr>
          <w:p w14:paraId="243D504F"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97204B" w:rsidRPr="002D1C99" w14:paraId="0B42F218" w14:textId="77777777" w:rsidTr="0097204B">
        <w:trPr>
          <w:trHeight w:val="1733"/>
        </w:trPr>
        <w:tc>
          <w:tcPr>
            <w:tcW w:w="5000" w:type="pct"/>
            <w:gridSpan w:val="3"/>
            <w:shd w:val="clear" w:color="auto" w:fill="FFFFFF" w:themeFill="background1"/>
          </w:tcPr>
          <w:p w14:paraId="42E2A0E3" w14:textId="6A73663A" w:rsidR="0097204B" w:rsidRPr="002C0AA1" w:rsidRDefault="000317A0" w:rsidP="000317A0">
            <w:r w:rsidRPr="000317A0">
              <w:t>Heute war ein intensiver, aber enorm wichtiger Tag für das Projekt. Gegen Ende lie</w:t>
            </w:r>
            <w:r w:rsidR="00CA705F">
              <w:t>ss</w:t>
            </w:r>
            <w:r w:rsidRPr="000317A0">
              <w:t xml:space="preserve"> meine Konzentration nach, doch durch das Öffnen der Fenster und das Einlassen frischer Luft fand ich neuen Schwung. Diese kleine Pause erlaubte es mir, die Energie für die Bewältigung der letzten Aufgabe des Tages - das Erstellen der Tabellen - zu sammeln. Es war befriedigend, diesen kritischen Punkt erfolgreich abzuschlie</w:t>
            </w:r>
            <w:r w:rsidR="005D76E8">
              <w:t>ss</w:t>
            </w:r>
            <w:r w:rsidRPr="000317A0">
              <w:t>en und bestärkt das Vertrauen in meine Fähigkeit, auch zukünftige Herausforderungen zu meistern.</w:t>
            </w:r>
          </w:p>
        </w:tc>
      </w:tr>
      <w:bookmarkEnd w:id="117"/>
    </w:tbl>
    <w:p w14:paraId="4B278D3D" w14:textId="2D691F1B" w:rsidR="0066485B" w:rsidRPr="007656C6" w:rsidRDefault="0066485B" w:rsidP="007656C6">
      <w:pPr>
        <w:pStyle w:val="berschrift3"/>
        <w:rPr>
          <w:rFonts w:ascii="Calibri" w:eastAsia="Calibri" w:hAnsi="Calibri" w:cs="Times New Roman"/>
          <w:sz w:val="24"/>
        </w:rPr>
      </w:pPr>
      <w:r w:rsidRPr="002D1C99">
        <w:rPr>
          <w:rFonts w:ascii="Calibri" w:eastAsia="MS Gothic" w:hAnsi="Calibri" w:cs="Times New Roman"/>
          <w:b/>
          <w:sz w:val="24"/>
        </w:rPr>
        <w:br w:type="page"/>
      </w:r>
      <w:bookmarkStart w:id="118" w:name="_Toc160107561"/>
      <w:bookmarkStart w:id="119" w:name="_Toc161243308"/>
      <w:r w:rsidRPr="002D1C99">
        <w:lastRenderedPageBreak/>
        <w:t xml:space="preserve">Tag </w:t>
      </w:r>
      <w:r>
        <w:t>3</w:t>
      </w:r>
      <w:r w:rsidRPr="002D1C99">
        <w:t xml:space="preserve"> – 0</w:t>
      </w:r>
      <w:r>
        <w:t>5</w:t>
      </w:r>
      <w:r w:rsidRPr="002D1C99">
        <w:t>.0</w:t>
      </w:r>
      <w:r>
        <w:t>3</w:t>
      </w:r>
      <w:r w:rsidRPr="002D1C99">
        <w:t>.2024</w:t>
      </w:r>
      <w:bookmarkEnd w:id="118"/>
      <w:bookmarkEnd w:id="119"/>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113"/>
        <w:gridCol w:w="1411"/>
      </w:tblGrid>
      <w:tr w:rsidR="00311605" w:rsidRPr="002D1C99" w14:paraId="6A091B34" w14:textId="77777777" w:rsidTr="006806BA">
        <w:trPr>
          <w:trHeight w:hRule="exact" w:val="397"/>
          <w:tblHeader/>
        </w:trPr>
        <w:tc>
          <w:tcPr>
            <w:tcW w:w="439" w:type="pct"/>
            <w:shd w:val="clear" w:color="auto" w:fill="F2F2F2"/>
            <w:vAlign w:val="center"/>
          </w:tcPr>
          <w:p w14:paraId="77BFBC28" w14:textId="77777777" w:rsidR="00311605" w:rsidRPr="002C0AA1" w:rsidRDefault="00311605" w:rsidP="003A161F">
            <w:pPr>
              <w:spacing w:after="200" w:line="276" w:lineRule="auto"/>
              <w:jc w:val="center"/>
              <w:rPr>
                <w:rFonts w:asciiTheme="majorHAnsi" w:eastAsia="Calibri" w:hAnsiTheme="majorHAnsi" w:cstheme="majorHAnsi"/>
                <w:bCs/>
                <w:sz w:val="24"/>
              </w:rPr>
            </w:pPr>
            <w:bookmarkStart w:id="120" w:name="_Hlk160439887"/>
            <w:r>
              <w:rPr>
                <w:rFonts w:asciiTheme="majorHAnsi" w:eastAsia="Calibri" w:hAnsiTheme="majorHAnsi" w:cstheme="majorHAnsi"/>
                <w:bCs/>
                <w:sz w:val="24"/>
              </w:rPr>
              <w:t>ID</w:t>
            </w:r>
          </w:p>
        </w:tc>
        <w:tc>
          <w:tcPr>
            <w:tcW w:w="3806" w:type="pct"/>
            <w:shd w:val="clear" w:color="auto" w:fill="F2F2F2"/>
          </w:tcPr>
          <w:p w14:paraId="11A24079" w14:textId="77777777" w:rsidR="00311605" w:rsidRPr="002C0AA1" w:rsidRDefault="00311605"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755" w:type="pct"/>
            <w:shd w:val="clear" w:color="auto" w:fill="F2F2F2"/>
            <w:vAlign w:val="center"/>
          </w:tcPr>
          <w:p w14:paraId="189011D7" w14:textId="77777777" w:rsidR="00311605" w:rsidRPr="002C0AA1" w:rsidRDefault="00311605"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11605" w:rsidRPr="002D1C99" w14:paraId="17C2C543" w14:textId="77777777" w:rsidTr="006806BA">
        <w:trPr>
          <w:trHeight w:val="283"/>
        </w:trPr>
        <w:tc>
          <w:tcPr>
            <w:tcW w:w="439" w:type="pct"/>
          </w:tcPr>
          <w:p w14:paraId="7A657945" w14:textId="2812E2AF" w:rsidR="00311605" w:rsidRPr="009A465C" w:rsidRDefault="0037314C" w:rsidP="009A465C">
            <w:pPr>
              <w:spacing w:line="260" w:lineRule="atLeast"/>
              <w:rPr>
                <w:color w:val="0070C0"/>
                <w:u w:val="single"/>
              </w:rPr>
            </w:pPr>
            <w:r w:rsidRPr="009A465C">
              <w:rPr>
                <w:color w:val="0070C0"/>
                <w:u w:val="single"/>
              </w:rPr>
              <w:fldChar w:fldCharType="begin"/>
            </w:r>
            <w:r w:rsidRPr="009A465C">
              <w:rPr>
                <w:color w:val="0070C0"/>
                <w:u w:val="single"/>
              </w:rPr>
              <w:instrText xml:space="preserve"> REF A14 \h </w:instrText>
            </w:r>
            <w:r w:rsidR="009A465C">
              <w:rPr>
                <w:color w:val="0070C0"/>
                <w:u w:val="single"/>
              </w:rPr>
              <w:instrText xml:space="preserve"> \* MERGEFORMAT </w:instrText>
            </w:r>
            <w:r w:rsidRPr="009A465C">
              <w:rPr>
                <w:color w:val="0070C0"/>
                <w:u w:val="single"/>
              </w:rPr>
            </w:r>
            <w:r w:rsidRPr="009A465C">
              <w:rPr>
                <w:color w:val="0070C0"/>
                <w:u w:val="single"/>
              </w:rPr>
              <w:fldChar w:fldCharType="separate"/>
            </w:r>
            <w:r w:rsidRPr="009A465C">
              <w:rPr>
                <w:color w:val="0070C0"/>
                <w:u w:val="single"/>
              </w:rPr>
              <w:t>14</w:t>
            </w:r>
            <w:r w:rsidRPr="009A465C">
              <w:rPr>
                <w:color w:val="0070C0"/>
                <w:u w:val="single"/>
              </w:rPr>
              <w:fldChar w:fldCharType="end"/>
            </w:r>
          </w:p>
        </w:tc>
        <w:tc>
          <w:tcPr>
            <w:tcW w:w="3806" w:type="pct"/>
          </w:tcPr>
          <w:p w14:paraId="21EA550A" w14:textId="3B717A1F" w:rsidR="00311605" w:rsidRPr="007D32C3" w:rsidRDefault="0037314C" w:rsidP="003A161F">
            <w:r w:rsidRPr="0037314C">
              <w:t>Entwicklung von Mechanismen zur Erkennung und Handhabung von Fehlern während des Datenimportprozesses</w:t>
            </w:r>
          </w:p>
        </w:tc>
        <w:tc>
          <w:tcPr>
            <w:tcW w:w="755" w:type="pct"/>
          </w:tcPr>
          <w:p w14:paraId="35CD159C" w14:textId="65A6B143" w:rsidR="00311605" w:rsidRPr="002C0AA1" w:rsidRDefault="006806BA"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11605" w:rsidRPr="002D1C99" w14:paraId="36015D0E" w14:textId="77777777" w:rsidTr="006806BA">
        <w:trPr>
          <w:trHeight w:val="283"/>
        </w:trPr>
        <w:tc>
          <w:tcPr>
            <w:tcW w:w="439" w:type="pct"/>
          </w:tcPr>
          <w:p w14:paraId="261648AC" w14:textId="778F0A1E" w:rsidR="00311605" w:rsidRPr="009A465C" w:rsidRDefault="0037314C" w:rsidP="009A465C">
            <w:pPr>
              <w:spacing w:line="260" w:lineRule="atLeast"/>
              <w:rPr>
                <w:color w:val="0070C0"/>
                <w:u w:val="single"/>
              </w:rPr>
            </w:pPr>
            <w:r w:rsidRPr="009A465C">
              <w:rPr>
                <w:color w:val="0070C0"/>
                <w:u w:val="single"/>
              </w:rPr>
              <w:fldChar w:fldCharType="begin"/>
            </w:r>
            <w:r w:rsidRPr="009A465C">
              <w:rPr>
                <w:color w:val="0070C0"/>
                <w:u w:val="single"/>
              </w:rPr>
              <w:instrText xml:space="preserve"> REF A15 \h </w:instrText>
            </w:r>
            <w:r w:rsidR="009A465C">
              <w:rPr>
                <w:color w:val="0070C0"/>
                <w:u w:val="single"/>
              </w:rPr>
              <w:instrText xml:space="preserve"> \* MERGEFORMAT </w:instrText>
            </w:r>
            <w:r w:rsidRPr="009A465C">
              <w:rPr>
                <w:color w:val="0070C0"/>
                <w:u w:val="single"/>
              </w:rPr>
            </w:r>
            <w:r w:rsidRPr="009A465C">
              <w:rPr>
                <w:color w:val="0070C0"/>
                <w:u w:val="single"/>
              </w:rPr>
              <w:fldChar w:fldCharType="separate"/>
            </w:r>
            <w:r w:rsidRPr="009A465C">
              <w:rPr>
                <w:color w:val="0070C0"/>
                <w:u w:val="single"/>
              </w:rPr>
              <w:t>15</w:t>
            </w:r>
            <w:r w:rsidRPr="009A465C">
              <w:rPr>
                <w:color w:val="0070C0"/>
                <w:u w:val="single"/>
              </w:rPr>
              <w:fldChar w:fldCharType="end"/>
            </w:r>
          </w:p>
        </w:tc>
        <w:tc>
          <w:tcPr>
            <w:tcW w:w="3806" w:type="pct"/>
          </w:tcPr>
          <w:p w14:paraId="3FEEC434" w14:textId="69FAE835" w:rsidR="00311605" w:rsidRPr="007D32C3" w:rsidRDefault="0037314C" w:rsidP="003A161F">
            <w:r w:rsidRPr="0037314C">
              <w:t>Entwicklung von Backend-Funktionen zur Verwaltung von Bildern, einschlie</w:t>
            </w:r>
            <w:r>
              <w:t>ss</w:t>
            </w:r>
            <w:r w:rsidRPr="0037314C">
              <w:t>lich Upload, Skalierung, Speicherung, Bearbeitung und Löschung von Bildern</w:t>
            </w:r>
          </w:p>
        </w:tc>
        <w:tc>
          <w:tcPr>
            <w:tcW w:w="755" w:type="pct"/>
          </w:tcPr>
          <w:p w14:paraId="45E9D0F0" w14:textId="5CD515B1" w:rsidR="00311605" w:rsidRPr="002C0AA1" w:rsidRDefault="006806BA"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11605" w:rsidRPr="002D1C99" w14:paraId="4F10F5B5" w14:textId="77777777" w:rsidTr="003A161F">
        <w:tc>
          <w:tcPr>
            <w:tcW w:w="5000" w:type="pct"/>
            <w:gridSpan w:val="3"/>
            <w:shd w:val="clear" w:color="auto" w:fill="F2F2F2"/>
          </w:tcPr>
          <w:p w14:paraId="39D8D931" w14:textId="77777777" w:rsidR="00311605" w:rsidRPr="002C0AA1" w:rsidRDefault="00311605"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11605" w:rsidRPr="002D1C99" w14:paraId="4A4C5C59" w14:textId="77777777" w:rsidTr="003A161F">
        <w:tc>
          <w:tcPr>
            <w:tcW w:w="5000" w:type="pct"/>
            <w:gridSpan w:val="3"/>
          </w:tcPr>
          <w:p w14:paraId="58AEF07A" w14:textId="5CA293E0" w:rsidR="00311605" w:rsidRPr="002C0AA1" w:rsidRDefault="00803C9A" w:rsidP="00803C9A">
            <w:pPr>
              <w:rPr>
                <w:rFonts w:asciiTheme="majorHAnsi" w:eastAsia="Calibri" w:hAnsiTheme="majorHAnsi" w:cstheme="majorHAnsi"/>
                <w:bCs/>
                <w:sz w:val="24"/>
              </w:rPr>
            </w:pPr>
            <w:r w:rsidRPr="00803C9A">
              <w:t xml:space="preserve">Ich habe mich auf die Identifizierung und Handhabung von Problemen konzentriert, die während der Verarbeitung von XML-Daten auftreten können. </w:t>
            </w:r>
            <w:r w:rsidR="009A3A45">
              <w:t>F</w:t>
            </w:r>
            <w:r w:rsidR="009A3A45" w:rsidRPr="009A3A45">
              <w:t>ür die Entwicklung von Backend-Funktionen zur Verwaltung von Bildern habe ich verschiedene Techniken zur Bildbearbeitung erforscht und implementiert, darunter das Hochladen, Skalieren, Speichern, Bearbeiten und Löschen von Bildern.</w:t>
            </w:r>
          </w:p>
        </w:tc>
      </w:tr>
      <w:tr w:rsidR="00311605" w:rsidRPr="002D1C99" w14:paraId="34C72B3A" w14:textId="77777777" w:rsidTr="003A161F">
        <w:tc>
          <w:tcPr>
            <w:tcW w:w="5000" w:type="pct"/>
            <w:gridSpan w:val="3"/>
            <w:shd w:val="clear" w:color="auto" w:fill="F2F2F2"/>
          </w:tcPr>
          <w:p w14:paraId="4E307A0D" w14:textId="77777777" w:rsidR="00311605" w:rsidRPr="002C0AA1" w:rsidRDefault="00311605"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11605" w:rsidRPr="002D1C99" w14:paraId="31A7C376" w14:textId="77777777" w:rsidTr="003A161F">
        <w:tc>
          <w:tcPr>
            <w:tcW w:w="5000" w:type="pct"/>
            <w:gridSpan w:val="3"/>
          </w:tcPr>
          <w:p w14:paraId="57D21621" w14:textId="20953D11" w:rsidR="00311605" w:rsidRPr="00803C9A" w:rsidRDefault="00803C9A" w:rsidP="003A161F">
            <w:pPr>
              <w:spacing w:after="200" w:line="276" w:lineRule="auto"/>
            </w:pPr>
            <w:r w:rsidRPr="00803C9A">
              <w:t>Die grö</w:t>
            </w:r>
            <w:r w:rsidR="00AA64C1">
              <w:t>ss</w:t>
            </w:r>
            <w:r w:rsidRPr="00803C9A">
              <w:t>te Herausforderung des Tages war die Behandlung von Exceptions durch XMLAdapter, da sie nicht wie erwartet funktionierten.</w:t>
            </w:r>
          </w:p>
        </w:tc>
      </w:tr>
      <w:tr w:rsidR="00311605" w:rsidRPr="002D1C99" w14:paraId="7D9CDE68" w14:textId="77777777" w:rsidTr="003A161F">
        <w:tc>
          <w:tcPr>
            <w:tcW w:w="5000" w:type="pct"/>
            <w:gridSpan w:val="3"/>
            <w:shd w:val="clear" w:color="auto" w:fill="F2F2F2"/>
          </w:tcPr>
          <w:p w14:paraId="15872B82" w14:textId="77777777" w:rsidR="00311605" w:rsidRPr="002C0AA1" w:rsidRDefault="00311605"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11605" w:rsidRPr="00AA64C1" w14:paraId="467230E5" w14:textId="77777777" w:rsidTr="003A161F">
        <w:tc>
          <w:tcPr>
            <w:tcW w:w="5000" w:type="pct"/>
            <w:gridSpan w:val="3"/>
          </w:tcPr>
          <w:p w14:paraId="060D473A" w14:textId="55CB5365" w:rsidR="00311605" w:rsidRPr="00AA64C1" w:rsidRDefault="00000000" w:rsidP="003A161F">
            <w:pPr>
              <w:spacing w:after="200" w:line="276" w:lineRule="auto"/>
              <w:rPr>
                <w:rFonts w:asciiTheme="majorHAnsi" w:eastAsia="Calibri" w:hAnsiTheme="majorHAnsi" w:cstheme="majorHAnsi"/>
                <w:bCs/>
                <w:sz w:val="24"/>
              </w:rPr>
            </w:pPr>
            <w:hyperlink r:id="rId28" w:history="1">
              <w:r w:rsidR="00AA64C1" w:rsidRPr="007A2007">
                <w:rPr>
                  <w:color w:val="0070C0"/>
                </w:rPr>
                <w:t>https://stackoverflow.com/questions/11114428/jaxb-xmladapter-method-does-not-throws-exception</w:t>
              </w:r>
            </w:hyperlink>
            <w:r w:rsidR="00AA64C1" w:rsidRPr="00AA64C1">
              <w:t xml:space="preserve"> </w:t>
            </w:r>
            <w:r w:rsidR="00AA64C1">
              <w:t xml:space="preserve">, </w:t>
            </w:r>
            <w:r w:rsidR="00AA64C1" w:rsidRPr="00AA64C1">
              <w:t>Chat</w:t>
            </w:r>
            <w:r w:rsidR="00AA64C1">
              <w:t xml:space="preserve">GPT mit dieser </w:t>
            </w:r>
            <w:r w:rsidR="00AA64C1" w:rsidRPr="00AA64C1">
              <w:rPr>
                <w:color w:val="0070C0"/>
                <w:u w:val="single"/>
              </w:rPr>
              <w:fldChar w:fldCharType="begin"/>
            </w:r>
            <w:r w:rsidR="00AA64C1" w:rsidRPr="00AA64C1">
              <w:rPr>
                <w:color w:val="0070C0"/>
                <w:u w:val="single"/>
              </w:rPr>
              <w:instrText xml:space="preserve"> REF chatgpt \h </w:instrText>
            </w:r>
            <w:r w:rsidR="00AA64C1">
              <w:rPr>
                <w:color w:val="0070C0"/>
                <w:u w:val="single"/>
              </w:rPr>
              <w:instrText xml:space="preserve"> \* MERGEFORMAT </w:instrText>
            </w:r>
            <w:r w:rsidR="00AA64C1" w:rsidRPr="00AA64C1">
              <w:rPr>
                <w:color w:val="0070C0"/>
                <w:u w:val="single"/>
              </w:rPr>
            </w:r>
            <w:r w:rsidR="00AA64C1" w:rsidRPr="00AA64C1">
              <w:rPr>
                <w:color w:val="0070C0"/>
                <w:u w:val="single"/>
              </w:rPr>
              <w:fldChar w:fldCharType="separate"/>
            </w:r>
            <w:r w:rsidR="00AA64C1" w:rsidRPr="00AA64C1">
              <w:rPr>
                <w:color w:val="0070C0"/>
                <w:u w:val="single"/>
              </w:rPr>
              <w:t>Anfrage</w:t>
            </w:r>
            <w:r w:rsidR="00AA64C1" w:rsidRPr="00AA64C1">
              <w:rPr>
                <w:color w:val="0070C0"/>
                <w:u w:val="single"/>
              </w:rPr>
              <w:fldChar w:fldCharType="end"/>
            </w:r>
          </w:p>
        </w:tc>
      </w:tr>
      <w:tr w:rsidR="00311605" w:rsidRPr="002D1C99" w14:paraId="68FDAFD3" w14:textId="77777777" w:rsidTr="003A161F">
        <w:tc>
          <w:tcPr>
            <w:tcW w:w="5000" w:type="pct"/>
            <w:gridSpan w:val="3"/>
            <w:shd w:val="clear" w:color="auto" w:fill="F2F2F2"/>
          </w:tcPr>
          <w:p w14:paraId="25CA9D35" w14:textId="77777777" w:rsidR="00311605" w:rsidRPr="002C0AA1" w:rsidRDefault="00311605"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11605" w:rsidRPr="002D1C99" w14:paraId="637D98A3" w14:textId="77777777" w:rsidTr="003A161F">
        <w:tc>
          <w:tcPr>
            <w:tcW w:w="5000" w:type="pct"/>
            <w:gridSpan w:val="3"/>
          </w:tcPr>
          <w:p w14:paraId="674F2CFB" w14:textId="52044918" w:rsidR="00311605" w:rsidRPr="002C0AA1" w:rsidRDefault="00803C9A" w:rsidP="003A161F">
            <w:pPr>
              <w:spacing w:after="200" w:line="276" w:lineRule="auto"/>
              <w:rPr>
                <w:rFonts w:asciiTheme="majorHAnsi" w:eastAsia="Calibri" w:hAnsiTheme="majorHAnsi" w:cstheme="majorHAnsi"/>
                <w:bCs/>
                <w:sz w:val="24"/>
              </w:rPr>
            </w:pPr>
            <w:r w:rsidRPr="00803C9A">
              <w:t>Trotz einiger Herausforderungen konnte ich die gesetzten Ziele für den Tag erreichen und blieb damit im Zeitplan.</w:t>
            </w:r>
          </w:p>
        </w:tc>
      </w:tr>
      <w:tr w:rsidR="00311605" w:rsidRPr="002D1C99" w14:paraId="3ECCEFB3" w14:textId="77777777" w:rsidTr="003A161F">
        <w:tc>
          <w:tcPr>
            <w:tcW w:w="5000" w:type="pct"/>
            <w:gridSpan w:val="3"/>
            <w:shd w:val="clear" w:color="auto" w:fill="F2F2F2"/>
          </w:tcPr>
          <w:p w14:paraId="64557DEE" w14:textId="77777777" w:rsidR="00311605" w:rsidRPr="002C0AA1" w:rsidRDefault="00311605"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11605" w:rsidRPr="002D1C99" w14:paraId="462CF3D5" w14:textId="77777777" w:rsidTr="003A161F">
        <w:trPr>
          <w:trHeight w:val="1733"/>
        </w:trPr>
        <w:tc>
          <w:tcPr>
            <w:tcW w:w="5000" w:type="pct"/>
            <w:gridSpan w:val="3"/>
            <w:shd w:val="clear" w:color="auto" w:fill="FFFFFF" w:themeFill="background1"/>
          </w:tcPr>
          <w:p w14:paraId="57147081" w14:textId="2CD43819" w:rsidR="00311605" w:rsidRPr="002C0AA1" w:rsidRDefault="00803C9A" w:rsidP="003A161F">
            <w:pPr>
              <w:spacing w:after="200" w:line="276" w:lineRule="auto"/>
              <w:rPr>
                <w:rFonts w:asciiTheme="majorHAnsi" w:eastAsia="Calibri" w:hAnsiTheme="majorHAnsi" w:cstheme="majorHAnsi"/>
                <w:bCs/>
                <w:sz w:val="24"/>
              </w:rPr>
            </w:pPr>
            <w:r w:rsidRPr="00803C9A">
              <w:t>Heute stand ich vor einer der grössten Herausforderungen des Projekts – der Umgang mit den Eigenheiten der XMLAdapter und deren Fehlerbehandlung. Die Erkenntnis, dass diese Adapter Exceptions nicht auf herkömmliche Weise werfen, erforderte eine tiefgreifende Recherche und das Sammeln von Fachwissen. Die erfolgreiche Bewältigung dieser Schwierigkeit unterstreicht die Bedeutung von Ausdauer und Anpassungsfähigkeit in der Softwareentwicklung. Es war ein lehrreicher Tag, der mein Verständnis für spezialisierte Fehlerbehandlungsmechanismen in Java erweiterte</w:t>
            </w:r>
            <w:r w:rsidR="00B3730D">
              <w:t>.</w:t>
            </w:r>
          </w:p>
        </w:tc>
      </w:tr>
    </w:tbl>
    <w:p w14:paraId="54678135" w14:textId="79B0973C" w:rsidR="00E23DAF" w:rsidRPr="002D1C99" w:rsidRDefault="00E23DAF" w:rsidP="00E23DAF">
      <w:pPr>
        <w:pStyle w:val="berschrift3"/>
      </w:pPr>
      <w:bookmarkStart w:id="121" w:name="_Toc161243309"/>
      <w:bookmarkStart w:id="122" w:name="_Toc160107563"/>
      <w:bookmarkEnd w:id="120"/>
      <w:r w:rsidRPr="002D1C99">
        <w:lastRenderedPageBreak/>
        <w:t xml:space="preserve">Tag </w:t>
      </w:r>
      <w:r w:rsidR="00235DFD">
        <w:t>4</w:t>
      </w:r>
      <w:r w:rsidRPr="002D1C99">
        <w:t xml:space="preserve"> – 0</w:t>
      </w:r>
      <w:r w:rsidR="00235DFD">
        <w:t>6</w:t>
      </w:r>
      <w:r w:rsidRPr="002D1C99">
        <w:t>.0</w:t>
      </w:r>
      <w:r>
        <w:t>3</w:t>
      </w:r>
      <w:r w:rsidRPr="002D1C99">
        <w:t>.2024</w:t>
      </w:r>
      <w:bookmarkEnd w:id="121"/>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6972"/>
        <w:gridCol w:w="1551"/>
      </w:tblGrid>
      <w:tr w:rsidR="00E23DAF" w:rsidRPr="002D1C99" w14:paraId="679155F3" w14:textId="77777777" w:rsidTr="00E23DAF">
        <w:trPr>
          <w:trHeight w:hRule="exact" w:val="397"/>
          <w:tblHeader/>
        </w:trPr>
        <w:tc>
          <w:tcPr>
            <w:tcW w:w="439" w:type="pct"/>
            <w:shd w:val="clear" w:color="auto" w:fill="F2F2F2"/>
            <w:vAlign w:val="center"/>
          </w:tcPr>
          <w:p w14:paraId="21D4A2DA" w14:textId="77777777" w:rsidR="00E23DAF" w:rsidRPr="002C0AA1" w:rsidRDefault="00E23DAF" w:rsidP="0075477C">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731" w:type="pct"/>
            <w:shd w:val="clear" w:color="auto" w:fill="F2F2F2"/>
          </w:tcPr>
          <w:p w14:paraId="75783B71" w14:textId="77777777" w:rsidR="00E23DAF" w:rsidRPr="002C0AA1" w:rsidRDefault="00E23DAF" w:rsidP="0075477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830" w:type="pct"/>
            <w:shd w:val="clear" w:color="auto" w:fill="F2F2F2"/>
            <w:vAlign w:val="center"/>
          </w:tcPr>
          <w:p w14:paraId="208D4B60" w14:textId="77777777" w:rsidR="00E23DAF" w:rsidRPr="002C0AA1" w:rsidRDefault="00E23DAF" w:rsidP="0075477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E23DAF" w:rsidRPr="002D1C99" w14:paraId="2498EE21" w14:textId="77777777" w:rsidTr="00E23DAF">
        <w:trPr>
          <w:trHeight w:val="283"/>
        </w:trPr>
        <w:tc>
          <w:tcPr>
            <w:tcW w:w="439" w:type="pct"/>
          </w:tcPr>
          <w:p w14:paraId="4D9B2E55" w14:textId="718DF777" w:rsidR="00E23DAF" w:rsidRPr="00DC045F" w:rsidRDefault="00E23DAF" w:rsidP="00E23DAF">
            <w:pPr>
              <w:rPr>
                <w:u w:val="single"/>
              </w:rPr>
            </w:pPr>
            <w:r w:rsidRPr="00DC045F">
              <w:rPr>
                <w:color w:val="0070C0"/>
                <w:u w:val="single"/>
              </w:rPr>
              <w:fldChar w:fldCharType="begin"/>
            </w:r>
            <w:r w:rsidRPr="00DC045F">
              <w:rPr>
                <w:color w:val="0070C0"/>
                <w:u w:val="single"/>
              </w:rPr>
              <w:instrText xml:space="preserve"> REF A16 \h  \* MERGEFORMAT </w:instrText>
            </w:r>
            <w:r w:rsidRPr="00DC045F">
              <w:rPr>
                <w:color w:val="0070C0"/>
                <w:u w:val="single"/>
              </w:rPr>
            </w:r>
            <w:r w:rsidRPr="00DC045F">
              <w:rPr>
                <w:color w:val="0070C0"/>
                <w:u w:val="single"/>
              </w:rPr>
              <w:fldChar w:fldCharType="separate"/>
            </w:r>
            <w:r w:rsidRPr="00DC045F">
              <w:rPr>
                <w:color w:val="0070C0"/>
                <w:u w:val="single"/>
              </w:rPr>
              <w:t>16</w:t>
            </w:r>
            <w:r w:rsidRPr="00DC045F">
              <w:rPr>
                <w:color w:val="0070C0"/>
                <w:u w:val="single"/>
              </w:rPr>
              <w:fldChar w:fldCharType="end"/>
            </w:r>
          </w:p>
        </w:tc>
        <w:tc>
          <w:tcPr>
            <w:tcW w:w="3731" w:type="pct"/>
          </w:tcPr>
          <w:p w14:paraId="554D51AA" w14:textId="6E5B7F6C" w:rsidR="00E23DAF" w:rsidRPr="007D32C3" w:rsidRDefault="00E23DAF" w:rsidP="00E23DAF">
            <w:r>
              <w:t>Implementierung Authentication (Login &amp; Logout)</w:t>
            </w:r>
          </w:p>
        </w:tc>
        <w:tc>
          <w:tcPr>
            <w:tcW w:w="830" w:type="pct"/>
          </w:tcPr>
          <w:p w14:paraId="1242B7FC" w14:textId="13263D31" w:rsidR="00E23DAF" w:rsidRPr="002C0AA1" w:rsidRDefault="00E23DAF" w:rsidP="00E23DA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E23DAF" w:rsidRPr="002D1C99" w14:paraId="05A6906A" w14:textId="77777777" w:rsidTr="00E23DAF">
        <w:trPr>
          <w:trHeight w:val="283"/>
        </w:trPr>
        <w:tc>
          <w:tcPr>
            <w:tcW w:w="439" w:type="pct"/>
          </w:tcPr>
          <w:p w14:paraId="19F42894" w14:textId="4734415A" w:rsidR="00E23DAF" w:rsidRPr="00DC045F" w:rsidRDefault="00E23DAF" w:rsidP="00E23DAF">
            <w:pPr>
              <w:rPr>
                <w:u w:val="single"/>
              </w:rPr>
            </w:pPr>
            <w:r w:rsidRPr="00DC045F">
              <w:rPr>
                <w:color w:val="0070C0"/>
                <w:u w:val="single"/>
              </w:rPr>
              <w:fldChar w:fldCharType="begin"/>
            </w:r>
            <w:r w:rsidRPr="00DC045F">
              <w:rPr>
                <w:color w:val="0070C0"/>
                <w:u w:val="single"/>
              </w:rPr>
              <w:instrText xml:space="preserve"> REF A17 \h  \* MERGEFORMAT </w:instrText>
            </w:r>
            <w:r w:rsidRPr="00DC045F">
              <w:rPr>
                <w:color w:val="0070C0"/>
                <w:u w:val="single"/>
              </w:rPr>
            </w:r>
            <w:r w:rsidRPr="00DC045F">
              <w:rPr>
                <w:color w:val="0070C0"/>
                <w:u w:val="single"/>
              </w:rPr>
              <w:fldChar w:fldCharType="separate"/>
            </w:r>
            <w:r w:rsidRPr="00DC045F">
              <w:rPr>
                <w:color w:val="0070C0"/>
                <w:u w:val="single"/>
              </w:rPr>
              <w:t>17</w:t>
            </w:r>
            <w:r w:rsidRPr="00DC045F">
              <w:rPr>
                <w:color w:val="0070C0"/>
                <w:u w:val="single"/>
              </w:rPr>
              <w:fldChar w:fldCharType="end"/>
            </w:r>
          </w:p>
        </w:tc>
        <w:tc>
          <w:tcPr>
            <w:tcW w:w="3731" w:type="pct"/>
          </w:tcPr>
          <w:p w14:paraId="46C57F45" w14:textId="3ABC01EC" w:rsidR="00E23DAF" w:rsidRPr="007D32C3" w:rsidRDefault="00E23DAF" w:rsidP="00E23DAF">
            <w:r>
              <w:t>Implementierung Benutzerverwaltung</w:t>
            </w:r>
          </w:p>
        </w:tc>
        <w:tc>
          <w:tcPr>
            <w:tcW w:w="830" w:type="pct"/>
          </w:tcPr>
          <w:p w14:paraId="21B05B2D" w14:textId="27D855A1" w:rsidR="00E23DAF" w:rsidRPr="002C0AA1" w:rsidRDefault="00E23DAF" w:rsidP="00E23DA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E23DAF" w:rsidRPr="002D1C99" w14:paraId="69A75CB5" w14:textId="77777777" w:rsidTr="00E23DAF">
        <w:trPr>
          <w:trHeight w:val="283"/>
        </w:trPr>
        <w:tc>
          <w:tcPr>
            <w:tcW w:w="439" w:type="pct"/>
          </w:tcPr>
          <w:p w14:paraId="61FED56C" w14:textId="59A2879C" w:rsidR="00E23DAF" w:rsidRPr="00DC045F" w:rsidRDefault="00E23DAF" w:rsidP="00E23DAF">
            <w:pPr>
              <w:rPr>
                <w:u w:val="single"/>
              </w:rPr>
            </w:pPr>
            <w:r w:rsidRPr="00DC045F">
              <w:rPr>
                <w:color w:val="0070C0"/>
                <w:u w:val="single"/>
              </w:rPr>
              <w:fldChar w:fldCharType="begin"/>
            </w:r>
            <w:r w:rsidRPr="00DC045F">
              <w:rPr>
                <w:color w:val="0070C0"/>
                <w:u w:val="single"/>
              </w:rPr>
              <w:instrText xml:space="preserve"> REF A18 \h  \* MERGEFORMAT </w:instrText>
            </w:r>
            <w:r w:rsidRPr="00DC045F">
              <w:rPr>
                <w:color w:val="0070C0"/>
                <w:u w:val="single"/>
              </w:rPr>
            </w:r>
            <w:r w:rsidRPr="00DC045F">
              <w:rPr>
                <w:color w:val="0070C0"/>
                <w:u w:val="single"/>
              </w:rPr>
              <w:fldChar w:fldCharType="separate"/>
            </w:r>
            <w:r w:rsidRPr="00DC045F">
              <w:rPr>
                <w:color w:val="0070C0"/>
                <w:u w:val="single"/>
              </w:rPr>
              <w:t>18</w:t>
            </w:r>
            <w:r w:rsidRPr="00DC045F">
              <w:rPr>
                <w:color w:val="0070C0"/>
                <w:u w:val="single"/>
              </w:rPr>
              <w:fldChar w:fldCharType="end"/>
            </w:r>
          </w:p>
        </w:tc>
        <w:tc>
          <w:tcPr>
            <w:tcW w:w="3731" w:type="pct"/>
          </w:tcPr>
          <w:p w14:paraId="084E82CE" w14:textId="4B395372" w:rsidR="00E23DAF" w:rsidRPr="007D32C3" w:rsidRDefault="00E23DAF" w:rsidP="00E23DAF">
            <w:r>
              <w:t>Feinschliff Backend (Meilenstein)</w:t>
            </w:r>
          </w:p>
        </w:tc>
        <w:tc>
          <w:tcPr>
            <w:tcW w:w="830" w:type="pct"/>
          </w:tcPr>
          <w:p w14:paraId="46FCC1E6" w14:textId="1E9AC61F" w:rsidR="00E23DAF" w:rsidRPr="002C0AA1" w:rsidRDefault="00E23DAF" w:rsidP="00E23DA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E23DAF" w:rsidRPr="002D1C99" w14:paraId="6636BBA8" w14:textId="77777777" w:rsidTr="0075477C">
        <w:tc>
          <w:tcPr>
            <w:tcW w:w="5000" w:type="pct"/>
            <w:gridSpan w:val="3"/>
            <w:shd w:val="clear" w:color="auto" w:fill="F2F2F2"/>
          </w:tcPr>
          <w:p w14:paraId="11CFA697" w14:textId="77777777" w:rsidR="00E23DAF" w:rsidRPr="002C0AA1" w:rsidRDefault="00E23DAF" w:rsidP="00E23DA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235DFD" w:rsidRPr="002D1C99" w14:paraId="4BF591A8" w14:textId="77777777" w:rsidTr="0075477C">
        <w:tc>
          <w:tcPr>
            <w:tcW w:w="5000" w:type="pct"/>
            <w:gridSpan w:val="3"/>
          </w:tcPr>
          <w:p w14:paraId="5CC9FCD6" w14:textId="6AC362EA" w:rsidR="00C65736" w:rsidRPr="00F2660D" w:rsidRDefault="00235DFD" w:rsidP="00235DFD">
            <w:pPr>
              <w:spacing w:after="200" w:line="276" w:lineRule="auto"/>
            </w:pPr>
            <w:r w:rsidRPr="009F15F6">
              <w:t>Vollständige Implementierung der Benutzerverwaltung, einschliesslich CRUD-Operationen für Benutzer.</w:t>
            </w:r>
            <w:r w:rsidR="00C65736" w:rsidRPr="009F15F6">
              <w:t>Durchführung des Feinschliffs am Backend,</w:t>
            </w:r>
            <w:r w:rsidR="00C65736">
              <w:t xml:space="preserve"> vor allem das Erstellen der Endpunkte für die Transformationendetails und Details zur Bilderverwaltungs-Seite.</w:t>
            </w:r>
          </w:p>
        </w:tc>
      </w:tr>
      <w:tr w:rsidR="00235DFD" w:rsidRPr="002D1C99" w14:paraId="1E9CA6C1" w14:textId="77777777" w:rsidTr="0075477C">
        <w:tc>
          <w:tcPr>
            <w:tcW w:w="5000" w:type="pct"/>
            <w:gridSpan w:val="3"/>
            <w:shd w:val="clear" w:color="auto" w:fill="F2F2F2"/>
          </w:tcPr>
          <w:p w14:paraId="1EF10013" w14:textId="77777777" w:rsidR="00235DFD" w:rsidRPr="002C0AA1" w:rsidRDefault="00235DFD" w:rsidP="00235DFD">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235DFD" w:rsidRPr="002D1C99" w14:paraId="3492FB8C" w14:textId="77777777" w:rsidTr="0075477C">
        <w:tc>
          <w:tcPr>
            <w:tcW w:w="5000" w:type="pct"/>
            <w:gridSpan w:val="3"/>
          </w:tcPr>
          <w:p w14:paraId="7AB60962" w14:textId="73C685DE" w:rsidR="00235DFD" w:rsidRPr="002C0AA1" w:rsidRDefault="00F2660D" w:rsidP="00235DFD">
            <w:r>
              <w:t xml:space="preserve">Eine </w:t>
            </w:r>
            <w:r w:rsidRPr="00F2660D">
              <w:rPr>
                <w:color w:val="0070C0"/>
                <w:u w:val="single"/>
              </w:rPr>
              <w:fldChar w:fldCharType="begin"/>
            </w:r>
            <w:r w:rsidRPr="00F2660D">
              <w:rPr>
                <w:color w:val="0070C0"/>
                <w:u w:val="single"/>
              </w:rPr>
              <w:instrText xml:space="preserve"> REF grosse_herausforderrung \h  \* MERGEFORMAT </w:instrText>
            </w:r>
            <w:r w:rsidRPr="00F2660D">
              <w:rPr>
                <w:color w:val="0070C0"/>
                <w:u w:val="single"/>
              </w:rPr>
            </w:r>
            <w:r w:rsidRPr="00F2660D">
              <w:rPr>
                <w:color w:val="0070C0"/>
                <w:u w:val="single"/>
              </w:rPr>
              <w:fldChar w:fldCharType="separate"/>
            </w:r>
            <w:r w:rsidRPr="00F2660D">
              <w:rPr>
                <w:color w:val="0070C0"/>
                <w:u w:val="single"/>
              </w:rPr>
              <w:t>grosse Herausforderung</w:t>
            </w:r>
            <w:r w:rsidRPr="00F2660D">
              <w:rPr>
                <w:color w:val="0070C0"/>
                <w:u w:val="single"/>
              </w:rPr>
              <w:fldChar w:fldCharType="end"/>
            </w:r>
            <w:r>
              <w:t xml:space="preserve"> war es die Gestaltung des Gesicherten Bereichs im Websockets-Listener zu implementieren.</w:t>
            </w:r>
            <w:r w:rsidR="006B5DDF">
              <w:t xml:space="preserve"> </w:t>
            </w:r>
            <w:r w:rsidR="00235DFD" w:rsidRPr="00235DFD">
              <w:t>Die Implementierung der neuen Endpunkte für die detaillierte Transformations- und Event-bildanzeige verlangte eine genaue Auseinandersetzung mit den Datenstrukturen und dem Datenfluss innerhalb der Anwendung.</w:t>
            </w:r>
          </w:p>
        </w:tc>
      </w:tr>
      <w:tr w:rsidR="00235DFD" w:rsidRPr="002D1C99" w14:paraId="5565144A" w14:textId="77777777" w:rsidTr="0075477C">
        <w:tc>
          <w:tcPr>
            <w:tcW w:w="5000" w:type="pct"/>
            <w:gridSpan w:val="3"/>
            <w:shd w:val="clear" w:color="auto" w:fill="F2F2F2"/>
          </w:tcPr>
          <w:p w14:paraId="31318FC4" w14:textId="77777777" w:rsidR="00235DFD" w:rsidRPr="002C0AA1" w:rsidRDefault="00235DFD" w:rsidP="00235DFD">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235DFD" w:rsidRPr="002D1C99" w14:paraId="19CC212C" w14:textId="77777777" w:rsidTr="0075477C">
        <w:tc>
          <w:tcPr>
            <w:tcW w:w="5000" w:type="pct"/>
            <w:gridSpan w:val="3"/>
          </w:tcPr>
          <w:p w14:paraId="21C83CAB" w14:textId="432AF8B3" w:rsidR="00235DFD" w:rsidRPr="00235DFD" w:rsidRDefault="00235DFD" w:rsidP="00235DFD">
            <w:pPr>
              <w:rPr>
                <w:color w:val="0070C0"/>
                <w:u w:val="single"/>
              </w:rPr>
            </w:pPr>
            <w:r w:rsidRPr="00134E4D">
              <w:t>Für die Implementierung der Spring Security habe ich mich an das Schema eines anderen Projekts in unserer Abteilung orientiert.</w:t>
            </w:r>
            <w:r w:rsidR="00675A64" w:rsidRPr="00235DFD">
              <w:rPr>
                <w:color w:val="0070C0"/>
                <w:u w:val="single"/>
              </w:rPr>
              <w:t xml:space="preserve"> </w:t>
            </w:r>
          </w:p>
        </w:tc>
      </w:tr>
      <w:tr w:rsidR="00235DFD" w:rsidRPr="002D1C99" w14:paraId="665B00B4" w14:textId="77777777" w:rsidTr="0075477C">
        <w:tc>
          <w:tcPr>
            <w:tcW w:w="5000" w:type="pct"/>
            <w:gridSpan w:val="3"/>
            <w:shd w:val="clear" w:color="auto" w:fill="F2F2F2"/>
          </w:tcPr>
          <w:p w14:paraId="47215F8A" w14:textId="77777777" w:rsidR="00235DFD" w:rsidRPr="002C0AA1" w:rsidRDefault="00235DFD" w:rsidP="00235DFD">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235DFD" w:rsidRPr="002D1C99" w14:paraId="7382545B" w14:textId="77777777" w:rsidTr="0075477C">
        <w:tc>
          <w:tcPr>
            <w:tcW w:w="5000" w:type="pct"/>
            <w:gridSpan w:val="3"/>
          </w:tcPr>
          <w:p w14:paraId="4C36F5D9" w14:textId="3F8EA21E" w:rsidR="00235DFD" w:rsidRPr="002C0AA1" w:rsidRDefault="00E81E90" w:rsidP="00235DFD">
            <w:pPr>
              <w:spacing w:after="200" w:line="276" w:lineRule="auto"/>
              <w:rPr>
                <w:rFonts w:asciiTheme="majorHAnsi" w:eastAsia="Calibri" w:hAnsiTheme="majorHAnsi" w:cstheme="majorHAnsi"/>
                <w:bCs/>
                <w:sz w:val="24"/>
              </w:rPr>
            </w:pPr>
            <w:r w:rsidRPr="00E81E90">
              <w:t>Ich habe den Zeitplan grö</w:t>
            </w:r>
            <w:r>
              <w:t>ss</w:t>
            </w:r>
            <w:r w:rsidRPr="00E81E90">
              <w:t>tenteils eingehalten, benötigte jedoch eine zusätzliche Stunde für den Feinschliff im Backend.</w:t>
            </w:r>
          </w:p>
        </w:tc>
      </w:tr>
      <w:tr w:rsidR="00235DFD" w:rsidRPr="002D1C99" w14:paraId="799F3181" w14:textId="77777777" w:rsidTr="0075477C">
        <w:tc>
          <w:tcPr>
            <w:tcW w:w="5000" w:type="pct"/>
            <w:gridSpan w:val="3"/>
            <w:shd w:val="clear" w:color="auto" w:fill="F2F2F2"/>
          </w:tcPr>
          <w:p w14:paraId="69EB0EAF" w14:textId="77777777" w:rsidR="00235DFD" w:rsidRPr="002C0AA1" w:rsidRDefault="00235DFD" w:rsidP="00235DFD">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235DFD" w:rsidRPr="002D1C99" w14:paraId="5329FF71" w14:textId="77777777" w:rsidTr="0075477C">
        <w:trPr>
          <w:trHeight w:val="1733"/>
        </w:trPr>
        <w:tc>
          <w:tcPr>
            <w:tcW w:w="5000" w:type="pct"/>
            <w:gridSpan w:val="3"/>
            <w:shd w:val="clear" w:color="auto" w:fill="FFFFFF" w:themeFill="background1"/>
          </w:tcPr>
          <w:p w14:paraId="6B3B0B36" w14:textId="1A715E0C" w:rsidR="00235DFD" w:rsidRPr="002C0AA1" w:rsidRDefault="00235DFD" w:rsidP="00235DFD">
            <w:pPr>
              <w:spacing w:after="200" w:line="276" w:lineRule="auto"/>
              <w:rPr>
                <w:rFonts w:asciiTheme="majorHAnsi" w:eastAsia="Calibri" w:hAnsiTheme="majorHAnsi" w:cstheme="majorHAnsi"/>
                <w:bCs/>
                <w:sz w:val="24"/>
              </w:rPr>
            </w:pPr>
            <w:r w:rsidRPr="00134E4D">
              <w:t>Heute war ein entscheidender Tag in der Entwicklung des Projekts. Ich stand vor wichtigen Entscheidungen bezüglich des Aufbaus einiger Endpunkte, die nicht nur unmittelbare Auswirkungen auf die Backend-Struktur hatten, sondern auch später entscheidend dafür sein werden, wie das Frontend gestaltet wird. Diese strategischen Entscheidungen erforderten ein tiefes Verständnis der Anforderungen und eine sorgfältige Abwägung der verschiedenen Implementierungsmöglichkeiten.</w:t>
            </w:r>
          </w:p>
        </w:tc>
      </w:tr>
    </w:tbl>
    <w:p w14:paraId="642E4BD6" w14:textId="3E572F0D" w:rsidR="0066485B" w:rsidRPr="00C65736" w:rsidRDefault="00E23DAF" w:rsidP="00E4426D">
      <w:pPr>
        <w:pStyle w:val="berschrift3"/>
      </w:pPr>
      <w:r>
        <w:br w:type="page"/>
      </w:r>
      <w:bookmarkStart w:id="123" w:name="_Toc161243310"/>
      <w:r w:rsidR="0066485B" w:rsidRPr="002D1C99">
        <w:lastRenderedPageBreak/>
        <w:t xml:space="preserve">Tag </w:t>
      </w:r>
      <w:r w:rsidR="0066485B">
        <w:t>5</w:t>
      </w:r>
      <w:r w:rsidR="0066485B" w:rsidRPr="002D1C99">
        <w:t xml:space="preserve"> – 0</w:t>
      </w:r>
      <w:r w:rsidR="0066485B">
        <w:t>7</w:t>
      </w:r>
      <w:r w:rsidR="0066485B" w:rsidRPr="002D1C99">
        <w:t>.0</w:t>
      </w:r>
      <w:r w:rsidR="0066485B">
        <w:t>3</w:t>
      </w:r>
      <w:r w:rsidR="0066485B" w:rsidRPr="002D1C99">
        <w:t>.2024</w:t>
      </w:r>
      <w:bookmarkEnd w:id="122"/>
      <w:bookmarkEnd w:id="123"/>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397"/>
        <w:gridCol w:w="1127"/>
      </w:tblGrid>
      <w:tr w:rsidR="00D509AF" w:rsidRPr="002D1C99" w14:paraId="12DDC053" w14:textId="77777777" w:rsidTr="008F4627">
        <w:trPr>
          <w:trHeight w:hRule="exact" w:val="397"/>
          <w:tblHeader/>
        </w:trPr>
        <w:tc>
          <w:tcPr>
            <w:tcW w:w="439" w:type="pct"/>
            <w:shd w:val="clear" w:color="auto" w:fill="F2F2F2"/>
            <w:vAlign w:val="center"/>
          </w:tcPr>
          <w:p w14:paraId="1174C648" w14:textId="77777777" w:rsidR="00D509AF" w:rsidRPr="002C0AA1" w:rsidRDefault="00D509AF" w:rsidP="003A161F">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958" w:type="pct"/>
            <w:shd w:val="clear" w:color="auto" w:fill="F2F2F2"/>
          </w:tcPr>
          <w:p w14:paraId="47E771A0" w14:textId="77777777" w:rsidR="00D509AF" w:rsidRPr="002C0AA1" w:rsidRDefault="00D509AF"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03" w:type="pct"/>
            <w:shd w:val="clear" w:color="auto" w:fill="F2F2F2"/>
            <w:vAlign w:val="center"/>
          </w:tcPr>
          <w:p w14:paraId="14FEED2E" w14:textId="77777777" w:rsidR="00D509AF" w:rsidRPr="002C0AA1" w:rsidRDefault="00D509AF"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D509AF" w:rsidRPr="002D1C99" w14:paraId="32863793" w14:textId="77777777" w:rsidTr="008F4627">
        <w:trPr>
          <w:trHeight w:val="283"/>
        </w:trPr>
        <w:tc>
          <w:tcPr>
            <w:tcW w:w="439" w:type="pct"/>
          </w:tcPr>
          <w:p w14:paraId="6027F5FC" w14:textId="6BCC5BB0" w:rsidR="00D509AF" w:rsidRPr="00DC045F" w:rsidRDefault="00DC045F" w:rsidP="003A161F">
            <w:pPr>
              <w:rPr>
                <w:color w:val="0070C0"/>
                <w:u w:val="single"/>
              </w:rPr>
            </w:pPr>
            <w:r w:rsidRPr="00DC045F">
              <w:rPr>
                <w:color w:val="0070C0"/>
                <w:u w:val="single"/>
              </w:rPr>
              <w:fldChar w:fldCharType="begin"/>
            </w:r>
            <w:r w:rsidRPr="00DC045F">
              <w:rPr>
                <w:color w:val="0070C0"/>
                <w:u w:val="single"/>
              </w:rPr>
              <w:instrText xml:space="preserve"> REF A19 \h  \* MERGEFORMAT </w:instrText>
            </w:r>
            <w:r w:rsidRPr="00DC045F">
              <w:rPr>
                <w:color w:val="0070C0"/>
                <w:u w:val="single"/>
              </w:rPr>
            </w:r>
            <w:r w:rsidRPr="00DC045F">
              <w:rPr>
                <w:color w:val="0070C0"/>
                <w:u w:val="single"/>
              </w:rPr>
              <w:fldChar w:fldCharType="separate"/>
            </w:r>
            <w:r w:rsidRPr="00DC045F">
              <w:rPr>
                <w:color w:val="0070C0"/>
                <w:u w:val="single"/>
              </w:rPr>
              <w:t>19</w:t>
            </w:r>
            <w:r w:rsidRPr="00DC045F">
              <w:rPr>
                <w:color w:val="0070C0"/>
                <w:u w:val="single"/>
              </w:rPr>
              <w:fldChar w:fldCharType="end"/>
            </w:r>
          </w:p>
        </w:tc>
        <w:tc>
          <w:tcPr>
            <w:tcW w:w="3958" w:type="pct"/>
          </w:tcPr>
          <w:p w14:paraId="7814A979" w14:textId="4CE475AF" w:rsidR="00D509AF" w:rsidRPr="007D32C3" w:rsidRDefault="00DC045F" w:rsidP="003A161F">
            <w:r w:rsidRPr="00DC045F">
              <w:t xml:space="preserve">Anpassung und Optimierung der Kommunikation zwischen Frontend und </w:t>
            </w:r>
            <w:proofErr w:type="gramStart"/>
            <w:r w:rsidRPr="00DC045F">
              <w:t>Backend</w:t>
            </w:r>
            <w:proofErr w:type="gramEnd"/>
            <w:r>
              <w:t>.</w:t>
            </w:r>
          </w:p>
        </w:tc>
        <w:tc>
          <w:tcPr>
            <w:tcW w:w="603" w:type="pct"/>
          </w:tcPr>
          <w:p w14:paraId="4BB67A7F" w14:textId="53AB8B18" w:rsidR="00D509AF" w:rsidRPr="002C0AA1" w:rsidRDefault="008F4627"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0936B584" w14:textId="77777777" w:rsidTr="008F4627">
        <w:trPr>
          <w:trHeight w:val="283"/>
        </w:trPr>
        <w:tc>
          <w:tcPr>
            <w:tcW w:w="439" w:type="pct"/>
          </w:tcPr>
          <w:p w14:paraId="620EC948" w14:textId="19E6675A" w:rsidR="00D509AF" w:rsidRPr="00DC045F" w:rsidRDefault="00DC045F" w:rsidP="003A161F">
            <w:pPr>
              <w:rPr>
                <w:color w:val="0070C0"/>
                <w:u w:val="single"/>
              </w:rPr>
            </w:pPr>
            <w:r w:rsidRPr="00DC045F">
              <w:rPr>
                <w:color w:val="0070C0"/>
                <w:u w:val="single"/>
              </w:rPr>
              <w:fldChar w:fldCharType="begin"/>
            </w:r>
            <w:r w:rsidRPr="00DC045F">
              <w:rPr>
                <w:color w:val="0070C0"/>
                <w:u w:val="single"/>
              </w:rPr>
              <w:instrText xml:space="preserve"> REF A20 \h  \* MERGEFORMAT </w:instrText>
            </w:r>
            <w:r w:rsidRPr="00DC045F">
              <w:rPr>
                <w:color w:val="0070C0"/>
                <w:u w:val="single"/>
              </w:rPr>
            </w:r>
            <w:r w:rsidRPr="00DC045F">
              <w:rPr>
                <w:color w:val="0070C0"/>
                <w:u w:val="single"/>
              </w:rPr>
              <w:fldChar w:fldCharType="separate"/>
            </w:r>
            <w:r w:rsidRPr="00DC045F">
              <w:rPr>
                <w:color w:val="0070C0"/>
                <w:u w:val="single"/>
              </w:rPr>
              <w:t>20</w:t>
            </w:r>
            <w:r w:rsidRPr="00DC045F">
              <w:rPr>
                <w:color w:val="0070C0"/>
                <w:u w:val="single"/>
              </w:rPr>
              <w:fldChar w:fldCharType="end"/>
            </w:r>
          </w:p>
        </w:tc>
        <w:tc>
          <w:tcPr>
            <w:tcW w:w="3958" w:type="pct"/>
          </w:tcPr>
          <w:p w14:paraId="6C4CC8EA" w14:textId="3F9DE512" w:rsidR="00D509AF" w:rsidRPr="007D32C3" w:rsidRDefault="00DC045F" w:rsidP="003A161F">
            <w:r w:rsidRPr="00DC045F">
              <w:t>Implementierung von Sicherheitsmechanismen im Frontend, um den Zugriff auf geschützte Bereiche der Anwendung zu kontrollieren</w:t>
            </w:r>
            <w:r>
              <w:t>.</w:t>
            </w:r>
          </w:p>
        </w:tc>
        <w:tc>
          <w:tcPr>
            <w:tcW w:w="603" w:type="pct"/>
          </w:tcPr>
          <w:p w14:paraId="58C49937" w14:textId="4CB931B9" w:rsidR="00D509AF" w:rsidRPr="002C0AA1" w:rsidRDefault="008F4627"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59A17AF2" w14:textId="77777777" w:rsidTr="008F4627">
        <w:trPr>
          <w:trHeight w:val="283"/>
        </w:trPr>
        <w:tc>
          <w:tcPr>
            <w:tcW w:w="439" w:type="pct"/>
          </w:tcPr>
          <w:p w14:paraId="12DE36F6" w14:textId="37179747" w:rsidR="00D509AF" w:rsidRPr="00DC045F" w:rsidRDefault="00DC045F" w:rsidP="003A161F">
            <w:pPr>
              <w:rPr>
                <w:color w:val="0070C0"/>
                <w:u w:val="single"/>
              </w:rPr>
            </w:pPr>
            <w:r w:rsidRPr="00DC045F">
              <w:rPr>
                <w:color w:val="0070C0"/>
                <w:u w:val="single"/>
              </w:rPr>
              <w:fldChar w:fldCharType="begin"/>
            </w:r>
            <w:r w:rsidRPr="00DC045F">
              <w:rPr>
                <w:color w:val="0070C0"/>
                <w:u w:val="single"/>
              </w:rPr>
              <w:instrText xml:space="preserve"> REF A21 \h  \* MERGEFORMAT </w:instrText>
            </w:r>
            <w:r w:rsidRPr="00DC045F">
              <w:rPr>
                <w:color w:val="0070C0"/>
                <w:u w:val="single"/>
              </w:rPr>
            </w:r>
            <w:r w:rsidRPr="00DC045F">
              <w:rPr>
                <w:color w:val="0070C0"/>
                <w:u w:val="single"/>
              </w:rPr>
              <w:fldChar w:fldCharType="separate"/>
            </w:r>
            <w:r w:rsidRPr="00DC045F">
              <w:rPr>
                <w:color w:val="0070C0"/>
                <w:u w:val="single"/>
              </w:rPr>
              <w:t>21</w:t>
            </w:r>
            <w:r w:rsidRPr="00DC045F">
              <w:rPr>
                <w:color w:val="0070C0"/>
                <w:u w:val="single"/>
              </w:rPr>
              <w:fldChar w:fldCharType="end"/>
            </w:r>
          </w:p>
        </w:tc>
        <w:tc>
          <w:tcPr>
            <w:tcW w:w="3958" w:type="pct"/>
          </w:tcPr>
          <w:p w14:paraId="71EF4312" w14:textId="2BE54E70" w:rsidR="00D509AF" w:rsidRPr="007D32C3" w:rsidRDefault="00DC045F" w:rsidP="003A161F">
            <w:r w:rsidRPr="00DC045F">
              <w:t>Entwicklung einer robusten Authentifizierungsinfrastruktur im Frontend</w:t>
            </w:r>
            <w:r>
              <w:t>.</w:t>
            </w:r>
          </w:p>
        </w:tc>
        <w:tc>
          <w:tcPr>
            <w:tcW w:w="603" w:type="pct"/>
          </w:tcPr>
          <w:p w14:paraId="02ED033A" w14:textId="163566AF" w:rsidR="00D509AF" w:rsidRPr="002C0AA1" w:rsidRDefault="008F4627"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26C9C17A" w14:textId="77777777" w:rsidTr="008F4627">
        <w:trPr>
          <w:trHeight w:val="283"/>
        </w:trPr>
        <w:tc>
          <w:tcPr>
            <w:tcW w:w="439" w:type="pct"/>
          </w:tcPr>
          <w:p w14:paraId="22F67C92" w14:textId="1F133F62" w:rsidR="00D509AF" w:rsidRPr="00DC045F" w:rsidRDefault="00DC045F" w:rsidP="003A161F">
            <w:pPr>
              <w:rPr>
                <w:color w:val="0070C0"/>
                <w:u w:val="single"/>
              </w:rPr>
            </w:pPr>
            <w:r w:rsidRPr="00DC045F">
              <w:rPr>
                <w:color w:val="0070C0"/>
                <w:u w:val="single"/>
              </w:rPr>
              <w:fldChar w:fldCharType="begin"/>
            </w:r>
            <w:r w:rsidRPr="00DC045F">
              <w:rPr>
                <w:color w:val="0070C0"/>
                <w:u w:val="single"/>
              </w:rPr>
              <w:instrText xml:space="preserve"> REF A22 \h  \* MERGEFORMAT </w:instrText>
            </w:r>
            <w:r w:rsidRPr="00DC045F">
              <w:rPr>
                <w:color w:val="0070C0"/>
                <w:u w:val="single"/>
              </w:rPr>
            </w:r>
            <w:r w:rsidRPr="00DC045F">
              <w:rPr>
                <w:color w:val="0070C0"/>
                <w:u w:val="single"/>
              </w:rPr>
              <w:fldChar w:fldCharType="separate"/>
            </w:r>
            <w:r w:rsidRPr="00DC045F">
              <w:rPr>
                <w:color w:val="0070C0"/>
                <w:u w:val="single"/>
              </w:rPr>
              <w:t>22</w:t>
            </w:r>
            <w:r w:rsidRPr="00DC045F">
              <w:rPr>
                <w:color w:val="0070C0"/>
                <w:u w:val="single"/>
              </w:rPr>
              <w:fldChar w:fldCharType="end"/>
            </w:r>
          </w:p>
        </w:tc>
        <w:tc>
          <w:tcPr>
            <w:tcW w:w="3958" w:type="pct"/>
          </w:tcPr>
          <w:p w14:paraId="6515B1AC" w14:textId="7795F681" w:rsidR="00D509AF" w:rsidRPr="005830C0" w:rsidRDefault="00DC045F" w:rsidP="003A161F">
            <w:r w:rsidRPr="00DC045F">
              <w:t>Erstellung von Frontend-Komponenten für Login- und Logout-Funktionalitäten</w:t>
            </w:r>
            <w:r>
              <w:t>.</w:t>
            </w:r>
          </w:p>
        </w:tc>
        <w:tc>
          <w:tcPr>
            <w:tcW w:w="603" w:type="pct"/>
          </w:tcPr>
          <w:p w14:paraId="0C4DFC03" w14:textId="510B2118" w:rsidR="00D509AF" w:rsidRPr="002C0AA1" w:rsidRDefault="008F4627"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7AF21DF6" w14:textId="77777777" w:rsidTr="003A161F">
        <w:tc>
          <w:tcPr>
            <w:tcW w:w="5000" w:type="pct"/>
            <w:gridSpan w:val="3"/>
            <w:shd w:val="clear" w:color="auto" w:fill="F2F2F2"/>
          </w:tcPr>
          <w:p w14:paraId="25103C9D"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D509AF" w:rsidRPr="002D1C99" w14:paraId="4B7ED895" w14:textId="77777777" w:rsidTr="003A161F">
        <w:tc>
          <w:tcPr>
            <w:tcW w:w="5000" w:type="pct"/>
            <w:gridSpan w:val="3"/>
          </w:tcPr>
          <w:p w14:paraId="7F84D196" w14:textId="77777777" w:rsidR="008F4627" w:rsidRPr="008F4627" w:rsidRDefault="008F4627" w:rsidP="008F4627">
            <w:r w:rsidRPr="008F4627">
              <w:t xml:space="preserve">Anpassung und Optimierung der Kommunikation zwischen Frontend und </w:t>
            </w:r>
            <w:proofErr w:type="gramStart"/>
            <w:r w:rsidRPr="008F4627">
              <w:t>Backend</w:t>
            </w:r>
            <w:proofErr w:type="gramEnd"/>
            <w:r w:rsidRPr="008F4627">
              <w:t>.</w:t>
            </w:r>
          </w:p>
          <w:p w14:paraId="256961BD" w14:textId="77777777" w:rsidR="008F4627" w:rsidRPr="008F4627" w:rsidRDefault="008F4627" w:rsidP="008F4627">
            <w:r w:rsidRPr="008F4627">
              <w:t>Implementierung von Sicherheitsmechanismen im Frontend, um den Zugriff auf geschützte Bereiche der Anwendung zu kontrollieren.</w:t>
            </w:r>
          </w:p>
          <w:p w14:paraId="56D763A7" w14:textId="77777777" w:rsidR="008F4627" w:rsidRPr="008F4627" w:rsidRDefault="008F4627" w:rsidP="008F4627">
            <w:r w:rsidRPr="008F4627">
              <w:t>Entwicklung einer robusten Authentifizierungsinfrastruktur im Frontend.</w:t>
            </w:r>
          </w:p>
          <w:p w14:paraId="357458C9" w14:textId="2016EF43" w:rsidR="00D509AF" w:rsidRPr="002C0AA1" w:rsidRDefault="008F4627" w:rsidP="008F4627">
            <w:r w:rsidRPr="008F4627">
              <w:t>Erstellung von Frontend-Komponenten für Login- und Logout-Funktionalitäten.</w:t>
            </w:r>
          </w:p>
        </w:tc>
      </w:tr>
      <w:tr w:rsidR="00D509AF" w:rsidRPr="002D1C99" w14:paraId="1BCEE2C1" w14:textId="77777777" w:rsidTr="003A161F">
        <w:tc>
          <w:tcPr>
            <w:tcW w:w="5000" w:type="pct"/>
            <w:gridSpan w:val="3"/>
            <w:shd w:val="clear" w:color="auto" w:fill="F2F2F2"/>
          </w:tcPr>
          <w:p w14:paraId="24924E34" w14:textId="77777777" w:rsidR="00D509AF" w:rsidRPr="002C0AA1" w:rsidRDefault="00D509AF"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D509AF" w:rsidRPr="002D1C99" w14:paraId="5AF41BAF" w14:textId="77777777" w:rsidTr="003A161F">
        <w:tc>
          <w:tcPr>
            <w:tcW w:w="5000" w:type="pct"/>
            <w:gridSpan w:val="3"/>
          </w:tcPr>
          <w:p w14:paraId="6ADDD2FD" w14:textId="6F84ADF5" w:rsidR="00D509AF" w:rsidRPr="002C0AA1" w:rsidRDefault="00797FA5" w:rsidP="00797FA5">
            <w:r w:rsidRPr="00797FA5">
              <w:t xml:space="preserve">Mein Hauptproblem heute war, dass die Navigationsleiste nach einem Login </w:t>
            </w:r>
            <w:r>
              <w:t xml:space="preserve">nicht </w:t>
            </w:r>
            <w:r w:rsidRPr="00797FA5">
              <w:t xml:space="preserve">automatisch aktualisiert wurde, wodurch die geschützten Komponenten </w:t>
            </w:r>
            <w:r w:rsidR="00EF5CB4">
              <w:t xml:space="preserve">nicht </w:t>
            </w:r>
            <w:r w:rsidRPr="00797FA5">
              <w:t>angezeigt wurden</w:t>
            </w:r>
            <w:r>
              <w:t>.</w:t>
            </w:r>
          </w:p>
        </w:tc>
      </w:tr>
      <w:tr w:rsidR="00D509AF" w:rsidRPr="002D1C99" w14:paraId="7F449348" w14:textId="77777777" w:rsidTr="003A161F">
        <w:tc>
          <w:tcPr>
            <w:tcW w:w="5000" w:type="pct"/>
            <w:gridSpan w:val="3"/>
            <w:shd w:val="clear" w:color="auto" w:fill="F2F2F2"/>
          </w:tcPr>
          <w:p w14:paraId="70A82FF4"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D509AF" w:rsidRPr="002D1C99" w14:paraId="3313FF73" w14:textId="77777777" w:rsidTr="003A161F">
        <w:tc>
          <w:tcPr>
            <w:tcW w:w="5000" w:type="pct"/>
            <w:gridSpan w:val="3"/>
          </w:tcPr>
          <w:p w14:paraId="04D323E0" w14:textId="035C3462" w:rsidR="00D509AF" w:rsidRPr="002C0AA1" w:rsidRDefault="004839E1" w:rsidP="004839E1">
            <w:pPr>
              <w:rPr>
                <w:rFonts w:asciiTheme="majorHAnsi" w:eastAsia="Calibri" w:hAnsiTheme="majorHAnsi" w:cstheme="majorHAnsi"/>
                <w:bCs/>
                <w:sz w:val="24"/>
              </w:rPr>
            </w:pPr>
            <w:r w:rsidRPr="004839E1">
              <w:rPr>
                <w:color w:val="0070C0"/>
                <w:u w:val="single"/>
              </w:rPr>
              <w:t>https://legacy.reactjs.org/docs/context.html</w:t>
            </w:r>
          </w:p>
        </w:tc>
      </w:tr>
      <w:tr w:rsidR="00D509AF" w:rsidRPr="002D1C99" w14:paraId="084F17CB" w14:textId="77777777" w:rsidTr="003A161F">
        <w:tc>
          <w:tcPr>
            <w:tcW w:w="5000" w:type="pct"/>
            <w:gridSpan w:val="3"/>
            <w:shd w:val="clear" w:color="auto" w:fill="F2F2F2"/>
          </w:tcPr>
          <w:p w14:paraId="213BA5A9"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D509AF" w:rsidRPr="002D1C99" w14:paraId="74620362" w14:textId="77777777" w:rsidTr="003A161F">
        <w:tc>
          <w:tcPr>
            <w:tcW w:w="5000" w:type="pct"/>
            <w:gridSpan w:val="3"/>
          </w:tcPr>
          <w:p w14:paraId="5D508097" w14:textId="43A47EC5" w:rsidR="00D509AF" w:rsidRPr="002C0AA1" w:rsidRDefault="004839E1" w:rsidP="004839E1">
            <w:r w:rsidRPr="004839E1">
              <w:t>Bei der Anpassung der Kommunikation und der Authentifizierungsarchitektur konnte ich Zeit sparen, da ich effiziente Lösungen fand. Diese eingesparte Zeit habe ich jedoch im Backend für kleinere Refactorings verwendet, um die Codequalität zu verbessern.</w:t>
            </w:r>
          </w:p>
        </w:tc>
      </w:tr>
      <w:tr w:rsidR="00D509AF" w:rsidRPr="002D1C99" w14:paraId="098DC81A" w14:textId="77777777" w:rsidTr="003A161F">
        <w:tc>
          <w:tcPr>
            <w:tcW w:w="5000" w:type="pct"/>
            <w:gridSpan w:val="3"/>
            <w:shd w:val="clear" w:color="auto" w:fill="F2F2F2"/>
          </w:tcPr>
          <w:p w14:paraId="6F28C155"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D509AF" w:rsidRPr="002D1C99" w14:paraId="4CE0E279" w14:textId="77777777" w:rsidTr="003A161F">
        <w:trPr>
          <w:trHeight w:val="1733"/>
        </w:trPr>
        <w:tc>
          <w:tcPr>
            <w:tcW w:w="5000" w:type="pct"/>
            <w:gridSpan w:val="3"/>
            <w:shd w:val="clear" w:color="auto" w:fill="FFFFFF" w:themeFill="background1"/>
          </w:tcPr>
          <w:p w14:paraId="1F42486B" w14:textId="5124DCFD" w:rsidR="00D509AF" w:rsidRPr="002C0AA1" w:rsidRDefault="00711EB3" w:rsidP="00711EB3">
            <w:r w:rsidRPr="00711EB3">
              <w:t xml:space="preserve">Es war eine herausfordernde Aufgabe, die automatische Aktualisierung der Navigationsleiste nach dem Login </w:t>
            </w:r>
            <w:r>
              <w:t>einzubauen</w:t>
            </w:r>
            <w:r w:rsidRPr="00711EB3">
              <w:t xml:space="preserve">. Durch Hartnäckigkeit und gründliche Recherche konnte ich jedoch eine geeignete Lösung finden und erfolgreich implementieren. Diese Erfahrung hat mir gezeigt, wie wichtig es ist, verschiedene Ansätze zu testen und nicht aufzugeben, wenn ein erster Versuch fehlschlägt. Die </w:t>
            </w:r>
            <w:r w:rsidR="003F696C">
              <w:t>Einbindung</w:t>
            </w:r>
            <w:r w:rsidRPr="00711EB3">
              <w:t xml:space="preserve"> der</w:t>
            </w:r>
            <w:r w:rsidR="003F696C">
              <w:t xml:space="preserve"> </w:t>
            </w:r>
            <w:r w:rsidR="003F696C" w:rsidRPr="003F696C">
              <w:rPr>
                <w:color w:val="0070C0"/>
                <w:u w:val="single"/>
              </w:rPr>
              <w:fldChar w:fldCharType="begin"/>
            </w:r>
            <w:r w:rsidR="003F696C" w:rsidRPr="003F696C">
              <w:rPr>
                <w:color w:val="0070C0"/>
                <w:u w:val="single"/>
              </w:rPr>
              <w:instrText xml:space="preserve"> REF authcontext \h  \* MERGEFORMAT </w:instrText>
            </w:r>
            <w:r w:rsidR="003F696C" w:rsidRPr="003F696C">
              <w:rPr>
                <w:color w:val="0070C0"/>
                <w:u w:val="single"/>
              </w:rPr>
            </w:r>
            <w:r w:rsidR="003F696C" w:rsidRPr="003F696C">
              <w:rPr>
                <w:color w:val="0070C0"/>
                <w:u w:val="single"/>
              </w:rPr>
              <w:fldChar w:fldCharType="separate"/>
            </w:r>
            <w:r w:rsidR="003F696C" w:rsidRPr="003F696C">
              <w:rPr>
                <w:color w:val="0070C0"/>
                <w:u w:val="single"/>
              </w:rPr>
              <w:t>A</w:t>
            </w:r>
            <w:r w:rsidR="003F696C" w:rsidRPr="003F696C">
              <w:rPr>
                <w:bCs/>
                <w:color w:val="0070C0"/>
                <w:u w:val="single"/>
              </w:rPr>
              <w:t>uthContext</w:t>
            </w:r>
            <w:r w:rsidR="003F696C" w:rsidRPr="003F696C">
              <w:rPr>
                <w:color w:val="0070C0"/>
                <w:u w:val="single"/>
              </w:rPr>
              <w:fldChar w:fldCharType="end"/>
            </w:r>
            <w:r w:rsidRPr="00711EB3">
              <w:t xml:space="preserve"> -Funktion war eine lehrreiche Erfahrung und wird mir in zukünftigen Projekten sicherlich von Nutzen sein.</w:t>
            </w:r>
          </w:p>
        </w:tc>
      </w:tr>
    </w:tbl>
    <w:p w14:paraId="0A787615" w14:textId="77777777" w:rsidR="0066485B" w:rsidRPr="002D1C99" w:rsidRDefault="0066485B" w:rsidP="002C0AA1">
      <w:pPr>
        <w:pStyle w:val="berschrift3"/>
      </w:pPr>
      <w:bookmarkStart w:id="124" w:name="_Toc160107564"/>
      <w:bookmarkStart w:id="125" w:name="_Toc161243311"/>
      <w:r w:rsidRPr="002D1C99">
        <w:lastRenderedPageBreak/>
        <w:t xml:space="preserve">Tag </w:t>
      </w:r>
      <w:r>
        <w:t>6</w:t>
      </w:r>
      <w:r w:rsidRPr="002D1C99">
        <w:t xml:space="preserve"> – </w:t>
      </w:r>
      <w:r>
        <w:t>11</w:t>
      </w:r>
      <w:r w:rsidRPr="002D1C99">
        <w:t>.0</w:t>
      </w:r>
      <w:r>
        <w:t>3</w:t>
      </w:r>
      <w:r w:rsidRPr="002D1C99">
        <w:t>.2024</w:t>
      </w:r>
      <w:bookmarkEnd w:id="124"/>
      <w:bookmarkEnd w:id="125"/>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6830"/>
        <w:gridCol w:w="1693"/>
      </w:tblGrid>
      <w:tr w:rsidR="00D509AF" w:rsidRPr="002D1C99" w14:paraId="72E55150" w14:textId="77777777" w:rsidTr="00A87399">
        <w:trPr>
          <w:trHeight w:hRule="exact" w:val="397"/>
          <w:tblHeader/>
        </w:trPr>
        <w:tc>
          <w:tcPr>
            <w:tcW w:w="439" w:type="pct"/>
            <w:shd w:val="clear" w:color="auto" w:fill="F2F2F2"/>
            <w:vAlign w:val="center"/>
          </w:tcPr>
          <w:p w14:paraId="50AAFE19" w14:textId="77777777" w:rsidR="00D509AF" w:rsidRPr="002C0AA1" w:rsidRDefault="00D509AF" w:rsidP="003A161F">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655" w:type="pct"/>
            <w:shd w:val="clear" w:color="auto" w:fill="F2F2F2"/>
          </w:tcPr>
          <w:p w14:paraId="4AE2E4FD" w14:textId="77777777" w:rsidR="00D509AF" w:rsidRPr="002C0AA1" w:rsidRDefault="00D509AF"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906" w:type="pct"/>
            <w:shd w:val="clear" w:color="auto" w:fill="F2F2F2"/>
            <w:vAlign w:val="center"/>
          </w:tcPr>
          <w:p w14:paraId="7D77AAED" w14:textId="77777777" w:rsidR="00D509AF" w:rsidRPr="002C0AA1" w:rsidRDefault="00D509AF"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D509AF" w:rsidRPr="002D1C99" w14:paraId="1826641A" w14:textId="77777777" w:rsidTr="00A87399">
        <w:trPr>
          <w:trHeight w:val="283"/>
        </w:trPr>
        <w:tc>
          <w:tcPr>
            <w:tcW w:w="439" w:type="pct"/>
          </w:tcPr>
          <w:p w14:paraId="626D56C8" w14:textId="2BE2903B" w:rsidR="00D509AF" w:rsidRPr="008279C7" w:rsidRDefault="008279C7" w:rsidP="003A161F">
            <w:pPr>
              <w:rPr>
                <w:color w:val="0070C0"/>
                <w:u w:val="single"/>
              </w:rPr>
            </w:pPr>
            <w:r w:rsidRPr="008279C7">
              <w:rPr>
                <w:color w:val="0070C0"/>
                <w:u w:val="single"/>
              </w:rPr>
              <w:fldChar w:fldCharType="begin"/>
            </w:r>
            <w:r w:rsidRPr="008279C7">
              <w:rPr>
                <w:color w:val="0070C0"/>
                <w:u w:val="single"/>
              </w:rPr>
              <w:instrText xml:space="preserve"> REF A23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23</w:t>
            </w:r>
            <w:r w:rsidRPr="008279C7">
              <w:rPr>
                <w:color w:val="0070C0"/>
                <w:u w:val="single"/>
              </w:rPr>
              <w:fldChar w:fldCharType="end"/>
            </w:r>
          </w:p>
        </w:tc>
        <w:tc>
          <w:tcPr>
            <w:tcW w:w="3655" w:type="pct"/>
          </w:tcPr>
          <w:p w14:paraId="17A72614" w14:textId="4BB06683" w:rsidR="00D509AF" w:rsidRPr="007D32C3" w:rsidRDefault="008279C7" w:rsidP="008279C7">
            <w:pPr>
              <w:tabs>
                <w:tab w:val="left" w:pos="975"/>
              </w:tabs>
            </w:pPr>
            <w:r w:rsidRPr="008279C7">
              <w:t>Implementierung einer Benutzeroberfläche und Logik für den Upload von Bildern durch den Benutzer</w:t>
            </w:r>
            <w:r>
              <w:t>.</w:t>
            </w:r>
          </w:p>
        </w:tc>
        <w:tc>
          <w:tcPr>
            <w:tcW w:w="906" w:type="pct"/>
          </w:tcPr>
          <w:p w14:paraId="026C8491" w14:textId="0A206E45" w:rsidR="00D509AF" w:rsidRPr="002C0AA1" w:rsidRDefault="00A8739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344EFD91" w14:textId="77777777" w:rsidTr="00A87399">
        <w:trPr>
          <w:trHeight w:val="283"/>
        </w:trPr>
        <w:tc>
          <w:tcPr>
            <w:tcW w:w="439" w:type="pct"/>
          </w:tcPr>
          <w:p w14:paraId="13DB007C" w14:textId="2DC3EA6C" w:rsidR="00D509AF" w:rsidRPr="008279C7" w:rsidRDefault="008279C7" w:rsidP="003A161F">
            <w:pPr>
              <w:rPr>
                <w:color w:val="0070C0"/>
                <w:u w:val="single"/>
              </w:rPr>
            </w:pPr>
            <w:r w:rsidRPr="008279C7">
              <w:rPr>
                <w:color w:val="0070C0"/>
                <w:u w:val="single"/>
              </w:rPr>
              <w:fldChar w:fldCharType="begin"/>
            </w:r>
            <w:r w:rsidRPr="008279C7">
              <w:rPr>
                <w:color w:val="0070C0"/>
                <w:u w:val="single"/>
              </w:rPr>
              <w:instrText xml:space="preserve"> REF A24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24</w:t>
            </w:r>
            <w:r w:rsidRPr="008279C7">
              <w:rPr>
                <w:color w:val="0070C0"/>
                <w:u w:val="single"/>
              </w:rPr>
              <w:fldChar w:fldCharType="end"/>
            </w:r>
          </w:p>
        </w:tc>
        <w:tc>
          <w:tcPr>
            <w:tcW w:w="3655" w:type="pct"/>
          </w:tcPr>
          <w:p w14:paraId="53AE40A7" w14:textId="708BAEAF" w:rsidR="00D509AF" w:rsidRPr="007D32C3" w:rsidRDefault="008279C7" w:rsidP="003A161F">
            <w:r w:rsidRPr="008279C7">
              <w:t>Entwicklung von Frontend-Komponenten zur Anzeige von Bildern zum jeweiligen Event.</w:t>
            </w:r>
          </w:p>
        </w:tc>
        <w:tc>
          <w:tcPr>
            <w:tcW w:w="906" w:type="pct"/>
          </w:tcPr>
          <w:p w14:paraId="5EF33BEE" w14:textId="0FFDDFDC" w:rsidR="00D509AF" w:rsidRPr="002C0AA1" w:rsidRDefault="00A87399" w:rsidP="003A161F">
            <w:pPr>
              <w:spacing w:after="200" w:line="276" w:lineRule="auto"/>
              <w:rPr>
                <w:rFonts w:asciiTheme="majorHAnsi" w:eastAsia="Calibri" w:hAnsiTheme="majorHAnsi" w:cstheme="majorHAnsi"/>
                <w:bCs/>
                <w:sz w:val="24"/>
              </w:rPr>
            </w:pPr>
            <w:r w:rsidRPr="00A87399">
              <w:rPr>
                <w:rFonts w:asciiTheme="majorHAnsi" w:eastAsia="Calibri" w:hAnsiTheme="majorHAnsi" w:cstheme="majorHAnsi"/>
                <w:bCs/>
                <w:sz w:val="24"/>
              </w:rPr>
              <w:t>Erledigt</w:t>
            </w:r>
          </w:p>
        </w:tc>
      </w:tr>
      <w:tr w:rsidR="00D509AF" w:rsidRPr="002D1C99" w14:paraId="6CE02D1C" w14:textId="77777777" w:rsidTr="00A87399">
        <w:trPr>
          <w:trHeight w:val="283"/>
        </w:trPr>
        <w:tc>
          <w:tcPr>
            <w:tcW w:w="439" w:type="pct"/>
          </w:tcPr>
          <w:p w14:paraId="556270ED" w14:textId="5004F38C" w:rsidR="00D509AF" w:rsidRPr="008279C7" w:rsidRDefault="008279C7" w:rsidP="003A161F">
            <w:pPr>
              <w:rPr>
                <w:color w:val="0070C0"/>
                <w:u w:val="single"/>
              </w:rPr>
            </w:pPr>
            <w:r w:rsidRPr="008279C7">
              <w:rPr>
                <w:color w:val="0070C0"/>
                <w:u w:val="single"/>
              </w:rPr>
              <w:fldChar w:fldCharType="begin"/>
            </w:r>
            <w:r w:rsidRPr="008279C7">
              <w:rPr>
                <w:color w:val="0070C0"/>
                <w:u w:val="single"/>
              </w:rPr>
              <w:instrText xml:space="preserve"> REF A25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25</w:t>
            </w:r>
            <w:r w:rsidRPr="008279C7">
              <w:rPr>
                <w:color w:val="0070C0"/>
                <w:u w:val="single"/>
              </w:rPr>
              <w:fldChar w:fldCharType="end"/>
            </w:r>
          </w:p>
        </w:tc>
        <w:tc>
          <w:tcPr>
            <w:tcW w:w="3655" w:type="pct"/>
          </w:tcPr>
          <w:p w14:paraId="3C93185A" w14:textId="252E4483" w:rsidR="00D509AF" w:rsidRPr="007D32C3" w:rsidRDefault="008279C7" w:rsidP="003A161F">
            <w:r w:rsidRPr="008279C7">
              <w:t>Erstellung von Benutzeroberflächen und Logiken im Frontend zur Verwaltung von Bildern, einschliesslich Funktionen zum Erstellen, Bearbeiten und Löschen von Bildern.</w:t>
            </w:r>
          </w:p>
        </w:tc>
        <w:tc>
          <w:tcPr>
            <w:tcW w:w="906" w:type="pct"/>
          </w:tcPr>
          <w:p w14:paraId="721A0FE1" w14:textId="17B7D492" w:rsidR="00D509AF" w:rsidRPr="002C0AA1" w:rsidRDefault="00A87399" w:rsidP="003A161F">
            <w:pPr>
              <w:spacing w:after="200" w:line="276" w:lineRule="auto"/>
              <w:rPr>
                <w:rFonts w:asciiTheme="majorHAnsi" w:eastAsia="Calibri" w:hAnsiTheme="majorHAnsi" w:cstheme="majorHAnsi"/>
                <w:bCs/>
                <w:sz w:val="24"/>
              </w:rPr>
            </w:pPr>
            <w:r w:rsidRPr="00A87399">
              <w:rPr>
                <w:rFonts w:asciiTheme="majorHAnsi" w:eastAsia="Calibri" w:hAnsiTheme="majorHAnsi" w:cstheme="majorHAnsi"/>
                <w:bCs/>
                <w:sz w:val="24"/>
              </w:rPr>
              <w:t>Erledigt</w:t>
            </w:r>
          </w:p>
        </w:tc>
      </w:tr>
      <w:tr w:rsidR="00D509AF" w:rsidRPr="002D1C99" w14:paraId="51C003EA" w14:textId="77777777" w:rsidTr="00A87399">
        <w:trPr>
          <w:trHeight w:val="283"/>
        </w:trPr>
        <w:tc>
          <w:tcPr>
            <w:tcW w:w="439" w:type="pct"/>
          </w:tcPr>
          <w:p w14:paraId="6F2F8D78" w14:textId="42C66420" w:rsidR="00D509AF" w:rsidRPr="008279C7" w:rsidRDefault="008279C7" w:rsidP="003A161F">
            <w:pPr>
              <w:rPr>
                <w:color w:val="0070C0"/>
                <w:u w:val="single"/>
              </w:rPr>
            </w:pPr>
            <w:r w:rsidRPr="008279C7">
              <w:rPr>
                <w:color w:val="0070C0"/>
                <w:u w:val="single"/>
              </w:rPr>
              <w:fldChar w:fldCharType="begin"/>
            </w:r>
            <w:r w:rsidRPr="008279C7">
              <w:rPr>
                <w:color w:val="0070C0"/>
                <w:u w:val="single"/>
              </w:rPr>
              <w:instrText xml:space="preserve"> REF A26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26</w:t>
            </w:r>
            <w:r w:rsidRPr="008279C7">
              <w:rPr>
                <w:color w:val="0070C0"/>
                <w:u w:val="single"/>
              </w:rPr>
              <w:fldChar w:fldCharType="end"/>
            </w:r>
            <w:r w:rsidRPr="008279C7">
              <w:t>&amp;</w:t>
            </w:r>
            <w:r w:rsidRPr="008279C7">
              <w:rPr>
                <w:color w:val="0070C0"/>
                <w:u w:val="single"/>
              </w:rPr>
              <w:fldChar w:fldCharType="begin"/>
            </w:r>
            <w:r w:rsidRPr="008279C7">
              <w:rPr>
                <w:color w:val="0070C0"/>
                <w:u w:val="single"/>
              </w:rPr>
              <w:instrText xml:space="preserve"> REF A27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27</w:t>
            </w:r>
            <w:r w:rsidRPr="008279C7">
              <w:rPr>
                <w:color w:val="0070C0"/>
                <w:u w:val="single"/>
              </w:rPr>
              <w:fldChar w:fldCharType="end"/>
            </w:r>
          </w:p>
        </w:tc>
        <w:tc>
          <w:tcPr>
            <w:tcW w:w="3655" w:type="pct"/>
          </w:tcPr>
          <w:p w14:paraId="0E533001" w14:textId="0B5975D8" w:rsidR="00D509AF" w:rsidRPr="005830C0" w:rsidRDefault="008279C7" w:rsidP="003A161F">
            <w:r w:rsidRPr="008279C7">
              <w:t>Entwicklung einer Benutzeroberfläche zur Anzeige von Datenimport-Transformationen, die Administratoren Einblick in Probleme gibt, die während des Imports passiert sind.</w:t>
            </w:r>
          </w:p>
        </w:tc>
        <w:tc>
          <w:tcPr>
            <w:tcW w:w="906" w:type="pct"/>
          </w:tcPr>
          <w:p w14:paraId="28655022" w14:textId="4F8D6BC9" w:rsidR="00D509AF" w:rsidRPr="002C0AA1" w:rsidRDefault="00A87399" w:rsidP="003A161F">
            <w:pPr>
              <w:spacing w:after="200" w:line="276" w:lineRule="auto"/>
              <w:rPr>
                <w:rFonts w:asciiTheme="majorHAnsi" w:eastAsia="Calibri" w:hAnsiTheme="majorHAnsi" w:cstheme="majorHAnsi"/>
                <w:bCs/>
                <w:sz w:val="24"/>
              </w:rPr>
            </w:pPr>
            <w:r w:rsidRPr="00A87399">
              <w:rPr>
                <w:rFonts w:asciiTheme="majorHAnsi" w:eastAsia="Calibri" w:hAnsiTheme="majorHAnsi" w:cstheme="majorHAnsi"/>
                <w:bCs/>
                <w:sz w:val="24"/>
              </w:rPr>
              <w:t>80% Erledigt</w:t>
            </w:r>
            <w:r>
              <w:rPr>
                <w:rFonts w:asciiTheme="majorHAnsi" w:eastAsia="Calibri" w:hAnsiTheme="majorHAnsi" w:cstheme="majorHAnsi"/>
                <w:bCs/>
                <w:sz w:val="24"/>
              </w:rPr>
              <w:t xml:space="preserve"> </w:t>
            </w:r>
            <w:r w:rsidRPr="00A87399">
              <w:rPr>
                <w:rFonts w:ascii="Segoe UI Emoji" w:eastAsia="Calibri" w:hAnsi="Segoe UI Emoji" w:cs="Segoe UI Emoji"/>
                <w:bCs/>
                <w:sz w:val="24"/>
              </w:rPr>
              <w:t>⚠️</w:t>
            </w:r>
          </w:p>
        </w:tc>
      </w:tr>
      <w:tr w:rsidR="00D509AF" w:rsidRPr="002D1C99" w14:paraId="4716F5D5" w14:textId="77777777" w:rsidTr="003A161F">
        <w:tc>
          <w:tcPr>
            <w:tcW w:w="5000" w:type="pct"/>
            <w:gridSpan w:val="3"/>
            <w:shd w:val="clear" w:color="auto" w:fill="F2F2F2"/>
          </w:tcPr>
          <w:p w14:paraId="4E63007F"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D509AF" w:rsidRPr="002D1C99" w14:paraId="2E0B2931" w14:textId="77777777" w:rsidTr="003A161F">
        <w:tc>
          <w:tcPr>
            <w:tcW w:w="5000" w:type="pct"/>
            <w:gridSpan w:val="3"/>
          </w:tcPr>
          <w:p w14:paraId="447AE7A4" w14:textId="77777777" w:rsidR="00580589" w:rsidRPr="00580589" w:rsidRDefault="00580589" w:rsidP="00580589">
            <w:r w:rsidRPr="00580589">
              <w:t>Implementierung der Logik und UI für den Bildupload durch Benutzer.</w:t>
            </w:r>
          </w:p>
          <w:p w14:paraId="5F97966C" w14:textId="77777777" w:rsidR="00580589" w:rsidRPr="00580589" w:rsidRDefault="00580589" w:rsidP="00580589">
            <w:r w:rsidRPr="00580589">
              <w:t>Erstellung von UI-Komponenten zur Bildverwaltung (Erstellen, Bearbeiten, Löschen).</w:t>
            </w:r>
          </w:p>
          <w:p w14:paraId="56E1C338" w14:textId="55728F2A" w:rsidR="00D509AF" w:rsidRPr="002C0AA1" w:rsidRDefault="00580589" w:rsidP="00580589">
            <w:r w:rsidRPr="00580589">
              <w:t>Ansätze zur Darstellung von Datenimport-Transformationen begonnen.</w:t>
            </w:r>
          </w:p>
        </w:tc>
      </w:tr>
      <w:tr w:rsidR="00D509AF" w:rsidRPr="002D1C99" w14:paraId="3C072297" w14:textId="77777777" w:rsidTr="003A161F">
        <w:tc>
          <w:tcPr>
            <w:tcW w:w="5000" w:type="pct"/>
            <w:gridSpan w:val="3"/>
            <w:shd w:val="clear" w:color="auto" w:fill="F2F2F2"/>
          </w:tcPr>
          <w:p w14:paraId="7F4603A7" w14:textId="77777777" w:rsidR="00D509AF" w:rsidRPr="002C0AA1" w:rsidRDefault="00D509AF"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D509AF" w:rsidRPr="002D1C99" w14:paraId="3ABBCB27" w14:textId="77777777" w:rsidTr="003A161F">
        <w:tc>
          <w:tcPr>
            <w:tcW w:w="5000" w:type="pct"/>
            <w:gridSpan w:val="3"/>
          </w:tcPr>
          <w:p w14:paraId="50C899A9" w14:textId="00C1AEEF" w:rsidR="00D509AF" w:rsidRPr="002C0AA1" w:rsidRDefault="00472E65" w:rsidP="00472E65">
            <w:pPr>
              <w:spacing w:line="260" w:lineRule="atLeast"/>
              <w:rPr>
                <w:rFonts w:asciiTheme="majorHAnsi" w:eastAsia="Calibri" w:hAnsiTheme="majorHAnsi" w:cstheme="majorHAnsi"/>
                <w:bCs/>
                <w:sz w:val="24"/>
              </w:rPr>
            </w:pPr>
            <w:r>
              <w:t>Beim Testen des Bildlöschvorgangs stiess ich auf einen CORS-Fehler, verursacht durch eine fehlende Path-Variable im Backend-Endpunkt für das Löschen. Anders als bei POST oder PUT, wo Daten im Body übermittelt werden, erfolgt die Spezifikation bei DELETE oft über den URL-Pfad, was eine genauere Konfiguration der Endpunkte erfordert.</w:t>
            </w:r>
          </w:p>
        </w:tc>
      </w:tr>
      <w:tr w:rsidR="00D509AF" w:rsidRPr="002D1C99" w14:paraId="6D4D7A24" w14:textId="77777777" w:rsidTr="003A161F">
        <w:tc>
          <w:tcPr>
            <w:tcW w:w="5000" w:type="pct"/>
            <w:gridSpan w:val="3"/>
            <w:shd w:val="clear" w:color="auto" w:fill="F2F2F2"/>
          </w:tcPr>
          <w:p w14:paraId="516D6877"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D509AF" w:rsidRPr="002D1C99" w14:paraId="3244499A" w14:textId="77777777" w:rsidTr="003A161F">
        <w:tc>
          <w:tcPr>
            <w:tcW w:w="5000" w:type="pct"/>
            <w:gridSpan w:val="3"/>
          </w:tcPr>
          <w:p w14:paraId="505399E8" w14:textId="19972C24" w:rsidR="00EB0D0A" w:rsidRPr="00460A1D" w:rsidRDefault="00460A1D" w:rsidP="00C75CD8">
            <w:r>
              <w:t xml:space="preserve">Drag and Drop für Bildupload: </w:t>
            </w:r>
            <w:hyperlink r:id="rId29" w:history="1">
              <w:r w:rsidRPr="00460A1D">
                <w:rPr>
                  <w:color w:val="0070C0"/>
                  <w:u w:val="single"/>
                </w:rPr>
                <w:t>https://www.npmjs.com/package/react-dropzone</w:t>
              </w:r>
            </w:hyperlink>
          </w:p>
        </w:tc>
      </w:tr>
      <w:tr w:rsidR="00D509AF" w:rsidRPr="002D1C99" w14:paraId="20C3AA6A" w14:textId="77777777" w:rsidTr="003A161F">
        <w:tc>
          <w:tcPr>
            <w:tcW w:w="5000" w:type="pct"/>
            <w:gridSpan w:val="3"/>
            <w:shd w:val="clear" w:color="auto" w:fill="F2F2F2"/>
          </w:tcPr>
          <w:p w14:paraId="00C85724"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D509AF" w:rsidRPr="002D1C99" w14:paraId="3A6FF235" w14:textId="77777777" w:rsidTr="003A161F">
        <w:tc>
          <w:tcPr>
            <w:tcW w:w="5000" w:type="pct"/>
            <w:gridSpan w:val="3"/>
          </w:tcPr>
          <w:p w14:paraId="0D6D700A" w14:textId="44D8F3E1" w:rsidR="00D509AF" w:rsidRPr="002C0AA1" w:rsidRDefault="00460A1D" w:rsidP="00460A1D">
            <w:r w:rsidRPr="00460A1D">
              <w:t>Durch die aufgetretenen Herausforderungen und die benötigte Fehlersuche ergab sich eine Verzögerung von etwa einer Stunde im Vergleich zum ursprünglichen Zeitplan.</w:t>
            </w:r>
          </w:p>
        </w:tc>
      </w:tr>
      <w:tr w:rsidR="00D509AF" w:rsidRPr="002D1C99" w14:paraId="1CA9E2CB" w14:textId="77777777" w:rsidTr="003A161F">
        <w:tc>
          <w:tcPr>
            <w:tcW w:w="5000" w:type="pct"/>
            <w:gridSpan w:val="3"/>
            <w:shd w:val="clear" w:color="auto" w:fill="F2F2F2"/>
          </w:tcPr>
          <w:p w14:paraId="73ABB0C8"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D509AF" w:rsidRPr="002D1C99" w14:paraId="6C090C34" w14:textId="77777777" w:rsidTr="003A161F">
        <w:trPr>
          <w:trHeight w:val="1733"/>
        </w:trPr>
        <w:tc>
          <w:tcPr>
            <w:tcW w:w="5000" w:type="pct"/>
            <w:gridSpan w:val="3"/>
            <w:shd w:val="clear" w:color="auto" w:fill="FFFFFF" w:themeFill="background1"/>
          </w:tcPr>
          <w:p w14:paraId="3C6E3C38" w14:textId="29CA41BA" w:rsidR="00D509AF" w:rsidRPr="002C0AA1" w:rsidRDefault="00196CA2" w:rsidP="00C75CD8">
            <w:r w:rsidRPr="00196CA2">
              <w:t>Heute wurde mir einmal mehr vor Augen geführt, wie entscheidend die Aufmerksamkeit für die scheinbar kleinen Dinge im Leben und speziell in der Softwareentwicklung ist. Die Herausforderungen und Verzögerungen des Tages, ausgelöst durch Flüchtigkeitsfehler, haben mir gezeigt, dass eine intensivere Fokussierung und Sorgfalt in meiner Arbeitsweise unerlässlich sind, um solche Fehler in Zukunft zu vermeiden. Diese Erkenntnis unterstreicht die Notwendigkeit, meinen Arbeitsprozess stetig zu reflektieren und anzupassen.</w:t>
            </w:r>
          </w:p>
        </w:tc>
      </w:tr>
    </w:tbl>
    <w:p w14:paraId="69314264" w14:textId="77777777" w:rsidR="0066485B" w:rsidRPr="002D1C99" w:rsidRDefault="0066485B" w:rsidP="002C0AA1">
      <w:pPr>
        <w:pStyle w:val="berschrift3"/>
      </w:pPr>
      <w:r>
        <w:rPr>
          <w:rFonts w:eastAsia="Calibri"/>
        </w:rPr>
        <w:br w:type="page"/>
      </w:r>
      <w:bookmarkStart w:id="126" w:name="_Toc160107565"/>
      <w:bookmarkStart w:id="127" w:name="_Toc161243312"/>
      <w:r w:rsidRPr="002D1C99">
        <w:lastRenderedPageBreak/>
        <w:t xml:space="preserve">Tag </w:t>
      </w:r>
      <w:r>
        <w:t>7</w:t>
      </w:r>
      <w:r w:rsidRPr="002D1C99">
        <w:t xml:space="preserve"> – </w:t>
      </w:r>
      <w:r>
        <w:t>12</w:t>
      </w:r>
      <w:r w:rsidRPr="002D1C99">
        <w:t>.0</w:t>
      </w:r>
      <w:r>
        <w:t>3</w:t>
      </w:r>
      <w:r w:rsidRPr="002D1C99">
        <w:t>.2024</w:t>
      </w:r>
      <w:bookmarkEnd w:id="126"/>
      <w:bookmarkEnd w:id="127"/>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255"/>
        <w:gridCol w:w="1269"/>
      </w:tblGrid>
      <w:tr w:rsidR="00302459" w:rsidRPr="002D1C99" w14:paraId="065F5091" w14:textId="77777777" w:rsidTr="00DD7135">
        <w:trPr>
          <w:trHeight w:hRule="exact" w:val="397"/>
          <w:tblHeader/>
        </w:trPr>
        <w:tc>
          <w:tcPr>
            <w:tcW w:w="439" w:type="pct"/>
            <w:shd w:val="clear" w:color="auto" w:fill="F2F2F2"/>
            <w:vAlign w:val="center"/>
          </w:tcPr>
          <w:p w14:paraId="40B9A4ED" w14:textId="77777777" w:rsidR="00302459" w:rsidRPr="002C0AA1" w:rsidRDefault="00302459" w:rsidP="003A161F">
            <w:pPr>
              <w:spacing w:after="200" w:line="276" w:lineRule="auto"/>
              <w:jc w:val="center"/>
              <w:rPr>
                <w:rFonts w:asciiTheme="majorHAnsi" w:eastAsia="Calibri" w:hAnsiTheme="majorHAnsi" w:cstheme="majorHAnsi"/>
                <w:bCs/>
                <w:sz w:val="24"/>
              </w:rPr>
            </w:pPr>
            <w:bookmarkStart w:id="128" w:name="_Toc160107566"/>
            <w:r>
              <w:rPr>
                <w:rFonts w:asciiTheme="majorHAnsi" w:eastAsia="Calibri" w:hAnsiTheme="majorHAnsi" w:cstheme="majorHAnsi"/>
                <w:bCs/>
                <w:sz w:val="24"/>
              </w:rPr>
              <w:t>ID</w:t>
            </w:r>
          </w:p>
        </w:tc>
        <w:tc>
          <w:tcPr>
            <w:tcW w:w="3882" w:type="pct"/>
            <w:shd w:val="clear" w:color="auto" w:fill="F2F2F2"/>
          </w:tcPr>
          <w:p w14:paraId="2CF8F323"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79" w:type="pct"/>
            <w:shd w:val="clear" w:color="auto" w:fill="F2F2F2"/>
            <w:vAlign w:val="center"/>
          </w:tcPr>
          <w:p w14:paraId="659453CA"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02459" w:rsidRPr="002D1C99" w14:paraId="77B1AB27" w14:textId="77777777" w:rsidTr="00DD7135">
        <w:trPr>
          <w:trHeight w:val="283"/>
        </w:trPr>
        <w:tc>
          <w:tcPr>
            <w:tcW w:w="439" w:type="pct"/>
          </w:tcPr>
          <w:p w14:paraId="11A27889" w14:textId="212568A1" w:rsidR="00302459" w:rsidRPr="007D32C3" w:rsidRDefault="0009141D" w:rsidP="003A161F">
            <w:r w:rsidRPr="008279C7">
              <w:rPr>
                <w:color w:val="0070C0"/>
                <w:u w:val="single"/>
              </w:rPr>
              <w:fldChar w:fldCharType="begin"/>
            </w:r>
            <w:r w:rsidRPr="008279C7">
              <w:rPr>
                <w:color w:val="0070C0"/>
                <w:u w:val="single"/>
              </w:rPr>
              <w:instrText xml:space="preserve"> REF A26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26</w:t>
            </w:r>
            <w:r w:rsidRPr="008279C7">
              <w:rPr>
                <w:color w:val="0070C0"/>
                <w:u w:val="single"/>
              </w:rPr>
              <w:fldChar w:fldCharType="end"/>
            </w:r>
            <w:r w:rsidRPr="008279C7">
              <w:t>&amp;</w:t>
            </w:r>
            <w:r w:rsidRPr="008279C7">
              <w:rPr>
                <w:color w:val="0070C0"/>
                <w:u w:val="single"/>
              </w:rPr>
              <w:fldChar w:fldCharType="begin"/>
            </w:r>
            <w:r w:rsidRPr="008279C7">
              <w:rPr>
                <w:color w:val="0070C0"/>
                <w:u w:val="single"/>
              </w:rPr>
              <w:instrText xml:space="preserve"> REF A27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27</w:t>
            </w:r>
            <w:r w:rsidRPr="008279C7">
              <w:rPr>
                <w:color w:val="0070C0"/>
                <w:u w:val="single"/>
              </w:rPr>
              <w:fldChar w:fldCharType="end"/>
            </w:r>
          </w:p>
        </w:tc>
        <w:tc>
          <w:tcPr>
            <w:tcW w:w="3882" w:type="pct"/>
          </w:tcPr>
          <w:p w14:paraId="20F6D98B" w14:textId="53D6989B" w:rsidR="00302459" w:rsidRPr="007D32C3" w:rsidRDefault="00F5543D" w:rsidP="003A161F">
            <w:r w:rsidRPr="00F5543D">
              <w:t>Entwicklung einer Benutzeroberfläche zur Anzeige von Datenimport-Transformationen und Implementierung einer Komponente im Frontend zur Anzeige der letzten Datenimporte.</w:t>
            </w:r>
          </w:p>
        </w:tc>
        <w:tc>
          <w:tcPr>
            <w:tcW w:w="679" w:type="pct"/>
          </w:tcPr>
          <w:p w14:paraId="39045EB2" w14:textId="3585FCFD" w:rsidR="00302459" w:rsidRPr="002C0AA1" w:rsidRDefault="00DD7135"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461DC651" w14:textId="77777777" w:rsidTr="00DD7135">
        <w:trPr>
          <w:trHeight w:val="283"/>
        </w:trPr>
        <w:tc>
          <w:tcPr>
            <w:tcW w:w="439" w:type="pct"/>
          </w:tcPr>
          <w:p w14:paraId="75FFE4DC" w14:textId="3624B096" w:rsidR="00302459" w:rsidRPr="007D32C3" w:rsidRDefault="0009141D" w:rsidP="003A161F">
            <w:r w:rsidRPr="0009141D">
              <w:rPr>
                <w:color w:val="0070C0"/>
                <w:u w:val="single"/>
              </w:rPr>
              <w:fldChar w:fldCharType="begin"/>
            </w:r>
            <w:r w:rsidRPr="0009141D">
              <w:rPr>
                <w:color w:val="0070C0"/>
                <w:u w:val="single"/>
              </w:rPr>
              <w:instrText xml:space="preserve"> REF A28 \h </w:instrText>
            </w:r>
            <w:r>
              <w:rPr>
                <w:color w:val="0070C0"/>
                <w:u w:val="single"/>
              </w:rPr>
              <w:instrText xml:space="preserve"> \* MERGEFORMAT </w:instrText>
            </w:r>
            <w:r w:rsidRPr="0009141D">
              <w:rPr>
                <w:color w:val="0070C0"/>
                <w:u w:val="single"/>
              </w:rPr>
            </w:r>
            <w:r w:rsidRPr="0009141D">
              <w:rPr>
                <w:color w:val="0070C0"/>
                <w:u w:val="single"/>
              </w:rPr>
              <w:fldChar w:fldCharType="separate"/>
            </w:r>
            <w:r w:rsidRPr="0009141D">
              <w:rPr>
                <w:color w:val="0070C0"/>
                <w:u w:val="single"/>
              </w:rPr>
              <w:t>28</w:t>
            </w:r>
            <w:r w:rsidRPr="0009141D">
              <w:rPr>
                <w:color w:val="0070C0"/>
                <w:u w:val="single"/>
              </w:rPr>
              <w:fldChar w:fldCharType="end"/>
            </w:r>
          </w:p>
        </w:tc>
        <w:tc>
          <w:tcPr>
            <w:tcW w:w="3882" w:type="pct"/>
          </w:tcPr>
          <w:p w14:paraId="74FBC920" w14:textId="498D5777" w:rsidR="00302459" w:rsidRPr="007D32C3" w:rsidRDefault="00F5543D" w:rsidP="003A161F">
            <w:r w:rsidRPr="00F5543D">
              <w:t>Entwicklung von Benutzeroberflächen und Funktionalitäten im Frontend zur Verwaltung von Benutzerkonten.</w:t>
            </w:r>
          </w:p>
        </w:tc>
        <w:tc>
          <w:tcPr>
            <w:tcW w:w="679" w:type="pct"/>
          </w:tcPr>
          <w:p w14:paraId="7A5FBE8B" w14:textId="600EEBA9" w:rsidR="00302459" w:rsidRPr="002C0AA1" w:rsidRDefault="00DD7135"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51FF1B7C" w14:textId="77777777" w:rsidTr="00DD7135">
        <w:trPr>
          <w:trHeight w:val="283"/>
        </w:trPr>
        <w:tc>
          <w:tcPr>
            <w:tcW w:w="439" w:type="pct"/>
          </w:tcPr>
          <w:p w14:paraId="7F4DF9F2" w14:textId="4D39532C" w:rsidR="00302459" w:rsidRPr="007D32C3" w:rsidRDefault="0009141D" w:rsidP="003A161F">
            <w:r w:rsidRPr="0009141D">
              <w:rPr>
                <w:color w:val="0070C0"/>
                <w:u w:val="single"/>
              </w:rPr>
              <w:fldChar w:fldCharType="begin"/>
            </w:r>
            <w:r w:rsidRPr="0009141D">
              <w:rPr>
                <w:color w:val="0070C0"/>
                <w:u w:val="single"/>
              </w:rPr>
              <w:instrText xml:space="preserve"> REF A29 \h </w:instrText>
            </w:r>
            <w:r>
              <w:rPr>
                <w:color w:val="0070C0"/>
                <w:u w:val="single"/>
              </w:rPr>
              <w:instrText xml:space="preserve"> \* MERGEFORMAT </w:instrText>
            </w:r>
            <w:r w:rsidRPr="0009141D">
              <w:rPr>
                <w:color w:val="0070C0"/>
                <w:u w:val="single"/>
              </w:rPr>
            </w:r>
            <w:r w:rsidRPr="0009141D">
              <w:rPr>
                <w:color w:val="0070C0"/>
                <w:u w:val="single"/>
              </w:rPr>
              <w:fldChar w:fldCharType="separate"/>
            </w:r>
            <w:r w:rsidRPr="0009141D">
              <w:rPr>
                <w:color w:val="0070C0"/>
                <w:u w:val="single"/>
              </w:rPr>
              <w:t>29</w:t>
            </w:r>
            <w:r w:rsidRPr="0009141D">
              <w:rPr>
                <w:color w:val="0070C0"/>
                <w:u w:val="single"/>
              </w:rPr>
              <w:fldChar w:fldCharType="end"/>
            </w:r>
          </w:p>
        </w:tc>
        <w:tc>
          <w:tcPr>
            <w:tcW w:w="3882" w:type="pct"/>
          </w:tcPr>
          <w:p w14:paraId="6D7AC806" w14:textId="109F63F1" w:rsidR="00302459" w:rsidRPr="007D32C3" w:rsidRDefault="00F5543D" w:rsidP="003A161F">
            <w:r w:rsidRPr="00F5543D">
              <w:t>Zeitraum für letzte Anpassungen im Frontend und Puffer für unvorhergesehene Aufgaben</w:t>
            </w:r>
            <w:r>
              <w:t>.</w:t>
            </w:r>
          </w:p>
        </w:tc>
        <w:tc>
          <w:tcPr>
            <w:tcW w:w="679" w:type="pct"/>
          </w:tcPr>
          <w:p w14:paraId="1A588BFD" w14:textId="690F5919" w:rsidR="00302459" w:rsidRPr="002C0AA1" w:rsidRDefault="00DD7135"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54FC783F" w14:textId="77777777" w:rsidTr="003A161F">
        <w:tc>
          <w:tcPr>
            <w:tcW w:w="5000" w:type="pct"/>
            <w:gridSpan w:val="3"/>
            <w:shd w:val="clear" w:color="auto" w:fill="F2F2F2"/>
          </w:tcPr>
          <w:p w14:paraId="28E0D948"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02459" w:rsidRPr="002D1C99" w14:paraId="67E4AD2E" w14:textId="77777777" w:rsidTr="003A161F">
        <w:tc>
          <w:tcPr>
            <w:tcW w:w="5000" w:type="pct"/>
            <w:gridSpan w:val="3"/>
          </w:tcPr>
          <w:p w14:paraId="749DE199" w14:textId="12A04252" w:rsidR="00302459" w:rsidRPr="002C0AA1" w:rsidRDefault="005767E1" w:rsidP="005767E1">
            <w:r w:rsidRPr="005767E1">
              <w:t>Heute war ein besonders erfolgreicher Tag im Kalender der IPA. Ich konnte nicht nur die geplanten Tagesziele erreichen, sondern auch meinen 3. Meilenstein erfolgreich abschlie</w:t>
            </w:r>
            <w:r>
              <w:t>ss</w:t>
            </w:r>
            <w:r w:rsidRPr="005767E1">
              <w:t>en.</w:t>
            </w:r>
          </w:p>
        </w:tc>
      </w:tr>
      <w:tr w:rsidR="00302459" w:rsidRPr="002D1C99" w14:paraId="5FC1D7CE" w14:textId="77777777" w:rsidTr="003A161F">
        <w:tc>
          <w:tcPr>
            <w:tcW w:w="5000" w:type="pct"/>
            <w:gridSpan w:val="3"/>
            <w:shd w:val="clear" w:color="auto" w:fill="F2F2F2"/>
          </w:tcPr>
          <w:p w14:paraId="0A8D09E9" w14:textId="77777777" w:rsidR="00302459" w:rsidRPr="002C0AA1" w:rsidRDefault="0030245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02459" w:rsidRPr="002D1C99" w14:paraId="2D564DBA" w14:textId="77777777" w:rsidTr="003A161F">
        <w:tc>
          <w:tcPr>
            <w:tcW w:w="5000" w:type="pct"/>
            <w:gridSpan w:val="3"/>
          </w:tcPr>
          <w:p w14:paraId="2A80E177" w14:textId="0477E1B0" w:rsidR="00302459" w:rsidRPr="002C0AA1" w:rsidRDefault="00CB321A" w:rsidP="00CB321A">
            <w:r w:rsidRPr="00CB321A">
              <w:t>Eine der grö</w:t>
            </w:r>
            <w:r w:rsidR="00DA0564">
              <w:t>ss</w:t>
            </w:r>
            <w:r w:rsidRPr="00CB321A">
              <w:t>ten Herausforderungen heute war es, Redundanzen bei der Entwicklung der PersonManagementPage so gering wie möglich zu halten. Das Ziel war es, eine einzige Seite zu implementieren, die je nach Kontext (Benutzer erstellen oder bearbeiten) unterschiedliche Use Cases abdeckt. Diese Herausforderung konnte ich jedoch sauber und elegant meistern.</w:t>
            </w:r>
          </w:p>
        </w:tc>
      </w:tr>
      <w:tr w:rsidR="00302459" w:rsidRPr="002D1C99" w14:paraId="28290EF4" w14:textId="77777777" w:rsidTr="003A161F">
        <w:tc>
          <w:tcPr>
            <w:tcW w:w="5000" w:type="pct"/>
            <w:gridSpan w:val="3"/>
            <w:shd w:val="clear" w:color="auto" w:fill="F2F2F2"/>
          </w:tcPr>
          <w:p w14:paraId="706685D4"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02459" w:rsidRPr="002D1C99" w14:paraId="169DF731" w14:textId="77777777" w:rsidTr="003A161F">
        <w:tc>
          <w:tcPr>
            <w:tcW w:w="5000" w:type="pct"/>
            <w:gridSpan w:val="3"/>
          </w:tcPr>
          <w:p w14:paraId="4A2F60B6" w14:textId="6105401F" w:rsidR="00302459" w:rsidRPr="002C0AA1" w:rsidRDefault="00CB321A" w:rsidP="00CB321A">
            <w:r w:rsidRPr="00CB321A">
              <w:t xml:space="preserve">Zur Überwindung der Herausforderungen und zur Inspiration habe ich heute ein hilfreiches YouTube-Video genutzt: </w:t>
            </w:r>
            <w:hyperlink r:id="rId30" w:history="1">
              <w:r w:rsidR="007373D3" w:rsidRPr="00B07609">
                <w:rPr>
                  <w:color w:val="0070C0"/>
                  <w:u w:val="single"/>
                </w:rPr>
                <w:t>https://www.youtube.com/watch?v=UV3TQViKSck</w:t>
              </w:r>
            </w:hyperlink>
            <w:r w:rsidRPr="00B07609">
              <w:rPr>
                <w:color w:val="0070C0"/>
                <w:u w:val="single"/>
              </w:rPr>
              <w:t>.</w:t>
            </w:r>
            <w:r w:rsidRPr="00CB321A">
              <w:t xml:space="preserve"> Es half mir, eine kurze Pause zu machen und mit frischer Energie an die Lösung der Aufgaben heranzugehen. Besonders die 5 Minuten Meditation, gefolgt von einer kurzen Pause an der frischen Luft nach der intensiven Arbeit an der Benutzerverwaltung, waren sehr wohltuend.</w:t>
            </w:r>
          </w:p>
        </w:tc>
      </w:tr>
      <w:tr w:rsidR="00302459" w:rsidRPr="002D1C99" w14:paraId="18770008" w14:textId="77777777" w:rsidTr="003A161F">
        <w:tc>
          <w:tcPr>
            <w:tcW w:w="5000" w:type="pct"/>
            <w:gridSpan w:val="3"/>
            <w:shd w:val="clear" w:color="auto" w:fill="F2F2F2"/>
          </w:tcPr>
          <w:p w14:paraId="4520DACF"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02459" w:rsidRPr="002D1C99" w14:paraId="12EB6A8C" w14:textId="77777777" w:rsidTr="003A161F">
        <w:tc>
          <w:tcPr>
            <w:tcW w:w="5000" w:type="pct"/>
            <w:gridSpan w:val="3"/>
          </w:tcPr>
          <w:p w14:paraId="2848FBAA" w14:textId="219AC712" w:rsidR="00302459" w:rsidRPr="002C0AA1" w:rsidRDefault="00CB321A" w:rsidP="00CB321A">
            <w:r w:rsidRPr="00CB321A">
              <w:t>Im Vergleich zum Zeitplan liege ich sehr gut im Rennen. Das Erreichen des 3. Meilensteins bestätigt, dass die Planung realistisch war und ich effizient arbeiten konnte.</w:t>
            </w:r>
          </w:p>
        </w:tc>
      </w:tr>
      <w:tr w:rsidR="00302459" w:rsidRPr="002D1C99" w14:paraId="3705451A" w14:textId="77777777" w:rsidTr="003A161F">
        <w:tc>
          <w:tcPr>
            <w:tcW w:w="5000" w:type="pct"/>
            <w:gridSpan w:val="3"/>
            <w:shd w:val="clear" w:color="auto" w:fill="F2F2F2"/>
          </w:tcPr>
          <w:p w14:paraId="6C6342C4"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02459" w:rsidRPr="002D1C99" w14:paraId="7C176F28" w14:textId="77777777" w:rsidTr="003A161F">
        <w:trPr>
          <w:trHeight w:val="1733"/>
        </w:trPr>
        <w:tc>
          <w:tcPr>
            <w:tcW w:w="5000" w:type="pct"/>
            <w:gridSpan w:val="3"/>
            <w:shd w:val="clear" w:color="auto" w:fill="FFFFFF" w:themeFill="background1"/>
          </w:tcPr>
          <w:p w14:paraId="6038BF80" w14:textId="32B74B95" w:rsidR="00302459" w:rsidRPr="002C0AA1" w:rsidRDefault="00CB321A" w:rsidP="00CB321A">
            <w:r w:rsidRPr="00CB321A">
              <w:t>Die heutige Erfahrung hat mir einmal mehr gezeigt, wie wichtig es ist, flexibel auf Herausforderungen zu reagieren und Lösungen zu finden, die sowohl effizient als auch nachhaltig sind. Die Visualisierung meiner Arbeit im Frontend gibt mir ein konkretes Bild des Fortschritts und motiviert mich, weiterhin mit voller Kraft voranzuschreiten. Die kurze Auszeit für Meditation und frische Luft hat mir zudem geholfen, meinen Fokus zu schärfen und die Aufgaben mit neuer Energie anzugehen. Insgesamt war es ein sehr produktiver und erfüllender Tag.</w:t>
            </w:r>
          </w:p>
        </w:tc>
      </w:tr>
    </w:tbl>
    <w:p w14:paraId="36AFF9A7" w14:textId="77777777" w:rsidR="0066485B" w:rsidRPr="002D1C99" w:rsidRDefault="0066485B" w:rsidP="002C0AA1">
      <w:pPr>
        <w:pStyle w:val="berschrift3"/>
      </w:pPr>
      <w:bookmarkStart w:id="129" w:name="day8"/>
      <w:bookmarkStart w:id="130" w:name="_Toc161243313"/>
      <w:r w:rsidRPr="002D1C99">
        <w:lastRenderedPageBreak/>
        <w:t xml:space="preserve">Tag </w:t>
      </w:r>
      <w:r>
        <w:t>8</w:t>
      </w:r>
      <w:bookmarkEnd w:id="129"/>
      <w:r w:rsidRPr="002D1C99">
        <w:t xml:space="preserve"> – </w:t>
      </w:r>
      <w:r>
        <w:t>13</w:t>
      </w:r>
      <w:r w:rsidRPr="002D1C99">
        <w:t>.0</w:t>
      </w:r>
      <w:r>
        <w:t>3</w:t>
      </w:r>
      <w:r w:rsidRPr="002D1C99">
        <w:t>.2024</w:t>
      </w:r>
      <w:bookmarkEnd w:id="128"/>
      <w:bookmarkEnd w:id="130"/>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6830"/>
        <w:gridCol w:w="1693"/>
      </w:tblGrid>
      <w:tr w:rsidR="00302459" w:rsidRPr="002D1C99" w14:paraId="0380E0F4" w14:textId="77777777" w:rsidTr="00783A04">
        <w:trPr>
          <w:trHeight w:hRule="exact" w:val="397"/>
          <w:tblHeader/>
        </w:trPr>
        <w:tc>
          <w:tcPr>
            <w:tcW w:w="439" w:type="pct"/>
            <w:shd w:val="clear" w:color="auto" w:fill="F2F2F2"/>
            <w:vAlign w:val="center"/>
          </w:tcPr>
          <w:p w14:paraId="27EEC0AF" w14:textId="77777777" w:rsidR="00302459" w:rsidRPr="002C0AA1" w:rsidRDefault="00302459" w:rsidP="003A161F">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655" w:type="pct"/>
            <w:shd w:val="clear" w:color="auto" w:fill="F2F2F2"/>
          </w:tcPr>
          <w:p w14:paraId="0D62BEF6"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906" w:type="pct"/>
            <w:shd w:val="clear" w:color="auto" w:fill="F2F2F2"/>
            <w:vAlign w:val="center"/>
          </w:tcPr>
          <w:p w14:paraId="20449E7D"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02459" w:rsidRPr="002D1C99" w14:paraId="5330FA6F" w14:textId="77777777" w:rsidTr="00783A04">
        <w:trPr>
          <w:trHeight w:val="283"/>
        </w:trPr>
        <w:tc>
          <w:tcPr>
            <w:tcW w:w="439" w:type="pct"/>
          </w:tcPr>
          <w:p w14:paraId="0242A552" w14:textId="0C6EA63D" w:rsidR="00302459" w:rsidRPr="007D32C3" w:rsidRDefault="00DA3E8C" w:rsidP="003A161F">
            <w:r w:rsidRPr="00DA3E8C">
              <w:rPr>
                <w:color w:val="0070C0"/>
                <w:u w:val="single"/>
              </w:rPr>
              <w:fldChar w:fldCharType="begin"/>
            </w:r>
            <w:r w:rsidRPr="00DA3E8C">
              <w:rPr>
                <w:color w:val="0070C0"/>
                <w:u w:val="single"/>
              </w:rPr>
              <w:instrText xml:space="preserve"> REF A31 \h </w:instrText>
            </w:r>
            <w:r>
              <w:rPr>
                <w:color w:val="0070C0"/>
                <w:u w:val="single"/>
              </w:rPr>
              <w:instrText xml:space="preserve"> \* MERGEFORMAT </w:instrText>
            </w:r>
            <w:r w:rsidRPr="00DA3E8C">
              <w:rPr>
                <w:color w:val="0070C0"/>
                <w:u w:val="single"/>
              </w:rPr>
            </w:r>
            <w:r w:rsidRPr="00DA3E8C">
              <w:rPr>
                <w:color w:val="0070C0"/>
                <w:u w:val="single"/>
              </w:rPr>
              <w:fldChar w:fldCharType="separate"/>
            </w:r>
            <w:r w:rsidRPr="00DA3E8C">
              <w:rPr>
                <w:color w:val="0070C0"/>
                <w:u w:val="single"/>
              </w:rPr>
              <w:t>31</w:t>
            </w:r>
            <w:r w:rsidRPr="00DA3E8C">
              <w:rPr>
                <w:color w:val="0070C0"/>
                <w:u w:val="single"/>
              </w:rPr>
              <w:fldChar w:fldCharType="end"/>
            </w:r>
          </w:p>
        </w:tc>
        <w:tc>
          <w:tcPr>
            <w:tcW w:w="3655" w:type="pct"/>
          </w:tcPr>
          <w:p w14:paraId="51CCE280" w14:textId="50B6B780" w:rsidR="00302459" w:rsidRPr="007D32C3" w:rsidRDefault="00DA3E8C" w:rsidP="003A161F">
            <w:r w:rsidRPr="00DA3E8C">
              <w:t>Entwicklung von Testfällen basierend auf den Projektanforderungen, um eine umfassende Überprüfung der Funktionalität und Leistung der Anwendung zu ermöglichen.</w:t>
            </w:r>
          </w:p>
        </w:tc>
        <w:tc>
          <w:tcPr>
            <w:tcW w:w="906" w:type="pct"/>
          </w:tcPr>
          <w:p w14:paraId="3C1A2CAF" w14:textId="3E40F438" w:rsidR="00302459" w:rsidRPr="002C0AA1" w:rsidRDefault="00283F24"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1AE9FAEC" w14:textId="77777777" w:rsidTr="00783A04">
        <w:trPr>
          <w:trHeight w:val="283"/>
        </w:trPr>
        <w:tc>
          <w:tcPr>
            <w:tcW w:w="439" w:type="pct"/>
          </w:tcPr>
          <w:p w14:paraId="19044B65" w14:textId="287E7204" w:rsidR="00302459" w:rsidRPr="007D32C3" w:rsidRDefault="00DA3E8C" w:rsidP="003A161F">
            <w:r w:rsidRPr="00DA3E8C">
              <w:rPr>
                <w:color w:val="0070C0"/>
                <w:u w:val="single"/>
              </w:rPr>
              <w:fldChar w:fldCharType="begin"/>
            </w:r>
            <w:r w:rsidRPr="00DA3E8C">
              <w:rPr>
                <w:color w:val="0070C0"/>
                <w:u w:val="single"/>
              </w:rPr>
              <w:instrText xml:space="preserve"> REF A32 \h </w:instrText>
            </w:r>
            <w:r>
              <w:rPr>
                <w:color w:val="0070C0"/>
                <w:u w:val="single"/>
              </w:rPr>
              <w:instrText xml:space="preserve"> \* MERGEFORMAT </w:instrText>
            </w:r>
            <w:r w:rsidRPr="00DA3E8C">
              <w:rPr>
                <w:color w:val="0070C0"/>
                <w:u w:val="single"/>
              </w:rPr>
            </w:r>
            <w:r w:rsidRPr="00DA3E8C">
              <w:rPr>
                <w:color w:val="0070C0"/>
                <w:u w:val="single"/>
              </w:rPr>
              <w:fldChar w:fldCharType="separate"/>
            </w:r>
            <w:r w:rsidRPr="00DA3E8C">
              <w:rPr>
                <w:color w:val="0070C0"/>
                <w:u w:val="single"/>
              </w:rPr>
              <w:t>32</w:t>
            </w:r>
            <w:r w:rsidRPr="00DA3E8C">
              <w:rPr>
                <w:color w:val="0070C0"/>
                <w:u w:val="single"/>
              </w:rPr>
              <w:fldChar w:fldCharType="end"/>
            </w:r>
          </w:p>
        </w:tc>
        <w:tc>
          <w:tcPr>
            <w:tcW w:w="3655" w:type="pct"/>
          </w:tcPr>
          <w:p w14:paraId="54CD17B7" w14:textId="489D1704" w:rsidR="00302459" w:rsidRPr="007D32C3" w:rsidRDefault="00DA3E8C" w:rsidP="003A161F">
            <w:r w:rsidRPr="00DA3E8C">
              <w:t>Durchführung der erstellten Testfälle, um die korrekte Funktionsweise der Anwendung sicherzustellen und potenzielle Fehler oder Probleme zu identifizieren.</w:t>
            </w:r>
          </w:p>
        </w:tc>
        <w:tc>
          <w:tcPr>
            <w:tcW w:w="906" w:type="pct"/>
          </w:tcPr>
          <w:p w14:paraId="5B139FE5" w14:textId="218E7FCC" w:rsidR="00302459" w:rsidRPr="002C0AA1" w:rsidRDefault="00283F24"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 xml:space="preserve">Nicht </w:t>
            </w:r>
            <w:r w:rsidR="0051485B">
              <w:rPr>
                <w:rFonts w:asciiTheme="majorHAnsi" w:eastAsia="Calibri" w:hAnsiTheme="majorHAnsi" w:cstheme="majorHAnsi"/>
                <w:bCs/>
                <w:sz w:val="24"/>
              </w:rPr>
              <w:t>erledigt</w:t>
            </w:r>
            <w:r>
              <w:rPr>
                <w:rFonts w:asciiTheme="majorHAnsi" w:eastAsia="Calibri" w:hAnsiTheme="majorHAnsi" w:cstheme="majorHAnsi"/>
                <w:bCs/>
                <w:sz w:val="24"/>
              </w:rPr>
              <w:t xml:space="preserve"> </w:t>
            </w:r>
            <w:r w:rsidRPr="00283F24">
              <w:rPr>
                <w:rFonts w:ascii="Segoe UI Emoji" w:eastAsia="Calibri" w:hAnsi="Segoe UI Emoji" w:cs="Segoe UI Emoji"/>
                <w:bCs/>
                <w:sz w:val="24"/>
              </w:rPr>
              <w:t>⚠️</w:t>
            </w:r>
          </w:p>
        </w:tc>
      </w:tr>
      <w:tr w:rsidR="00302459" w:rsidRPr="002D1C99" w14:paraId="56CA310B" w14:textId="77777777" w:rsidTr="003A161F">
        <w:tc>
          <w:tcPr>
            <w:tcW w:w="5000" w:type="pct"/>
            <w:gridSpan w:val="3"/>
            <w:shd w:val="clear" w:color="auto" w:fill="F2F2F2"/>
          </w:tcPr>
          <w:p w14:paraId="57B1B06D"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02459" w:rsidRPr="002D1C99" w14:paraId="12F0201F" w14:textId="77777777" w:rsidTr="003A161F">
        <w:tc>
          <w:tcPr>
            <w:tcW w:w="5000" w:type="pct"/>
            <w:gridSpan w:val="3"/>
          </w:tcPr>
          <w:p w14:paraId="25C85EF8" w14:textId="3AB33925" w:rsidR="00302459" w:rsidRPr="002C0AA1" w:rsidRDefault="0003025E" w:rsidP="0003025E">
            <w:r w:rsidRPr="0003025E">
              <w:t xml:space="preserve">Ich habe die Entwicklung von Testfällen für den ersten </w:t>
            </w:r>
            <w:r w:rsidR="009929B5" w:rsidRPr="009929B5">
              <w:rPr>
                <w:color w:val="0070C0"/>
                <w:u w:val="single"/>
              </w:rPr>
              <w:fldChar w:fldCharType="begin"/>
            </w:r>
            <w:r w:rsidR="009929B5" w:rsidRPr="009929B5">
              <w:rPr>
                <w:color w:val="0070C0"/>
                <w:u w:val="single"/>
              </w:rPr>
              <w:instrText xml:space="preserve"> REF TA1s \h </w:instrText>
            </w:r>
            <w:r w:rsidR="009929B5">
              <w:rPr>
                <w:color w:val="0070C0"/>
                <w:u w:val="single"/>
              </w:rPr>
              <w:instrText xml:space="preserve"> \* MERGEFORMAT </w:instrText>
            </w:r>
            <w:r w:rsidR="009929B5" w:rsidRPr="009929B5">
              <w:rPr>
                <w:color w:val="0070C0"/>
                <w:u w:val="single"/>
              </w:rPr>
            </w:r>
            <w:r w:rsidR="009929B5" w:rsidRPr="009929B5">
              <w:rPr>
                <w:color w:val="0070C0"/>
                <w:u w:val="single"/>
              </w:rPr>
              <w:fldChar w:fldCharType="separate"/>
            </w:r>
            <w:r w:rsidR="009929B5" w:rsidRPr="009929B5">
              <w:rPr>
                <w:color w:val="0070C0"/>
                <w:u w:val="single"/>
              </w:rPr>
              <w:t>Teilauftrag</w:t>
            </w:r>
            <w:r w:rsidR="009929B5" w:rsidRPr="009929B5">
              <w:rPr>
                <w:color w:val="0070C0"/>
                <w:u w:val="single"/>
              </w:rPr>
              <w:fldChar w:fldCharType="end"/>
            </w:r>
            <w:r w:rsidR="009929B5">
              <w:t xml:space="preserve"> </w:t>
            </w:r>
            <w:r w:rsidRPr="0003025E">
              <w:t>erfolgreich abgeschlossen und insgesamt 17 Testfälle erstellt. Dies umfasste verschiedene Szenarien, um eine umfassende Überprüfung der Funktionalität sicherzustellen.</w:t>
            </w:r>
          </w:p>
        </w:tc>
      </w:tr>
      <w:tr w:rsidR="00302459" w:rsidRPr="002D1C99" w14:paraId="70577E7A" w14:textId="77777777" w:rsidTr="003A161F">
        <w:tc>
          <w:tcPr>
            <w:tcW w:w="5000" w:type="pct"/>
            <w:gridSpan w:val="3"/>
            <w:shd w:val="clear" w:color="auto" w:fill="F2F2F2"/>
          </w:tcPr>
          <w:p w14:paraId="6990BAB4" w14:textId="77777777" w:rsidR="00302459" w:rsidRPr="002C0AA1" w:rsidRDefault="0030245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02459" w:rsidRPr="002D1C99" w14:paraId="68E5FC6D" w14:textId="77777777" w:rsidTr="003A161F">
        <w:tc>
          <w:tcPr>
            <w:tcW w:w="5000" w:type="pct"/>
            <w:gridSpan w:val="3"/>
          </w:tcPr>
          <w:p w14:paraId="679C0E85" w14:textId="47BB7321" w:rsidR="00302459" w:rsidRPr="002C0AA1" w:rsidRDefault="0003025E" w:rsidP="0003025E">
            <w:r w:rsidRPr="0003025E">
              <w:t>Die grö</w:t>
            </w:r>
            <w:r w:rsidR="001E284C">
              <w:t>ss</w:t>
            </w:r>
            <w:r w:rsidRPr="0003025E">
              <w:t>te Herausforderung lag in der detaillierten Abdeckung der Testfälle für den ersten Teilauftrag. Das Ziel war es, nicht nur die "Happy Paths" zu testen, sondern ein breites Spektrum an Szenarien abzudecken, um potenzielle Fehlerquellen im System aufzudecken.</w:t>
            </w:r>
          </w:p>
        </w:tc>
      </w:tr>
      <w:tr w:rsidR="00302459" w:rsidRPr="002D1C99" w14:paraId="764A9E1B" w14:textId="77777777" w:rsidTr="003A161F">
        <w:tc>
          <w:tcPr>
            <w:tcW w:w="5000" w:type="pct"/>
            <w:gridSpan w:val="3"/>
          </w:tcPr>
          <w:p w14:paraId="5A11C1F4" w14:textId="29868468" w:rsidR="00302459" w:rsidRPr="002C0AA1" w:rsidRDefault="0003025E" w:rsidP="0003025E">
            <w:r>
              <w:t>Diese ganzen Testfälle angenehm und Elegant für den Leser darzustellen.</w:t>
            </w:r>
          </w:p>
        </w:tc>
      </w:tr>
      <w:tr w:rsidR="00302459" w:rsidRPr="002D1C99" w14:paraId="4F34A66D" w14:textId="77777777" w:rsidTr="003A161F">
        <w:tc>
          <w:tcPr>
            <w:tcW w:w="5000" w:type="pct"/>
            <w:gridSpan w:val="3"/>
            <w:shd w:val="clear" w:color="auto" w:fill="F2F2F2"/>
          </w:tcPr>
          <w:p w14:paraId="27A0644D"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02459" w:rsidRPr="002D1C99" w14:paraId="364D788E" w14:textId="77777777" w:rsidTr="003A161F">
        <w:tc>
          <w:tcPr>
            <w:tcW w:w="5000" w:type="pct"/>
            <w:gridSpan w:val="3"/>
          </w:tcPr>
          <w:p w14:paraId="31E1963D" w14:textId="0881DB48" w:rsidR="0003025E" w:rsidRPr="002C0AA1" w:rsidRDefault="0003025E" w:rsidP="0003025E">
            <w:r>
              <w:t>Idee für Elegante Darstellung der Test</w:t>
            </w:r>
            <w:r w:rsidR="00A571BB">
              <w:t>fälle</w:t>
            </w:r>
            <w:r>
              <w:t xml:space="preserve">: </w:t>
            </w:r>
            <w:hyperlink r:id="rId31" w:history="1">
              <w:r w:rsidRPr="0003025E">
                <w:rPr>
                  <w:color w:val="0070C0"/>
                  <w:u w:val="single"/>
                </w:rPr>
                <w:t>https://www.hermes.admin.ch/de/projektmanagement/verstehen/ergebnisse/testkonzept.html</w:t>
              </w:r>
            </w:hyperlink>
          </w:p>
        </w:tc>
      </w:tr>
      <w:tr w:rsidR="00302459" w:rsidRPr="002D1C99" w14:paraId="608FE1E7" w14:textId="77777777" w:rsidTr="003A161F">
        <w:tc>
          <w:tcPr>
            <w:tcW w:w="5000" w:type="pct"/>
            <w:gridSpan w:val="3"/>
            <w:shd w:val="clear" w:color="auto" w:fill="F2F2F2"/>
          </w:tcPr>
          <w:p w14:paraId="5516A39F"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02459" w:rsidRPr="002D1C99" w14:paraId="7193D7B9" w14:textId="77777777" w:rsidTr="003A161F">
        <w:tc>
          <w:tcPr>
            <w:tcW w:w="5000" w:type="pct"/>
            <w:gridSpan w:val="3"/>
          </w:tcPr>
          <w:p w14:paraId="0ADA3E47" w14:textId="115C6679" w:rsidR="00302459" w:rsidRPr="002C0AA1" w:rsidRDefault="000A03AC" w:rsidP="000A03AC">
            <w:r w:rsidRPr="000A03AC">
              <w:t xml:space="preserve">Die umfassende Entwicklung und Durchführung der Testfälle für den ersten Teilauftrag hat mehr Zeit in Anspruch genommen als ursprünglich geplant. </w:t>
            </w:r>
            <w:r w:rsidR="002F601D">
              <w:t xml:space="preserve">Deshalb </w:t>
            </w:r>
            <w:r w:rsidRPr="000A03AC">
              <w:t xml:space="preserve">wird sich die Auswertung der Testergebnisse und die Fortsetzung der Testfälle für den zweiten </w:t>
            </w:r>
            <w:r w:rsidR="00A816DB">
              <w:t xml:space="preserve">und dritten </w:t>
            </w:r>
            <w:r w:rsidRPr="000A03AC">
              <w:t>Teilauftrag auf den morgigen Tag verschieben.</w:t>
            </w:r>
          </w:p>
        </w:tc>
      </w:tr>
      <w:tr w:rsidR="00302459" w:rsidRPr="002D1C99" w14:paraId="3C699D24" w14:textId="77777777" w:rsidTr="003A161F">
        <w:tc>
          <w:tcPr>
            <w:tcW w:w="5000" w:type="pct"/>
            <w:gridSpan w:val="3"/>
            <w:shd w:val="clear" w:color="auto" w:fill="F2F2F2"/>
          </w:tcPr>
          <w:p w14:paraId="4FC7BB4F"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02459" w:rsidRPr="002D1C99" w14:paraId="30B475BA" w14:textId="77777777" w:rsidTr="003A161F">
        <w:trPr>
          <w:trHeight w:val="1733"/>
        </w:trPr>
        <w:tc>
          <w:tcPr>
            <w:tcW w:w="5000" w:type="pct"/>
            <w:gridSpan w:val="3"/>
            <w:shd w:val="clear" w:color="auto" w:fill="FFFFFF" w:themeFill="background1"/>
          </w:tcPr>
          <w:p w14:paraId="3ABE46F2" w14:textId="0C7E5ECF" w:rsidR="00302459" w:rsidRPr="002C0AA1" w:rsidRDefault="000A03AC" w:rsidP="000A03AC">
            <w:r w:rsidRPr="000A03AC">
              <w:t>Die Entscheidung, über die grundlegenden Anforderungen hinaus zu testen und ein breiteres Spektrum an Testfällen zu entwickeln, hat sich als äu</w:t>
            </w:r>
            <w:r>
              <w:t>ss</w:t>
            </w:r>
            <w:r w:rsidRPr="000A03AC">
              <w:t>erst wertvoll erwiesen. Diese Vorgehensweise ermöglicht es mir, nicht nur die offensichtlichen Pfade zu überprüfen, sondern auch "Out of the Box" zu denken und potenzielle Schwachstellen im System zu identifizieren.</w:t>
            </w:r>
            <w:r w:rsidR="00A816DB">
              <w:t xml:space="preserve"> </w:t>
            </w:r>
            <w:r w:rsidR="00A816DB" w:rsidRPr="00A816DB">
              <w:t>Ich bin überzeugt, dass dieser detaillierte Testansatz langfristig zur Stabilität und Benutzerzufriedenheit beitragen wird. Für morgen ist geplant, die verbleibenden Testfälle für den zweiten Teilauftrag abzuschlie</w:t>
            </w:r>
            <w:r w:rsidR="00CD3A8F">
              <w:t>ss</w:t>
            </w:r>
            <w:r w:rsidR="00A816DB" w:rsidRPr="00A816DB">
              <w:t>en und mit der Auswertung der Ergebnisse zu beginnen.</w:t>
            </w:r>
          </w:p>
        </w:tc>
      </w:tr>
    </w:tbl>
    <w:p w14:paraId="774F30ED" w14:textId="7901542B" w:rsidR="0066485B" w:rsidRDefault="0066485B" w:rsidP="0066485B">
      <w:pPr>
        <w:rPr>
          <w:rFonts w:ascii="Calibri" w:eastAsia="Calibri" w:hAnsi="Calibri" w:cs="Times New Roman"/>
          <w:sz w:val="24"/>
        </w:rPr>
      </w:pPr>
    </w:p>
    <w:p w14:paraId="3414FCB1" w14:textId="77777777" w:rsidR="0066485B" w:rsidRPr="002D1C99" w:rsidRDefault="0066485B" w:rsidP="002C0AA1">
      <w:pPr>
        <w:pStyle w:val="berschrift3"/>
      </w:pPr>
      <w:bookmarkStart w:id="131" w:name="_Toc160107567"/>
      <w:bookmarkStart w:id="132" w:name="_Toc161243314"/>
      <w:r w:rsidRPr="002D1C99">
        <w:lastRenderedPageBreak/>
        <w:t xml:space="preserve">Tag </w:t>
      </w:r>
      <w:r>
        <w:t>9</w:t>
      </w:r>
      <w:r w:rsidRPr="002D1C99">
        <w:t xml:space="preserve"> – </w:t>
      </w:r>
      <w:r>
        <w:t>14</w:t>
      </w:r>
      <w:r w:rsidRPr="002D1C99">
        <w:t>.0</w:t>
      </w:r>
      <w:r>
        <w:t>3</w:t>
      </w:r>
      <w:r w:rsidRPr="002D1C99">
        <w:t>.2024</w:t>
      </w:r>
      <w:bookmarkEnd w:id="131"/>
      <w:bookmarkEnd w:id="132"/>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113"/>
        <w:gridCol w:w="1411"/>
      </w:tblGrid>
      <w:tr w:rsidR="00302459" w:rsidRPr="002D1C99" w14:paraId="3B17C89B" w14:textId="77777777" w:rsidTr="007F69FC">
        <w:trPr>
          <w:trHeight w:hRule="exact" w:val="397"/>
          <w:tblHeader/>
        </w:trPr>
        <w:tc>
          <w:tcPr>
            <w:tcW w:w="439" w:type="pct"/>
            <w:shd w:val="clear" w:color="auto" w:fill="F2F2F2"/>
            <w:vAlign w:val="center"/>
          </w:tcPr>
          <w:p w14:paraId="6223270D" w14:textId="77777777" w:rsidR="00302459" w:rsidRPr="002C0AA1" w:rsidRDefault="00302459" w:rsidP="003A161F">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806" w:type="pct"/>
            <w:shd w:val="clear" w:color="auto" w:fill="F2F2F2"/>
          </w:tcPr>
          <w:p w14:paraId="799E1B86"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755" w:type="pct"/>
            <w:shd w:val="clear" w:color="auto" w:fill="F2F2F2"/>
            <w:vAlign w:val="center"/>
          </w:tcPr>
          <w:p w14:paraId="4192E2E8"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02459" w:rsidRPr="002D1C99" w14:paraId="175F2E30" w14:textId="77777777" w:rsidTr="007F69FC">
        <w:trPr>
          <w:trHeight w:val="283"/>
        </w:trPr>
        <w:tc>
          <w:tcPr>
            <w:tcW w:w="439" w:type="pct"/>
          </w:tcPr>
          <w:p w14:paraId="1A77B27C" w14:textId="7CA1D7E8" w:rsidR="00302459" w:rsidRPr="007D32C3" w:rsidRDefault="00790174" w:rsidP="003A161F">
            <w:r w:rsidRPr="00790174">
              <w:rPr>
                <w:color w:val="0070C0"/>
                <w:u w:val="single"/>
              </w:rPr>
              <w:fldChar w:fldCharType="begin"/>
            </w:r>
            <w:r w:rsidRPr="00790174">
              <w:rPr>
                <w:color w:val="0070C0"/>
                <w:u w:val="single"/>
              </w:rPr>
              <w:instrText xml:space="preserve"> REF A32 \h </w:instrText>
            </w:r>
            <w:r>
              <w:rPr>
                <w:color w:val="0070C0"/>
                <w:u w:val="single"/>
              </w:rPr>
              <w:instrText xml:space="preserve"> \* MERGEFORMAT </w:instrText>
            </w:r>
            <w:r w:rsidRPr="00790174">
              <w:rPr>
                <w:color w:val="0070C0"/>
                <w:u w:val="single"/>
              </w:rPr>
            </w:r>
            <w:r w:rsidRPr="00790174">
              <w:rPr>
                <w:color w:val="0070C0"/>
                <w:u w:val="single"/>
              </w:rPr>
              <w:fldChar w:fldCharType="separate"/>
            </w:r>
            <w:r w:rsidRPr="00790174">
              <w:rPr>
                <w:color w:val="0070C0"/>
                <w:u w:val="single"/>
              </w:rPr>
              <w:t>32</w:t>
            </w:r>
            <w:r w:rsidRPr="00790174">
              <w:rPr>
                <w:color w:val="0070C0"/>
                <w:u w:val="single"/>
              </w:rPr>
              <w:fldChar w:fldCharType="end"/>
            </w:r>
          </w:p>
        </w:tc>
        <w:tc>
          <w:tcPr>
            <w:tcW w:w="3806" w:type="pct"/>
          </w:tcPr>
          <w:p w14:paraId="7D070028" w14:textId="41F5FBAC" w:rsidR="00302459" w:rsidRPr="007D32C3" w:rsidRDefault="00F373FB" w:rsidP="003A161F">
            <w:r w:rsidRPr="00F373FB">
              <w:t xml:space="preserve">Durchführung der erstellten Testfälle, </w:t>
            </w:r>
            <w:r>
              <w:t xml:space="preserve">die ich am </w:t>
            </w:r>
            <w:r w:rsidR="00790174">
              <w:fldChar w:fldCharType="begin"/>
            </w:r>
            <w:r w:rsidR="00790174">
              <w:instrText xml:space="preserve"> REF day8 \h </w:instrText>
            </w:r>
            <w:r w:rsidR="00790174">
              <w:fldChar w:fldCharType="separate"/>
            </w:r>
            <w:r w:rsidR="00790174" w:rsidRPr="002D1C99">
              <w:t xml:space="preserve">Tag </w:t>
            </w:r>
            <w:r w:rsidR="00790174">
              <w:t>8</w:t>
            </w:r>
            <w:r w:rsidR="00790174">
              <w:fldChar w:fldCharType="end"/>
            </w:r>
            <w:r w:rsidR="00790174">
              <w:t xml:space="preserve"> </w:t>
            </w:r>
            <w:r>
              <w:t>nicht beenden konnte.</w:t>
            </w:r>
          </w:p>
        </w:tc>
        <w:tc>
          <w:tcPr>
            <w:tcW w:w="755" w:type="pct"/>
          </w:tcPr>
          <w:p w14:paraId="109DF8D1" w14:textId="2BDF0E06" w:rsidR="00302459" w:rsidRPr="002C0AA1" w:rsidRDefault="00F822A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4EEC3371" w14:textId="77777777" w:rsidTr="007F69FC">
        <w:trPr>
          <w:trHeight w:val="283"/>
        </w:trPr>
        <w:tc>
          <w:tcPr>
            <w:tcW w:w="439" w:type="pct"/>
          </w:tcPr>
          <w:p w14:paraId="397BAD1F" w14:textId="0CC5D0F7" w:rsidR="00302459" w:rsidRPr="007D32C3" w:rsidRDefault="00790174" w:rsidP="003A161F">
            <w:r w:rsidRPr="00790174">
              <w:rPr>
                <w:color w:val="0070C0"/>
                <w:u w:val="single"/>
              </w:rPr>
              <w:fldChar w:fldCharType="begin"/>
            </w:r>
            <w:r w:rsidRPr="00790174">
              <w:rPr>
                <w:color w:val="0070C0"/>
                <w:u w:val="single"/>
              </w:rPr>
              <w:instrText xml:space="preserve"> REF A33 \h </w:instrText>
            </w:r>
            <w:r>
              <w:rPr>
                <w:color w:val="0070C0"/>
                <w:u w:val="single"/>
              </w:rPr>
              <w:instrText xml:space="preserve"> \* MERGEFORMAT </w:instrText>
            </w:r>
            <w:r w:rsidRPr="00790174">
              <w:rPr>
                <w:color w:val="0070C0"/>
                <w:u w:val="single"/>
              </w:rPr>
            </w:r>
            <w:r w:rsidRPr="00790174">
              <w:rPr>
                <w:color w:val="0070C0"/>
                <w:u w:val="single"/>
              </w:rPr>
              <w:fldChar w:fldCharType="separate"/>
            </w:r>
            <w:r w:rsidRPr="00790174">
              <w:rPr>
                <w:color w:val="0070C0"/>
                <w:u w:val="single"/>
              </w:rPr>
              <w:t>33</w:t>
            </w:r>
            <w:r w:rsidRPr="00790174">
              <w:rPr>
                <w:color w:val="0070C0"/>
                <w:u w:val="single"/>
              </w:rPr>
              <w:fldChar w:fldCharType="end"/>
            </w:r>
            <w:r w:rsidRPr="00790174">
              <w:rPr>
                <w:color w:val="0070C0"/>
                <w:u w:val="single"/>
              </w:rPr>
              <w:t xml:space="preserve">, </w:t>
            </w:r>
            <w:r w:rsidRPr="00790174">
              <w:rPr>
                <w:color w:val="0070C0"/>
                <w:u w:val="single"/>
              </w:rPr>
              <w:fldChar w:fldCharType="begin"/>
            </w:r>
            <w:r w:rsidRPr="00790174">
              <w:rPr>
                <w:color w:val="0070C0"/>
                <w:u w:val="single"/>
              </w:rPr>
              <w:instrText xml:space="preserve"> REF A34 \h </w:instrText>
            </w:r>
            <w:r>
              <w:rPr>
                <w:color w:val="0070C0"/>
                <w:u w:val="single"/>
              </w:rPr>
              <w:instrText xml:space="preserve"> \* MERGEFORMAT </w:instrText>
            </w:r>
            <w:r w:rsidRPr="00790174">
              <w:rPr>
                <w:color w:val="0070C0"/>
                <w:u w:val="single"/>
              </w:rPr>
            </w:r>
            <w:r w:rsidRPr="00790174">
              <w:rPr>
                <w:color w:val="0070C0"/>
                <w:u w:val="single"/>
              </w:rPr>
              <w:fldChar w:fldCharType="separate"/>
            </w:r>
            <w:r w:rsidRPr="00790174">
              <w:rPr>
                <w:color w:val="0070C0"/>
                <w:u w:val="single"/>
              </w:rPr>
              <w:t>34</w:t>
            </w:r>
            <w:r w:rsidRPr="00790174">
              <w:rPr>
                <w:color w:val="0070C0"/>
                <w:u w:val="single"/>
              </w:rPr>
              <w:fldChar w:fldCharType="end"/>
            </w:r>
            <w:r w:rsidRPr="00790174">
              <w:rPr>
                <w:color w:val="0070C0"/>
                <w:u w:val="single"/>
              </w:rPr>
              <w:t xml:space="preserve"> </w:t>
            </w:r>
            <w:r>
              <w:t>&amp;</w:t>
            </w:r>
            <w:r w:rsidRPr="00790174">
              <w:rPr>
                <w:color w:val="0070C0"/>
                <w:u w:val="single"/>
              </w:rPr>
              <w:t xml:space="preserve"> </w:t>
            </w:r>
            <w:r w:rsidRPr="00790174">
              <w:rPr>
                <w:color w:val="0070C0"/>
                <w:u w:val="single"/>
              </w:rPr>
              <w:fldChar w:fldCharType="begin"/>
            </w:r>
            <w:r w:rsidRPr="00790174">
              <w:rPr>
                <w:color w:val="0070C0"/>
                <w:u w:val="single"/>
              </w:rPr>
              <w:instrText xml:space="preserve"> REF A35 \h  \* MERGEFORMAT </w:instrText>
            </w:r>
            <w:r w:rsidRPr="00790174">
              <w:rPr>
                <w:color w:val="0070C0"/>
                <w:u w:val="single"/>
              </w:rPr>
            </w:r>
            <w:r w:rsidRPr="00790174">
              <w:rPr>
                <w:color w:val="0070C0"/>
                <w:u w:val="single"/>
              </w:rPr>
              <w:fldChar w:fldCharType="separate"/>
            </w:r>
            <w:r w:rsidRPr="00790174">
              <w:rPr>
                <w:color w:val="0070C0"/>
                <w:u w:val="single"/>
              </w:rPr>
              <w:t>35</w:t>
            </w:r>
            <w:r w:rsidRPr="00790174">
              <w:rPr>
                <w:color w:val="0070C0"/>
                <w:u w:val="single"/>
              </w:rPr>
              <w:fldChar w:fldCharType="end"/>
            </w:r>
          </w:p>
        </w:tc>
        <w:tc>
          <w:tcPr>
            <w:tcW w:w="3806" w:type="pct"/>
          </w:tcPr>
          <w:p w14:paraId="58AD5541" w14:textId="51C6F027" w:rsidR="00302459" w:rsidRPr="007D32C3" w:rsidRDefault="004A45F5" w:rsidP="003A161F">
            <w:r w:rsidRPr="004A45F5">
              <w:t xml:space="preserve">Heute </w:t>
            </w:r>
            <w:r>
              <w:t xml:space="preserve">steht die Auswertung </w:t>
            </w:r>
            <w:r w:rsidRPr="004A45F5">
              <w:t xml:space="preserve">der Benutzer- und Bilderverwaltungsfunktionen sowie die Analyse der Fehlerbehandlungsmechanismen </w:t>
            </w:r>
            <w:r>
              <w:t>an.</w:t>
            </w:r>
          </w:p>
        </w:tc>
        <w:tc>
          <w:tcPr>
            <w:tcW w:w="755" w:type="pct"/>
          </w:tcPr>
          <w:p w14:paraId="0CAC7409" w14:textId="4BFC9B46" w:rsidR="007F69FC" w:rsidRPr="002C0AA1" w:rsidRDefault="007F69FC"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30% Erl</w:t>
            </w:r>
            <w:r w:rsidR="00B2683D">
              <w:rPr>
                <w:rFonts w:asciiTheme="majorHAnsi" w:eastAsia="Calibri" w:hAnsiTheme="majorHAnsi" w:cstheme="majorHAnsi"/>
                <w:bCs/>
                <w:sz w:val="24"/>
              </w:rPr>
              <w:t>e</w:t>
            </w:r>
            <w:r>
              <w:rPr>
                <w:rFonts w:asciiTheme="majorHAnsi" w:eastAsia="Calibri" w:hAnsiTheme="majorHAnsi" w:cstheme="majorHAnsi"/>
                <w:bCs/>
                <w:sz w:val="24"/>
              </w:rPr>
              <w:t xml:space="preserve">digt </w:t>
            </w:r>
            <w:r w:rsidRPr="007F69FC">
              <w:rPr>
                <w:rFonts w:ascii="Segoe UI Emoji" w:eastAsia="Calibri" w:hAnsi="Segoe UI Emoji" w:cs="Segoe UI Emoji"/>
                <w:bCs/>
                <w:sz w:val="24"/>
              </w:rPr>
              <w:t>⚠️</w:t>
            </w:r>
          </w:p>
        </w:tc>
      </w:tr>
      <w:tr w:rsidR="00302459" w:rsidRPr="002D1C99" w14:paraId="64C33CEA" w14:textId="77777777" w:rsidTr="007F69FC">
        <w:trPr>
          <w:trHeight w:val="283"/>
        </w:trPr>
        <w:tc>
          <w:tcPr>
            <w:tcW w:w="439" w:type="pct"/>
          </w:tcPr>
          <w:p w14:paraId="567E5C67" w14:textId="1FD0E143" w:rsidR="00302459" w:rsidRPr="007D32C3" w:rsidRDefault="007E43B8" w:rsidP="003A161F">
            <w:r w:rsidRPr="007E43B8">
              <w:rPr>
                <w:color w:val="0070C0"/>
                <w:u w:val="single"/>
              </w:rPr>
              <w:fldChar w:fldCharType="begin"/>
            </w:r>
            <w:r w:rsidRPr="007E43B8">
              <w:rPr>
                <w:color w:val="0070C0"/>
                <w:u w:val="single"/>
              </w:rPr>
              <w:instrText xml:space="preserve"> REF A03 \h </w:instrText>
            </w:r>
            <w:r>
              <w:rPr>
                <w:color w:val="0070C0"/>
                <w:u w:val="single"/>
              </w:rPr>
              <w:instrText xml:space="preserve"> \* MERGEFORMAT </w:instrText>
            </w:r>
            <w:r w:rsidRPr="007E43B8">
              <w:rPr>
                <w:color w:val="0070C0"/>
                <w:u w:val="single"/>
              </w:rPr>
            </w:r>
            <w:r w:rsidRPr="007E43B8">
              <w:rPr>
                <w:color w:val="0070C0"/>
                <w:u w:val="single"/>
              </w:rPr>
              <w:fldChar w:fldCharType="separate"/>
            </w:r>
            <w:r w:rsidRPr="007E43B8">
              <w:rPr>
                <w:color w:val="0070C0"/>
                <w:u w:val="single"/>
              </w:rPr>
              <w:t>03</w:t>
            </w:r>
            <w:r w:rsidRPr="007E43B8">
              <w:rPr>
                <w:color w:val="0070C0"/>
                <w:u w:val="single"/>
              </w:rPr>
              <w:fldChar w:fldCharType="end"/>
            </w:r>
          </w:p>
        </w:tc>
        <w:tc>
          <w:tcPr>
            <w:tcW w:w="3806" w:type="pct"/>
          </w:tcPr>
          <w:p w14:paraId="48ABB9E7" w14:textId="56879FF2" w:rsidR="00302459" w:rsidRPr="007D32C3" w:rsidRDefault="004A45F5" w:rsidP="003A161F">
            <w:r w:rsidRPr="004A45F5">
              <w:t>Zusätzlich findet heute der 2. Expertenbesuch mit Jan</w:t>
            </w:r>
            <w:r w:rsidR="00D41B67">
              <w:t>,</w:t>
            </w:r>
            <w:r w:rsidRPr="004A45F5">
              <w:t xml:space="preserve"> Sara</w:t>
            </w:r>
            <w:r w:rsidR="00D41B67">
              <w:t xml:space="preserve"> und Flo</w:t>
            </w:r>
            <w:r w:rsidRPr="004A45F5">
              <w:t xml:space="preserve"> via Zoom statt.</w:t>
            </w:r>
          </w:p>
        </w:tc>
        <w:tc>
          <w:tcPr>
            <w:tcW w:w="755" w:type="pct"/>
          </w:tcPr>
          <w:p w14:paraId="7F07AEA0" w14:textId="28188DB5" w:rsidR="00302459" w:rsidRPr="002C0AA1" w:rsidRDefault="00464E92"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33CF5D4E" w14:textId="77777777" w:rsidTr="003A161F">
        <w:tc>
          <w:tcPr>
            <w:tcW w:w="5000" w:type="pct"/>
            <w:gridSpan w:val="3"/>
            <w:shd w:val="clear" w:color="auto" w:fill="F2F2F2"/>
          </w:tcPr>
          <w:p w14:paraId="3462226C"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02459" w:rsidRPr="002D1C99" w14:paraId="3ECD8436" w14:textId="77777777" w:rsidTr="003A161F">
        <w:tc>
          <w:tcPr>
            <w:tcW w:w="5000" w:type="pct"/>
            <w:gridSpan w:val="3"/>
          </w:tcPr>
          <w:p w14:paraId="25BFB88E" w14:textId="076C9E03" w:rsidR="00464E92" w:rsidRPr="00464E92" w:rsidRDefault="00464E92" w:rsidP="00464E92">
            <w:r w:rsidRPr="00464E92">
              <w:t>Umfassendes Testing des Systems durchgeführt mit dem Ziel, Grenzen auszutesten</w:t>
            </w:r>
            <w:r w:rsidR="005A0449">
              <w:t>.</w:t>
            </w:r>
          </w:p>
          <w:p w14:paraId="353B4B89" w14:textId="6CF68D50" w:rsidR="00302459" w:rsidRPr="002C0AA1" w:rsidRDefault="00464E92" w:rsidP="00464E92">
            <w:pPr>
              <w:spacing w:line="260" w:lineRule="atLeast"/>
            </w:pPr>
            <w:r w:rsidRPr="00464E92">
              <w:t>Eigene Testdaten in einem XML über GitHub Pages gehostet, um den Importprozess zu testen</w:t>
            </w:r>
            <w:r>
              <w:t xml:space="preserve">. </w:t>
            </w:r>
            <w:r w:rsidRPr="00464E92">
              <w:t>Auswertung des Teilauftrags 1 für Login- und Benutzerverwaltung abgeschlossen</w:t>
            </w:r>
            <w:r w:rsidR="005A0449">
              <w:t>.</w:t>
            </w:r>
          </w:p>
        </w:tc>
      </w:tr>
      <w:tr w:rsidR="00302459" w:rsidRPr="002D1C99" w14:paraId="533A18F3" w14:textId="77777777" w:rsidTr="003A161F">
        <w:tc>
          <w:tcPr>
            <w:tcW w:w="5000" w:type="pct"/>
            <w:gridSpan w:val="3"/>
            <w:shd w:val="clear" w:color="auto" w:fill="F2F2F2"/>
          </w:tcPr>
          <w:p w14:paraId="044481F4" w14:textId="77777777" w:rsidR="00302459" w:rsidRPr="002C0AA1" w:rsidRDefault="0030245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02459" w:rsidRPr="002D1C99" w14:paraId="70529D58" w14:textId="77777777" w:rsidTr="003A161F">
        <w:tc>
          <w:tcPr>
            <w:tcW w:w="5000" w:type="pct"/>
            <w:gridSpan w:val="3"/>
          </w:tcPr>
          <w:p w14:paraId="76DBFBAA" w14:textId="4EDB60BE" w:rsidR="00302459" w:rsidRPr="002C0AA1" w:rsidRDefault="0024255B" w:rsidP="0024255B">
            <w:r w:rsidRPr="0024255B">
              <w:t>Die grö</w:t>
            </w:r>
            <w:r>
              <w:t>ss</w:t>
            </w:r>
            <w:r w:rsidRPr="0024255B">
              <w:t>te Herausforderung war, den Importprozess eingehend zu testen und dabei sicherzustellen, dass die Testergebnisse aussagekräftig und zuverlässig sind.</w:t>
            </w:r>
          </w:p>
        </w:tc>
      </w:tr>
      <w:tr w:rsidR="00302459" w:rsidRPr="002D1C99" w14:paraId="2A6F3D3B" w14:textId="77777777" w:rsidTr="003A161F">
        <w:tc>
          <w:tcPr>
            <w:tcW w:w="5000" w:type="pct"/>
            <w:gridSpan w:val="3"/>
            <w:shd w:val="clear" w:color="auto" w:fill="F2F2F2"/>
          </w:tcPr>
          <w:p w14:paraId="675B08D8"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02459" w:rsidRPr="002D1C99" w14:paraId="1E0BE7B3" w14:textId="77777777" w:rsidTr="003A161F">
        <w:tc>
          <w:tcPr>
            <w:tcW w:w="5000" w:type="pct"/>
            <w:gridSpan w:val="3"/>
          </w:tcPr>
          <w:p w14:paraId="42641811" w14:textId="097D8CF7" w:rsidR="00B944D3" w:rsidRPr="00B944D3" w:rsidRDefault="00B944D3" w:rsidP="003A161F">
            <w:pPr>
              <w:spacing w:after="200" w:line="276" w:lineRule="auto"/>
              <w:rPr>
                <w:color w:val="0070C0"/>
                <w:u w:val="single"/>
                <w:lang w:val="fr-CH"/>
              </w:rPr>
            </w:pPr>
            <w:r w:rsidRPr="00B944D3">
              <w:rPr>
                <w:lang w:val="fr-CH"/>
              </w:rPr>
              <w:t xml:space="preserve">Setup Github </w:t>
            </w:r>
            <w:proofErr w:type="gramStart"/>
            <w:r w:rsidRPr="00B944D3">
              <w:rPr>
                <w:lang w:val="fr-CH"/>
              </w:rPr>
              <w:t>Pages:</w:t>
            </w:r>
            <w:proofErr w:type="gramEnd"/>
            <w:r w:rsidRPr="00B944D3">
              <w:rPr>
                <w:color w:val="0070C0"/>
                <w:u w:val="single"/>
                <w:lang w:val="fr-CH"/>
              </w:rPr>
              <w:t xml:space="preserve"> </w:t>
            </w:r>
            <w:hyperlink r:id="rId32" w:history="1">
              <w:r w:rsidRPr="00B944D3">
                <w:rPr>
                  <w:color w:val="0070C0"/>
                  <w:u w:val="single"/>
                  <w:lang w:val="fr-CH"/>
                </w:rPr>
                <w:t>https://docs.github.com/en/pages/getting-started-with-github-pages</w:t>
              </w:r>
            </w:hyperlink>
          </w:p>
          <w:p w14:paraId="088CD674" w14:textId="7BC0D461" w:rsidR="008215EB" w:rsidRPr="00B944D3" w:rsidRDefault="00B944D3" w:rsidP="003A161F">
            <w:pPr>
              <w:spacing w:after="200" w:line="276" w:lineRule="auto"/>
              <w:rPr>
                <w:color w:val="0070C0"/>
                <w:u w:val="single"/>
              </w:rPr>
            </w:pPr>
            <w:r>
              <w:t>Tools</w:t>
            </w:r>
            <w:r w:rsidRPr="00B944D3">
              <w:t xml:space="preserve"> zum </w:t>
            </w:r>
            <w:r w:rsidR="003A1F1A" w:rsidRPr="00B944D3">
              <w:t>Testen</w:t>
            </w:r>
            <w:r w:rsidRPr="00B944D3">
              <w:t xml:space="preserve"> der Bilderverwaltung:</w:t>
            </w:r>
            <w:r>
              <w:rPr>
                <w:color w:val="0070C0"/>
                <w:u w:val="single"/>
              </w:rPr>
              <w:t xml:space="preserve"> </w:t>
            </w:r>
            <w:hyperlink r:id="rId33" w:history="1">
              <w:r w:rsidRPr="00B944D3">
                <w:rPr>
                  <w:color w:val="0070C0"/>
                  <w:u w:val="single"/>
                </w:rPr>
                <w:t>https://picsum.photos/</w:t>
              </w:r>
            </w:hyperlink>
            <w:r w:rsidRPr="00B944D3">
              <w:t xml:space="preserve">, </w:t>
            </w:r>
            <w:hyperlink r:id="rId34" w:history="1">
              <w:r w:rsidRPr="00B944D3">
                <w:rPr>
                  <w:color w:val="0070C0"/>
                  <w:u w:val="single"/>
                </w:rPr>
                <w:t>https://jpg2png.com/</w:t>
              </w:r>
            </w:hyperlink>
            <w:r w:rsidRPr="00B944D3">
              <w:t xml:space="preserve">, </w:t>
            </w:r>
            <w:hyperlink r:id="rId35" w:history="1">
              <w:r w:rsidRPr="00B944D3">
                <w:rPr>
                  <w:color w:val="0070C0"/>
                  <w:u w:val="single"/>
                </w:rPr>
                <w:t>https://compresspng.com/</w:t>
              </w:r>
            </w:hyperlink>
          </w:p>
        </w:tc>
      </w:tr>
      <w:tr w:rsidR="00302459" w:rsidRPr="002D1C99" w14:paraId="12F234A1" w14:textId="77777777" w:rsidTr="003A161F">
        <w:tc>
          <w:tcPr>
            <w:tcW w:w="5000" w:type="pct"/>
            <w:gridSpan w:val="3"/>
            <w:shd w:val="clear" w:color="auto" w:fill="F2F2F2"/>
          </w:tcPr>
          <w:p w14:paraId="49C48369"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02459" w:rsidRPr="002D1C99" w14:paraId="6D421B94" w14:textId="77777777" w:rsidTr="003A161F">
        <w:tc>
          <w:tcPr>
            <w:tcW w:w="5000" w:type="pct"/>
            <w:gridSpan w:val="3"/>
          </w:tcPr>
          <w:p w14:paraId="70D9C406" w14:textId="7F4E553D" w:rsidR="00302459" w:rsidRPr="002C0AA1" w:rsidRDefault="0079445F" w:rsidP="0079445F">
            <w:pPr>
              <w:spacing w:line="260" w:lineRule="atLeast"/>
              <w:rPr>
                <w:rFonts w:asciiTheme="majorHAnsi" w:eastAsia="Calibri" w:hAnsiTheme="majorHAnsi" w:cstheme="majorHAnsi"/>
                <w:bCs/>
                <w:sz w:val="24"/>
              </w:rPr>
            </w:pPr>
            <w:r w:rsidRPr="0079445F">
              <w:t>Obwohl ich die Auswertung für die anderen Teilaufträge nicht abschlie</w:t>
            </w:r>
            <w:r>
              <w:t>ss</w:t>
            </w:r>
            <w:r w:rsidRPr="0079445F">
              <w:t>en konnte, bin ich mit dem heutigen Fortschritt zufrieden.</w:t>
            </w:r>
            <w:r w:rsidR="00211960">
              <w:t xml:space="preserve"> </w:t>
            </w:r>
          </w:p>
        </w:tc>
      </w:tr>
      <w:tr w:rsidR="00302459" w:rsidRPr="002D1C99" w14:paraId="69BD1C03" w14:textId="77777777" w:rsidTr="003A161F">
        <w:tc>
          <w:tcPr>
            <w:tcW w:w="5000" w:type="pct"/>
            <w:gridSpan w:val="3"/>
            <w:shd w:val="clear" w:color="auto" w:fill="F2F2F2"/>
          </w:tcPr>
          <w:p w14:paraId="1C28F148"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02459" w:rsidRPr="002D1C99" w14:paraId="74C976B3" w14:textId="77777777" w:rsidTr="003A161F">
        <w:trPr>
          <w:trHeight w:val="1733"/>
        </w:trPr>
        <w:tc>
          <w:tcPr>
            <w:tcW w:w="5000" w:type="pct"/>
            <w:gridSpan w:val="3"/>
            <w:shd w:val="clear" w:color="auto" w:fill="FFFFFF" w:themeFill="background1"/>
          </w:tcPr>
          <w:p w14:paraId="16E89C86" w14:textId="7C974A46" w:rsidR="00302459" w:rsidRPr="002C0AA1" w:rsidRDefault="002A6170" w:rsidP="002A6170">
            <w:r w:rsidRPr="002A6170">
              <w:t>Heute konnte ich wieder ein hohes Ma</w:t>
            </w:r>
            <w:r>
              <w:t>ss</w:t>
            </w:r>
            <w:r w:rsidRPr="002A6170">
              <w:t xml:space="preserve"> an Produktivität erreichen. Zwar sind die Tagesziele noch nicht gänzlich abgehakt, aber es ist mir gelungen, die Qualität und Tiefe des Testings meiner IPA deutlich zu steigern. Ich habe sogar die doppelte Zeit investiert, die ursprünglich geplant war, weil ich erkannt habe, wie essenziell gründliches Testing für den Erfolg des Projekts ist. Mein Fokus war durchweg hoch, nicht zuletzt dank des bewussten Trinkens von 4 Litern Wasser – ein einfacher Trick mit gro</w:t>
            </w:r>
            <w:r>
              <w:t>ss</w:t>
            </w:r>
            <w:r w:rsidRPr="002A6170">
              <w:t xml:space="preserve">er Wirkung. </w:t>
            </w:r>
            <w:r w:rsidR="009E35DB" w:rsidRPr="009E35DB">
              <w:t>Das zweite Expertengespräch mit Sara, Flo und Jan war mehr als nur aufschlussreich: Es brachte nicht nur die nötige Klarheit, sondern war auch eine erfrischende Unterhaltung</w:t>
            </w:r>
            <w:r w:rsidR="009E35DB">
              <w:t>.</w:t>
            </w:r>
          </w:p>
        </w:tc>
      </w:tr>
    </w:tbl>
    <w:p w14:paraId="640C9A1D" w14:textId="77777777" w:rsidR="0066485B" w:rsidRPr="00BD3DBD" w:rsidRDefault="0066485B" w:rsidP="002C0AA1">
      <w:pPr>
        <w:pStyle w:val="berschrift3"/>
        <w:rPr>
          <w:rFonts w:eastAsia="Calibri"/>
        </w:rPr>
      </w:pPr>
      <w:r>
        <w:rPr>
          <w:rFonts w:eastAsia="Calibri"/>
        </w:rPr>
        <w:br w:type="page"/>
      </w:r>
      <w:bookmarkStart w:id="133" w:name="_Toc160107568"/>
      <w:bookmarkStart w:id="134" w:name="_Toc161243315"/>
      <w:r w:rsidRPr="002D1C99">
        <w:lastRenderedPageBreak/>
        <w:t xml:space="preserve">Tag </w:t>
      </w:r>
      <w:r>
        <w:t>10</w:t>
      </w:r>
      <w:r w:rsidRPr="002D1C99">
        <w:t xml:space="preserve"> – </w:t>
      </w:r>
      <w:r>
        <w:t>18</w:t>
      </w:r>
      <w:r w:rsidRPr="002D1C99">
        <w:t>.0</w:t>
      </w:r>
      <w:r>
        <w:t>3</w:t>
      </w:r>
      <w:r w:rsidRPr="002D1C99">
        <w:t>.2024</w:t>
      </w:r>
      <w:bookmarkEnd w:id="133"/>
      <w:bookmarkEnd w:id="134"/>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6972"/>
        <w:gridCol w:w="1551"/>
      </w:tblGrid>
      <w:tr w:rsidR="00302459" w:rsidRPr="002D1C99" w14:paraId="252F8C5A" w14:textId="77777777" w:rsidTr="00F125F1">
        <w:trPr>
          <w:trHeight w:hRule="exact" w:val="397"/>
          <w:tblHeader/>
        </w:trPr>
        <w:tc>
          <w:tcPr>
            <w:tcW w:w="439" w:type="pct"/>
            <w:shd w:val="clear" w:color="auto" w:fill="F2F2F2"/>
            <w:vAlign w:val="center"/>
          </w:tcPr>
          <w:p w14:paraId="61DF911B" w14:textId="77777777" w:rsidR="00302459" w:rsidRPr="002C0AA1" w:rsidRDefault="00302459" w:rsidP="003A161F">
            <w:pPr>
              <w:spacing w:after="200" w:line="276" w:lineRule="auto"/>
              <w:jc w:val="center"/>
              <w:rPr>
                <w:rFonts w:asciiTheme="majorHAnsi" w:eastAsia="Calibri" w:hAnsiTheme="majorHAnsi" w:cstheme="majorHAnsi"/>
                <w:bCs/>
                <w:sz w:val="24"/>
              </w:rPr>
            </w:pPr>
            <w:bookmarkStart w:id="135" w:name="_Toc160107569"/>
            <w:r>
              <w:rPr>
                <w:rFonts w:asciiTheme="majorHAnsi" w:eastAsia="Calibri" w:hAnsiTheme="majorHAnsi" w:cstheme="majorHAnsi"/>
                <w:bCs/>
                <w:sz w:val="24"/>
              </w:rPr>
              <w:t>ID</w:t>
            </w:r>
          </w:p>
        </w:tc>
        <w:tc>
          <w:tcPr>
            <w:tcW w:w="3731" w:type="pct"/>
            <w:shd w:val="clear" w:color="auto" w:fill="F2F2F2"/>
          </w:tcPr>
          <w:p w14:paraId="58CEB198"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830" w:type="pct"/>
            <w:shd w:val="clear" w:color="auto" w:fill="F2F2F2"/>
            <w:vAlign w:val="center"/>
          </w:tcPr>
          <w:p w14:paraId="0C7FFD92"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02459" w:rsidRPr="002D1C99" w14:paraId="0A807687" w14:textId="77777777" w:rsidTr="00F125F1">
        <w:trPr>
          <w:trHeight w:val="283"/>
        </w:trPr>
        <w:tc>
          <w:tcPr>
            <w:tcW w:w="439" w:type="pct"/>
          </w:tcPr>
          <w:p w14:paraId="2C282905" w14:textId="3A3B4EDB" w:rsidR="00302459" w:rsidRPr="007D32C3" w:rsidRDefault="00EF0DC9" w:rsidP="003A161F">
            <w:r w:rsidRPr="00EF0DC9">
              <w:rPr>
                <w:color w:val="0070C0"/>
                <w:u w:val="single"/>
              </w:rPr>
              <w:fldChar w:fldCharType="begin"/>
            </w:r>
            <w:r w:rsidRPr="00EF0DC9">
              <w:rPr>
                <w:color w:val="0070C0"/>
                <w:u w:val="single"/>
              </w:rPr>
              <w:instrText xml:space="preserve"> REF A30 \h </w:instrText>
            </w:r>
            <w:r w:rsidRPr="00EF0DC9">
              <w:rPr>
                <w:color w:val="0070C0"/>
                <w:u w:val="single"/>
              </w:rPr>
            </w:r>
            <w:r>
              <w:rPr>
                <w:color w:val="0070C0"/>
                <w:u w:val="single"/>
              </w:rPr>
              <w:instrText xml:space="preserve"> \* MERGEFORMAT </w:instrText>
            </w:r>
            <w:r w:rsidRPr="00EF0DC9">
              <w:rPr>
                <w:color w:val="0070C0"/>
                <w:u w:val="single"/>
              </w:rPr>
              <w:fldChar w:fldCharType="separate"/>
            </w:r>
            <w:r w:rsidRPr="00EF0DC9">
              <w:rPr>
                <w:color w:val="0070C0"/>
                <w:u w:val="single"/>
              </w:rPr>
              <w:t>30</w:t>
            </w:r>
            <w:r w:rsidRPr="00EF0DC9">
              <w:rPr>
                <w:color w:val="0070C0"/>
                <w:u w:val="single"/>
              </w:rPr>
              <w:fldChar w:fldCharType="end"/>
            </w:r>
          </w:p>
        </w:tc>
        <w:tc>
          <w:tcPr>
            <w:tcW w:w="3731" w:type="pct"/>
          </w:tcPr>
          <w:p w14:paraId="1BBA73DE" w14:textId="57BA5940" w:rsidR="00302459" w:rsidRPr="007D32C3" w:rsidRDefault="003A472E" w:rsidP="003A161F">
            <w:r>
              <w:t>Deployment</w:t>
            </w:r>
          </w:p>
        </w:tc>
        <w:tc>
          <w:tcPr>
            <w:tcW w:w="830" w:type="pct"/>
          </w:tcPr>
          <w:p w14:paraId="5AFBD753" w14:textId="3EACF2C8" w:rsidR="00302459" w:rsidRPr="002C0AA1" w:rsidRDefault="00CE125A"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9E1175" w:rsidRPr="002D1C99" w14:paraId="5990B05B" w14:textId="77777777" w:rsidTr="00F125F1">
        <w:trPr>
          <w:trHeight w:val="283"/>
        </w:trPr>
        <w:tc>
          <w:tcPr>
            <w:tcW w:w="439" w:type="pct"/>
          </w:tcPr>
          <w:p w14:paraId="7D4FD7AE" w14:textId="38962A6D" w:rsidR="009E1175" w:rsidRPr="007D32C3" w:rsidRDefault="009E1175" w:rsidP="009E1175">
            <w:r w:rsidRPr="00790174">
              <w:rPr>
                <w:color w:val="0070C0"/>
                <w:u w:val="single"/>
              </w:rPr>
              <w:fldChar w:fldCharType="begin"/>
            </w:r>
            <w:r w:rsidRPr="00790174">
              <w:rPr>
                <w:color w:val="0070C0"/>
                <w:u w:val="single"/>
              </w:rPr>
              <w:instrText xml:space="preserve"> REF A34 \h </w:instrText>
            </w:r>
            <w:r>
              <w:rPr>
                <w:color w:val="0070C0"/>
                <w:u w:val="single"/>
              </w:rPr>
              <w:instrText xml:space="preserve"> \* MERGEFORMAT </w:instrText>
            </w:r>
            <w:r w:rsidRPr="00790174">
              <w:rPr>
                <w:color w:val="0070C0"/>
                <w:u w:val="single"/>
              </w:rPr>
            </w:r>
            <w:r w:rsidRPr="00790174">
              <w:rPr>
                <w:color w:val="0070C0"/>
                <w:u w:val="single"/>
              </w:rPr>
              <w:fldChar w:fldCharType="separate"/>
            </w:r>
            <w:r w:rsidRPr="00790174">
              <w:rPr>
                <w:color w:val="0070C0"/>
                <w:u w:val="single"/>
              </w:rPr>
              <w:t>34</w:t>
            </w:r>
            <w:r w:rsidRPr="00790174">
              <w:rPr>
                <w:color w:val="0070C0"/>
                <w:u w:val="single"/>
              </w:rPr>
              <w:fldChar w:fldCharType="end"/>
            </w:r>
            <w:r w:rsidRPr="00790174">
              <w:rPr>
                <w:color w:val="0070C0"/>
                <w:u w:val="single"/>
              </w:rPr>
              <w:t xml:space="preserve"> </w:t>
            </w:r>
            <w:r>
              <w:t>&amp;</w:t>
            </w:r>
            <w:r w:rsidRPr="00790174">
              <w:rPr>
                <w:color w:val="0070C0"/>
                <w:u w:val="single"/>
              </w:rPr>
              <w:t xml:space="preserve"> </w:t>
            </w:r>
            <w:r w:rsidRPr="00790174">
              <w:rPr>
                <w:color w:val="0070C0"/>
                <w:u w:val="single"/>
              </w:rPr>
              <w:fldChar w:fldCharType="begin"/>
            </w:r>
            <w:r w:rsidRPr="00790174">
              <w:rPr>
                <w:color w:val="0070C0"/>
                <w:u w:val="single"/>
              </w:rPr>
              <w:instrText xml:space="preserve"> REF A35 \h  \* MERGEFORMAT </w:instrText>
            </w:r>
            <w:r w:rsidRPr="00790174">
              <w:rPr>
                <w:color w:val="0070C0"/>
                <w:u w:val="single"/>
              </w:rPr>
            </w:r>
            <w:r w:rsidRPr="00790174">
              <w:rPr>
                <w:color w:val="0070C0"/>
                <w:u w:val="single"/>
              </w:rPr>
              <w:fldChar w:fldCharType="separate"/>
            </w:r>
            <w:r w:rsidRPr="00790174">
              <w:rPr>
                <w:color w:val="0070C0"/>
                <w:u w:val="single"/>
              </w:rPr>
              <w:t>35</w:t>
            </w:r>
            <w:r w:rsidRPr="00790174">
              <w:rPr>
                <w:color w:val="0070C0"/>
                <w:u w:val="single"/>
              </w:rPr>
              <w:fldChar w:fldCharType="end"/>
            </w:r>
          </w:p>
        </w:tc>
        <w:tc>
          <w:tcPr>
            <w:tcW w:w="3731" w:type="pct"/>
          </w:tcPr>
          <w:p w14:paraId="7B1228B7" w14:textId="5AD10DC7" w:rsidR="009E1175" w:rsidRPr="007D32C3" w:rsidRDefault="009E1175" w:rsidP="009E1175">
            <w:r w:rsidRPr="004A45F5">
              <w:t xml:space="preserve">Heute </w:t>
            </w:r>
            <w:r>
              <w:t xml:space="preserve">steht die Auswertung </w:t>
            </w:r>
            <w:r w:rsidRPr="004A45F5">
              <w:t xml:space="preserve">der Bilderverwaltungsfunktionen sowie die Analyse der Fehlerbehandlungsmechanismen </w:t>
            </w:r>
            <w:r>
              <w:t>an.</w:t>
            </w:r>
          </w:p>
        </w:tc>
        <w:tc>
          <w:tcPr>
            <w:tcW w:w="830" w:type="pct"/>
          </w:tcPr>
          <w:p w14:paraId="02B0F416" w14:textId="77777777" w:rsidR="009E1175" w:rsidRPr="002C0AA1" w:rsidRDefault="009E1175" w:rsidP="009E1175">
            <w:pPr>
              <w:spacing w:after="200" w:line="276" w:lineRule="auto"/>
              <w:rPr>
                <w:rFonts w:asciiTheme="majorHAnsi" w:eastAsia="Calibri" w:hAnsiTheme="majorHAnsi" w:cstheme="majorHAnsi"/>
                <w:bCs/>
                <w:sz w:val="24"/>
              </w:rPr>
            </w:pPr>
          </w:p>
        </w:tc>
      </w:tr>
      <w:tr w:rsidR="009E1175" w:rsidRPr="002D1C99" w14:paraId="0EB0BB92" w14:textId="77777777" w:rsidTr="00F125F1">
        <w:trPr>
          <w:trHeight w:val="283"/>
        </w:trPr>
        <w:tc>
          <w:tcPr>
            <w:tcW w:w="439" w:type="pct"/>
          </w:tcPr>
          <w:p w14:paraId="1ECA6E07" w14:textId="19C0E107" w:rsidR="009E1175" w:rsidRPr="005472C1" w:rsidRDefault="005472C1" w:rsidP="009E1175">
            <w:pPr>
              <w:rPr>
                <w:color w:val="0070C0"/>
                <w:u w:val="single"/>
              </w:rPr>
            </w:pPr>
            <w:r w:rsidRPr="005472C1">
              <w:rPr>
                <w:color w:val="0070C0"/>
                <w:u w:val="single"/>
              </w:rPr>
              <w:fldChar w:fldCharType="begin"/>
            </w:r>
            <w:r w:rsidRPr="005472C1">
              <w:rPr>
                <w:color w:val="0070C0"/>
                <w:u w:val="single"/>
              </w:rPr>
              <w:instrText xml:space="preserve"> REF A36 \h </w:instrText>
            </w:r>
            <w:r w:rsidRPr="005472C1">
              <w:rPr>
                <w:color w:val="0070C0"/>
                <w:u w:val="single"/>
              </w:rPr>
            </w:r>
            <w:r>
              <w:rPr>
                <w:color w:val="0070C0"/>
                <w:u w:val="single"/>
              </w:rPr>
              <w:instrText xml:space="preserve"> \* MERGEFORMAT </w:instrText>
            </w:r>
            <w:r w:rsidRPr="005472C1">
              <w:rPr>
                <w:color w:val="0070C0"/>
                <w:u w:val="single"/>
              </w:rPr>
              <w:fldChar w:fldCharType="separate"/>
            </w:r>
            <w:r w:rsidRPr="005472C1">
              <w:rPr>
                <w:color w:val="0070C0"/>
                <w:u w:val="single"/>
              </w:rPr>
              <w:t>36</w:t>
            </w:r>
            <w:r w:rsidRPr="005472C1">
              <w:rPr>
                <w:color w:val="0070C0"/>
                <w:u w:val="single"/>
              </w:rPr>
              <w:fldChar w:fldCharType="end"/>
            </w:r>
          </w:p>
        </w:tc>
        <w:tc>
          <w:tcPr>
            <w:tcW w:w="3731" w:type="pct"/>
          </w:tcPr>
          <w:p w14:paraId="56EBBA4A" w14:textId="699DD25F" w:rsidR="009E1175" w:rsidRPr="007D32C3" w:rsidRDefault="005D6DC9" w:rsidP="009E1175">
            <w:r w:rsidRPr="005D6DC9">
              <w:t>Rückblick auf den gesamten IPA-Verlauf zur Identifikation von Lernerfahrungen, Herausforderungen und Erfolgen.</w:t>
            </w:r>
          </w:p>
        </w:tc>
        <w:tc>
          <w:tcPr>
            <w:tcW w:w="830" w:type="pct"/>
          </w:tcPr>
          <w:p w14:paraId="2C56881E" w14:textId="77777777" w:rsidR="009E1175" w:rsidRPr="002C0AA1" w:rsidRDefault="009E1175" w:rsidP="009E1175">
            <w:pPr>
              <w:spacing w:after="200" w:line="276" w:lineRule="auto"/>
              <w:rPr>
                <w:rFonts w:asciiTheme="majorHAnsi" w:eastAsia="Calibri" w:hAnsiTheme="majorHAnsi" w:cstheme="majorHAnsi"/>
                <w:bCs/>
                <w:sz w:val="24"/>
              </w:rPr>
            </w:pPr>
          </w:p>
        </w:tc>
      </w:tr>
      <w:tr w:rsidR="009E1175" w:rsidRPr="002D1C99" w14:paraId="20F3A78A" w14:textId="77777777" w:rsidTr="00F125F1">
        <w:trPr>
          <w:trHeight w:val="283"/>
        </w:trPr>
        <w:tc>
          <w:tcPr>
            <w:tcW w:w="439" w:type="pct"/>
          </w:tcPr>
          <w:p w14:paraId="2D188D42" w14:textId="178589D6" w:rsidR="009E1175" w:rsidRPr="005472C1" w:rsidRDefault="005472C1" w:rsidP="009E1175">
            <w:pPr>
              <w:rPr>
                <w:color w:val="0070C0"/>
                <w:u w:val="single"/>
              </w:rPr>
            </w:pPr>
            <w:r w:rsidRPr="005472C1">
              <w:rPr>
                <w:color w:val="0070C0"/>
                <w:u w:val="single"/>
              </w:rPr>
              <w:fldChar w:fldCharType="begin"/>
            </w:r>
            <w:r w:rsidRPr="005472C1">
              <w:rPr>
                <w:color w:val="0070C0"/>
                <w:u w:val="single"/>
              </w:rPr>
              <w:instrText xml:space="preserve"> REF A37 \h </w:instrText>
            </w:r>
            <w:r w:rsidRPr="005472C1">
              <w:rPr>
                <w:color w:val="0070C0"/>
                <w:u w:val="single"/>
              </w:rPr>
            </w:r>
            <w:r>
              <w:rPr>
                <w:color w:val="0070C0"/>
                <w:u w:val="single"/>
              </w:rPr>
              <w:instrText xml:space="preserve"> \* MERGEFORMAT </w:instrText>
            </w:r>
            <w:r w:rsidRPr="005472C1">
              <w:rPr>
                <w:color w:val="0070C0"/>
                <w:u w:val="single"/>
              </w:rPr>
              <w:fldChar w:fldCharType="separate"/>
            </w:r>
            <w:r w:rsidRPr="005472C1">
              <w:rPr>
                <w:color w:val="0070C0"/>
                <w:u w:val="single"/>
              </w:rPr>
              <w:t>37</w:t>
            </w:r>
            <w:r w:rsidRPr="005472C1">
              <w:rPr>
                <w:color w:val="0070C0"/>
                <w:u w:val="single"/>
              </w:rPr>
              <w:fldChar w:fldCharType="end"/>
            </w:r>
          </w:p>
        </w:tc>
        <w:tc>
          <w:tcPr>
            <w:tcW w:w="3731" w:type="pct"/>
          </w:tcPr>
          <w:p w14:paraId="21EFDFD1" w14:textId="31D2F3B6" w:rsidR="009E1175" w:rsidRPr="005830C0" w:rsidRDefault="006E7E37" w:rsidP="009E1175">
            <w:r w:rsidRPr="006E7E37">
              <w:t>Zusammenfassung der Projektergebnisse und Erkenntnisse. Abschliessender Überblick über die IPA.</w:t>
            </w:r>
            <w:r>
              <w:t xml:space="preserve"> Kurzfassung schreiben.</w:t>
            </w:r>
          </w:p>
        </w:tc>
        <w:tc>
          <w:tcPr>
            <w:tcW w:w="830" w:type="pct"/>
          </w:tcPr>
          <w:p w14:paraId="0A6A094E" w14:textId="77777777" w:rsidR="009E1175" w:rsidRPr="002C0AA1" w:rsidRDefault="009E1175" w:rsidP="009E1175">
            <w:pPr>
              <w:spacing w:after="200" w:line="276" w:lineRule="auto"/>
              <w:rPr>
                <w:rFonts w:asciiTheme="majorHAnsi" w:eastAsia="Calibri" w:hAnsiTheme="majorHAnsi" w:cstheme="majorHAnsi"/>
                <w:bCs/>
                <w:sz w:val="24"/>
              </w:rPr>
            </w:pPr>
          </w:p>
        </w:tc>
      </w:tr>
      <w:tr w:rsidR="009E1175" w:rsidRPr="002D1C99" w14:paraId="4948A00B" w14:textId="77777777" w:rsidTr="003A161F">
        <w:tc>
          <w:tcPr>
            <w:tcW w:w="5000" w:type="pct"/>
            <w:gridSpan w:val="3"/>
            <w:shd w:val="clear" w:color="auto" w:fill="F2F2F2"/>
          </w:tcPr>
          <w:p w14:paraId="3E6F276F" w14:textId="77777777" w:rsidR="009E1175" w:rsidRPr="002C0AA1" w:rsidRDefault="009E1175" w:rsidP="009E1175">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9E1175" w:rsidRPr="002D1C99" w14:paraId="217E833D" w14:textId="77777777" w:rsidTr="003A161F">
        <w:tc>
          <w:tcPr>
            <w:tcW w:w="5000" w:type="pct"/>
            <w:gridSpan w:val="3"/>
          </w:tcPr>
          <w:p w14:paraId="0230B438" w14:textId="77777777" w:rsidR="009E1175" w:rsidRPr="002C0AA1" w:rsidRDefault="009E1175" w:rsidP="009E1175">
            <w:pPr>
              <w:spacing w:after="200" w:line="276" w:lineRule="auto"/>
              <w:rPr>
                <w:rFonts w:asciiTheme="majorHAnsi" w:eastAsia="Calibri" w:hAnsiTheme="majorHAnsi" w:cstheme="majorHAnsi"/>
                <w:bCs/>
                <w:sz w:val="24"/>
              </w:rPr>
            </w:pPr>
          </w:p>
        </w:tc>
      </w:tr>
      <w:tr w:rsidR="009E1175" w:rsidRPr="002D1C99" w14:paraId="2476D8F0" w14:textId="77777777" w:rsidTr="003A161F">
        <w:tc>
          <w:tcPr>
            <w:tcW w:w="5000" w:type="pct"/>
            <w:gridSpan w:val="3"/>
          </w:tcPr>
          <w:p w14:paraId="0D7D8C2A" w14:textId="77777777" w:rsidR="009E1175" w:rsidRPr="002C0AA1" w:rsidRDefault="009E1175" w:rsidP="009E1175">
            <w:pPr>
              <w:spacing w:after="200" w:line="276" w:lineRule="auto"/>
              <w:rPr>
                <w:rFonts w:asciiTheme="majorHAnsi" w:eastAsia="Calibri" w:hAnsiTheme="majorHAnsi" w:cstheme="majorHAnsi"/>
                <w:bCs/>
                <w:sz w:val="24"/>
              </w:rPr>
            </w:pPr>
          </w:p>
        </w:tc>
      </w:tr>
      <w:tr w:rsidR="009E1175" w:rsidRPr="002D1C99" w14:paraId="3E4D291C" w14:textId="77777777" w:rsidTr="003A161F">
        <w:tc>
          <w:tcPr>
            <w:tcW w:w="5000" w:type="pct"/>
            <w:gridSpan w:val="3"/>
            <w:shd w:val="clear" w:color="auto" w:fill="F2F2F2"/>
          </w:tcPr>
          <w:p w14:paraId="7E6D3312" w14:textId="77777777" w:rsidR="009E1175" w:rsidRPr="002C0AA1" w:rsidRDefault="009E1175" w:rsidP="009E1175">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9E1175" w:rsidRPr="002D1C99" w14:paraId="6DCD3532" w14:textId="77777777" w:rsidTr="003A161F">
        <w:tc>
          <w:tcPr>
            <w:tcW w:w="5000" w:type="pct"/>
            <w:gridSpan w:val="3"/>
          </w:tcPr>
          <w:p w14:paraId="312EDC7B" w14:textId="77777777" w:rsidR="009E1175" w:rsidRPr="002C0AA1" w:rsidRDefault="009E1175" w:rsidP="009E1175">
            <w:pPr>
              <w:spacing w:after="200" w:line="276" w:lineRule="auto"/>
              <w:rPr>
                <w:rFonts w:asciiTheme="majorHAnsi" w:eastAsia="Calibri" w:hAnsiTheme="majorHAnsi" w:cstheme="majorHAnsi"/>
                <w:bCs/>
                <w:sz w:val="24"/>
              </w:rPr>
            </w:pPr>
          </w:p>
        </w:tc>
      </w:tr>
      <w:tr w:rsidR="009E1175" w:rsidRPr="002D1C99" w14:paraId="3A2D712D" w14:textId="77777777" w:rsidTr="003A161F">
        <w:tc>
          <w:tcPr>
            <w:tcW w:w="5000" w:type="pct"/>
            <w:gridSpan w:val="3"/>
          </w:tcPr>
          <w:p w14:paraId="747EA92F" w14:textId="77777777" w:rsidR="009E1175" w:rsidRPr="002C0AA1" w:rsidRDefault="009E1175" w:rsidP="009E1175">
            <w:pPr>
              <w:spacing w:after="200" w:line="276" w:lineRule="auto"/>
              <w:rPr>
                <w:rFonts w:asciiTheme="majorHAnsi" w:eastAsia="Calibri" w:hAnsiTheme="majorHAnsi" w:cstheme="majorHAnsi"/>
                <w:bCs/>
                <w:sz w:val="24"/>
              </w:rPr>
            </w:pPr>
          </w:p>
        </w:tc>
      </w:tr>
      <w:tr w:rsidR="009E1175" w:rsidRPr="002D1C99" w14:paraId="62AEF62D" w14:textId="77777777" w:rsidTr="003A161F">
        <w:tc>
          <w:tcPr>
            <w:tcW w:w="5000" w:type="pct"/>
            <w:gridSpan w:val="3"/>
            <w:shd w:val="clear" w:color="auto" w:fill="F2F2F2"/>
          </w:tcPr>
          <w:p w14:paraId="7C5BA3FC" w14:textId="77777777" w:rsidR="009E1175" w:rsidRPr="002C0AA1" w:rsidRDefault="009E1175" w:rsidP="009E1175">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9E1175" w:rsidRPr="002D1C99" w14:paraId="0ED5B20A" w14:textId="77777777" w:rsidTr="003A161F">
        <w:tc>
          <w:tcPr>
            <w:tcW w:w="5000" w:type="pct"/>
            <w:gridSpan w:val="3"/>
          </w:tcPr>
          <w:p w14:paraId="6D271175" w14:textId="77777777" w:rsidR="009E1175" w:rsidRPr="002C0AA1" w:rsidRDefault="009E1175" w:rsidP="009E1175">
            <w:pPr>
              <w:spacing w:after="200" w:line="276" w:lineRule="auto"/>
              <w:rPr>
                <w:rFonts w:asciiTheme="majorHAnsi" w:eastAsia="Calibri" w:hAnsiTheme="majorHAnsi" w:cstheme="majorHAnsi"/>
                <w:bCs/>
                <w:sz w:val="24"/>
              </w:rPr>
            </w:pPr>
          </w:p>
        </w:tc>
      </w:tr>
      <w:tr w:rsidR="009E1175" w:rsidRPr="002D1C99" w14:paraId="425D5416" w14:textId="77777777" w:rsidTr="003A161F">
        <w:tc>
          <w:tcPr>
            <w:tcW w:w="5000" w:type="pct"/>
            <w:gridSpan w:val="3"/>
            <w:shd w:val="clear" w:color="auto" w:fill="F2F2F2"/>
          </w:tcPr>
          <w:p w14:paraId="371BD8EA" w14:textId="77777777" w:rsidR="009E1175" w:rsidRPr="002C0AA1" w:rsidRDefault="009E1175" w:rsidP="009E1175">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9E1175" w:rsidRPr="002D1C99" w14:paraId="03D8E1CC" w14:textId="77777777" w:rsidTr="003A161F">
        <w:tc>
          <w:tcPr>
            <w:tcW w:w="5000" w:type="pct"/>
            <w:gridSpan w:val="3"/>
          </w:tcPr>
          <w:p w14:paraId="116FA9FC" w14:textId="77777777" w:rsidR="009E1175" w:rsidRPr="002C0AA1" w:rsidRDefault="009E1175" w:rsidP="009E1175">
            <w:pPr>
              <w:spacing w:after="200" w:line="276" w:lineRule="auto"/>
              <w:rPr>
                <w:rFonts w:asciiTheme="majorHAnsi" w:eastAsia="Calibri" w:hAnsiTheme="majorHAnsi" w:cstheme="majorHAnsi"/>
                <w:bCs/>
                <w:sz w:val="24"/>
              </w:rPr>
            </w:pPr>
          </w:p>
        </w:tc>
      </w:tr>
      <w:tr w:rsidR="009E1175" w:rsidRPr="002D1C99" w14:paraId="6731952A" w14:textId="77777777" w:rsidTr="003A161F">
        <w:tc>
          <w:tcPr>
            <w:tcW w:w="5000" w:type="pct"/>
            <w:gridSpan w:val="3"/>
            <w:shd w:val="clear" w:color="auto" w:fill="F2F2F2"/>
          </w:tcPr>
          <w:p w14:paraId="325AF9E5" w14:textId="77777777" w:rsidR="009E1175" w:rsidRPr="002C0AA1" w:rsidRDefault="009E1175" w:rsidP="009E1175">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9E1175" w:rsidRPr="002D1C99" w14:paraId="17072103" w14:textId="77777777" w:rsidTr="003A161F">
        <w:trPr>
          <w:trHeight w:val="1733"/>
        </w:trPr>
        <w:tc>
          <w:tcPr>
            <w:tcW w:w="5000" w:type="pct"/>
            <w:gridSpan w:val="3"/>
            <w:shd w:val="clear" w:color="auto" w:fill="FFFFFF" w:themeFill="background1"/>
          </w:tcPr>
          <w:p w14:paraId="74345754" w14:textId="77777777" w:rsidR="009E1175" w:rsidRPr="002C0AA1" w:rsidRDefault="009E1175" w:rsidP="009E1175">
            <w:pPr>
              <w:spacing w:after="200" w:line="276" w:lineRule="auto"/>
              <w:rPr>
                <w:rFonts w:asciiTheme="majorHAnsi" w:eastAsia="Calibri" w:hAnsiTheme="majorHAnsi" w:cstheme="majorHAnsi"/>
                <w:bCs/>
                <w:sz w:val="24"/>
              </w:rPr>
            </w:pPr>
          </w:p>
        </w:tc>
      </w:tr>
    </w:tbl>
    <w:p w14:paraId="3927C8E6" w14:textId="22F05C78" w:rsidR="00523BEE" w:rsidRDefault="00E62D56" w:rsidP="00F13BA6">
      <w:pPr>
        <w:pStyle w:val="Querverweis"/>
      </w:pPr>
      <w:bookmarkStart w:id="136" w:name="_Toc161243316"/>
      <w:r>
        <w:lastRenderedPageBreak/>
        <w:t>Teil 2 – Projekt</w:t>
      </w:r>
      <w:bookmarkEnd w:id="135"/>
      <w:bookmarkEnd w:id="136"/>
    </w:p>
    <w:p w14:paraId="3A6716AF" w14:textId="2510BB35" w:rsidR="00E62D56" w:rsidRDefault="00E62D56" w:rsidP="00E62D56">
      <w:pPr>
        <w:pStyle w:val="berschrift2"/>
      </w:pPr>
      <w:bookmarkStart w:id="137" w:name="_Toc160107570"/>
      <w:bookmarkStart w:id="138" w:name="_Toc161243317"/>
      <w:r>
        <w:t>Kurzfassung</w:t>
      </w:r>
      <w:bookmarkEnd w:id="137"/>
      <w:bookmarkEnd w:id="138"/>
    </w:p>
    <w:p w14:paraId="7C93CEB2" w14:textId="54699BB2" w:rsidR="00E62D56" w:rsidRDefault="00E62D56" w:rsidP="00E62D56">
      <w:pPr>
        <w:pStyle w:val="berschrift3"/>
      </w:pPr>
      <w:bookmarkStart w:id="139" w:name="_Toc160107571"/>
      <w:bookmarkStart w:id="140" w:name="_Toc161243318"/>
      <w:r>
        <w:t>Ausgangslage</w:t>
      </w:r>
      <w:bookmarkEnd w:id="139"/>
      <w:bookmarkEnd w:id="140"/>
    </w:p>
    <w:p w14:paraId="39634B6A" w14:textId="340D2D36" w:rsidR="00E62D56" w:rsidRDefault="00E62D56" w:rsidP="00E62D56">
      <w:r>
        <w:t>…</w:t>
      </w:r>
    </w:p>
    <w:p w14:paraId="36F1F49F" w14:textId="29A8544C" w:rsidR="00E62D56" w:rsidRDefault="00E62D56" w:rsidP="00E62D56">
      <w:pPr>
        <w:pStyle w:val="berschrift3"/>
      </w:pPr>
      <w:bookmarkStart w:id="141" w:name="_Toc160107572"/>
      <w:bookmarkStart w:id="142" w:name="_Toc161243319"/>
      <w:r>
        <w:t>Umsetzung</w:t>
      </w:r>
      <w:bookmarkEnd w:id="141"/>
      <w:bookmarkEnd w:id="142"/>
    </w:p>
    <w:p w14:paraId="300BEE46" w14:textId="432488B2" w:rsidR="00E62D56" w:rsidRDefault="00E62D56" w:rsidP="00E62D56">
      <w:r>
        <w:t>…</w:t>
      </w:r>
    </w:p>
    <w:p w14:paraId="7D1ACC2E" w14:textId="13E72938" w:rsidR="00E62D56" w:rsidRDefault="00E62D56" w:rsidP="00E62D56">
      <w:pPr>
        <w:pStyle w:val="berschrift3"/>
      </w:pPr>
      <w:bookmarkStart w:id="143" w:name="_Toc160107573"/>
      <w:bookmarkStart w:id="144" w:name="_Toc161243320"/>
      <w:r>
        <w:t>Ergebnis</w:t>
      </w:r>
      <w:bookmarkEnd w:id="143"/>
      <w:bookmarkEnd w:id="144"/>
    </w:p>
    <w:p w14:paraId="24C73053" w14:textId="2F4C7D1C" w:rsidR="00F8468A" w:rsidRDefault="00F8468A" w:rsidP="00F8468A"/>
    <w:p w14:paraId="24685DC9" w14:textId="40EC0396" w:rsidR="00945AFD" w:rsidRDefault="00F8468A">
      <w:r>
        <w:br w:type="page"/>
      </w:r>
    </w:p>
    <w:p w14:paraId="2EAAC9AF" w14:textId="77777777" w:rsidR="00B50511" w:rsidRDefault="00D650B1" w:rsidP="00D650B1">
      <w:pPr>
        <w:pStyle w:val="berschrift2"/>
      </w:pPr>
      <w:bookmarkStart w:id="145" w:name="_Toc161243321"/>
      <w:r w:rsidRPr="00D650B1">
        <w:lastRenderedPageBreak/>
        <w:t>Phase "Informieren"</w:t>
      </w:r>
      <w:bookmarkEnd w:id="145"/>
    </w:p>
    <w:p w14:paraId="0797139D" w14:textId="437B4101" w:rsidR="00B50511" w:rsidRDefault="00B50511" w:rsidP="00B50511">
      <w:pPr>
        <w:pStyle w:val="berschrift3"/>
      </w:pPr>
      <w:bookmarkStart w:id="146" w:name="_Toc161243322"/>
      <w:r w:rsidRPr="00B50511">
        <w:t>Strategien zur Fehlerbehandlung</w:t>
      </w:r>
      <w:bookmarkEnd w:id="146"/>
    </w:p>
    <w:p w14:paraId="69DD608F" w14:textId="3EBE30B3" w:rsidR="00B50511" w:rsidRDefault="00B50511" w:rsidP="00B50511">
      <w:r>
        <w:t xml:space="preserve">Bei der Weiterentwicklung des "CompAcademy Lernportals" habe ich mich intensiv mit dem </w:t>
      </w:r>
      <w:r w:rsidRPr="00B50511">
        <w:rPr>
          <w:color w:val="0070C0"/>
          <w:u w:val="single"/>
        </w:rPr>
        <w:fldChar w:fldCharType="begin"/>
      </w:r>
      <w:r w:rsidRPr="00B50511">
        <w:rPr>
          <w:color w:val="0070C0"/>
          <w:u w:val="single"/>
        </w:rPr>
        <w:instrText xml:space="preserve"> REF TA3 \h </w:instrText>
      </w:r>
      <w:r>
        <w:rPr>
          <w:color w:val="0070C0"/>
          <w:u w:val="single"/>
        </w:rPr>
        <w:instrText xml:space="preserve"> \* MERGEFORMAT </w:instrText>
      </w:r>
      <w:r w:rsidRPr="00B50511">
        <w:rPr>
          <w:color w:val="0070C0"/>
          <w:u w:val="single"/>
        </w:rPr>
      </w:r>
      <w:r w:rsidRPr="00B50511">
        <w:rPr>
          <w:color w:val="0070C0"/>
          <w:u w:val="single"/>
        </w:rPr>
        <w:fldChar w:fldCharType="separate"/>
      </w:r>
      <w:r w:rsidRPr="00B50511">
        <w:rPr>
          <w:color w:val="0070C0"/>
          <w:u w:val="single"/>
        </w:rPr>
        <w:t>Teilauftrag 3</w:t>
      </w:r>
      <w:r w:rsidRPr="00B50511">
        <w:rPr>
          <w:color w:val="0070C0"/>
          <w:u w:val="single"/>
        </w:rPr>
        <w:fldChar w:fldCharType="end"/>
      </w:r>
      <w:r>
        <w:t xml:space="preserve"> auseinandergesetzt, der sich auf die Fehlerbehandlung, den Einsatz von XML-Adaptern und die Entwicklung von </w:t>
      </w:r>
      <w:r w:rsidR="005B30D8">
        <w:t>einer Fehlerbehandlung</w:t>
      </w:r>
      <w:r>
        <w:t xml:space="preserve"> konzentriert. Während dieser Informationsphase habe ich zwei Hauptansätze zur Fehlerbehandlung evaluiert und zudem eine Methode zur Identifizierung von Problemen in generischen XML-Adaptern recherchiert.</w:t>
      </w:r>
    </w:p>
    <w:p w14:paraId="6CCE3D84" w14:textId="77777777" w:rsidR="00B50511" w:rsidRDefault="00B50511" w:rsidP="00B50511"/>
    <w:p w14:paraId="3F1ADC8D" w14:textId="77777777" w:rsidR="00B50511" w:rsidRDefault="00B50511" w:rsidP="00B50511">
      <w:pPr>
        <w:rPr>
          <w:rFonts w:asciiTheme="majorHAnsi" w:hAnsiTheme="majorHAnsi" w:cstheme="majorHAnsi"/>
        </w:rPr>
      </w:pPr>
      <w:r w:rsidRPr="00B50511">
        <w:rPr>
          <w:rFonts w:asciiTheme="majorHAnsi" w:hAnsiTheme="majorHAnsi" w:cstheme="majorHAnsi"/>
        </w:rPr>
        <w:t>Fehlerbehandlung: Zwei Hauptansätze</w:t>
      </w:r>
    </w:p>
    <w:p w14:paraId="586721BA" w14:textId="77777777" w:rsidR="00B50511" w:rsidRPr="00B50511" w:rsidRDefault="00B50511" w:rsidP="00B50511">
      <w:pPr>
        <w:rPr>
          <w:rFonts w:asciiTheme="majorHAnsi" w:hAnsiTheme="majorHAnsi" w:cstheme="majorHAnsi"/>
        </w:rPr>
      </w:pPr>
    </w:p>
    <w:p w14:paraId="048BE0C6" w14:textId="77777777" w:rsidR="00B50511" w:rsidRDefault="00B50511" w:rsidP="00B50511">
      <w:r w:rsidRPr="00676986">
        <w:rPr>
          <w:b/>
          <w:bCs/>
        </w:rPr>
        <w:t xml:space="preserve">1. </w:t>
      </w:r>
      <w:bookmarkStart w:id="147" w:name="E_Exceptions"/>
      <w:r w:rsidRPr="00676986">
        <w:rPr>
          <w:b/>
          <w:bCs/>
        </w:rPr>
        <w:t>Benutzerdefinierte Exceptions</w:t>
      </w:r>
      <w:bookmarkEnd w:id="147"/>
      <w:r w:rsidRPr="00676986">
        <w:rPr>
          <w:b/>
          <w:bCs/>
        </w:rPr>
        <w:t>:</w:t>
      </w:r>
      <w:r>
        <w:t xml:space="preserve"> Diese Variante sieht vor, dass der XML-Adapter bei Auftreten eines Fehlers eine spezifisch definierte Exception wirft. Dieser Ansatz ermöglicht eine direkte und klare Kommunikation von Fehlern, stellt aber die Herausforderung dar, den Fehlerkontext präzise zu übermitteln.</w:t>
      </w:r>
    </w:p>
    <w:p w14:paraId="053AAD5A" w14:textId="77777777" w:rsidR="00B50511" w:rsidRDefault="00B50511" w:rsidP="00B50511"/>
    <w:p w14:paraId="3719099F" w14:textId="77777777" w:rsidR="00B50511" w:rsidRDefault="00B50511" w:rsidP="00B50511">
      <w:bookmarkStart w:id="148" w:name="variante2_fehler"/>
      <w:r w:rsidRPr="00676986">
        <w:rPr>
          <w:b/>
          <w:bCs/>
        </w:rPr>
        <w:t xml:space="preserve">2. </w:t>
      </w:r>
      <w:bookmarkEnd w:id="148"/>
      <w:r w:rsidRPr="00676986">
        <w:rPr>
          <w:b/>
          <w:bCs/>
        </w:rPr>
        <w:t>Transformations-DTO mit Fehlerdetails:</w:t>
      </w:r>
      <w:r>
        <w:t xml:space="preserve"> Im Gegensatz zum direkten Werfen von Exceptions sieht dieser Ansatz vor, dass der XML-Adapter ein Transformations-DTO zurückgibt, das während der Verarbeitung erstellt wird. Fehlerdetails werden in diesem DTO festgehalten, was eine umfassende Sicht auf den Fehlerkontext ermöglicht, ohne den Prozessfluss durch Exceptions zu unterbrechen.</w:t>
      </w:r>
    </w:p>
    <w:p w14:paraId="5692EDE1" w14:textId="77777777" w:rsidR="00B50511" w:rsidRDefault="00B50511" w:rsidP="00B50511"/>
    <w:p w14:paraId="5DBCB7C3" w14:textId="32D2C7DD" w:rsidR="00B50511" w:rsidRPr="00B50511" w:rsidRDefault="00B50511" w:rsidP="00B50511">
      <w:pPr>
        <w:rPr>
          <w:rStyle w:val="Fett"/>
        </w:rPr>
      </w:pPr>
      <w:r w:rsidRPr="00B50511">
        <w:rPr>
          <w:rStyle w:val="Fett"/>
        </w:rPr>
        <w:t>Dynamische Feldidentifikation</w:t>
      </w:r>
    </w:p>
    <w:p w14:paraId="2BE2AAAD" w14:textId="77777777" w:rsidR="00B50511" w:rsidRDefault="00B50511" w:rsidP="00B50511">
      <w:r>
        <w:t>Ein signifikantes Problem in beiden Ansätzen ist die Identifikation des spezifischen Feldes, das den Fehler verursacht, insbesondere weil die XML-Adapter generisch konzipiert sind und für mehrere Felder verwendet werden. In den XML-Adaptern selbst sind weder die ID noch der Feldname vorhanden, lediglich der Wert, was die Zuweisung und Rückverfolgung von Fehlern erschwert.</w:t>
      </w:r>
    </w:p>
    <w:p w14:paraId="31BA8BD6" w14:textId="77777777" w:rsidR="00B50511" w:rsidRDefault="00B50511" w:rsidP="00B50511"/>
    <w:p w14:paraId="5C93542D" w14:textId="53D1C241" w:rsidR="00B50511" w:rsidRDefault="00B50511" w:rsidP="00B50511">
      <w:r>
        <w:t xml:space="preserve">Um dieses Problem zu </w:t>
      </w:r>
      <w:r w:rsidR="00676986">
        <w:t>lösen</w:t>
      </w:r>
      <w:r>
        <w:t xml:space="preserve">, habe ich mich mit Techniken zur dynamischen Feldidentifikation in Java beschäftigt. Der Schlüssel liegt in der Verwendung der Java Reflection, speziell der Methode </w:t>
      </w:r>
      <w:proofErr w:type="gramStart"/>
      <w:r>
        <w:t>getDeclaredFields(</w:t>
      </w:r>
      <w:proofErr w:type="gramEnd"/>
      <w:r>
        <w:t>), die es ermöglicht, alle Felder eines DTOs zur Laufzeit abzurufen. Diese Information kann dann genutzt werden, um in einer ausführlichen switch-Case-Logik spezifische Behandlungen oder Fehlermeldungen für jedes Feld zu definieren.</w:t>
      </w:r>
    </w:p>
    <w:p w14:paraId="1B112E79" w14:textId="77777777" w:rsidR="00B50511" w:rsidRDefault="00B50511" w:rsidP="00B50511"/>
    <w:p w14:paraId="7D308F8D" w14:textId="1D32D16F" w:rsidR="00B50511" w:rsidRDefault="00B50511" w:rsidP="00B50511">
      <w:r>
        <w:t>Diese Methode erlaubt es uns, flexible und wiederverwendbare XML-Adapter zu implementieren, die nicht nur auf die aktuelle Event-Datenstruktur beschränkt sind, sondern auch für zukünftige Anwendungen und Datenimporte, wie beispielsweise aus MyAbacus, adaptiert werden können.</w:t>
      </w:r>
    </w:p>
    <w:p w14:paraId="4B000BE2" w14:textId="77777777" w:rsidR="00B50511" w:rsidRDefault="00B50511" w:rsidP="00B50511"/>
    <w:p w14:paraId="69849448" w14:textId="77777777" w:rsidR="00B50511" w:rsidRDefault="00B50511" w:rsidP="00B50511"/>
    <w:p w14:paraId="4A818090" w14:textId="77777777" w:rsidR="007F097D" w:rsidRDefault="007F097D" w:rsidP="00B50511"/>
    <w:p w14:paraId="2EBFB836" w14:textId="77777777" w:rsidR="007F097D" w:rsidRDefault="007F097D" w:rsidP="00B50511"/>
    <w:p w14:paraId="0308E54F" w14:textId="77777777" w:rsidR="005B6FD1" w:rsidRDefault="005B6FD1" w:rsidP="00B50511"/>
    <w:p w14:paraId="5BD4BA16" w14:textId="77777777" w:rsidR="00B50511" w:rsidRPr="00B50511" w:rsidRDefault="00B50511" w:rsidP="00B50511">
      <w:pPr>
        <w:rPr>
          <w:rStyle w:val="Fett"/>
        </w:rPr>
      </w:pPr>
      <w:r w:rsidRPr="00B50511">
        <w:rPr>
          <w:rStyle w:val="Fett"/>
        </w:rPr>
        <w:lastRenderedPageBreak/>
        <w:t>Quellen und Recherche</w:t>
      </w:r>
    </w:p>
    <w:p w14:paraId="0AF3C7CB" w14:textId="77777777" w:rsidR="00B50511" w:rsidRDefault="00B50511" w:rsidP="00B50511">
      <w:r>
        <w:t>Die Entwicklung dieser Ansätze basierte auf einer Kombination aus Fachliteratur, Online-Ressourcen und Diskussionen in Entwicklergemeinschaften. Insbesondere Artikel über Java Reflection und benutzerdefinierte Exceptions boten tiefgreifende Einblicke und praxisnahe Lösungsansätze.</w:t>
      </w:r>
    </w:p>
    <w:p w14:paraId="1D2CAFAB" w14:textId="77777777" w:rsidR="002A70D8" w:rsidRDefault="002A70D8" w:rsidP="00B50511"/>
    <w:p w14:paraId="649DC263" w14:textId="49A22758" w:rsidR="002A70D8" w:rsidRDefault="00AD5E9F" w:rsidP="00B50511">
      <w:pPr>
        <w:rPr>
          <w:color w:val="0070C0"/>
        </w:rPr>
      </w:pPr>
      <w:r w:rsidRPr="00AD5E9F">
        <w:t>Informationen zur Feldidentifikation:</w:t>
      </w:r>
      <w:r>
        <w:t xml:space="preserve"> </w:t>
      </w:r>
      <w:hyperlink r:id="rId36" w:history="1">
        <w:r w:rsidR="00A313F7" w:rsidRPr="00A313F7">
          <w:rPr>
            <w:color w:val="0070C0"/>
            <w:u w:val="single"/>
          </w:rPr>
          <w:t>https://www.baeldung.com/java-reflection-class-fields</w:t>
        </w:r>
      </w:hyperlink>
    </w:p>
    <w:p w14:paraId="4581EBD9" w14:textId="77777777" w:rsidR="00A313F7" w:rsidRPr="003A7950" w:rsidRDefault="00A313F7" w:rsidP="00B50511">
      <w:pPr>
        <w:rPr>
          <w:color w:val="0070C0"/>
          <w:u w:val="single"/>
        </w:rPr>
      </w:pPr>
    </w:p>
    <w:p w14:paraId="2022DC50" w14:textId="33908F19" w:rsidR="002A70D8" w:rsidRPr="00A313F7" w:rsidRDefault="00AD5E9F" w:rsidP="00B50511">
      <w:pPr>
        <w:rPr>
          <w:color w:val="0070C0"/>
          <w:u w:val="single"/>
        </w:rPr>
      </w:pPr>
      <w:r w:rsidRPr="00AD5E9F">
        <w:t xml:space="preserve">Informationen zum Marshalling </w:t>
      </w:r>
      <w:r w:rsidR="00A313F7">
        <w:t>P</w:t>
      </w:r>
      <w:r w:rsidRPr="00AD5E9F">
        <w:t>rozess der XML-Adapter</w:t>
      </w:r>
      <w:r w:rsidR="00A313F7" w:rsidRPr="00A313F7">
        <w:t>:</w:t>
      </w:r>
      <w:r>
        <w:rPr>
          <w:color w:val="0070C0"/>
          <w:u w:val="single"/>
        </w:rPr>
        <w:t xml:space="preserve"> </w:t>
      </w:r>
      <w:hyperlink r:id="rId37" w:history="1">
        <w:r w:rsidRPr="00A313F7">
          <w:rPr>
            <w:color w:val="0070C0"/>
            <w:u w:val="single"/>
          </w:rPr>
          <w:t>https://docs.spring.io/spring-framework/reference/data-access/oxm.html</w:t>
        </w:r>
      </w:hyperlink>
    </w:p>
    <w:p w14:paraId="0B77A5BE" w14:textId="77777777" w:rsidR="00A313F7" w:rsidRPr="003A7950" w:rsidRDefault="00A313F7" w:rsidP="00B50511">
      <w:pPr>
        <w:rPr>
          <w:color w:val="0070C0"/>
          <w:u w:val="single"/>
        </w:rPr>
      </w:pPr>
    </w:p>
    <w:p w14:paraId="20C46F12" w14:textId="5A1DA685" w:rsidR="003A7950" w:rsidRDefault="00AD5E9F" w:rsidP="00B50511">
      <w:r w:rsidRPr="00AD5E9F">
        <w:t xml:space="preserve">Informationen zu Exception Bubbling und Best Practices: </w:t>
      </w:r>
      <w:hyperlink r:id="rId38" w:history="1">
        <w:r w:rsidRPr="003632B1">
          <w:rPr>
            <w:color w:val="0070C0"/>
            <w:u w:val="single"/>
          </w:rPr>
          <w:t>https://coding-examples.com/java/exception-bubbling-in-java/</w:t>
        </w:r>
      </w:hyperlink>
    </w:p>
    <w:p w14:paraId="079ABAF3" w14:textId="77777777" w:rsidR="00A313F7" w:rsidRPr="00AD5E9F" w:rsidRDefault="00A313F7" w:rsidP="00B50511"/>
    <w:p w14:paraId="06D64641" w14:textId="77777777" w:rsidR="003A7950" w:rsidRPr="00AD5E9F" w:rsidRDefault="003A7950" w:rsidP="00B50511"/>
    <w:p w14:paraId="45447C81" w14:textId="77777777" w:rsidR="00B50511" w:rsidRDefault="00B50511" w:rsidP="00B50511"/>
    <w:p w14:paraId="6F693ED2" w14:textId="77777777" w:rsidR="00B50511" w:rsidRPr="00B50511" w:rsidRDefault="00B50511" w:rsidP="00B50511">
      <w:pPr>
        <w:rPr>
          <w:rStyle w:val="Fett"/>
        </w:rPr>
      </w:pPr>
      <w:r w:rsidRPr="00B50511">
        <w:rPr>
          <w:rStyle w:val="Fett"/>
        </w:rPr>
        <w:t>Zusammenfassung</w:t>
      </w:r>
    </w:p>
    <w:p w14:paraId="4EA0E57F" w14:textId="77777777" w:rsidR="00D20B13" w:rsidRDefault="00B50511" w:rsidP="00B50511">
      <w:r>
        <w:t>Die sorgfältige Erkundung und Bewertung der Fehlerbehandlungsoptionen sowie der dynamischen Feldidentifikation ohne den Einsatz von Spring bildeten eine solide Grundlage für die Implementierung effektiver Strategien im "CompAcademy Lernportal". Diese Erkenntnisse tragen wesentlich zur Verbesserung der Datenverarbeitungsrobustheit bei und ermöglichen eine flexible Erweiterung der Plattform für zukünftige Anforderungen.</w:t>
      </w:r>
    </w:p>
    <w:p w14:paraId="1318C0E8" w14:textId="2CBBE380" w:rsidR="00D20B13" w:rsidRDefault="00D20B13" w:rsidP="00B50511"/>
    <w:p w14:paraId="067E06C4" w14:textId="1D919A51" w:rsidR="00D20B13" w:rsidRDefault="00D20B13" w:rsidP="00B50511">
      <w:r>
        <w:rPr>
          <w:noProof/>
        </w:rPr>
        <w:drawing>
          <wp:inline distT="0" distB="0" distL="0" distR="0" wp14:anchorId="5C75CE5E" wp14:editId="31656909">
            <wp:extent cx="5939790" cy="3864610"/>
            <wp:effectExtent l="0" t="0" r="3810" b="2540"/>
            <wp:docPr id="70308443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3864610"/>
                    </a:xfrm>
                    <a:prstGeom prst="rect">
                      <a:avLst/>
                    </a:prstGeom>
                    <a:noFill/>
                    <a:ln>
                      <a:noFill/>
                    </a:ln>
                  </pic:spPr>
                </pic:pic>
              </a:graphicData>
            </a:graphic>
          </wp:inline>
        </w:drawing>
      </w:r>
      <w:r>
        <w:br w:type="page"/>
      </w:r>
    </w:p>
    <w:p w14:paraId="11993764" w14:textId="66DFA2CE" w:rsidR="00D20B13" w:rsidRDefault="00D20B13" w:rsidP="00D20B13">
      <w:pPr>
        <w:pStyle w:val="berschrift3"/>
      </w:pPr>
      <w:bookmarkStart w:id="149" w:name="_Toc161243323"/>
      <w:r>
        <w:lastRenderedPageBreak/>
        <w:t>Informationsbeschaffung Bilderverwaltung</w:t>
      </w:r>
      <w:bookmarkEnd w:id="149"/>
    </w:p>
    <w:p w14:paraId="3A54314C" w14:textId="77777777" w:rsidR="00D20B13" w:rsidRDefault="00D20B13" w:rsidP="00D20B13"/>
    <w:p w14:paraId="1D14E89C" w14:textId="79458507" w:rsidR="00D20B13" w:rsidRDefault="00D20B13" w:rsidP="00D20B13">
      <w:r>
        <w:t>Diese Phase der Informationsbeschaffung</w:t>
      </w:r>
      <w:r w:rsidR="00C60136">
        <w:t xml:space="preserve"> vom </w:t>
      </w:r>
      <w:r w:rsidR="00C60136" w:rsidRPr="00C60136">
        <w:rPr>
          <w:color w:val="0070C0"/>
          <w:u w:val="single"/>
        </w:rPr>
        <w:fldChar w:fldCharType="begin"/>
      </w:r>
      <w:r w:rsidR="00C60136" w:rsidRPr="00C60136">
        <w:rPr>
          <w:color w:val="0070C0"/>
          <w:u w:val="single"/>
        </w:rPr>
        <w:instrText xml:space="preserve"> REF TA2 \h </w:instrText>
      </w:r>
      <w:r w:rsidR="00C60136">
        <w:rPr>
          <w:color w:val="0070C0"/>
          <w:u w:val="single"/>
        </w:rPr>
        <w:instrText xml:space="preserve"> \* MERGEFORMAT </w:instrText>
      </w:r>
      <w:r w:rsidR="00C60136" w:rsidRPr="00C60136">
        <w:rPr>
          <w:color w:val="0070C0"/>
          <w:u w:val="single"/>
        </w:rPr>
      </w:r>
      <w:r w:rsidR="00C60136" w:rsidRPr="00C60136">
        <w:rPr>
          <w:color w:val="0070C0"/>
          <w:u w:val="single"/>
        </w:rPr>
        <w:fldChar w:fldCharType="separate"/>
      </w:r>
      <w:r w:rsidR="00C60136" w:rsidRPr="00C60136">
        <w:rPr>
          <w:color w:val="0070C0"/>
          <w:u w:val="single"/>
        </w:rPr>
        <w:t>Teilauftrag 2</w:t>
      </w:r>
      <w:r w:rsidR="00C60136" w:rsidRPr="00C60136">
        <w:rPr>
          <w:color w:val="0070C0"/>
          <w:u w:val="single"/>
        </w:rPr>
        <w:fldChar w:fldCharType="end"/>
      </w:r>
      <w:r>
        <w:t xml:space="preserve"> konzentrierte sich auf die Integration von Spring Security, die Handhabung von Bildern mittels MultipartFile, Bildskalierung und -validierung. Ziel war es, eine sichere und benutzerfreundliche Lösung zu schaffen, die den visuellen Ansprüchen des Lernportals gerecht wird und dabei die technischen Anforderungen der </w:t>
      </w:r>
      <w:r w:rsidR="006F0F57" w:rsidRPr="00BB667C">
        <w:rPr>
          <w:color w:val="0070C0"/>
          <w:u w:val="single"/>
        </w:rPr>
        <w:fldChar w:fldCharType="begin"/>
      </w:r>
      <w:r w:rsidR="006F0F57" w:rsidRPr="00BB667C">
        <w:rPr>
          <w:color w:val="0070C0"/>
          <w:u w:val="single"/>
        </w:rPr>
        <w:instrText xml:space="preserve"> REF aufgabenstellung \h </w:instrText>
      </w:r>
      <w:r w:rsidR="006F0F57">
        <w:rPr>
          <w:color w:val="0070C0"/>
          <w:u w:val="single"/>
        </w:rPr>
        <w:instrText xml:space="preserve"> \* MERGEFORMAT </w:instrText>
      </w:r>
      <w:r w:rsidR="006F0F57" w:rsidRPr="00BB667C">
        <w:rPr>
          <w:color w:val="0070C0"/>
          <w:u w:val="single"/>
        </w:rPr>
      </w:r>
      <w:r w:rsidR="006F0F57" w:rsidRPr="00BB667C">
        <w:rPr>
          <w:color w:val="0070C0"/>
          <w:u w:val="single"/>
        </w:rPr>
        <w:fldChar w:fldCharType="separate"/>
      </w:r>
      <w:r w:rsidR="006F0F57" w:rsidRPr="00BB667C">
        <w:rPr>
          <w:color w:val="0070C0"/>
          <w:u w:val="single"/>
        </w:rPr>
        <w:t>Aufgabenstellung</w:t>
      </w:r>
      <w:r w:rsidR="006F0F57" w:rsidRPr="00BB667C">
        <w:rPr>
          <w:color w:val="0070C0"/>
          <w:u w:val="single"/>
        </w:rPr>
        <w:fldChar w:fldCharType="end"/>
      </w:r>
      <w:r>
        <w:t xml:space="preserve"> erfüllt.</w:t>
      </w:r>
    </w:p>
    <w:p w14:paraId="462C5A59" w14:textId="77777777" w:rsidR="00D20B13" w:rsidRDefault="00D20B13" w:rsidP="00D20B13"/>
    <w:p w14:paraId="2E92F295" w14:textId="77777777" w:rsidR="00D20B13" w:rsidRPr="002C2696" w:rsidRDefault="00D20B13" w:rsidP="00D20B13">
      <w:pPr>
        <w:rPr>
          <w:b/>
          <w:bCs/>
        </w:rPr>
      </w:pPr>
      <w:r w:rsidRPr="002C2696">
        <w:rPr>
          <w:b/>
          <w:bCs/>
        </w:rPr>
        <w:t>Sicherheitskonzepte mit Spring Security</w:t>
      </w:r>
    </w:p>
    <w:p w14:paraId="56710755" w14:textId="5BE248DC" w:rsidR="00D20B13" w:rsidRDefault="00D20B13" w:rsidP="00D20B13">
      <w:r>
        <w:t>Die Einführung von Spring Security dient der Absicherung der Bildverwaltungsfunktionen, um sicherzustellen, dass nur autorisierte Benutzer Zugriff auf das Hochladen und Verwalten von Bildern haben. Dies erforderte eine tiefgehende Recherche</w:t>
      </w:r>
      <w:r w:rsidR="007922EB">
        <w:t xml:space="preserve"> von der </w:t>
      </w:r>
      <w:r w:rsidR="007922EB" w:rsidRPr="007922EB">
        <w:rPr>
          <w:color w:val="0070C0"/>
          <w:u w:val="single"/>
        </w:rPr>
        <w:fldChar w:fldCharType="begin"/>
      </w:r>
      <w:r w:rsidR="007922EB" w:rsidRPr="007922EB">
        <w:rPr>
          <w:color w:val="0070C0"/>
          <w:u w:val="single"/>
        </w:rPr>
        <w:instrText xml:space="preserve"> REF Spring_Security_Doku \h </w:instrText>
      </w:r>
      <w:r w:rsidR="007922EB">
        <w:rPr>
          <w:color w:val="0070C0"/>
          <w:u w:val="single"/>
        </w:rPr>
        <w:instrText xml:space="preserve"> \* MERGEFORMAT </w:instrText>
      </w:r>
      <w:r w:rsidR="007922EB" w:rsidRPr="007922EB">
        <w:rPr>
          <w:color w:val="0070C0"/>
          <w:u w:val="single"/>
        </w:rPr>
      </w:r>
      <w:r w:rsidR="007922EB" w:rsidRPr="007922EB">
        <w:rPr>
          <w:color w:val="0070C0"/>
          <w:u w:val="single"/>
        </w:rPr>
        <w:fldChar w:fldCharType="separate"/>
      </w:r>
      <w:r w:rsidR="007922EB" w:rsidRPr="007922EB">
        <w:rPr>
          <w:color w:val="0070C0"/>
          <w:u w:val="single"/>
        </w:rPr>
        <w:t>Spring Security Dokumentation</w:t>
      </w:r>
      <w:r w:rsidR="007922EB" w:rsidRPr="007922EB">
        <w:rPr>
          <w:color w:val="0070C0"/>
          <w:u w:val="single"/>
        </w:rPr>
        <w:fldChar w:fldCharType="end"/>
      </w:r>
      <w:r>
        <w:t xml:space="preserve"> zu Authentifizierungs- und Autorisierungsmechanismen in Spring-basierten Anwendungen.</w:t>
      </w:r>
    </w:p>
    <w:p w14:paraId="4933337A" w14:textId="77777777" w:rsidR="00D20B13" w:rsidRDefault="00D20B13" w:rsidP="00D20B13"/>
    <w:p w14:paraId="4C4AA2DD" w14:textId="77777777" w:rsidR="00D20B13" w:rsidRPr="002C2696" w:rsidRDefault="00D20B13" w:rsidP="00D20B13">
      <w:pPr>
        <w:rPr>
          <w:b/>
          <w:bCs/>
        </w:rPr>
      </w:pPr>
      <w:r w:rsidRPr="002C2696">
        <w:rPr>
          <w:b/>
          <w:bCs/>
        </w:rPr>
        <w:t>Effiziente Bildverarbeitung</w:t>
      </w:r>
    </w:p>
    <w:p w14:paraId="6656E66D" w14:textId="37C5E481" w:rsidR="00D20B13" w:rsidRDefault="00D20B13" w:rsidP="00D20B13">
      <w:r>
        <w:t>Ein zentraler Aspekt der Bildverwaltung ist die effektive Handhabung von Bilduploads. Hierbei erwies sich MultipartFile als Schlüsselkomponente für das Empfangen und Verarbeiten von Bilddateien. Die Untersuchung</w:t>
      </w:r>
      <w:r w:rsidR="00981111">
        <w:t xml:space="preserve"> der</w:t>
      </w:r>
      <w:r w:rsidR="00263972">
        <w:t xml:space="preserve"> </w:t>
      </w:r>
      <w:r w:rsidR="00263972" w:rsidRPr="00263972">
        <w:rPr>
          <w:color w:val="0070C0"/>
          <w:u w:val="single"/>
        </w:rPr>
        <w:fldChar w:fldCharType="begin"/>
      </w:r>
      <w:r w:rsidR="00263972" w:rsidRPr="00263972">
        <w:rPr>
          <w:color w:val="0070C0"/>
          <w:u w:val="single"/>
        </w:rPr>
        <w:instrText xml:space="preserve"> REF Spring_File_Upload \h </w:instrText>
      </w:r>
      <w:r w:rsidR="00263972">
        <w:rPr>
          <w:color w:val="0070C0"/>
          <w:u w:val="single"/>
        </w:rPr>
        <w:instrText xml:space="preserve"> \* MERGEFORMAT </w:instrText>
      </w:r>
      <w:r w:rsidR="00263972" w:rsidRPr="00263972">
        <w:rPr>
          <w:color w:val="0070C0"/>
          <w:u w:val="single"/>
        </w:rPr>
      </w:r>
      <w:r w:rsidR="00263972" w:rsidRPr="00263972">
        <w:rPr>
          <w:color w:val="0070C0"/>
          <w:u w:val="single"/>
        </w:rPr>
        <w:fldChar w:fldCharType="separate"/>
      </w:r>
      <w:r w:rsidR="00263972" w:rsidRPr="00263972">
        <w:rPr>
          <w:color w:val="0070C0"/>
          <w:u w:val="single"/>
        </w:rPr>
        <w:t>Spring File Upload Dokumentation</w:t>
      </w:r>
      <w:r w:rsidR="00263972" w:rsidRPr="00263972">
        <w:rPr>
          <w:color w:val="0070C0"/>
          <w:u w:val="single"/>
        </w:rPr>
        <w:fldChar w:fldCharType="end"/>
      </w:r>
      <w:r w:rsidR="00263972">
        <w:t xml:space="preserve"> </w:t>
      </w:r>
      <w:r>
        <w:t>galt der optimalen Anwendung von MultipartFile für den Bildupload-Prozess.</w:t>
      </w:r>
    </w:p>
    <w:p w14:paraId="2ED2E440" w14:textId="77777777" w:rsidR="00D20B13" w:rsidRDefault="00D20B13" w:rsidP="00D20B13"/>
    <w:p w14:paraId="6B8B405E" w14:textId="77777777" w:rsidR="00D20B13" w:rsidRPr="002C2696" w:rsidRDefault="00D20B13" w:rsidP="00D20B13">
      <w:pPr>
        <w:rPr>
          <w:b/>
          <w:bCs/>
        </w:rPr>
      </w:pPr>
      <w:r w:rsidRPr="002C2696">
        <w:rPr>
          <w:b/>
          <w:bCs/>
        </w:rPr>
        <w:t>Bildskalierung und Formatvalidierung</w:t>
      </w:r>
    </w:p>
    <w:p w14:paraId="58313D2C" w14:textId="5F650700" w:rsidR="00D20B13" w:rsidRDefault="00D20B13" w:rsidP="00D20B13">
      <w:r>
        <w:t>Das Skalieren von Bildern, um eine maximale Breite von 1024px zu gewährleisten, und die Validierung der Bildformate (ausschlie</w:t>
      </w:r>
      <w:r w:rsidR="00427CEC">
        <w:t>ss</w:t>
      </w:r>
      <w:r>
        <w:t>lich PNG und JPG) waren weitere kritische Themen. Informationen zur Implementierung von Bildskalierungsmethoden</w:t>
      </w:r>
      <w:r w:rsidR="002C2696">
        <w:t xml:space="preserve"> wie </w:t>
      </w:r>
      <w:r w:rsidR="00C6757B" w:rsidRPr="00C6757B">
        <w:rPr>
          <w:color w:val="0070C0"/>
          <w:u w:val="single"/>
        </w:rPr>
        <w:fldChar w:fldCharType="begin"/>
      </w:r>
      <w:r w:rsidR="00C6757B" w:rsidRPr="00C6757B">
        <w:rPr>
          <w:color w:val="0070C0"/>
          <w:u w:val="single"/>
        </w:rPr>
        <w:instrText xml:space="preserve"> REF Java_Image_Scale \h </w:instrText>
      </w:r>
      <w:r w:rsidR="00C6757B">
        <w:rPr>
          <w:color w:val="0070C0"/>
          <w:u w:val="single"/>
        </w:rPr>
        <w:instrText xml:space="preserve"> \* MERGEFORMAT </w:instrText>
      </w:r>
      <w:r w:rsidR="00C6757B" w:rsidRPr="00C6757B">
        <w:rPr>
          <w:color w:val="0070C0"/>
          <w:u w:val="single"/>
        </w:rPr>
      </w:r>
      <w:r w:rsidR="00C6757B" w:rsidRPr="00C6757B">
        <w:rPr>
          <w:color w:val="0070C0"/>
          <w:u w:val="single"/>
        </w:rPr>
        <w:fldChar w:fldCharType="separate"/>
      </w:r>
      <w:r w:rsidR="00C6757B" w:rsidRPr="00C6757B">
        <w:rPr>
          <w:color w:val="0070C0"/>
          <w:u w:val="single"/>
        </w:rPr>
        <w:t>Java Bildskalierung Dokumentation</w:t>
      </w:r>
      <w:r w:rsidR="00C6757B" w:rsidRPr="00C6757B">
        <w:rPr>
          <w:color w:val="0070C0"/>
          <w:u w:val="single"/>
        </w:rPr>
        <w:fldChar w:fldCharType="end"/>
      </w:r>
      <w:r w:rsidR="00C6757B">
        <w:t xml:space="preserve"> </w:t>
      </w:r>
      <w:r>
        <w:t>und Validierungslogiken waren von entscheidender Bedeutung, um die Konsistenz und Qualität der Bildinhalte zu sichern.</w:t>
      </w:r>
    </w:p>
    <w:p w14:paraId="7404B7E5" w14:textId="77777777" w:rsidR="00D20B13" w:rsidRDefault="00D20B13" w:rsidP="00D20B13"/>
    <w:p w14:paraId="740FB025" w14:textId="77777777" w:rsidR="00D20B13" w:rsidRPr="002C2696" w:rsidRDefault="00D20B13" w:rsidP="00D20B13">
      <w:pPr>
        <w:rPr>
          <w:b/>
          <w:bCs/>
        </w:rPr>
      </w:pPr>
      <w:r w:rsidRPr="002C2696">
        <w:rPr>
          <w:b/>
          <w:bCs/>
        </w:rPr>
        <w:t>Varianten der Endpunktgestaltung</w:t>
      </w:r>
    </w:p>
    <w:p w14:paraId="18E56146" w14:textId="12718491" w:rsidR="00D20B13" w:rsidRDefault="00D20B13" w:rsidP="00D20B13">
      <w:r>
        <w:t>In der Informationsphase stie</w:t>
      </w:r>
      <w:r w:rsidR="00427CEC">
        <w:t>ss</w:t>
      </w:r>
      <w:r>
        <w:t xml:space="preserve"> ich auf zwei Varianten zur Gestaltung der Endpunkte für den Bildupload:</w:t>
      </w:r>
    </w:p>
    <w:p w14:paraId="32D16836" w14:textId="77777777" w:rsidR="00D20B13" w:rsidRDefault="00D20B13" w:rsidP="00D20B13"/>
    <w:p w14:paraId="2697B8C9" w14:textId="77777777" w:rsidR="00D20B13" w:rsidRDefault="00D20B13" w:rsidP="00D20B13">
      <w:bookmarkStart w:id="150" w:name="E_modelattribute"/>
      <w:r w:rsidRPr="002C2696">
        <w:rPr>
          <w:b/>
          <w:bCs/>
        </w:rPr>
        <w:t>Variante 1</w:t>
      </w:r>
      <w:bookmarkEnd w:id="150"/>
      <w:r w:rsidRPr="002C2696">
        <w:rPr>
          <w:b/>
          <w:bCs/>
        </w:rPr>
        <w:t>:</w:t>
      </w:r>
      <w:r>
        <w:t xml:space="preserve"> Nutzt @ModelAttribute zur automatischen Zuordnung der eingehenden Daten zu einem DTO.</w:t>
      </w:r>
    </w:p>
    <w:p w14:paraId="2598B057" w14:textId="77777777" w:rsidR="00D20B13" w:rsidRDefault="00D20B13" w:rsidP="00D20B13">
      <w:r w:rsidRPr="002C2696">
        <w:rPr>
          <w:b/>
          <w:bCs/>
        </w:rPr>
        <w:t>Variante 2:</w:t>
      </w:r>
      <w:r>
        <w:t xml:space="preserve"> Verwendet @RequestParam für eine explizite Definition und Verarbeitung der Upload-Parameter.</w:t>
      </w:r>
    </w:p>
    <w:p w14:paraId="7B71CB3C" w14:textId="77777777" w:rsidR="002C2696" w:rsidRDefault="002C2696" w:rsidP="00D20B13"/>
    <w:p w14:paraId="6DB1D1B8" w14:textId="77777777" w:rsidR="00D20B13" w:rsidRDefault="00D20B13" w:rsidP="00D20B13">
      <w:r>
        <w:t>Beide Ansätze bieten spezifische Vorteile hinsichtlich Flexibilität und Strukturierung der Datenübermittlung, was eine fundierte Entscheidungsgrundlage für die Implementierung bildet.</w:t>
      </w:r>
    </w:p>
    <w:p w14:paraId="59C7710F" w14:textId="77777777" w:rsidR="00D20B13" w:rsidRDefault="00D20B13" w:rsidP="00D20B13"/>
    <w:p w14:paraId="1B5FAA74" w14:textId="77777777" w:rsidR="002C2696" w:rsidRDefault="002C2696" w:rsidP="00D20B13"/>
    <w:p w14:paraId="6474D00A" w14:textId="77777777" w:rsidR="002C2696" w:rsidRDefault="002C2696" w:rsidP="00D20B13"/>
    <w:p w14:paraId="116B8905" w14:textId="77777777" w:rsidR="006A1DD9" w:rsidRDefault="006A1DD9" w:rsidP="00D20B13"/>
    <w:p w14:paraId="35E86F32" w14:textId="77777777" w:rsidR="006A1DD9" w:rsidRDefault="006A1DD9" w:rsidP="00D20B13"/>
    <w:p w14:paraId="5E42B395" w14:textId="77777777" w:rsidR="002C2696" w:rsidRDefault="002C2696" w:rsidP="00D20B13"/>
    <w:p w14:paraId="534937F8" w14:textId="77777777" w:rsidR="00D20B13" w:rsidRPr="002C2696" w:rsidRDefault="00D20B13" w:rsidP="00D20B13">
      <w:pPr>
        <w:rPr>
          <w:b/>
          <w:bCs/>
        </w:rPr>
      </w:pPr>
      <w:r w:rsidRPr="002C2696">
        <w:rPr>
          <w:b/>
          <w:bCs/>
        </w:rPr>
        <w:t>Quellen und Recherche</w:t>
      </w:r>
    </w:p>
    <w:p w14:paraId="3AF51809" w14:textId="77777777" w:rsidR="00D20B13" w:rsidRDefault="00D20B13" w:rsidP="00D20B13">
      <w:r>
        <w:t>Die Informationsphase stützte sich auf eine Vielzahl von Ressourcen, darunter:</w:t>
      </w:r>
    </w:p>
    <w:p w14:paraId="67A7DD2B" w14:textId="77777777" w:rsidR="00D20B13" w:rsidRDefault="00D20B13" w:rsidP="00D20B13"/>
    <w:p w14:paraId="2DDCBAE6" w14:textId="05BD0E86" w:rsidR="00D20B13" w:rsidRPr="00885CE2" w:rsidRDefault="00D20B13" w:rsidP="00D20B13">
      <w:pPr>
        <w:rPr>
          <w:color w:val="0070C0"/>
          <w:u w:val="single"/>
        </w:rPr>
      </w:pPr>
      <w:bookmarkStart w:id="151" w:name="Spring_Security_Doku"/>
      <w:r>
        <w:t>Spring Security Dokumentation</w:t>
      </w:r>
      <w:bookmarkEnd w:id="151"/>
      <w:r>
        <w:t xml:space="preserve">: </w:t>
      </w:r>
      <w:hyperlink r:id="rId40" w:history="1">
        <w:r w:rsidR="005C14E0" w:rsidRPr="00885CE2">
          <w:rPr>
            <w:color w:val="0070C0"/>
            <w:u w:val="single"/>
          </w:rPr>
          <w:t>https://docs.spring.io/spring-security/reference/servlet/configuration/java.html</w:t>
        </w:r>
      </w:hyperlink>
    </w:p>
    <w:p w14:paraId="2939FBEA" w14:textId="77777777" w:rsidR="005C14E0" w:rsidRDefault="005C14E0" w:rsidP="00D20B13"/>
    <w:p w14:paraId="07FAE233" w14:textId="62BBF936" w:rsidR="00D20B13" w:rsidRPr="00885CE2" w:rsidRDefault="00D20B13" w:rsidP="00D20B13">
      <w:pPr>
        <w:rPr>
          <w:color w:val="0070C0"/>
          <w:u w:val="single"/>
        </w:rPr>
      </w:pPr>
      <w:bookmarkStart w:id="152" w:name="Spring_File_Upload"/>
      <w:r>
        <w:t xml:space="preserve">Spring </w:t>
      </w:r>
      <w:r w:rsidR="00981111">
        <w:t xml:space="preserve">File </w:t>
      </w:r>
      <w:r>
        <w:t>Upload</w:t>
      </w:r>
      <w:r w:rsidR="00981111">
        <w:t xml:space="preserve"> Dokumentation</w:t>
      </w:r>
      <w:bookmarkEnd w:id="152"/>
      <w:r>
        <w:t xml:space="preserve">: </w:t>
      </w:r>
      <w:hyperlink r:id="rId41" w:history="1">
        <w:r w:rsidR="005C14E0" w:rsidRPr="00885CE2">
          <w:rPr>
            <w:color w:val="0070C0"/>
            <w:u w:val="single"/>
          </w:rPr>
          <w:t>https://www.baeldung.com/spring-boot-thymeleaf-image-upload</w:t>
        </w:r>
      </w:hyperlink>
    </w:p>
    <w:p w14:paraId="64CB46CE" w14:textId="77777777" w:rsidR="005C14E0" w:rsidRDefault="005C14E0" w:rsidP="00D20B13"/>
    <w:p w14:paraId="706C6888" w14:textId="2A884CAB" w:rsidR="005C14E0" w:rsidRPr="00C5065D" w:rsidRDefault="00D20B13" w:rsidP="00D20B13">
      <w:pPr>
        <w:rPr>
          <w:color w:val="0070C0"/>
          <w:u w:val="single"/>
        </w:rPr>
      </w:pPr>
      <w:bookmarkStart w:id="153" w:name="Java_Image_Scale"/>
      <w:r>
        <w:t>Java Bildskalierung</w:t>
      </w:r>
      <w:r w:rsidR="00FF0D79">
        <w:t xml:space="preserve"> Dokumentation</w:t>
      </w:r>
      <w:bookmarkEnd w:id="153"/>
      <w:r>
        <w:t xml:space="preserve">: </w:t>
      </w:r>
      <w:hyperlink r:id="rId42" w:history="1">
        <w:r w:rsidR="00C5065D" w:rsidRPr="00C5065D">
          <w:rPr>
            <w:color w:val="0070C0"/>
            <w:u w:val="single"/>
          </w:rPr>
          <w:t>https://www.baeldung.com/java-resize-image</w:t>
        </w:r>
      </w:hyperlink>
    </w:p>
    <w:p w14:paraId="020BABB9" w14:textId="77777777" w:rsidR="00C5065D" w:rsidRDefault="00C5065D" w:rsidP="00D20B13"/>
    <w:p w14:paraId="10A709ED" w14:textId="77777777" w:rsidR="00D20B13" w:rsidRDefault="00D20B13" w:rsidP="00D20B13">
      <w:r>
        <w:t>Diese Quellen boten wertvolle Einblicke in bewährte Methoden und technische Lösungen.</w:t>
      </w:r>
    </w:p>
    <w:p w14:paraId="73349153" w14:textId="77777777" w:rsidR="00D20B13" w:rsidRDefault="00D20B13" w:rsidP="00D20B13"/>
    <w:p w14:paraId="42B82140" w14:textId="77777777" w:rsidR="00D20B13" w:rsidRPr="00023325" w:rsidRDefault="00D20B13" w:rsidP="00D20B13">
      <w:pPr>
        <w:rPr>
          <w:b/>
          <w:bCs/>
        </w:rPr>
      </w:pPr>
      <w:r w:rsidRPr="00023325">
        <w:rPr>
          <w:b/>
          <w:bCs/>
        </w:rPr>
        <w:t>Zusammenfassung</w:t>
      </w:r>
    </w:p>
    <w:p w14:paraId="799C871F" w14:textId="6152A5A2" w:rsidR="0045250D" w:rsidRDefault="00D20B13" w:rsidP="00D20B13">
      <w:r>
        <w:t>Die gründliche Informationsbeschaffung zu den Kernaspekten der Bildverwaltung hat eine solide Basis für die Entwicklung der Bildverwaltungsfunktionen im "CompAcademy Lernportal" geschaffen. Durch die Bewertung von Sicherheitsaspekten, Bildverarbeitungstechniken und Endpunktgestaltungsvarianten ist es nun möglich, eine Lösung zu implementieren, die sowohl den technischen Anforderungen als auch den Nutzererwartungen entspricht. Die nächste Phase wird die praktische Umsetzung der gesammelten Erkenntnisse umfassen, mit dem Ziel, eine optimierte und sichere Bildverwaltung im Lernportal zu realisieren.</w:t>
      </w:r>
      <w:r w:rsidR="008D4803">
        <w:t xml:space="preserve"> Somit wäre das Arbeitspaket </w:t>
      </w:r>
      <w:r w:rsidR="008D4803" w:rsidRPr="008D4803">
        <w:rPr>
          <w:color w:val="0070C0"/>
          <w:u w:val="single"/>
        </w:rPr>
        <w:fldChar w:fldCharType="begin"/>
      </w:r>
      <w:r w:rsidR="008D4803" w:rsidRPr="008D4803">
        <w:rPr>
          <w:color w:val="0070C0"/>
          <w:u w:val="single"/>
        </w:rPr>
        <w:instrText xml:space="preserve"> REF A06 \h </w:instrText>
      </w:r>
      <w:r w:rsidR="008D4803">
        <w:rPr>
          <w:color w:val="0070C0"/>
          <w:u w:val="single"/>
        </w:rPr>
        <w:instrText xml:space="preserve"> \* MERGEFORMAT </w:instrText>
      </w:r>
      <w:r w:rsidR="008D4803" w:rsidRPr="008D4803">
        <w:rPr>
          <w:color w:val="0070C0"/>
          <w:u w:val="single"/>
        </w:rPr>
      </w:r>
      <w:r w:rsidR="008D4803" w:rsidRPr="008D4803">
        <w:rPr>
          <w:color w:val="0070C0"/>
          <w:u w:val="single"/>
        </w:rPr>
        <w:fldChar w:fldCharType="separate"/>
      </w:r>
      <w:r w:rsidR="008D4803" w:rsidRPr="008D4803">
        <w:rPr>
          <w:color w:val="0070C0"/>
          <w:u w:val="single"/>
        </w:rPr>
        <w:t>06</w:t>
      </w:r>
      <w:r w:rsidR="008D4803" w:rsidRPr="008D4803">
        <w:rPr>
          <w:color w:val="0070C0"/>
          <w:u w:val="single"/>
        </w:rPr>
        <w:fldChar w:fldCharType="end"/>
      </w:r>
      <w:r w:rsidR="008D4803">
        <w:t xml:space="preserve"> erledigt</w:t>
      </w:r>
    </w:p>
    <w:p w14:paraId="31F28BDA" w14:textId="4D7D2318" w:rsidR="00F8468A" w:rsidRDefault="0045250D" w:rsidP="00D20B13">
      <w:r>
        <w:rPr>
          <w:noProof/>
        </w:rPr>
        <w:drawing>
          <wp:anchor distT="0" distB="0" distL="114300" distR="114300" simplePos="0" relativeHeight="251660288" behindDoc="0" locked="0" layoutInCell="1" allowOverlap="1" wp14:anchorId="7E7AF4B4" wp14:editId="42BC8FF3">
            <wp:simplePos x="0" y="0"/>
            <wp:positionH relativeFrom="margin">
              <wp:align>left</wp:align>
            </wp:positionH>
            <wp:positionV relativeFrom="paragraph">
              <wp:posOffset>488757</wp:posOffset>
            </wp:positionV>
            <wp:extent cx="5931535" cy="3490595"/>
            <wp:effectExtent l="0" t="0" r="0" b="0"/>
            <wp:wrapTopAndBottom/>
            <wp:docPr id="3575783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1535" cy="3490595"/>
                    </a:xfrm>
                    <a:prstGeom prst="rect">
                      <a:avLst/>
                    </a:prstGeom>
                    <a:noFill/>
                    <a:ln>
                      <a:noFill/>
                    </a:ln>
                  </pic:spPr>
                </pic:pic>
              </a:graphicData>
            </a:graphic>
          </wp:anchor>
        </w:drawing>
      </w:r>
      <w:r w:rsidR="00945AFD">
        <w:br w:type="page"/>
      </w:r>
    </w:p>
    <w:p w14:paraId="7066B577" w14:textId="0A0F8CBE" w:rsidR="008648FF" w:rsidRPr="00945AFD" w:rsidRDefault="00945AFD" w:rsidP="00945AFD">
      <w:pPr>
        <w:pStyle w:val="berschrift2"/>
      </w:pPr>
      <w:bookmarkStart w:id="154" w:name="_Toc161243324"/>
      <w:r w:rsidRPr="00945AFD">
        <w:lastRenderedPageBreak/>
        <w:t>Phase "</w:t>
      </w:r>
      <w:r>
        <w:t>Planen</w:t>
      </w:r>
      <w:r w:rsidRPr="00945AFD">
        <w:t>"</w:t>
      </w:r>
      <w:bookmarkEnd w:id="154"/>
    </w:p>
    <w:p w14:paraId="53392178" w14:textId="0F645E5E" w:rsidR="00BB04B8" w:rsidRDefault="003F01CC" w:rsidP="00024B59">
      <w:pPr>
        <w:pStyle w:val="berschrift3"/>
      </w:pPr>
      <w:bookmarkStart w:id="155" w:name="_Toc161243325"/>
      <w:r>
        <w:rPr>
          <w:noProof/>
        </w:rPr>
        <w:drawing>
          <wp:anchor distT="0" distB="0" distL="114300" distR="114300" simplePos="0" relativeHeight="251658240" behindDoc="0" locked="0" layoutInCell="1" allowOverlap="1" wp14:anchorId="4624587F" wp14:editId="20CE4395">
            <wp:simplePos x="0" y="0"/>
            <wp:positionH relativeFrom="margin">
              <wp:align>left</wp:align>
            </wp:positionH>
            <wp:positionV relativeFrom="page">
              <wp:posOffset>2066843</wp:posOffset>
            </wp:positionV>
            <wp:extent cx="5923915" cy="4445000"/>
            <wp:effectExtent l="0" t="0" r="635" b="0"/>
            <wp:wrapTopAndBottom/>
            <wp:docPr id="20581571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3915" cy="4445000"/>
                    </a:xfrm>
                    <a:prstGeom prst="rect">
                      <a:avLst/>
                    </a:prstGeom>
                    <a:noFill/>
                    <a:ln>
                      <a:noFill/>
                    </a:ln>
                  </pic:spPr>
                </pic:pic>
              </a:graphicData>
            </a:graphic>
          </wp:anchor>
        </w:drawing>
      </w:r>
      <w:r w:rsidR="00024B59" w:rsidRPr="00024B59">
        <w:t>Ist-Zustand des System</w:t>
      </w:r>
      <w:r w:rsidR="00BB04B8">
        <w:t>s</w:t>
      </w:r>
      <w:bookmarkEnd w:id="155"/>
    </w:p>
    <w:p w14:paraId="1A35116F" w14:textId="3E4F9DC5" w:rsidR="00BB04B8" w:rsidRDefault="00BB04B8" w:rsidP="00BB04B8"/>
    <w:p w14:paraId="03A5C09C" w14:textId="65769967" w:rsidR="00BB04B8" w:rsidRDefault="00BB04B8" w:rsidP="00BB04B8">
      <w:r>
        <w:t>Im "Ist-Zustand des Systems" d</w:t>
      </w:r>
      <w:r w:rsidR="000D1124">
        <w:t xml:space="preserve">er IPA </w:t>
      </w:r>
      <w:r>
        <w:t>zur Erweiterung des "CompAcademy Lernportals" zeigt die initiale Skizze deutlich die bestehende Systemarchitektur und die Kommunikationspfade zwischen den Schlüsselkomponenten. Ein farbcodiertes Schema hilft dabei, die unterschiedlichen Kommunikationsmethoden im System zu veranschaulichen: Blau kennzeichnet die Verwendung von REST-APIs, während Grün für die bereits etablierte Websocket-Kommunikation steht.</w:t>
      </w:r>
    </w:p>
    <w:p w14:paraId="08DACCA9" w14:textId="77777777" w:rsidR="00BB04B8" w:rsidRDefault="00BB04B8" w:rsidP="00BB04B8"/>
    <w:p w14:paraId="4CEA1469" w14:textId="77777777" w:rsidR="00BB04B8" w:rsidRDefault="00BB04B8" w:rsidP="00BB04B8">
      <w:r>
        <w:t>Die Systemstruktur besteht aus mehreren Hauptkomponenten:</w:t>
      </w:r>
    </w:p>
    <w:p w14:paraId="4B1DCFA5" w14:textId="77777777" w:rsidR="00BB04B8" w:rsidRDefault="00BB04B8" w:rsidP="00BB04B8"/>
    <w:p w14:paraId="51B3BC11" w14:textId="77777777" w:rsidR="00BB04B8" w:rsidRDefault="00BB04B8" w:rsidP="000D1124">
      <w:pPr>
        <w:pStyle w:val="Listenabsatz"/>
        <w:numPr>
          <w:ilvl w:val="0"/>
          <w:numId w:val="12"/>
        </w:numPr>
      </w:pPr>
      <w:r>
        <w:t>Client (UI): Entwickelt mit React, stellt diese Komponente eine dynamische Schnittstelle für die Nutzer dar. Durch die Websocket-Kommunikation (grün dargestellt) wird eine direkte und reaktive Verbindung zum Backend hergestellt, was die Aktualität der Daten auf der Benutzeroberfläche gewährleistet.</w:t>
      </w:r>
    </w:p>
    <w:p w14:paraId="7742AAD2" w14:textId="77777777" w:rsidR="00BB04B8" w:rsidRDefault="00BB04B8" w:rsidP="00BB04B8"/>
    <w:p w14:paraId="30C9E465" w14:textId="77777777" w:rsidR="0023778A" w:rsidRDefault="0023778A" w:rsidP="00BB04B8"/>
    <w:p w14:paraId="103BC93C" w14:textId="77777777" w:rsidR="0023778A" w:rsidRDefault="0023778A" w:rsidP="00BB04B8"/>
    <w:p w14:paraId="53A0218A" w14:textId="77777777" w:rsidR="00BB04B8" w:rsidRDefault="00BB04B8" w:rsidP="000D1124">
      <w:pPr>
        <w:pStyle w:val="Listenabsatz"/>
        <w:numPr>
          <w:ilvl w:val="0"/>
          <w:numId w:val="12"/>
        </w:numPr>
      </w:pPr>
      <w:r>
        <w:lastRenderedPageBreak/>
        <w:t>Backend (API): Das Backend, strukturiert um Websockets, nutzt Listener und Responder zusammen mit einem Exchange DTO, um eine effiziente und reaktive Datenverarbeitung sowie -übertragung zu ermöglichen. Diese Architektur unterstützt eine nahtlose Echtzeit-Kommunikation zwischen Client und Server.</w:t>
      </w:r>
    </w:p>
    <w:p w14:paraId="413390A9" w14:textId="77777777" w:rsidR="00BB04B8" w:rsidRDefault="00BB04B8" w:rsidP="00BB04B8"/>
    <w:p w14:paraId="724181F4" w14:textId="4D085CFA" w:rsidR="00BB04B8" w:rsidRDefault="00BB04B8" w:rsidP="000D1124">
      <w:pPr>
        <w:pStyle w:val="Listenabsatz"/>
        <w:numPr>
          <w:ilvl w:val="0"/>
          <w:numId w:val="12"/>
        </w:numPr>
      </w:pPr>
      <w:r>
        <w:t>Datenbank (DB): In der PostgreSQL-Datenbank werden kritische Daten wie Kursinformationen gespeichert. Die enge Integration mit dem Backend ermöglicht eine effiziente Verwaltung und Abfrage dieser Daten.</w:t>
      </w:r>
    </w:p>
    <w:p w14:paraId="56235052" w14:textId="77777777" w:rsidR="00BB04B8" w:rsidRDefault="00BB04B8" w:rsidP="00BB04B8"/>
    <w:p w14:paraId="23CD3C2C" w14:textId="2488EFA7" w:rsidR="00BB04B8" w:rsidRDefault="00BB04B8" w:rsidP="000D1124">
      <w:pPr>
        <w:pStyle w:val="Listenabsatz"/>
        <w:numPr>
          <w:ilvl w:val="0"/>
          <w:numId w:val="12"/>
        </w:numPr>
      </w:pPr>
      <w:r>
        <w:t>LMS: Das externe Learning Management System (LMS) von Umantis AG versorgt das System regelmä</w:t>
      </w:r>
      <w:r w:rsidR="001C53B5">
        <w:t>ss</w:t>
      </w:r>
      <w:r>
        <w:t xml:space="preserve">ig mit den notwendigen Kursdaten. Über einen REST-Endpunkt (in Blau hervorgehoben) werden diese Informationen </w:t>
      </w:r>
      <w:r w:rsidR="009D2800">
        <w:t xml:space="preserve">alle 10 Minuten </w:t>
      </w:r>
      <w:r>
        <w:t>abgerufen, um sie anschlie</w:t>
      </w:r>
      <w:r w:rsidR="001F1B13">
        <w:t>ss</w:t>
      </w:r>
      <w:r>
        <w:t>end im Lernportal zu konvertieren, zu normalisieren und in der Datenbank zu speichern.</w:t>
      </w:r>
    </w:p>
    <w:p w14:paraId="138A2A6C" w14:textId="77777777" w:rsidR="00BB04B8" w:rsidRDefault="00BB04B8" w:rsidP="00BB04B8"/>
    <w:p w14:paraId="595C6FC0" w14:textId="151C0173" w:rsidR="00204882" w:rsidRDefault="00BB04B8" w:rsidP="00BB04B8">
      <w:r>
        <w:t>Die Skizze des "Ist-Zustands des Systems" unterstreicht die zentrale Rolle der Websocket-basierten Backend-Architektur, die eine effektive Verbindung zwischen dem Client, der Datenbank und dem LMS herstellt. Die Verwendung von Farbcodes erleichtert das Verständnis der verschiedenen Kommunikationswege und liefert eine klare Basis für das Gesamtbild der Systemarchitektur.</w:t>
      </w:r>
      <w:r w:rsidR="00594A9A">
        <w:t xml:space="preserve"> Damit wäre das Arbeitspaket </w:t>
      </w:r>
      <w:r w:rsidR="00594A9A" w:rsidRPr="003866B1">
        <w:rPr>
          <w:color w:val="0070C0"/>
          <w:u w:val="single"/>
        </w:rPr>
        <w:fldChar w:fldCharType="begin"/>
      </w:r>
      <w:r w:rsidR="00594A9A" w:rsidRPr="003866B1">
        <w:rPr>
          <w:color w:val="0070C0"/>
          <w:u w:val="single"/>
        </w:rPr>
        <w:instrText xml:space="preserve"> REF A08 \h </w:instrText>
      </w:r>
      <w:r w:rsidR="003866B1">
        <w:rPr>
          <w:color w:val="0070C0"/>
          <w:u w:val="single"/>
        </w:rPr>
        <w:instrText xml:space="preserve"> \* MERGEFORMAT </w:instrText>
      </w:r>
      <w:r w:rsidR="00594A9A" w:rsidRPr="003866B1">
        <w:rPr>
          <w:color w:val="0070C0"/>
          <w:u w:val="single"/>
        </w:rPr>
      </w:r>
      <w:r w:rsidR="00594A9A" w:rsidRPr="003866B1">
        <w:rPr>
          <w:color w:val="0070C0"/>
          <w:u w:val="single"/>
        </w:rPr>
        <w:fldChar w:fldCharType="separate"/>
      </w:r>
      <w:r w:rsidR="00594A9A" w:rsidRPr="003866B1">
        <w:rPr>
          <w:rFonts w:eastAsia="Calibri" w:cstheme="minorHAnsi"/>
          <w:bCs/>
          <w:color w:val="0070C0"/>
          <w:sz w:val="24"/>
          <w:u w:val="single"/>
        </w:rPr>
        <w:t>08</w:t>
      </w:r>
      <w:r w:rsidR="00594A9A" w:rsidRPr="003866B1">
        <w:rPr>
          <w:color w:val="0070C0"/>
          <w:u w:val="single"/>
        </w:rPr>
        <w:fldChar w:fldCharType="end"/>
      </w:r>
      <w:r w:rsidR="00594A9A">
        <w:t xml:space="preserve"> abgehackt.</w:t>
      </w:r>
    </w:p>
    <w:p w14:paraId="617EC436" w14:textId="77777777" w:rsidR="00204882" w:rsidRDefault="00204882">
      <w:r>
        <w:br w:type="page"/>
      </w:r>
    </w:p>
    <w:p w14:paraId="50402587" w14:textId="5515402C" w:rsidR="00204882" w:rsidRDefault="00812D41" w:rsidP="00204882">
      <w:pPr>
        <w:pStyle w:val="berschrift3"/>
      </w:pPr>
      <w:bookmarkStart w:id="156" w:name="_Toc161243326"/>
      <w:r>
        <w:rPr>
          <w:noProof/>
        </w:rPr>
        <w:lastRenderedPageBreak/>
        <w:drawing>
          <wp:anchor distT="0" distB="0" distL="114300" distR="114300" simplePos="0" relativeHeight="251659264" behindDoc="0" locked="0" layoutInCell="1" allowOverlap="1" wp14:anchorId="2F866E09" wp14:editId="2B4BB3FF">
            <wp:simplePos x="0" y="0"/>
            <wp:positionH relativeFrom="margin">
              <wp:align>left</wp:align>
            </wp:positionH>
            <wp:positionV relativeFrom="page">
              <wp:posOffset>1637389</wp:posOffset>
            </wp:positionV>
            <wp:extent cx="5923915" cy="4445000"/>
            <wp:effectExtent l="0" t="0" r="635" b="0"/>
            <wp:wrapTopAndBottom/>
            <wp:docPr id="11402530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3915" cy="4445000"/>
                    </a:xfrm>
                    <a:prstGeom prst="rect">
                      <a:avLst/>
                    </a:prstGeom>
                    <a:noFill/>
                    <a:ln>
                      <a:noFill/>
                    </a:ln>
                  </pic:spPr>
                </pic:pic>
              </a:graphicData>
            </a:graphic>
          </wp:anchor>
        </w:drawing>
      </w:r>
      <w:r w:rsidR="00204882">
        <w:t>Soll</w:t>
      </w:r>
      <w:r w:rsidR="00204882" w:rsidRPr="00204882">
        <w:t>-Zustand des Systems</w:t>
      </w:r>
      <w:bookmarkEnd w:id="156"/>
      <w:r w:rsidR="00204882" w:rsidRPr="00204882">
        <w:t xml:space="preserve"> </w:t>
      </w:r>
    </w:p>
    <w:p w14:paraId="382880F8" w14:textId="77777777" w:rsidR="00812D41" w:rsidRDefault="00812D41" w:rsidP="00812D41"/>
    <w:p w14:paraId="0C4E675B" w14:textId="2668F6C5" w:rsidR="00812D41" w:rsidRDefault="00812D41" w:rsidP="00812D41">
      <w:r>
        <w:t>Im "Soll-Zustand des Systems" für der IPA zur Erweiterung des "CompAcademy Lernportals" zeigt die aktualisierte Skizze die geplanten Neuerungen und Erweiterungen, die während dieser IPA implementiert werden sollen</w:t>
      </w:r>
      <w:r w:rsidR="00594A9A">
        <w:t xml:space="preserve"> wie im Arbeitspaket </w:t>
      </w:r>
      <w:r w:rsidR="00594A9A" w:rsidRPr="003866B1">
        <w:rPr>
          <w:color w:val="0070C0"/>
          <w:u w:val="single"/>
        </w:rPr>
        <w:fldChar w:fldCharType="begin"/>
      </w:r>
      <w:r w:rsidR="00594A9A" w:rsidRPr="003866B1">
        <w:rPr>
          <w:color w:val="0070C0"/>
          <w:u w:val="single"/>
        </w:rPr>
        <w:instrText xml:space="preserve"> REF A09 \h </w:instrText>
      </w:r>
      <w:r w:rsidR="003866B1">
        <w:rPr>
          <w:color w:val="0070C0"/>
          <w:u w:val="single"/>
        </w:rPr>
        <w:instrText xml:space="preserve"> \* MERGEFORMAT </w:instrText>
      </w:r>
      <w:r w:rsidR="00594A9A" w:rsidRPr="003866B1">
        <w:rPr>
          <w:color w:val="0070C0"/>
          <w:u w:val="single"/>
        </w:rPr>
      </w:r>
      <w:r w:rsidR="00594A9A" w:rsidRPr="003866B1">
        <w:rPr>
          <w:color w:val="0070C0"/>
          <w:u w:val="single"/>
        </w:rPr>
        <w:fldChar w:fldCharType="separate"/>
      </w:r>
      <w:r w:rsidR="00594A9A" w:rsidRPr="003866B1">
        <w:rPr>
          <w:color w:val="0070C0"/>
          <w:u w:val="single"/>
        </w:rPr>
        <w:t>09</w:t>
      </w:r>
      <w:r w:rsidR="00594A9A" w:rsidRPr="003866B1">
        <w:rPr>
          <w:color w:val="0070C0"/>
          <w:u w:val="single"/>
        </w:rPr>
        <w:fldChar w:fldCharType="end"/>
      </w:r>
      <w:r w:rsidR="00594A9A">
        <w:t xml:space="preserve"> verlangt</w:t>
      </w:r>
      <w:r>
        <w:t>. Die Skizze nutzt ein farbcodiertes Schema, in dem die neu hinzukommenden Features in Rot hervorgehoben sind, um einen klaren Überblick über die geplanten Änderungen zu geben. Diese Neuerungen umfassen:</w:t>
      </w:r>
    </w:p>
    <w:p w14:paraId="36DFC3B5" w14:textId="77777777" w:rsidR="00812D41" w:rsidRDefault="00812D41" w:rsidP="00812D41"/>
    <w:p w14:paraId="4163D2B1" w14:textId="77777777" w:rsidR="00812D41" w:rsidRDefault="00812D41" w:rsidP="00E42C9B">
      <w:pPr>
        <w:pStyle w:val="Listenabsatz"/>
        <w:numPr>
          <w:ilvl w:val="0"/>
          <w:numId w:val="13"/>
        </w:numPr>
      </w:pPr>
      <w:r>
        <w:t>Benutzerverwaltung (Person): Eine neue Komponente zur Verwaltung der Benutzerdaten, die es ermöglicht, Benutzerprofile effizient zu erstellen, zu bearbeiten und zu verwalten.</w:t>
      </w:r>
    </w:p>
    <w:p w14:paraId="2D96A545" w14:textId="77777777" w:rsidR="00812D41" w:rsidRDefault="00812D41" w:rsidP="00812D41"/>
    <w:p w14:paraId="074F2129" w14:textId="77777777" w:rsidR="00812D41" w:rsidRDefault="00812D41" w:rsidP="00E42C9B">
      <w:pPr>
        <w:pStyle w:val="Listenabsatz"/>
        <w:numPr>
          <w:ilvl w:val="0"/>
          <w:numId w:val="13"/>
        </w:numPr>
      </w:pPr>
      <w:r>
        <w:t>Authentikation und Sessionhandling (Session): Diese Funktionalität soll ein sicheres Login-Verfahren und eine effiziente Verwaltung von Benutzersitzungen gewährleisten. Sie ist essenziell für die Sicherheit und Personalisierung des Nutzererlebnisses.</w:t>
      </w:r>
    </w:p>
    <w:p w14:paraId="01B7D440" w14:textId="77777777" w:rsidR="00812D41" w:rsidRDefault="00812D41" w:rsidP="00812D41"/>
    <w:p w14:paraId="04565121" w14:textId="77777777" w:rsidR="00812D41" w:rsidRDefault="00812D41" w:rsidP="00E42C9B">
      <w:pPr>
        <w:pStyle w:val="Listenabsatz"/>
        <w:numPr>
          <w:ilvl w:val="0"/>
          <w:numId w:val="13"/>
        </w:numPr>
      </w:pPr>
      <w:r>
        <w:t xml:space="preserve">Anzeige von Fehlern (Transformation): Eine wichtige Erweiterung zur Visualisierung von Fehlern, die während der Datenkonvertierung und -normalisierung auftreten können. Dies </w:t>
      </w:r>
      <w:proofErr w:type="gramStart"/>
      <w:r>
        <w:t>ermöglicht</w:t>
      </w:r>
      <w:proofErr w:type="gramEnd"/>
      <w:r>
        <w:t xml:space="preserve"> eine schnellere Identifizierung und Behebung von Problemen.</w:t>
      </w:r>
    </w:p>
    <w:p w14:paraId="7E73031A" w14:textId="77777777" w:rsidR="00812D41" w:rsidRDefault="00812D41" w:rsidP="00812D41"/>
    <w:p w14:paraId="1D4B0269" w14:textId="68E9E812" w:rsidR="00812D41" w:rsidRDefault="00812D41" w:rsidP="00E42C9B">
      <w:pPr>
        <w:pStyle w:val="Listenabsatz"/>
        <w:numPr>
          <w:ilvl w:val="0"/>
          <w:numId w:val="13"/>
        </w:numPr>
      </w:pPr>
      <w:r>
        <w:lastRenderedPageBreak/>
        <w:t>Imports (Datum des Imports und Status): Die Implementierung einer Übersicht über die Importvorgänge, einschlie</w:t>
      </w:r>
      <w:r w:rsidR="004451DD">
        <w:t>ss</w:t>
      </w:r>
      <w:r>
        <w:t>lich Zeitpunkt und Status, bietet Transparenz und Kontrolle über den Datenimport aus dem LMS.</w:t>
      </w:r>
    </w:p>
    <w:p w14:paraId="61A83828" w14:textId="77777777" w:rsidR="00812D41" w:rsidRDefault="00812D41" w:rsidP="00812D41"/>
    <w:p w14:paraId="0D7F3159" w14:textId="77777777" w:rsidR="00812D41" w:rsidRDefault="00812D41" w:rsidP="00E42C9B">
      <w:pPr>
        <w:pStyle w:val="Listenabsatz"/>
        <w:numPr>
          <w:ilvl w:val="0"/>
          <w:numId w:val="13"/>
        </w:numPr>
      </w:pPr>
      <w:r>
        <w:t>Bilderverwaltung (Image): Um die Kursangebote visuell ansprechender zu gestalten, wird eine vollständige Bilderverwaltung eingeführt. Diese Komponente wird über REST-Endpunkte angesprochen, um eine effiziente Verarbeitung und Darstellung von Bildern zu ermöglichen, getrennt von der Textlastigen Kommunikation via Websockets.</w:t>
      </w:r>
    </w:p>
    <w:p w14:paraId="6394DC80" w14:textId="77777777" w:rsidR="00812D41" w:rsidRDefault="00812D41" w:rsidP="00812D41"/>
    <w:p w14:paraId="74A07817" w14:textId="3483BCDB" w:rsidR="00812D41" w:rsidRDefault="00E42C9B" w:rsidP="00812D41">
      <w:r w:rsidRPr="00E42C9B">
        <w:t xml:space="preserve">Die Entscheidung, für die Bilderverwaltung auf REST-Endpunkte zu setzen, gründet sich nicht nur auf die technische Notwendigkeit, die Ladezeiten für Bilder zu optimieren und eine unabhängige Handhabung von Bild- und Textinhalten zu ermöglichen, sondern folgt auch explizit den Vorgaben der </w:t>
      </w:r>
      <w:r w:rsidR="00FE447F" w:rsidRPr="00E42C9B">
        <w:t>Aufgabenstellung</w:t>
      </w:r>
      <w:r w:rsidR="00FE447F">
        <w:t xml:space="preserve"> (</w:t>
      </w:r>
      <w:r w:rsidR="00FE447F" w:rsidRPr="002A1B8C">
        <w:rPr>
          <w:color w:val="0070C0"/>
          <w:u w:val="single"/>
        </w:rPr>
        <w:fldChar w:fldCharType="begin"/>
      </w:r>
      <w:r w:rsidR="00FE447F" w:rsidRPr="002A1B8C">
        <w:rPr>
          <w:color w:val="0070C0"/>
          <w:u w:val="single"/>
        </w:rPr>
        <w:instrText xml:space="preserve"> REF rest \h </w:instrText>
      </w:r>
      <w:r w:rsidR="002A1B8C">
        <w:rPr>
          <w:color w:val="0070C0"/>
          <w:u w:val="single"/>
        </w:rPr>
        <w:instrText xml:space="preserve"> \* MERGEFORMAT </w:instrText>
      </w:r>
      <w:r w:rsidR="00FE447F" w:rsidRPr="002A1B8C">
        <w:rPr>
          <w:color w:val="0070C0"/>
          <w:u w:val="single"/>
        </w:rPr>
      </w:r>
      <w:r w:rsidR="00FE447F" w:rsidRPr="002A1B8C">
        <w:rPr>
          <w:color w:val="0070C0"/>
          <w:u w:val="single"/>
        </w:rPr>
        <w:fldChar w:fldCharType="separate"/>
      </w:r>
      <w:r w:rsidR="00FE447F" w:rsidRPr="002A1B8C">
        <w:rPr>
          <w:color w:val="0070C0"/>
          <w:u w:val="single"/>
        </w:rPr>
        <w:t>Bilder werden über eine REST-Schnittstelle angefragt, hochgeladen, angepasst und gelöscht.</w:t>
      </w:r>
      <w:r w:rsidR="00FE447F" w:rsidRPr="002A1B8C">
        <w:rPr>
          <w:color w:val="0070C0"/>
          <w:u w:val="single"/>
        </w:rPr>
        <w:fldChar w:fldCharType="end"/>
      </w:r>
      <w:r w:rsidR="00FE447F">
        <w:t>)</w:t>
      </w:r>
      <w:r w:rsidRPr="00E42C9B">
        <w:t xml:space="preserve">. Dieser Ansatz erlaubt es, Bilder effizient und getrennt vom textbasierten Inhalt zu laden, was einen erheblichen Beitrag zur Performancesteigerung und Verbesserung der Benutzerfreundlichkeit des Lernportals leistet. Die klare Trennung von Bild- und Textdaten durch die Nutzung von REST-Endpunkten für die Bilderverwaltung entspricht somit nicht nur den technischen Bestrebungen nach einer optimierten Nutzererfahrung, sondern erfüllt auch die spezifischen Anforderungen, die in der </w:t>
      </w:r>
      <w:r w:rsidR="00A201C2" w:rsidRPr="00BB667C">
        <w:rPr>
          <w:color w:val="0070C0"/>
          <w:u w:val="single"/>
        </w:rPr>
        <w:fldChar w:fldCharType="begin"/>
      </w:r>
      <w:r w:rsidR="00A201C2" w:rsidRPr="00BB667C">
        <w:rPr>
          <w:color w:val="0070C0"/>
          <w:u w:val="single"/>
        </w:rPr>
        <w:instrText xml:space="preserve"> REF aufgabenstellung \h </w:instrText>
      </w:r>
      <w:r w:rsidR="00A201C2">
        <w:rPr>
          <w:color w:val="0070C0"/>
          <w:u w:val="single"/>
        </w:rPr>
        <w:instrText xml:space="preserve"> \* MERGEFORMAT </w:instrText>
      </w:r>
      <w:r w:rsidR="00A201C2" w:rsidRPr="00BB667C">
        <w:rPr>
          <w:color w:val="0070C0"/>
          <w:u w:val="single"/>
        </w:rPr>
      </w:r>
      <w:r w:rsidR="00A201C2" w:rsidRPr="00BB667C">
        <w:rPr>
          <w:color w:val="0070C0"/>
          <w:u w:val="single"/>
        </w:rPr>
        <w:fldChar w:fldCharType="separate"/>
      </w:r>
      <w:r w:rsidR="00A201C2" w:rsidRPr="00BB667C">
        <w:rPr>
          <w:color w:val="0070C0"/>
          <w:u w:val="single"/>
        </w:rPr>
        <w:t>Aufgabenstellung</w:t>
      </w:r>
      <w:r w:rsidR="00A201C2" w:rsidRPr="00BB667C">
        <w:rPr>
          <w:color w:val="0070C0"/>
          <w:u w:val="single"/>
        </w:rPr>
        <w:fldChar w:fldCharType="end"/>
      </w:r>
      <w:r w:rsidRPr="00E42C9B">
        <w:t xml:space="preserve"> für dieses Projekt festgelegt wurden.</w:t>
      </w:r>
    </w:p>
    <w:p w14:paraId="34B27F81" w14:textId="77777777" w:rsidR="00E42C9B" w:rsidRDefault="00E42C9B" w:rsidP="00812D41"/>
    <w:p w14:paraId="17AFA9DC" w14:textId="77777777" w:rsidR="00945AFD" w:rsidRDefault="00812D41" w:rsidP="00812D41">
      <w:r>
        <w:t xml:space="preserve">Durch diese Erweiterungen wird das Lernportal nicht nur um wichtige Funktionen reicher, sondern auch in Bezug auf Sicherheit, Benutzerfreundlichkeit und Effizienz deutlich verbessert. Die Integration neuer Features im "Soll-Zustand des Systems" markiert einen entscheidenden Schritt vorwärts in der Entwicklung des "CompAcademy Lernportals", um den Anforderungen und Erwartungen der Nutzer gerecht zu werden und die Verwaltung von Kursangeboten innerhalb der Competec-Gruppe zu optimieren. </w:t>
      </w:r>
    </w:p>
    <w:p w14:paraId="23A5F522" w14:textId="77777777" w:rsidR="00945AFD" w:rsidRDefault="00945AFD" w:rsidP="00812D41"/>
    <w:p w14:paraId="633B8F74" w14:textId="77777777" w:rsidR="00945AFD" w:rsidRDefault="00945AFD">
      <w:r>
        <w:br w:type="page"/>
      </w:r>
    </w:p>
    <w:p w14:paraId="4EE9D3BF" w14:textId="4FA8BB63" w:rsidR="00C32657" w:rsidRDefault="00C32657" w:rsidP="00C32657">
      <w:pPr>
        <w:pStyle w:val="berschrift3"/>
      </w:pPr>
      <w:bookmarkStart w:id="157" w:name="_Toc161243327"/>
      <w:r>
        <w:lastRenderedPageBreak/>
        <w:t>Datenbankmodell</w:t>
      </w:r>
      <w:bookmarkEnd w:id="157"/>
    </w:p>
    <w:p w14:paraId="4961253C" w14:textId="1729A9BF" w:rsidR="0080637B" w:rsidRPr="0080637B" w:rsidRDefault="002D657D" w:rsidP="0080637B">
      <w:r>
        <w:rPr>
          <w:noProof/>
        </w:rPr>
        <w:drawing>
          <wp:anchor distT="0" distB="0" distL="114300" distR="114300" simplePos="0" relativeHeight="251661312" behindDoc="0" locked="0" layoutInCell="1" allowOverlap="1" wp14:anchorId="05B92F0B" wp14:editId="690B8AC2">
            <wp:simplePos x="0" y="0"/>
            <wp:positionH relativeFrom="margin">
              <wp:posOffset>-22860</wp:posOffset>
            </wp:positionH>
            <wp:positionV relativeFrom="page">
              <wp:posOffset>1868170</wp:posOffset>
            </wp:positionV>
            <wp:extent cx="6078855" cy="4078605"/>
            <wp:effectExtent l="0" t="0" r="0" b="0"/>
            <wp:wrapTopAndBottom/>
            <wp:docPr id="69559220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l="5623" r="5222"/>
                    <a:stretch/>
                  </pic:blipFill>
                  <pic:spPr bwMode="auto">
                    <a:xfrm>
                      <a:off x="0" y="0"/>
                      <a:ext cx="6078855" cy="4078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KlassischeTabelle"/>
        <w:tblW w:w="9493" w:type="dxa"/>
        <w:tblLook w:val="04A0" w:firstRow="1" w:lastRow="0" w:firstColumn="1" w:lastColumn="0" w:noHBand="0" w:noVBand="1"/>
      </w:tblPr>
      <w:tblGrid>
        <w:gridCol w:w="1696"/>
        <w:gridCol w:w="7797"/>
      </w:tblGrid>
      <w:tr w:rsidR="00C32657" w14:paraId="7B2D810C" w14:textId="77777777" w:rsidTr="002D65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3486FF" w:themeFill="accent2" w:themeFillTint="99"/>
          </w:tcPr>
          <w:p w14:paraId="75C66246" w14:textId="260E4A96" w:rsidR="00C32657" w:rsidRDefault="00C32657" w:rsidP="00C32657">
            <w:pPr>
              <w:pStyle w:val="berschrift3"/>
            </w:pPr>
          </w:p>
        </w:tc>
        <w:tc>
          <w:tcPr>
            <w:tcW w:w="7797" w:type="dxa"/>
          </w:tcPr>
          <w:p w14:paraId="56B50FD7" w14:textId="680351D2" w:rsidR="00C32657" w:rsidRPr="000D72B0" w:rsidRDefault="000D72B0" w:rsidP="000D72B0">
            <w:pPr>
              <w:cnfStyle w:val="100000000000" w:firstRow="1" w:lastRow="0" w:firstColumn="0" w:lastColumn="0" w:oddVBand="0" w:evenVBand="0" w:oddHBand="0" w:evenHBand="0" w:firstRowFirstColumn="0" w:firstRowLastColumn="0" w:lastRowFirstColumn="0" w:lastRowLastColumn="0"/>
              <w:rPr>
                <w:rStyle w:val="Fett"/>
              </w:rPr>
            </w:pPr>
            <w:r w:rsidRPr="000D72B0">
              <w:rPr>
                <w:rStyle w:val="Fett"/>
              </w:rPr>
              <w:t>Bestehende Tabellen (vor der IPA)</w:t>
            </w:r>
          </w:p>
        </w:tc>
      </w:tr>
      <w:tr w:rsidR="00C32657" w14:paraId="0DE95987" w14:textId="77777777" w:rsidTr="002D657D">
        <w:tc>
          <w:tcPr>
            <w:cnfStyle w:val="001000000000" w:firstRow="0" w:lastRow="0" w:firstColumn="1" w:lastColumn="0" w:oddVBand="0" w:evenVBand="0" w:oddHBand="0" w:evenHBand="0" w:firstRowFirstColumn="0" w:firstRowLastColumn="0" w:lastRowFirstColumn="0" w:lastRowLastColumn="0"/>
            <w:tcW w:w="1696" w:type="dxa"/>
            <w:shd w:val="clear" w:color="auto" w:fill="00B050"/>
          </w:tcPr>
          <w:p w14:paraId="1BBC9050" w14:textId="77777777" w:rsidR="00C32657" w:rsidRDefault="00C32657" w:rsidP="00C32657">
            <w:pPr>
              <w:pStyle w:val="berschrift3"/>
            </w:pPr>
          </w:p>
        </w:tc>
        <w:tc>
          <w:tcPr>
            <w:tcW w:w="7797" w:type="dxa"/>
          </w:tcPr>
          <w:p w14:paraId="2BF916B8" w14:textId="3DB5C904" w:rsidR="00C32657" w:rsidRPr="000D72B0" w:rsidRDefault="000D72B0" w:rsidP="000D72B0">
            <w:pPr>
              <w:cnfStyle w:val="000000000000" w:firstRow="0" w:lastRow="0" w:firstColumn="0" w:lastColumn="0" w:oddVBand="0" w:evenVBand="0" w:oddHBand="0" w:evenHBand="0" w:firstRowFirstColumn="0" w:firstRowLastColumn="0" w:lastRowFirstColumn="0" w:lastRowLastColumn="0"/>
              <w:rPr>
                <w:rStyle w:val="Fett"/>
              </w:rPr>
            </w:pPr>
            <w:r w:rsidRPr="000D72B0">
              <w:rPr>
                <w:rStyle w:val="Fett"/>
              </w:rPr>
              <w:t>Neue Tabellen (während der IPA hinzugefügt)</w:t>
            </w:r>
          </w:p>
        </w:tc>
      </w:tr>
    </w:tbl>
    <w:p w14:paraId="76A4B897" w14:textId="77777777" w:rsidR="0080637B" w:rsidRDefault="0080637B" w:rsidP="0080637B"/>
    <w:p w14:paraId="4B147529" w14:textId="14E41D77" w:rsidR="0080637B" w:rsidRDefault="004B1455" w:rsidP="0080637B">
      <w:r>
        <w:t xml:space="preserve">Zum Arbeitspaket </w:t>
      </w:r>
      <w:r w:rsidRPr="004B1455">
        <w:rPr>
          <w:color w:val="0070C0"/>
          <w:u w:val="single"/>
        </w:rPr>
        <w:fldChar w:fldCharType="begin"/>
      </w:r>
      <w:r w:rsidRPr="004B1455">
        <w:rPr>
          <w:color w:val="0070C0"/>
          <w:u w:val="single"/>
        </w:rPr>
        <w:instrText xml:space="preserve"> REF A10 \h </w:instrText>
      </w:r>
      <w:r>
        <w:rPr>
          <w:color w:val="0070C0"/>
          <w:u w:val="single"/>
        </w:rPr>
        <w:instrText xml:space="preserve"> \* MERGEFORMAT </w:instrText>
      </w:r>
      <w:r w:rsidRPr="004B1455">
        <w:rPr>
          <w:color w:val="0070C0"/>
          <w:u w:val="single"/>
        </w:rPr>
      </w:r>
      <w:r w:rsidRPr="004B1455">
        <w:rPr>
          <w:color w:val="0070C0"/>
          <w:u w:val="single"/>
        </w:rPr>
        <w:fldChar w:fldCharType="separate"/>
      </w:r>
      <w:r w:rsidRPr="004B1455">
        <w:rPr>
          <w:color w:val="0070C0"/>
          <w:u w:val="single"/>
        </w:rPr>
        <w:t>10</w:t>
      </w:r>
      <w:r w:rsidRPr="004B1455">
        <w:rPr>
          <w:color w:val="0070C0"/>
          <w:u w:val="single"/>
        </w:rPr>
        <w:fldChar w:fldCharType="end"/>
      </w:r>
      <w:r>
        <w:t xml:space="preserve"> und </w:t>
      </w:r>
      <w:r w:rsidR="006B216D">
        <w:t>zu</w:t>
      </w:r>
      <w:r w:rsidR="0080637B">
        <w:t xml:space="preserve"> der Planung meiner IPA zur Erweiterung des "CompAcademy Lernportals" habe ich ein detailliertes Datenbankmodell entworfen, das die Kernstrukturen und die neu einzuführenden Elemente klar darstellt. Durch ein farbcodiertes Schema werden die bereits existierenden Bestandteile (in Blau) und die im Zuge der IPA hinzugefügten Erweiterungen (in Grün) unterschieden. Dieser Ansatz gewährleistet eine sofortige visuelle Unterscheidung und erleichtert das Verständnis der Datenbankarchitektur.</w:t>
      </w:r>
    </w:p>
    <w:p w14:paraId="6D210D83" w14:textId="77777777" w:rsidR="00584D91" w:rsidRDefault="00584D91" w:rsidP="0080637B"/>
    <w:p w14:paraId="6ADF8773" w14:textId="77777777" w:rsidR="0080637B" w:rsidRPr="00584D91" w:rsidRDefault="0080637B" w:rsidP="0080637B">
      <w:pPr>
        <w:rPr>
          <w:b/>
          <w:bCs/>
        </w:rPr>
      </w:pPr>
      <w:r w:rsidRPr="00584D91">
        <w:rPr>
          <w:b/>
          <w:bCs/>
        </w:rPr>
        <w:t>Bestehende Strukturen und Beziehungen</w:t>
      </w:r>
    </w:p>
    <w:p w14:paraId="1C5C33A7" w14:textId="77777777" w:rsidR="0080637B" w:rsidRDefault="0080637B" w:rsidP="0080637B">
      <w:r>
        <w:t>Das Modell zeigt die bestehenden Tabellen wie Event, Event_Subcategory, Event_Speaker, Event_Event_Speaker und Search, die die Basis des Lernportals bilden. Die Event-Tabelle, mit einer Selbstbeziehung über das Feld parent_id, ermöglicht die Abbildung von Event-Hierarchien. Diese Struktur stellt sicher, dass Haupt- und Unter-Events effizient verwaltet werden können.</w:t>
      </w:r>
    </w:p>
    <w:p w14:paraId="18363E4D" w14:textId="77777777" w:rsidR="0080637B" w:rsidRDefault="0080637B" w:rsidP="0080637B"/>
    <w:p w14:paraId="39650BC0" w14:textId="77777777" w:rsidR="00C031AB" w:rsidRDefault="00C031AB" w:rsidP="0080637B"/>
    <w:p w14:paraId="7400BF06" w14:textId="77777777" w:rsidR="0080637B" w:rsidRPr="00584D91" w:rsidRDefault="0080637B" w:rsidP="0080637B">
      <w:pPr>
        <w:rPr>
          <w:b/>
          <w:bCs/>
        </w:rPr>
      </w:pPr>
      <w:r w:rsidRPr="00584D91">
        <w:rPr>
          <w:b/>
          <w:bCs/>
        </w:rPr>
        <w:lastRenderedPageBreak/>
        <w:t>Neue Erweiterungen in der Datenbank</w:t>
      </w:r>
    </w:p>
    <w:p w14:paraId="5BAD4C14" w14:textId="64A33FD4" w:rsidR="0080637B" w:rsidRDefault="00584D91" w:rsidP="0080637B">
      <w:r>
        <w:t>Während</w:t>
      </w:r>
      <w:r w:rsidR="0080637B">
        <w:t xml:space="preserve"> meiner IPA führe ich neue Tabellen ein:</w:t>
      </w:r>
    </w:p>
    <w:p w14:paraId="224C81B2" w14:textId="77777777" w:rsidR="0080637B" w:rsidRDefault="0080637B" w:rsidP="0080637B"/>
    <w:p w14:paraId="6C1848C0" w14:textId="77777777" w:rsidR="0080637B" w:rsidRDefault="0080637B" w:rsidP="00952D53">
      <w:pPr>
        <w:pStyle w:val="Listenabsatz"/>
        <w:numPr>
          <w:ilvl w:val="0"/>
          <w:numId w:val="14"/>
        </w:numPr>
      </w:pPr>
      <w:r w:rsidRPr="00952D53">
        <w:rPr>
          <w:b/>
          <w:bCs/>
        </w:rPr>
        <w:t>Person:</w:t>
      </w:r>
      <w:r>
        <w:t xml:space="preserve"> Für die erweiterte Benutzerverwaltung, die die Grundlage für personalisierte Nutzererfahrungen im Lernportal schafft.</w:t>
      </w:r>
    </w:p>
    <w:p w14:paraId="7AABEBB4" w14:textId="77777777" w:rsidR="0080637B" w:rsidRDefault="0080637B" w:rsidP="00952D53">
      <w:pPr>
        <w:pStyle w:val="Listenabsatz"/>
        <w:numPr>
          <w:ilvl w:val="0"/>
          <w:numId w:val="14"/>
        </w:numPr>
      </w:pPr>
      <w:r w:rsidRPr="00952D53">
        <w:rPr>
          <w:b/>
          <w:bCs/>
        </w:rPr>
        <w:t>Person_Session:</w:t>
      </w:r>
      <w:r>
        <w:t xml:space="preserve"> Unterstützt das neue Session-Handling, das für die Authentifizierung und Sessionverwaltung unerlässlich ist.</w:t>
      </w:r>
    </w:p>
    <w:p w14:paraId="307E3F45" w14:textId="77777777" w:rsidR="0080637B" w:rsidRDefault="0080637B" w:rsidP="00952D53">
      <w:pPr>
        <w:pStyle w:val="Listenabsatz"/>
        <w:numPr>
          <w:ilvl w:val="0"/>
          <w:numId w:val="14"/>
        </w:numPr>
      </w:pPr>
      <w:r w:rsidRPr="00952D53">
        <w:rPr>
          <w:b/>
          <w:bCs/>
        </w:rPr>
        <w:t>Image:</w:t>
      </w:r>
      <w:r>
        <w:t xml:space="preserve"> Ermöglicht das Hinzufügen von Bildern zu Kursen, was die Attraktivität der Kursangebote steigert.</w:t>
      </w:r>
    </w:p>
    <w:p w14:paraId="764DFCAD" w14:textId="77777777" w:rsidR="0080637B" w:rsidRDefault="0080637B" w:rsidP="00952D53">
      <w:pPr>
        <w:pStyle w:val="Listenabsatz"/>
        <w:numPr>
          <w:ilvl w:val="0"/>
          <w:numId w:val="14"/>
        </w:numPr>
      </w:pPr>
      <w:r w:rsidRPr="00952D53">
        <w:rPr>
          <w:b/>
          <w:bCs/>
        </w:rPr>
        <w:t>Event_Transformation und Event_Import:</w:t>
      </w:r>
      <w:r>
        <w:t xml:space="preserve"> Diese Tabellen dienen der Überwachung und Verwaltung von Datenimport- und Transformationsprozessen, was eine detaillierte Fehleranalyse und -behandlung ermöglicht.</w:t>
      </w:r>
    </w:p>
    <w:p w14:paraId="16FCD369" w14:textId="77777777" w:rsidR="00D60010" w:rsidRDefault="00D60010" w:rsidP="00D60010"/>
    <w:p w14:paraId="7887E03D" w14:textId="28D55EDF" w:rsidR="00952D53" w:rsidRDefault="00D60010" w:rsidP="0080637B">
      <w:r w:rsidRPr="00D60010">
        <w:rPr>
          <w:b/>
          <w:bCs/>
        </w:rPr>
        <w:t>Seperate Image Tabelle:</w:t>
      </w:r>
      <w:r>
        <w:br/>
      </w:r>
      <w:r w:rsidRPr="00D60010">
        <w:t>Die Entscheidung, eine separate Tabelle für Bilder zu erstellen, ergibt sich aus der Notwendigkeit, die Konsistenz und Integrität der Kursdaten zu wahren. Da die Tabellen für Events, Event-Speaker und Event-Subkategorien bei jedem Importvorgang geleert und neu befüllt werden, besteht das Risiko, dass zugehörige Bilder verloren gehen, wenn sie in denselben Tabellen gespeichert würden. Durch die Speicherung von Bildern in einer eigenständigen Tabelle wird sichergestellt, dass diese wertvollen Inhalte erhalten bleiben und unabhängig von den regelmä</w:t>
      </w:r>
      <w:r w:rsidR="00AE2320">
        <w:t>ss</w:t>
      </w:r>
      <w:r w:rsidRPr="00D60010">
        <w:t>igen Aktualisierungen der Kursdaten verwaltet werden können. Dieser Ansatz ermöglicht eine dauerhafte Zuordnung von Bildern zu Kursen und trägt somit zur Attraktivität und Nutzerfreundlichkeit des Lernportals bei.</w:t>
      </w:r>
    </w:p>
    <w:p w14:paraId="2B191596" w14:textId="77777777" w:rsidR="00D60010" w:rsidRDefault="00D60010" w:rsidP="0080637B"/>
    <w:p w14:paraId="28E3650C" w14:textId="77777777" w:rsidR="0080637B" w:rsidRPr="00952D53" w:rsidRDefault="0080637B" w:rsidP="0080637B">
      <w:pPr>
        <w:rPr>
          <w:b/>
          <w:bCs/>
        </w:rPr>
      </w:pPr>
      <w:r w:rsidRPr="00952D53">
        <w:rPr>
          <w:b/>
          <w:bCs/>
        </w:rPr>
        <w:t>Selbstbeziehung und Datenbeziehungen</w:t>
      </w:r>
    </w:p>
    <w:p w14:paraId="36A83BED" w14:textId="77777777" w:rsidR="0080637B" w:rsidRDefault="0080637B" w:rsidP="0080637B">
      <w:r>
        <w:t>Ein besonderes Merkmal ist die Selbstbeziehung in der Event-Tabelle, die eine flexible Darstellung von Event-Strukturen erlaubt. Diese Konzeption spiegelt die Komplexität und Dynamik der Eventverwaltung wider und bietet eine solide Basis für die Darstellung von Event-Beziehungen im Lernportal.</w:t>
      </w:r>
    </w:p>
    <w:p w14:paraId="6F0FC045" w14:textId="77777777" w:rsidR="0080637B" w:rsidRDefault="0080637B" w:rsidP="0080637B"/>
    <w:p w14:paraId="4A501AB7" w14:textId="77777777" w:rsidR="0080637B" w:rsidRPr="00952D53" w:rsidRDefault="0080637B" w:rsidP="0080637B">
      <w:pPr>
        <w:rPr>
          <w:b/>
          <w:bCs/>
        </w:rPr>
      </w:pPr>
      <w:r w:rsidRPr="00952D53">
        <w:rPr>
          <w:b/>
          <w:bCs/>
        </w:rPr>
        <w:t>Zusammenfassung</w:t>
      </w:r>
    </w:p>
    <w:p w14:paraId="51C74DE6" w14:textId="481C1F0A" w:rsidR="003413F4" w:rsidRDefault="0080637B" w:rsidP="00BA207E">
      <w:r>
        <w:t>Das entworfene Datenbankmodell bildet eine wesentliche Grundlage für die erfolgreiche Umsetzung meiner IPA. Die klare Unterscheidung zwischen bestehenden und neuen Datenstrukturen durch Farbcodierung verbessert nicht nur die Übersichtlichkeit, sondern erleichtert auch die zukünftige Entwicklung und Erweiterung der Plattform. Die Planung dieses Datenbankmodells ist ein entscheidender Schritt, um die Funktionalität und Benutzerfreundlichkeit des "CompAcademy Lernportals" zu erweitern und zu optimieren. Im weiteren Verlauf meiner IPA wird dieses Modell als Richtlinie für die Entwicklung und Implementierung der Datenbankstruktur dienen.</w:t>
      </w:r>
    </w:p>
    <w:p w14:paraId="4EAC6A98" w14:textId="77777777" w:rsidR="003413F4" w:rsidRDefault="003413F4">
      <w:pPr>
        <w:rPr>
          <w:rFonts w:asciiTheme="majorHAnsi" w:eastAsiaTheme="majorEastAsia" w:hAnsiTheme="majorHAnsi" w:cstheme="majorBidi"/>
          <w:szCs w:val="24"/>
        </w:rPr>
      </w:pPr>
      <w:r>
        <w:br w:type="page"/>
      </w:r>
    </w:p>
    <w:p w14:paraId="67193B2C" w14:textId="795BFD8E" w:rsidR="00927142" w:rsidRDefault="00927142" w:rsidP="00927142">
      <w:pPr>
        <w:pStyle w:val="berschrift3"/>
      </w:pPr>
      <w:bookmarkStart w:id="158" w:name="_Toc161243328"/>
      <w:r w:rsidRPr="00927142">
        <w:lastRenderedPageBreak/>
        <w:t>Tabellenstruktur</w:t>
      </w:r>
      <w:bookmarkEnd w:id="158"/>
    </w:p>
    <w:p w14:paraId="6C8224C4" w14:textId="77777777" w:rsidR="00927142" w:rsidRDefault="00927142" w:rsidP="00927142">
      <w:r>
        <w:t>Im Rahmen meiner IPA zur Erweiterung des "CompAcademy Lernportals" ist die Entwicklung einer robusten Datenbankstruktur von zentraler Bedeutung. Diese Struktur soll nicht nur die spezifischen Anforderungen der drei Teilaufträge erfüllen, sondern auch die Grundlage für zukünftige Erweiterungen bieten. Jede Tabelle folgt einem einheitlichen Schema für Metadaten, das die Nachverfolgbarkeit und Verwaltung der Datensätze erleichtert:</w:t>
      </w:r>
    </w:p>
    <w:p w14:paraId="7953279B" w14:textId="77777777" w:rsidR="00C93BA1" w:rsidRDefault="00C93BA1" w:rsidP="00927142"/>
    <w:p w14:paraId="57C9779A" w14:textId="53A2157B" w:rsidR="00927142" w:rsidRPr="00F57D6E" w:rsidRDefault="00C93BA1" w:rsidP="00927142">
      <w:pPr>
        <w:rPr>
          <w:b/>
          <w:bCs/>
        </w:rPr>
      </w:pPr>
      <w:bookmarkStart w:id="159" w:name="metadaten"/>
      <w:r w:rsidRPr="00C93BA1">
        <w:rPr>
          <w:b/>
          <w:bCs/>
        </w:rPr>
        <w:t>Standardmetadaten</w:t>
      </w:r>
      <w:bookmarkEnd w:id="159"/>
    </w:p>
    <w:p w14:paraId="66FE2749" w14:textId="77777777" w:rsidR="00927142" w:rsidRDefault="00927142" w:rsidP="00927142">
      <w:pPr>
        <w:pStyle w:val="Listenabsatz"/>
        <w:numPr>
          <w:ilvl w:val="0"/>
          <w:numId w:val="15"/>
        </w:numPr>
      </w:pPr>
      <w:r>
        <w:t>date_created: Zeitstempel der Erstellung des Datensatzes.</w:t>
      </w:r>
    </w:p>
    <w:p w14:paraId="3F35FB47" w14:textId="77777777" w:rsidR="00927142" w:rsidRDefault="00927142" w:rsidP="00927142">
      <w:pPr>
        <w:pStyle w:val="Listenabsatz"/>
        <w:numPr>
          <w:ilvl w:val="0"/>
          <w:numId w:val="15"/>
        </w:numPr>
      </w:pPr>
      <w:r>
        <w:t>user_created: Benutzer, der den Datensatz erstellt hat.</w:t>
      </w:r>
    </w:p>
    <w:p w14:paraId="14F5B1E1" w14:textId="77777777" w:rsidR="00927142" w:rsidRDefault="00927142" w:rsidP="00927142">
      <w:pPr>
        <w:pStyle w:val="Listenabsatz"/>
        <w:numPr>
          <w:ilvl w:val="0"/>
          <w:numId w:val="15"/>
        </w:numPr>
      </w:pPr>
      <w:r>
        <w:t>date_modified: Zeitstempel der letzten Änderung des Datensatzes.</w:t>
      </w:r>
    </w:p>
    <w:p w14:paraId="30B5CB79" w14:textId="77777777" w:rsidR="00927142" w:rsidRDefault="00927142" w:rsidP="00927142">
      <w:pPr>
        <w:pStyle w:val="Listenabsatz"/>
        <w:numPr>
          <w:ilvl w:val="0"/>
          <w:numId w:val="15"/>
        </w:numPr>
      </w:pPr>
      <w:r>
        <w:t>user_modified: Benutzer, der den Datensatz zuletzt geändert hat.</w:t>
      </w:r>
    </w:p>
    <w:p w14:paraId="494BA66A" w14:textId="77777777" w:rsidR="00927142" w:rsidRDefault="00927142" w:rsidP="00927142">
      <w:pPr>
        <w:pStyle w:val="Listenabsatz"/>
        <w:numPr>
          <w:ilvl w:val="0"/>
          <w:numId w:val="15"/>
        </w:numPr>
      </w:pPr>
      <w:r>
        <w:t>is_deleted: Markierung, ob der Datensatz als gelöscht betrachtet wird.</w:t>
      </w:r>
    </w:p>
    <w:p w14:paraId="6587A5FB" w14:textId="77777777" w:rsidR="00927142" w:rsidRDefault="00927142" w:rsidP="00927142">
      <w:pPr>
        <w:pStyle w:val="Listenabsatz"/>
      </w:pPr>
    </w:p>
    <w:p w14:paraId="763C18F4" w14:textId="77777777" w:rsidR="00927142" w:rsidRDefault="00927142" w:rsidP="00927142">
      <w:r>
        <w:t>Nachfolgend sind die spezifischen Tabellen und deren Felder beschrieben, die zur Unterstützung der geforderten Funktionalitäten implementiert werden:</w:t>
      </w:r>
    </w:p>
    <w:p w14:paraId="7A9650C8" w14:textId="77777777" w:rsidR="00927142" w:rsidRDefault="00927142" w:rsidP="00927142"/>
    <w:p w14:paraId="73A60A81" w14:textId="721A3951" w:rsidR="00927142" w:rsidRPr="00131ED0" w:rsidRDefault="000E415F" w:rsidP="00927142">
      <w:pPr>
        <w:rPr>
          <w:b/>
          <w:bCs/>
        </w:rPr>
      </w:pPr>
      <w:r w:rsidRPr="00131ED0">
        <w:rPr>
          <w:b/>
          <w:bCs/>
          <w:color w:val="0070C0"/>
          <w:u w:val="single"/>
        </w:rPr>
        <w:fldChar w:fldCharType="begin"/>
      </w:r>
      <w:r w:rsidRPr="00131ED0">
        <w:rPr>
          <w:b/>
          <w:bCs/>
          <w:color w:val="0070C0"/>
          <w:u w:val="single"/>
        </w:rPr>
        <w:instrText xml:space="preserve"> REF TA1 \h  \* MERGEFORMAT </w:instrText>
      </w:r>
      <w:r w:rsidRPr="00131ED0">
        <w:rPr>
          <w:b/>
          <w:bCs/>
          <w:color w:val="0070C0"/>
          <w:u w:val="single"/>
        </w:rPr>
      </w:r>
      <w:r w:rsidRPr="00131ED0">
        <w:rPr>
          <w:b/>
          <w:bCs/>
          <w:color w:val="0070C0"/>
          <w:u w:val="single"/>
        </w:rPr>
        <w:fldChar w:fldCharType="separate"/>
      </w:r>
      <w:r w:rsidRPr="00131ED0">
        <w:rPr>
          <w:b/>
          <w:bCs/>
          <w:color w:val="0070C0"/>
          <w:u w:val="single"/>
        </w:rPr>
        <w:t>Teilauftrag 1</w:t>
      </w:r>
      <w:r w:rsidRPr="00131ED0">
        <w:rPr>
          <w:b/>
          <w:bCs/>
          <w:color w:val="0070C0"/>
          <w:u w:val="single"/>
        </w:rPr>
        <w:fldChar w:fldCharType="end"/>
      </w:r>
      <w:r w:rsidR="00927142" w:rsidRPr="00131ED0">
        <w:rPr>
          <w:b/>
          <w:bCs/>
        </w:rPr>
        <w:t>: Login und Benutzerverwaltung</w:t>
      </w:r>
    </w:p>
    <w:p w14:paraId="19EFE727" w14:textId="369453FA" w:rsidR="00927142" w:rsidRPr="00131ED0" w:rsidRDefault="006657B8" w:rsidP="00927142">
      <w:pPr>
        <w:rPr>
          <w:b/>
          <w:bCs/>
        </w:rPr>
      </w:pPr>
      <w:r w:rsidRPr="006657B8">
        <w:rPr>
          <w:b/>
          <w:bCs/>
        </w:rPr>
        <w:t xml:space="preserve">Tabelle: </w:t>
      </w:r>
      <w:bookmarkStart w:id="160" w:name="p"/>
      <w:r w:rsidRPr="006657B8">
        <w:rPr>
          <w:b/>
          <w:bCs/>
        </w:rPr>
        <w:t>p</w:t>
      </w:r>
      <w:r w:rsidR="00927142" w:rsidRPr="006657B8">
        <w:rPr>
          <w:b/>
          <w:bCs/>
        </w:rPr>
        <w:t>erson</w:t>
      </w:r>
      <w:bookmarkEnd w:id="160"/>
    </w:p>
    <w:p w14:paraId="57FFD92D" w14:textId="77777777" w:rsidR="00C53E8E" w:rsidRDefault="00C53E8E" w:rsidP="00C53E8E">
      <w:pPr>
        <w:pStyle w:val="Listenabsatz"/>
        <w:numPr>
          <w:ilvl w:val="0"/>
          <w:numId w:val="20"/>
        </w:numPr>
      </w:pPr>
      <w:r>
        <w:t>id (UUID): Eindeutiger Identifikator für jede Person.</w:t>
      </w:r>
    </w:p>
    <w:p w14:paraId="0D3B792E" w14:textId="77777777" w:rsidR="00C53E8E" w:rsidRDefault="00C53E8E" w:rsidP="00C53E8E">
      <w:pPr>
        <w:pStyle w:val="Listenabsatz"/>
        <w:numPr>
          <w:ilvl w:val="0"/>
          <w:numId w:val="20"/>
        </w:numPr>
      </w:pPr>
      <w:r>
        <w:t>name (VARCHAR): Benutzername, einzigartig.</w:t>
      </w:r>
    </w:p>
    <w:p w14:paraId="3DA4876B" w14:textId="77777777" w:rsidR="00C53E8E" w:rsidRDefault="00C53E8E" w:rsidP="00C53E8E">
      <w:pPr>
        <w:pStyle w:val="Listenabsatz"/>
        <w:numPr>
          <w:ilvl w:val="0"/>
          <w:numId w:val="20"/>
        </w:numPr>
      </w:pPr>
      <w:r>
        <w:t>password (VARCHAR): Verschlüsseltes Passwort.</w:t>
      </w:r>
    </w:p>
    <w:p w14:paraId="6BEBE611" w14:textId="77777777" w:rsidR="00C53E8E" w:rsidRDefault="00C53E8E" w:rsidP="00C53E8E">
      <w:pPr>
        <w:pStyle w:val="Listenabsatz"/>
        <w:numPr>
          <w:ilvl w:val="0"/>
          <w:numId w:val="20"/>
        </w:numPr>
      </w:pPr>
      <w:proofErr w:type="gramStart"/>
      <w:r>
        <w:t>email</w:t>
      </w:r>
      <w:proofErr w:type="gramEnd"/>
      <w:r>
        <w:t xml:space="preserve"> (VARCHAR): E-Mail-Adresse, einzigartig und für die Identifikation beim Login verwendet.</w:t>
      </w:r>
    </w:p>
    <w:p w14:paraId="53E5FDFB" w14:textId="10359A68" w:rsidR="00C53E8E" w:rsidRDefault="00C53E8E" w:rsidP="00C53E8E">
      <w:pPr>
        <w:pStyle w:val="Listenabsatz"/>
        <w:numPr>
          <w:ilvl w:val="0"/>
          <w:numId w:val="20"/>
        </w:numPr>
      </w:pPr>
      <w:r>
        <w:t>is_active (BOOLEAN): Zeigt an, ob das Benutzerkonto aktiv ist. Alternativ kann is_deleted aus den Standardmetadaten verwendet werden. (siehe</w:t>
      </w:r>
      <w:r w:rsidR="00593BC7">
        <w:t xml:space="preserve"> </w:t>
      </w:r>
      <w:r w:rsidR="00593BC7">
        <w:rPr>
          <w:color w:val="0070C0"/>
          <w:u w:val="single"/>
        </w:rPr>
        <w:fldChar w:fldCharType="begin"/>
      </w:r>
      <w:r w:rsidR="00593BC7" w:rsidRPr="00593BC7">
        <w:rPr>
          <w:color w:val="0070C0"/>
          <w:u w:val="single"/>
        </w:rPr>
        <w:instrText xml:space="preserve"> REF gedankengänge_person \h </w:instrText>
      </w:r>
      <w:r w:rsidR="00593BC7">
        <w:rPr>
          <w:color w:val="0070C0"/>
          <w:u w:val="single"/>
        </w:rPr>
        <w:instrText xml:space="preserve"> \* MERGEFORMAT </w:instrText>
      </w:r>
      <w:r w:rsidR="00593BC7">
        <w:rPr>
          <w:color w:val="0070C0"/>
          <w:u w:val="single"/>
        </w:rPr>
      </w:r>
      <w:r w:rsidR="00593BC7">
        <w:rPr>
          <w:color w:val="0070C0"/>
          <w:u w:val="single"/>
        </w:rPr>
        <w:fldChar w:fldCharType="separate"/>
      </w:r>
      <w:r w:rsidR="00593BC7" w:rsidRPr="00593BC7">
        <w:rPr>
          <w:color w:val="0070C0"/>
          <w:u w:val="single"/>
        </w:rPr>
        <w:t>Gedankengänge</w:t>
      </w:r>
      <w:r w:rsidR="00593BC7">
        <w:rPr>
          <w:color w:val="0070C0"/>
          <w:u w:val="single"/>
        </w:rPr>
        <w:fldChar w:fldCharType="end"/>
      </w:r>
      <w:r>
        <w:t>)</w:t>
      </w:r>
    </w:p>
    <w:p w14:paraId="1C02479B" w14:textId="30723577" w:rsidR="00B03633" w:rsidRDefault="00C93BA1" w:rsidP="00C53E8E">
      <w:pPr>
        <w:pStyle w:val="Listenabsatz"/>
        <w:numPr>
          <w:ilvl w:val="0"/>
          <w:numId w:val="20"/>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rsidR="00C53E8E">
        <w:t>: Wie oben beschrieben.</w:t>
      </w:r>
    </w:p>
    <w:p w14:paraId="6A1D339C" w14:textId="77777777" w:rsidR="00BA4CA1" w:rsidRDefault="00BA4CA1" w:rsidP="00BA4CA1">
      <w:pPr>
        <w:pStyle w:val="Listenabsatz"/>
      </w:pPr>
    </w:p>
    <w:p w14:paraId="41A408FD" w14:textId="77777777" w:rsidR="00B03633" w:rsidRPr="00C53E8E" w:rsidRDefault="00B03633" w:rsidP="00B03633">
      <w:pPr>
        <w:rPr>
          <w:b/>
          <w:bCs/>
        </w:rPr>
      </w:pPr>
      <w:r w:rsidRPr="00C53E8E">
        <w:rPr>
          <w:b/>
          <w:bCs/>
        </w:rPr>
        <w:t xml:space="preserve">Tabelle: </w:t>
      </w:r>
      <w:bookmarkStart w:id="161" w:name="p_s"/>
      <w:r w:rsidRPr="00C53E8E">
        <w:rPr>
          <w:b/>
          <w:bCs/>
        </w:rPr>
        <w:t>person_session</w:t>
      </w:r>
      <w:bookmarkEnd w:id="161"/>
    </w:p>
    <w:p w14:paraId="4CF9A0A9" w14:textId="5FFDB795" w:rsidR="00B03633" w:rsidRDefault="00C53E8E" w:rsidP="00B03633">
      <w:pPr>
        <w:pStyle w:val="Listenabsatz"/>
        <w:numPr>
          <w:ilvl w:val="0"/>
          <w:numId w:val="18"/>
        </w:numPr>
      </w:pPr>
      <w:r w:rsidRPr="00C53E8E">
        <w:t>id (UUID):</w:t>
      </w:r>
      <w:r>
        <w:t xml:space="preserve"> </w:t>
      </w:r>
      <w:r w:rsidR="00B03633">
        <w:t>Eindeutiger Identifikator für jede Session.</w:t>
      </w:r>
      <w:r w:rsidR="009F65E7">
        <w:t xml:space="preserve"> (siehe </w:t>
      </w:r>
      <w:r w:rsidR="009F65E7" w:rsidRPr="009F65E7">
        <w:rPr>
          <w:color w:val="0070C0"/>
          <w:u w:val="single"/>
        </w:rPr>
        <w:fldChar w:fldCharType="begin"/>
      </w:r>
      <w:r w:rsidR="009F65E7" w:rsidRPr="009F65E7">
        <w:rPr>
          <w:color w:val="0070C0"/>
          <w:u w:val="single"/>
        </w:rPr>
        <w:instrText xml:space="preserve"> REF gedankengänge_session \h </w:instrText>
      </w:r>
      <w:r w:rsidR="009F65E7">
        <w:rPr>
          <w:color w:val="0070C0"/>
          <w:u w:val="single"/>
        </w:rPr>
        <w:instrText xml:space="preserve"> \* MERGEFORMAT </w:instrText>
      </w:r>
      <w:r w:rsidR="009F65E7" w:rsidRPr="009F65E7">
        <w:rPr>
          <w:color w:val="0070C0"/>
          <w:u w:val="single"/>
        </w:rPr>
      </w:r>
      <w:r w:rsidR="009F65E7" w:rsidRPr="009F65E7">
        <w:rPr>
          <w:color w:val="0070C0"/>
          <w:u w:val="single"/>
        </w:rPr>
        <w:fldChar w:fldCharType="separate"/>
      </w:r>
      <w:r w:rsidR="009F65E7" w:rsidRPr="009F65E7">
        <w:rPr>
          <w:color w:val="0070C0"/>
          <w:u w:val="single"/>
        </w:rPr>
        <w:t>Gedankengänge</w:t>
      </w:r>
      <w:r w:rsidR="009F65E7" w:rsidRPr="009F65E7">
        <w:rPr>
          <w:color w:val="0070C0"/>
          <w:u w:val="single"/>
        </w:rPr>
        <w:fldChar w:fldCharType="end"/>
      </w:r>
      <w:r w:rsidR="009F65E7">
        <w:t>)</w:t>
      </w:r>
    </w:p>
    <w:p w14:paraId="1F954990" w14:textId="2D1CEF4D" w:rsidR="00B03633" w:rsidRDefault="00B042CF" w:rsidP="00B03633">
      <w:pPr>
        <w:pStyle w:val="Listenabsatz"/>
        <w:numPr>
          <w:ilvl w:val="0"/>
          <w:numId w:val="18"/>
        </w:numPr>
      </w:pPr>
      <w:r w:rsidRPr="00B042CF">
        <w:t>person_id (UUID)</w:t>
      </w:r>
      <w:r>
        <w:t>:</w:t>
      </w:r>
      <w:r w:rsidR="00B03633">
        <w:t xml:space="preserve"> Fremdschlüssel, der auf die person Tabelle verweist und den Benutzer der Session identifiziert.</w:t>
      </w:r>
    </w:p>
    <w:p w14:paraId="3D33EECE" w14:textId="49443D34" w:rsidR="00B03633" w:rsidRDefault="00F90C2C" w:rsidP="00B03633">
      <w:pPr>
        <w:pStyle w:val="Listenabsatz"/>
        <w:numPr>
          <w:ilvl w:val="0"/>
          <w:numId w:val="18"/>
        </w:numPr>
      </w:pPr>
      <w:r w:rsidRPr="00F90C2C">
        <w:t>token (VARCHAR):</w:t>
      </w:r>
      <w:r>
        <w:t xml:space="preserve"> </w:t>
      </w:r>
      <w:r w:rsidR="00B03633">
        <w:t>Einzigartiger Token für die Session, der für die Authentifizierung bei API-Anfragen verwendet wird.</w:t>
      </w:r>
    </w:p>
    <w:p w14:paraId="0C5D3858" w14:textId="3414F9B1" w:rsidR="00B03633" w:rsidRDefault="00D020BF" w:rsidP="00B03633">
      <w:pPr>
        <w:pStyle w:val="Listenabsatz"/>
        <w:numPr>
          <w:ilvl w:val="0"/>
          <w:numId w:val="18"/>
        </w:numPr>
      </w:pPr>
      <w:r w:rsidRPr="00D020BF">
        <w:t>expires (TIMESTAMP):</w:t>
      </w:r>
      <w:r>
        <w:t xml:space="preserve"> </w:t>
      </w:r>
      <w:r w:rsidR="00B03633">
        <w:t>Das Ablaufdatum und -zeit der Session.</w:t>
      </w:r>
    </w:p>
    <w:p w14:paraId="0274175D" w14:textId="5B99F7C4" w:rsidR="00B43E13" w:rsidRDefault="00B43E13" w:rsidP="00B43E13">
      <w:pPr>
        <w:pStyle w:val="Listenabsatz"/>
        <w:numPr>
          <w:ilvl w:val="0"/>
          <w:numId w:val="18"/>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t>: Wie oben beschrieben.</w:t>
      </w:r>
    </w:p>
    <w:p w14:paraId="3F241079" w14:textId="77777777" w:rsidR="0065505B" w:rsidRDefault="0065505B" w:rsidP="0065505B"/>
    <w:p w14:paraId="42164815" w14:textId="47DAD5CF" w:rsidR="0065505B" w:rsidRPr="00A56710" w:rsidRDefault="0065505B" w:rsidP="0065505B">
      <w:pPr>
        <w:rPr>
          <w:b/>
          <w:bCs/>
        </w:rPr>
      </w:pPr>
      <w:bookmarkStart w:id="162" w:name="gedankengänge_person"/>
      <w:r w:rsidRPr="0065505B">
        <w:rPr>
          <w:b/>
          <w:bCs/>
        </w:rPr>
        <w:t>Gedankengänge</w:t>
      </w:r>
      <w:bookmarkEnd w:id="162"/>
      <w:r w:rsidRPr="0065505B">
        <w:rPr>
          <w:b/>
          <w:bCs/>
        </w:rPr>
        <w:t xml:space="preserve"> </w:t>
      </w:r>
      <w:r>
        <w:rPr>
          <w:b/>
          <w:bCs/>
        </w:rPr>
        <w:t>P</w:t>
      </w:r>
      <w:r w:rsidRPr="0065505B">
        <w:rPr>
          <w:b/>
          <w:bCs/>
        </w:rPr>
        <w:t>erson</w:t>
      </w:r>
      <w:r>
        <w:rPr>
          <w:b/>
          <w:bCs/>
        </w:rPr>
        <w:t xml:space="preserve"> Tabelle</w:t>
      </w:r>
    </w:p>
    <w:p w14:paraId="6BD82A3D" w14:textId="77777777" w:rsidR="0065505B" w:rsidRDefault="0065505B" w:rsidP="0065505B">
      <w:bookmarkStart w:id="163" w:name="E_active"/>
      <w:r w:rsidRPr="008D266E">
        <w:rPr>
          <w:b/>
          <w:bCs/>
        </w:rPr>
        <w:t>Variante mit is_active</w:t>
      </w:r>
      <w:bookmarkEnd w:id="163"/>
      <w:r w:rsidRPr="008D266E">
        <w:rPr>
          <w:b/>
          <w:bCs/>
        </w:rPr>
        <w:t>:</w:t>
      </w:r>
      <w:r>
        <w:t xml:space="preserve"> Ermöglicht explizite Kontrolle über den Status eines Benutzers (aktiv/inaktiv), was besonders nützlich ist, um temporäre Deaktivierungen zu verwalten.</w:t>
      </w:r>
    </w:p>
    <w:p w14:paraId="671166C8" w14:textId="31C43C38" w:rsidR="008D266E" w:rsidRDefault="0065505B" w:rsidP="008D266E">
      <w:r w:rsidRPr="00B03633">
        <w:rPr>
          <w:b/>
          <w:bCs/>
        </w:rPr>
        <w:t>Variante mit is_deleted als Ersatz für is_active:</w:t>
      </w:r>
      <w:r>
        <w:t xml:space="preserve"> Vereinfacht die Struktur, indem nur ein Feld für die Statusverwaltung (gelöscht/nicht gelöscht) genutzt wird. Könnte jedoch die Flexibilität in der Verwaltung von Benutzerkonten einschränken.</w:t>
      </w:r>
      <w:r w:rsidR="006657B8" w:rsidRPr="0065505B">
        <w:br/>
      </w:r>
    </w:p>
    <w:p w14:paraId="42359204" w14:textId="1E5625DE" w:rsidR="006657B8" w:rsidRPr="00F95D6C" w:rsidRDefault="006657B8" w:rsidP="006657B8">
      <w:pPr>
        <w:rPr>
          <w:b/>
          <w:bCs/>
        </w:rPr>
      </w:pPr>
      <w:bookmarkStart w:id="164" w:name="gedankengänge_session"/>
      <w:r w:rsidRPr="006657B8">
        <w:rPr>
          <w:b/>
          <w:bCs/>
        </w:rPr>
        <w:lastRenderedPageBreak/>
        <w:t>Gedankengänge</w:t>
      </w:r>
      <w:bookmarkEnd w:id="164"/>
      <w:r>
        <w:rPr>
          <w:b/>
          <w:bCs/>
        </w:rPr>
        <w:t xml:space="preserve"> </w:t>
      </w:r>
      <w:r w:rsidR="0065505B">
        <w:rPr>
          <w:b/>
          <w:bCs/>
        </w:rPr>
        <w:t>P</w:t>
      </w:r>
      <w:r>
        <w:rPr>
          <w:b/>
          <w:bCs/>
        </w:rPr>
        <w:t>erson_session</w:t>
      </w:r>
      <w:r w:rsidR="0065505B">
        <w:rPr>
          <w:b/>
          <w:bCs/>
        </w:rPr>
        <w:t xml:space="preserve"> Tabelle</w:t>
      </w:r>
    </w:p>
    <w:p w14:paraId="1C2F872F" w14:textId="77777777" w:rsidR="006657B8" w:rsidRDefault="006657B8" w:rsidP="006657B8">
      <w:bookmarkStart w:id="165" w:name="E_session"/>
      <w:r w:rsidRPr="006657B8">
        <w:rPr>
          <w:b/>
          <w:bCs/>
        </w:rPr>
        <w:t>Primärschlüssel</w:t>
      </w:r>
      <w:bookmarkEnd w:id="165"/>
      <w:r w:rsidRPr="006657B8">
        <w:rPr>
          <w:b/>
          <w:bCs/>
        </w:rPr>
        <w:t>:</w:t>
      </w:r>
      <w:r>
        <w:t xml:space="preserve"> Die Verwendung einer UUID für id ermöglicht eine eindeutige Identifizierung jeder Session.</w:t>
      </w:r>
    </w:p>
    <w:p w14:paraId="245B2B0C" w14:textId="6FEF54FE" w:rsidR="006657B8" w:rsidRDefault="006657B8" w:rsidP="002F52E2">
      <w:r w:rsidRPr="006657B8">
        <w:rPr>
          <w:b/>
          <w:bCs/>
        </w:rPr>
        <w:t xml:space="preserve">Token als </w:t>
      </w:r>
      <w:proofErr w:type="gramStart"/>
      <w:r w:rsidRPr="006657B8">
        <w:rPr>
          <w:b/>
          <w:bCs/>
        </w:rPr>
        <w:t>Primärschlüssel?:</w:t>
      </w:r>
      <w:proofErr w:type="gramEnd"/>
      <w:r>
        <w:t xml:space="preserve"> Eine Überlegung könnte sein, den Token selbst als Primärschlüssel zu verwenden, um die Eindeutigkeit zu garantieren. Allerdings könnten sich dadurch Einschränkungen in der Flexibilität ergeben.</w:t>
      </w:r>
    </w:p>
    <w:p w14:paraId="04D4ADF0" w14:textId="77777777" w:rsidR="00834455" w:rsidRDefault="00834455" w:rsidP="006657B8"/>
    <w:p w14:paraId="031DF955" w14:textId="00BBB339" w:rsidR="00F57D6E" w:rsidRDefault="000E415F" w:rsidP="00927142">
      <w:pPr>
        <w:rPr>
          <w:b/>
          <w:bCs/>
        </w:rPr>
      </w:pPr>
      <w:r w:rsidRPr="00635042">
        <w:rPr>
          <w:b/>
          <w:bCs/>
          <w:color w:val="0070C0"/>
          <w:u w:val="single"/>
        </w:rPr>
        <w:fldChar w:fldCharType="begin"/>
      </w:r>
      <w:r w:rsidRPr="00635042">
        <w:rPr>
          <w:b/>
          <w:bCs/>
          <w:color w:val="0070C0"/>
          <w:u w:val="single"/>
        </w:rPr>
        <w:instrText xml:space="preserve"> REF TA2 \h  \* MERGEFORMAT </w:instrText>
      </w:r>
      <w:r w:rsidRPr="00635042">
        <w:rPr>
          <w:b/>
          <w:bCs/>
          <w:color w:val="0070C0"/>
          <w:u w:val="single"/>
        </w:rPr>
      </w:r>
      <w:r w:rsidRPr="00635042">
        <w:rPr>
          <w:b/>
          <w:bCs/>
          <w:color w:val="0070C0"/>
          <w:u w:val="single"/>
        </w:rPr>
        <w:fldChar w:fldCharType="separate"/>
      </w:r>
      <w:r w:rsidRPr="00635042">
        <w:rPr>
          <w:b/>
          <w:bCs/>
          <w:color w:val="0070C0"/>
          <w:u w:val="single"/>
        </w:rPr>
        <w:t>Teilauftrag 2</w:t>
      </w:r>
      <w:r w:rsidRPr="00635042">
        <w:rPr>
          <w:b/>
          <w:bCs/>
          <w:color w:val="0070C0"/>
          <w:u w:val="single"/>
        </w:rPr>
        <w:fldChar w:fldCharType="end"/>
      </w:r>
      <w:r w:rsidR="00927142" w:rsidRPr="00635042">
        <w:rPr>
          <w:b/>
          <w:bCs/>
        </w:rPr>
        <w:t>: Bilderverwaltung</w:t>
      </w:r>
    </w:p>
    <w:p w14:paraId="4D501D4D" w14:textId="1ED54934" w:rsidR="0044718F" w:rsidRDefault="0044718F" w:rsidP="0044718F">
      <w:r>
        <w:t xml:space="preserve">Für die Verwaltung von Bildern im Rahmen </w:t>
      </w:r>
      <w:r w:rsidR="001874BC">
        <w:t>meiner IPA</w:t>
      </w:r>
      <w:r>
        <w:t xml:space="preserve"> habe </w:t>
      </w:r>
      <w:r w:rsidR="001874BC">
        <w:t>ich mich</w:t>
      </w:r>
      <w:r>
        <w:t xml:space="preserve"> entschieden, eine separate Tabelle, speziell für Images, zu erstellen. Der Hauptgrund für diese Entscheidung liegt in der Dynamik des Importprozesses: Nach jedem Importvorgang wird die Event-Tabelle vollständig geleert und mit frischen Daten neu befüllt. Würden wir die Bilder direkt in dieser Tabelle speichern, hätten wir das Risiko, dass die Bilddaten bei jedem Import verloren gehen.</w:t>
      </w:r>
    </w:p>
    <w:p w14:paraId="7367D6E7" w14:textId="11351BCC" w:rsidR="000A419F" w:rsidRDefault="0044718F" w:rsidP="0044718F">
      <w:r>
        <w:t>Durch die Auslagerung in eine eigene Image-Tabelle bleiben die Bilder erhalten, unabhängig von den regelmä</w:t>
      </w:r>
      <w:r w:rsidR="005D0556">
        <w:t>ssi</w:t>
      </w:r>
      <w:r>
        <w:t>gen Aktualisierungen der Event-Daten. Dies bietet auch die Flexibilität, Bilder unabhängig von den Events zu verwalten, zu bearbeiten und bei Bedarf zu aktualisieren.</w:t>
      </w:r>
    </w:p>
    <w:p w14:paraId="1A5524CE" w14:textId="71AC4617" w:rsidR="00CC207B" w:rsidRPr="00CC207B" w:rsidRDefault="00CC207B" w:rsidP="0044718F">
      <w:pPr>
        <w:rPr>
          <w:b/>
          <w:bCs/>
        </w:rPr>
      </w:pPr>
      <w:bookmarkStart w:id="166" w:name="zimage"/>
      <w:r w:rsidRPr="00CC207B">
        <w:rPr>
          <w:b/>
          <w:bCs/>
        </w:rPr>
        <w:t>Tabelle</w:t>
      </w:r>
      <w:bookmarkEnd w:id="166"/>
      <w:r w:rsidRPr="00CC207B">
        <w:rPr>
          <w:b/>
          <w:bCs/>
        </w:rPr>
        <w:t>: image</w:t>
      </w:r>
    </w:p>
    <w:p w14:paraId="4F71A5F0" w14:textId="4B96ABD0" w:rsidR="00CC207B" w:rsidRDefault="00CC207B" w:rsidP="00CC207B">
      <w:pPr>
        <w:pStyle w:val="Listenabsatz"/>
        <w:numPr>
          <w:ilvl w:val="0"/>
          <w:numId w:val="21"/>
        </w:numPr>
      </w:pPr>
      <w:r>
        <w:t>event_id (INT) / id (UUID): Als Primärschlüssel genutzt, wobei event_id die Einzigartigkeit pro Event sicherstellt</w:t>
      </w:r>
      <w:r w:rsidR="00201554">
        <w:t xml:space="preserve">. (siehe </w:t>
      </w:r>
      <w:r w:rsidR="00201554" w:rsidRPr="00201554">
        <w:rPr>
          <w:color w:val="0070C0"/>
          <w:u w:val="single"/>
        </w:rPr>
        <w:fldChar w:fldCharType="begin"/>
      </w:r>
      <w:r w:rsidR="00201554" w:rsidRPr="00201554">
        <w:rPr>
          <w:color w:val="0070C0"/>
          <w:u w:val="single"/>
        </w:rPr>
        <w:instrText xml:space="preserve"> REF gedankengänge_image \h </w:instrText>
      </w:r>
      <w:r w:rsidR="00201554">
        <w:rPr>
          <w:color w:val="0070C0"/>
          <w:u w:val="single"/>
        </w:rPr>
        <w:instrText xml:space="preserve"> \* MERGEFORMAT </w:instrText>
      </w:r>
      <w:r w:rsidR="00201554" w:rsidRPr="00201554">
        <w:rPr>
          <w:color w:val="0070C0"/>
          <w:u w:val="single"/>
        </w:rPr>
      </w:r>
      <w:r w:rsidR="00201554" w:rsidRPr="00201554">
        <w:rPr>
          <w:color w:val="0070C0"/>
          <w:u w:val="single"/>
        </w:rPr>
        <w:fldChar w:fldCharType="separate"/>
      </w:r>
      <w:r w:rsidR="00201554" w:rsidRPr="00201554">
        <w:rPr>
          <w:color w:val="0070C0"/>
          <w:u w:val="single"/>
        </w:rPr>
        <w:t>Gedankengänge</w:t>
      </w:r>
      <w:r w:rsidR="00201554" w:rsidRPr="00201554">
        <w:rPr>
          <w:color w:val="0070C0"/>
          <w:u w:val="single"/>
        </w:rPr>
        <w:fldChar w:fldCharType="end"/>
      </w:r>
      <w:r w:rsidR="00201554">
        <w:t>)</w:t>
      </w:r>
    </w:p>
    <w:p w14:paraId="55F7BD61" w14:textId="77777777" w:rsidR="00CC207B" w:rsidRDefault="00CC207B" w:rsidP="00CC207B">
      <w:pPr>
        <w:pStyle w:val="Listenabsatz"/>
        <w:numPr>
          <w:ilvl w:val="0"/>
          <w:numId w:val="21"/>
        </w:numPr>
      </w:pPr>
      <w:r>
        <w:t>image (BYTEA): Das eigentliche Bild.</w:t>
      </w:r>
    </w:p>
    <w:p w14:paraId="1C29203C" w14:textId="77777777" w:rsidR="00CC207B" w:rsidRDefault="00CC207B" w:rsidP="00CC207B">
      <w:pPr>
        <w:pStyle w:val="Listenabsatz"/>
        <w:numPr>
          <w:ilvl w:val="0"/>
          <w:numId w:val="21"/>
        </w:numPr>
      </w:pPr>
      <w:r>
        <w:t>description (VARCHAR): Bildbeschreibung.</w:t>
      </w:r>
    </w:p>
    <w:p w14:paraId="43723095" w14:textId="77777777" w:rsidR="00CC207B" w:rsidRDefault="00CC207B" w:rsidP="00CC207B">
      <w:pPr>
        <w:pStyle w:val="Listenabsatz"/>
        <w:numPr>
          <w:ilvl w:val="0"/>
          <w:numId w:val="21"/>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t>: Wie oben beschrieben.</w:t>
      </w:r>
    </w:p>
    <w:p w14:paraId="03F0F2B1" w14:textId="77777777" w:rsidR="00040D2E" w:rsidRDefault="00040D2E" w:rsidP="00040D2E">
      <w:pPr>
        <w:pStyle w:val="Listenabsatz"/>
      </w:pPr>
    </w:p>
    <w:p w14:paraId="06E3112B" w14:textId="70D744D3" w:rsidR="00CC207B" w:rsidRPr="00960E51" w:rsidRDefault="00CC207B" w:rsidP="00CC207B">
      <w:pPr>
        <w:rPr>
          <w:b/>
          <w:bCs/>
        </w:rPr>
      </w:pPr>
      <w:bookmarkStart w:id="167" w:name="gedankengänge_image"/>
      <w:r w:rsidRPr="00960E51">
        <w:rPr>
          <w:b/>
          <w:bCs/>
        </w:rPr>
        <w:t>Gedankengänge</w:t>
      </w:r>
      <w:bookmarkEnd w:id="167"/>
      <w:r w:rsidRPr="00960E51">
        <w:rPr>
          <w:b/>
          <w:bCs/>
        </w:rPr>
        <w:t xml:space="preserve"> zu</w:t>
      </w:r>
      <w:r w:rsidR="00040D2E" w:rsidRPr="00960E51">
        <w:rPr>
          <w:b/>
          <w:bCs/>
        </w:rPr>
        <w:t>r I</w:t>
      </w:r>
      <w:r w:rsidRPr="00960E51">
        <w:rPr>
          <w:b/>
          <w:bCs/>
        </w:rPr>
        <w:t>mage</w:t>
      </w:r>
      <w:r w:rsidR="00040D2E" w:rsidRPr="00960E51">
        <w:rPr>
          <w:b/>
          <w:bCs/>
        </w:rPr>
        <w:t xml:space="preserve"> Tabelle</w:t>
      </w:r>
    </w:p>
    <w:p w14:paraId="357CDA32" w14:textId="77777777" w:rsidR="00635042" w:rsidRPr="00635042" w:rsidRDefault="00635042" w:rsidP="00635042">
      <w:r w:rsidRPr="00635042">
        <w:t>Die Gestaltung der Image-Tabelle bedarf einer sorgfältigen Überlegung, insbesondere im Hinblick auf die Verwaltung der Beziehung zwischen Bildern und Events. Hier sind zwei Varianten und die dazugehörigen Gedankengänge:</w:t>
      </w:r>
    </w:p>
    <w:p w14:paraId="11CB8476" w14:textId="77777777" w:rsidR="00635042" w:rsidRPr="00635042" w:rsidRDefault="00635042" w:rsidP="00635042"/>
    <w:p w14:paraId="47A5639B" w14:textId="77777777" w:rsidR="00635042" w:rsidRPr="00635042" w:rsidRDefault="00635042" w:rsidP="00635042">
      <w:bookmarkStart w:id="168" w:name="E_image"/>
      <w:r w:rsidRPr="00CE2E41">
        <w:rPr>
          <w:b/>
          <w:bCs/>
        </w:rPr>
        <w:t>Variante 1</w:t>
      </w:r>
      <w:bookmarkEnd w:id="168"/>
      <w:r w:rsidRPr="00CE2E41">
        <w:rPr>
          <w:b/>
          <w:bCs/>
        </w:rPr>
        <w:t>:</w:t>
      </w:r>
      <w:r w:rsidRPr="00635042">
        <w:t xml:space="preserve"> Verwendung von event_id als Primärschlüssel (PK)</w:t>
      </w:r>
    </w:p>
    <w:p w14:paraId="2EEB08C0" w14:textId="77777777" w:rsidR="00635042" w:rsidRPr="00635042" w:rsidRDefault="00635042" w:rsidP="00635042">
      <w:r w:rsidRPr="00635042">
        <w:t>Ein Bild pro Event: Durch die Nutzung der event_id als Primärschlüssel wird sichergestellt, dass jedes Event genau ein Bild zugeordnet haben kann. Dies vereinfacht die Zuordnung und vermeidet Redundanzen.</w:t>
      </w:r>
    </w:p>
    <w:p w14:paraId="09BB869E" w14:textId="77777777" w:rsidR="00635042" w:rsidRPr="00CE2E41" w:rsidRDefault="00635042" w:rsidP="00635042">
      <w:pPr>
        <w:rPr>
          <w:b/>
          <w:bCs/>
        </w:rPr>
      </w:pPr>
    </w:p>
    <w:p w14:paraId="7A281F35" w14:textId="77777777" w:rsidR="00635042" w:rsidRPr="00635042" w:rsidRDefault="00635042" w:rsidP="00635042">
      <w:r w:rsidRPr="00CE2E41">
        <w:rPr>
          <w:b/>
          <w:bCs/>
        </w:rPr>
        <w:t>Aktualisierung und Soft-Delete:</w:t>
      </w:r>
      <w:r w:rsidRPr="00635042">
        <w:t xml:space="preserve"> Wenn ein Bild zu einem Event aktualisiert oder gelöscht werden soll, würde der is_deleted-Status des vorhandenen Datensatzes verwendet:</w:t>
      </w:r>
    </w:p>
    <w:p w14:paraId="70421CDA" w14:textId="77777777" w:rsidR="00635042" w:rsidRPr="00635042" w:rsidRDefault="00635042" w:rsidP="00635042"/>
    <w:p w14:paraId="3359C6EA" w14:textId="77777777" w:rsidR="00635042" w:rsidRPr="00635042" w:rsidRDefault="00635042" w:rsidP="00635042">
      <w:r w:rsidRPr="00CE2E41">
        <w:rPr>
          <w:b/>
          <w:bCs/>
        </w:rPr>
        <w:t>Bildlöschung:</w:t>
      </w:r>
      <w:r w:rsidRPr="00635042">
        <w:t xml:space="preserve"> Setzt is_deleted auf true, behält aber den Datensatz in der Datenbank. Dies ermöglicht eine einfache Wiederherstellung und beibehält die Historie.</w:t>
      </w:r>
    </w:p>
    <w:p w14:paraId="1630D242" w14:textId="77777777" w:rsidR="00635042" w:rsidRDefault="00635042" w:rsidP="00635042">
      <w:r w:rsidRPr="00635042">
        <w:t>Bildaktualisierung: Beim Hinzufügen eines neuen Bildes zu einem Event, das bereits ein Bild hat, müsste zunächst geprüft werden, ob bereits ein Datensatz mit der entsprechenden event_id existiert und is_deleted auf false gesetzt werden. Das neue Bild ersetzt das alte, und der Datensatz wird aktualisiert, anstatt einen neuen zu erstellen.</w:t>
      </w:r>
    </w:p>
    <w:p w14:paraId="1F7C1CF7" w14:textId="77777777" w:rsidR="00CE2E41" w:rsidRPr="00635042" w:rsidRDefault="00CE2E41" w:rsidP="00635042"/>
    <w:p w14:paraId="69FED9E2" w14:textId="77777777" w:rsidR="00635042" w:rsidRPr="00635042" w:rsidRDefault="00635042" w:rsidP="00635042">
      <w:r w:rsidRPr="00CE2E41">
        <w:rPr>
          <w:b/>
          <w:bCs/>
        </w:rPr>
        <w:t>Variante 2:</w:t>
      </w:r>
      <w:r w:rsidRPr="00635042">
        <w:t xml:space="preserve"> Verwendung von UUID als Primärschlüssel</w:t>
      </w:r>
    </w:p>
    <w:p w14:paraId="70F99DDF" w14:textId="77777777" w:rsidR="00635042" w:rsidRPr="00635042" w:rsidRDefault="00635042" w:rsidP="00635042">
      <w:r w:rsidRPr="00635042">
        <w:lastRenderedPageBreak/>
        <w:t>Mehr Flexibilität: Die Verwendung einer UUID als Primärschlüssel erlaubt es, mehrere Bilder pro Event zu haben, wobei zu jedem Zeitpunkt nur eines als aktuell markiert ist (is_deleted = false). Dies könnte die Verwaltung von Bildversionen oder temporären Bildaktualisierungen erleichtern.</w:t>
      </w:r>
    </w:p>
    <w:p w14:paraId="332A6DFF" w14:textId="77777777" w:rsidR="00635042" w:rsidRPr="00635042" w:rsidRDefault="00635042" w:rsidP="00635042"/>
    <w:p w14:paraId="38E3E265" w14:textId="26A8AF7B" w:rsidR="00635042" w:rsidRDefault="00635042" w:rsidP="00635042">
      <w:r w:rsidRPr="00635042">
        <w:t xml:space="preserve">Vereinfachte Logik für Hinzufügen und Löschen: Mit einer UUID als Primärschlüssel wäre die Logik für das Hinzufügen und Löschen von Bildern direkter. Ein neues Bild </w:t>
      </w:r>
      <w:r w:rsidR="00755D02" w:rsidRPr="00635042">
        <w:t>hinzuzufügen,</w:t>
      </w:r>
      <w:r w:rsidRPr="00635042">
        <w:t xml:space="preserve"> würde einfach einen neuen Datensatz erstellen, ohne den Status eines vorhandenen Datensatzes überprüfen zu müssen. Ebenso würde das Löschen eines Bildes einfach den is_deleted-Status des zugehörigen Datensatzes ändern, ohne sich um die event_id-Uniqueness sorgen zu müssen.</w:t>
      </w:r>
    </w:p>
    <w:p w14:paraId="0E8639BC" w14:textId="77777777" w:rsidR="00635042" w:rsidRDefault="00635042" w:rsidP="00635042"/>
    <w:p w14:paraId="34A211F6" w14:textId="3BD73D04" w:rsidR="00F57D6E" w:rsidRPr="00635042" w:rsidRDefault="000E415F" w:rsidP="00927142">
      <w:pPr>
        <w:rPr>
          <w:b/>
          <w:bCs/>
        </w:rPr>
      </w:pPr>
      <w:r w:rsidRPr="00635042">
        <w:rPr>
          <w:b/>
          <w:bCs/>
          <w:color w:val="0070C0"/>
          <w:u w:val="single"/>
        </w:rPr>
        <w:fldChar w:fldCharType="begin"/>
      </w:r>
      <w:r w:rsidRPr="00635042">
        <w:rPr>
          <w:b/>
          <w:bCs/>
          <w:color w:val="0070C0"/>
          <w:u w:val="single"/>
        </w:rPr>
        <w:instrText xml:space="preserve"> REF TA3 \h  \* MERGEFORMAT </w:instrText>
      </w:r>
      <w:r w:rsidRPr="00635042">
        <w:rPr>
          <w:b/>
          <w:bCs/>
          <w:color w:val="0070C0"/>
          <w:u w:val="single"/>
        </w:rPr>
      </w:r>
      <w:r w:rsidRPr="00635042">
        <w:rPr>
          <w:b/>
          <w:bCs/>
          <w:color w:val="0070C0"/>
          <w:u w:val="single"/>
        </w:rPr>
        <w:fldChar w:fldCharType="separate"/>
      </w:r>
      <w:r w:rsidRPr="00635042">
        <w:rPr>
          <w:b/>
          <w:bCs/>
          <w:color w:val="0070C0"/>
          <w:u w:val="single"/>
        </w:rPr>
        <w:t>Teilauftrag 3</w:t>
      </w:r>
      <w:r w:rsidRPr="00635042">
        <w:rPr>
          <w:b/>
          <w:bCs/>
          <w:color w:val="0070C0"/>
          <w:u w:val="single"/>
        </w:rPr>
        <w:fldChar w:fldCharType="end"/>
      </w:r>
      <w:r w:rsidR="00927142" w:rsidRPr="00635042">
        <w:rPr>
          <w:b/>
          <w:bCs/>
        </w:rPr>
        <w:t>: Fehlerbehandlung des Datenimports</w:t>
      </w:r>
    </w:p>
    <w:p w14:paraId="7721D487" w14:textId="2BF37BD7" w:rsidR="00927142" w:rsidRPr="00FD3860" w:rsidRDefault="006657B8" w:rsidP="00927142">
      <w:pPr>
        <w:rPr>
          <w:b/>
          <w:bCs/>
        </w:rPr>
      </w:pPr>
      <w:r>
        <w:rPr>
          <w:b/>
          <w:bCs/>
        </w:rPr>
        <w:t xml:space="preserve">Tabelle: </w:t>
      </w:r>
      <w:bookmarkStart w:id="169" w:name="even_t"/>
      <w:r w:rsidR="003860E1">
        <w:rPr>
          <w:b/>
          <w:bCs/>
        </w:rPr>
        <w:t>e</w:t>
      </w:r>
      <w:r w:rsidR="00927142" w:rsidRPr="00FD3860">
        <w:rPr>
          <w:b/>
          <w:bCs/>
        </w:rPr>
        <w:t>vent_</w:t>
      </w:r>
      <w:r w:rsidR="003860E1">
        <w:rPr>
          <w:b/>
          <w:bCs/>
        </w:rPr>
        <w:t>t</w:t>
      </w:r>
      <w:r w:rsidR="00927142" w:rsidRPr="00FD3860">
        <w:rPr>
          <w:b/>
          <w:bCs/>
        </w:rPr>
        <w:t>ransformation</w:t>
      </w:r>
      <w:bookmarkEnd w:id="169"/>
    </w:p>
    <w:p w14:paraId="67E33281" w14:textId="77777777" w:rsidR="00927142" w:rsidRDefault="00927142" w:rsidP="00927142"/>
    <w:p w14:paraId="0518331A" w14:textId="77777777" w:rsidR="00CE2E41" w:rsidRDefault="00CE2E41" w:rsidP="00CE2E41">
      <w:pPr>
        <w:pStyle w:val="Listenabsatz"/>
        <w:numPr>
          <w:ilvl w:val="0"/>
          <w:numId w:val="22"/>
        </w:numPr>
      </w:pPr>
      <w:r>
        <w:t>id (UUID): Eindeutiger Identifikator der Transformation.</w:t>
      </w:r>
    </w:p>
    <w:p w14:paraId="0C6D32CE" w14:textId="77777777" w:rsidR="00CE2E41" w:rsidRDefault="00CE2E41" w:rsidP="00CE2E41">
      <w:pPr>
        <w:pStyle w:val="Listenabsatz"/>
        <w:numPr>
          <w:ilvl w:val="0"/>
          <w:numId w:val="22"/>
        </w:numPr>
      </w:pPr>
      <w:r>
        <w:t>event_id (INT): Verweist auf die betroffene Event-ID.</w:t>
      </w:r>
    </w:p>
    <w:p w14:paraId="5442D1D1" w14:textId="77777777" w:rsidR="00CE2E41" w:rsidRDefault="00CE2E41" w:rsidP="00CE2E41">
      <w:pPr>
        <w:pStyle w:val="Listenabsatz"/>
        <w:numPr>
          <w:ilvl w:val="0"/>
          <w:numId w:val="22"/>
        </w:numPr>
      </w:pPr>
      <w:r>
        <w:t>title (VARCHAR): Titel der Transformation.</w:t>
      </w:r>
    </w:p>
    <w:p w14:paraId="2278159F" w14:textId="77777777" w:rsidR="00CE2E41" w:rsidRDefault="00CE2E41" w:rsidP="00CE2E41">
      <w:pPr>
        <w:pStyle w:val="Listenabsatz"/>
        <w:numPr>
          <w:ilvl w:val="0"/>
          <w:numId w:val="22"/>
        </w:numPr>
      </w:pPr>
      <w:r>
        <w:t>type_enum (VARCHAR): Typ der Transformation (z.B. Kritisch, Konvertierung).</w:t>
      </w:r>
    </w:p>
    <w:p w14:paraId="73E22E4E" w14:textId="77777777" w:rsidR="00CE2E41" w:rsidRDefault="00CE2E41" w:rsidP="00CE2E41">
      <w:pPr>
        <w:pStyle w:val="Listenabsatz"/>
        <w:numPr>
          <w:ilvl w:val="0"/>
          <w:numId w:val="22"/>
        </w:numPr>
      </w:pPr>
      <w:r>
        <w:t>cause (VARCHAR): Ursache der Transformation.</w:t>
      </w:r>
    </w:p>
    <w:p w14:paraId="291F3A65" w14:textId="4717535B" w:rsidR="00FD3860" w:rsidRDefault="00CE2E41" w:rsidP="00CE2E41">
      <w:pPr>
        <w:pStyle w:val="Listenabsatz"/>
        <w:numPr>
          <w:ilvl w:val="0"/>
          <w:numId w:val="22"/>
        </w:numPr>
      </w:pPr>
      <w:r>
        <w:t>effect (VARCHAR): Effekt der Transformation auf die Daten.</w:t>
      </w:r>
    </w:p>
    <w:p w14:paraId="296F65E0" w14:textId="77777777" w:rsidR="00CE2E41" w:rsidRDefault="00CE2E41" w:rsidP="00CE2E41">
      <w:pPr>
        <w:pStyle w:val="Listenabsatz"/>
        <w:numPr>
          <w:ilvl w:val="0"/>
          <w:numId w:val="22"/>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t>: Wie oben beschrieben.</w:t>
      </w:r>
    </w:p>
    <w:p w14:paraId="4592BD27" w14:textId="77777777" w:rsidR="00CE2E41" w:rsidRPr="00CE2E41" w:rsidRDefault="00CE2E41" w:rsidP="00CE2E41">
      <w:pPr>
        <w:pStyle w:val="Listenabsatz"/>
      </w:pPr>
    </w:p>
    <w:p w14:paraId="2ADF303B" w14:textId="77777777" w:rsidR="00927142" w:rsidRPr="00FD3860" w:rsidRDefault="00927142" w:rsidP="00927142">
      <w:pPr>
        <w:rPr>
          <w:b/>
          <w:bCs/>
        </w:rPr>
      </w:pPr>
      <w:bookmarkStart w:id="170" w:name="even_i"/>
      <w:r w:rsidRPr="00FD3860">
        <w:rPr>
          <w:b/>
          <w:bCs/>
        </w:rPr>
        <w:t>Event_Import</w:t>
      </w:r>
      <w:bookmarkEnd w:id="170"/>
    </w:p>
    <w:p w14:paraId="4F4A0B9E" w14:textId="77777777" w:rsidR="00927142" w:rsidRDefault="00927142" w:rsidP="00927142"/>
    <w:p w14:paraId="6F9F0773" w14:textId="77777777" w:rsidR="003860E1" w:rsidRDefault="003860E1" w:rsidP="003860E1">
      <w:pPr>
        <w:pStyle w:val="Listenabsatz"/>
        <w:numPr>
          <w:ilvl w:val="0"/>
          <w:numId w:val="23"/>
        </w:numPr>
      </w:pPr>
      <w:r>
        <w:t>id (UUID): Eindeutiger Identifikator des Importvorgangs.</w:t>
      </w:r>
    </w:p>
    <w:p w14:paraId="42EDC2C9" w14:textId="77777777" w:rsidR="003860E1" w:rsidRDefault="003860E1" w:rsidP="003860E1">
      <w:pPr>
        <w:pStyle w:val="Listenabsatz"/>
        <w:numPr>
          <w:ilvl w:val="0"/>
          <w:numId w:val="23"/>
        </w:numPr>
      </w:pPr>
      <w:r>
        <w:t>status_enum (VARCHAR): Status des Importvorgangs (z.B. OK, Fehler).</w:t>
      </w:r>
    </w:p>
    <w:p w14:paraId="37D0F72D" w14:textId="5BD3049D" w:rsidR="00FD3860" w:rsidRDefault="003860E1" w:rsidP="003860E1">
      <w:pPr>
        <w:pStyle w:val="Listenabsatz"/>
        <w:numPr>
          <w:ilvl w:val="0"/>
          <w:numId w:val="23"/>
        </w:numPr>
      </w:pPr>
      <w:r>
        <w:t>import_time (TIMESTAMP): Optional, für den genauen Zeitpunkt des Importbeginns, falls eine Unterscheidung von date_created notwendig ist.</w:t>
      </w:r>
      <w:r w:rsidR="00193162">
        <w:t xml:space="preserve"> (siehe </w:t>
      </w:r>
      <w:r w:rsidR="00193162" w:rsidRPr="00193162">
        <w:rPr>
          <w:color w:val="0070C0"/>
          <w:u w:val="single"/>
        </w:rPr>
        <w:fldChar w:fldCharType="begin"/>
      </w:r>
      <w:r w:rsidR="00193162" w:rsidRPr="00193162">
        <w:rPr>
          <w:color w:val="0070C0"/>
          <w:u w:val="single"/>
        </w:rPr>
        <w:instrText xml:space="preserve"> REF gedankengänge_import \h </w:instrText>
      </w:r>
      <w:r w:rsidR="00193162">
        <w:rPr>
          <w:color w:val="0070C0"/>
          <w:u w:val="single"/>
        </w:rPr>
        <w:instrText xml:space="preserve"> \* MERGEFORMAT </w:instrText>
      </w:r>
      <w:r w:rsidR="00193162" w:rsidRPr="00193162">
        <w:rPr>
          <w:color w:val="0070C0"/>
          <w:u w:val="single"/>
        </w:rPr>
      </w:r>
      <w:r w:rsidR="00193162" w:rsidRPr="00193162">
        <w:rPr>
          <w:color w:val="0070C0"/>
          <w:u w:val="single"/>
        </w:rPr>
        <w:fldChar w:fldCharType="separate"/>
      </w:r>
      <w:r w:rsidR="00193162" w:rsidRPr="00193162">
        <w:rPr>
          <w:color w:val="0070C0"/>
          <w:u w:val="single"/>
        </w:rPr>
        <w:t>Gedankengänge</w:t>
      </w:r>
      <w:r w:rsidR="00193162" w:rsidRPr="00193162">
        <w:rPr>
          <w:color w:val="0070C0"/>
          <w:u w:val="single"/>
        </w:rPr>
        <w:fldChar w:fldCharType="end"/>
      </w:r>
      <w:r w:rsidR="00193162" w:rsidRPr="00193162">
        <w:rPr>
          <w:color w:val="0070C0"/>
          <w:u w:val="single"/>
        </w:rPr>
        <w:t>)</w:t>
      </w:r>
    </w:p>
    <w:p w14:paraId="5EB45D6F" w14:textId="77777777" w:rsidR="003860E1" w:rsidRDefault="003860E1" w:rsidP="003860E1">
      <w:pPr>
        <w:pStyle w:val="Listenabsatz"/>
        <w:numPr>
          <w:ilvl w:val="0"/>
          <w:numId w:val="23"/>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t>: Wie oben beschrieben.</w:t>
      </w:r>
    </w:p>
    <w:p w14:paraId="79A180BF" w14:textId="77777777" w:rsidR="003860E1" w:rsidRPr="00FD3860" w:rsidRDefault="003860E1" w:rsidP="003860E1">
      <w:pPr>
        <w:pStyle w:val="Listenabsatz"/>
      </w:pPr>
    </w:p>
    <w:p w14:paraId="2741C2AD" w14:textId="4B4C9BD8" w:rsidR="006657B8" w:rsidRPr="006D433F" w:rsidRDefault="006657B8" w:rsidP="006657B8">
      <w:pPr>
        <w:rPr>
          <w:b/>
          <w:bCs/>
        </w:rPr>
      </w:pPr>
      <w:bookmarkStart w:id="171" w:name="gedankengänge_import"/>
      <w:r w:rsidRPr="006657B8">
        <w:rPr>
          <w:b/>
          <w:bCs/>
        </w:rPr>
        <w:t>Gedankengänge</w:t>
      </w:r>
      <w:bookmarkEnd w:id="171"/>
      <w:r w:rsidRPr="006657B8">
        <w:rPr>
          <w:b/>
          <w:bCs/>
        </w:rPr>
        <w:t xml:space="preserve"> zu Importzeitpunkten:</w:t>
      </w:r>
    </w:p>
    <w:p w14:paraId="20D637B3" w14:textId="77777777" w:rsidR="006657B8" w:rsidRDefault="006657B8" w:rsidP="006657B8">
      <w:bookmarkStart w:id="172" w:name="E_import"/>
      <w:r w:rsidRPr="00193162">
        <w:rPr>
          <w:b/>
          <w:bCs/>
        </w:rPr>
        <w:t>Verwendung von date_created</w:t>
      </w:r>
      <w:bookmarkEnd w:id="172"/>
      <w:r w:rsidRPr="00193162">
        <w:rPr>
          <w:b/>
          <w:bCs/>
        </w:rPr>
        <w:t>:</w:t>
      </w:r>
      <w:r>
        <w:t xml:space="preserve"> Dieser Ansatz würde den Zeitpunkt erfassen, zu dem der Importdatensatz in der Datenbank erstellt wurde. Obwohl dies eine einfache Lösung darstellt, spiegelt es möglicherweise nicht den tatsächlichen Beginn des Importprozesses wider, vor allem, wenn zwischen dem Start des Imports und der Datensatzerstellung in der Datenbank eine Verzögerung besteht.</w:t>
      </w:r>
    </w:p>
    <w:p w14:paraId="38824BAC" w14:textId="77777777" w:rsidR="00F57D6E" w:rsidRDefault="00F57D6E" w:rsidP="006657B8"/>
    <w:p w14:paraId="55238121" w14:textId="77777777" w:rsidR="006657B8" w:rsidRDefault="006657B8" w:rsidP="006657B8">
      <w:r w:rsidRPr="00755D02">
        <w:rPr>
          <w:b/>
          <w:bCs/>
        </w:rPr>
        <w:t>Einführung eines zusätzlichen Feldes import_time:</w:t>
      </w:r>
      <w:r>
        <w:t xml:space="preserve"> Diese Variante erlaubt die explizite Speicherung des genauen Zeitpunkts, zu dem der Import gestartet wurde, unabhängig vom Zeitpunkt der Datensatzerstellung (date_created). Dies bietet eine präzisere Nachverfolgung der Importvorgänge, erhöht jedoch die Komplexität des Datenmodells und des Importprozesses, da der Importzeitpunkt explizit im Code festgehalten und beim Erstellen des Datensatzes eingefügt werden muss.</w:t>
      </w:r>
    </w:p>
    <w:p w14:paraId="67463085" w14:textId="77777777" w:rsidR="00F57D6E" w:rsidRDefault="00F57D6E" w:rsidP="006657B8"/>
    <w:p w14:paraId="0D728C56" w14:textId="77777777" w:rsidR="00BD1AAB" w:rsidRDefault="00A31D8D" w:rsidP="00A31D8D">
      <w:pPr>
        <w:pStyle w:val="berschrift3"/>
      </w:pPr>
      <w:bookmarkStart w:id="173" w:name="_Toc161243329"/>
      <w:bookmarkStart w:id="174" w:name="testkonzept"/>
      <w:r>
        <w:t>Testkonzept</w:t>
      </w:r>
      <w:bookmarkEnd w:id="173"/>
    </w:p>
    <w:bookmarkEnd w:id="174"/>
    <w:p w14:paraId="4931D896" w14:textId="77777777" w:rsidR="00BD1AAB" w:rsidRPr="00BD1AAB" w:rsidRDefault="00BD1AAB" w:rsidP="00BD1AAB"/>
    <w:p w14:paraId="71894603" w14:textId="77777777" w:rsidR="00BD1AAB" w:rsidRPr="00BD1AAB" w:rsidRDefault="00BD1AAB" w:rsidP="00BD1AAB">
      <w:pPr>
        <w:rPr>
          <w:b/>
          <w:bCs/>
        </w:rPr>
      </w:pPr>
      <w:r w:rsidRPr="00BD1AAB">
        <w:rPr>
          <w:b/>
          <w:bCs/>
        </w:rPr>
        <w:t>Einleitung</w:t>
      </w:r>
    </w:p>
    <w:p w14:paraId="3A4FCEEF" w14:textId="10DF2C09" w:rsidR="00BD1AAB" w:rsidRDefault="007A024A" w:rsidP="00BD1AAB">
      <w:r>
        <w:t xml:space="preserve">Wie im Arbeitspaket </w:t>
      </w:r>
      <w:r w:rsidRPr="001F397A">
        <w:rPr>
          <w:color w:val="0070C0"/>
          <w:u w:val="single"/>
        </w:rPr>
        <w:fldChar w:fldCharType="begin"/>
      </w:r>
      <w:r w:rsidRPr="001F397A">
        <w:rPr>
          <w:color w:val="0070C0"/>
          <w:u w:val="single"/>
        </w:rPr>
        <w:instrText xml:space="preserve"> REF A11 \h </w:instrText>
      </w:r>
      <w:r w:rsidR="001F397A">
        <w:rPr>
          <w:color w:val="0070C0"/>
          <w:u w:val="single"/>
        </w:rPr>
        <w:instrText xml:space="preserve"> \* MERGEFORMAT </w:instrText>
      </w:r>
      <w:r w:rsidRPr="001F397A">
        <w:rPr>
          <w:color w:val="0070C0"/>
          <w:u w:val="single"/>
        </w:rPr>
      </w:r>
      <w:r w:rsidRPr="001F397A">
        <w:rPr>
          <w:color w:val="0070C0"/>
          <w:u w:val="single"/>
        </w:rPr>
        <w:fldChar w:fldCharType="separate"/>
      </w:r>
      <w:r w:rsidRPr="001F397A">
        <w:rPr>
          <w:color w:val="0070C0"/>
          <w:u w:val="single"/>
        </w:rPr>
        <w:t>11</w:t>
      </w:r>
      <w:r w:rsidRPr="001F397A">
        <w:rPr>
          <w:color w:val="0070C0"/>
          <w:u w:val="single"/>
        </w:rPr>
        <w:fldChar w:fldCharType="end"/>
      </w:r>
      <w:r>
        <w:t xml:space="preserve"> festgehalten</w:t>
      </w:r>
      <w:r w:rsidR="00BD1AAB">
        <w:t xml:space="preserve"> </w:t>
      </w:r>
      <w:r>
        <w:t xml:space="preserve">wollte ich ein Testkonzept erstellen. </w:t>
      </w:r>
      <w:r w:rsidR="00BD1AAB">
        <w:t>Ziel dieses Testkonzepts ist es, einen strukturierten Ansatz für die Validierung der Funktionalitäten und Sicherheitsaspekte des erweiterten Lernportals zu bieten. Es umfasst die systematische Durchführung von Tests zur Überprüfung der Anforderungen aus den Teilaufträgen: Login und Benutzerverwaltung, Bilderverwaltung sowie Fehlerbehandlung des Datenimports.</w:t>
      </w:r>
    </w:p>
    <w:p w14:paraId="22C28BC1" w14:textId="77777777" w:rsidR="00BD1AAB" w:rsidRDefault="00BD1AAB" w:rsidP="00BD1AAB"/>
    <w:p w14:paraId="4B144C2B" w14:textId="77777777" w:rsidR="00BD1AAB" w:rsidRPr="00BD1AAB" w:rsidRDefault="00BD1AAB" w:rsidP="00BD1AAB">
      <w:pPr>
        <w:rPr>
          <w:b/>
          <w:bCs/>
        </w:rPr>
      </w:pPr>
      <w:r w:rsidRPr="00BD1AAB">
        <w:rPr>
          <w:b/>
          <w:bCs/>
        </w:rPr>
        <w:t>Testziele</w:t>
      </w:r>
    </w:p>
    <w:p w14:paraId="64BAECEE" w14:textId="4F2A5F72" w:rsidR="00BD1AAB" w:rsidRDefault="00BD1AAB" w:rsidP="00677F3A">
      <w:pPr>
        <w:pStyle w:val="Listenabsatz"/>
        <w:numPr>
          <w:ilvl w:val="0"/>
          <w:numId w:val="24"/>
        </w:numPr>
      </w:pPr>
      <w:r>
        <w:t xml:space="preserve">Sicherstellen, dass alle Komponenten gemäss den definierten Spezifikationen der </w:t>
      </w:r>
      <w:r w:rsidR="00677F3A" w:rsidRPr="00677F3A">
        <w:rPr>
          <w:color w:val="0070C0"/>
          <w:u w:val="single"/>
        </w:rPr>
        <w:fldChar w:fldCharType="begin"/>
      </w:r>
      <w:r w:rsidR="00677F3A" w:rsidRPr="00677F3A">
        <w:rPr>
          <w:color w:val="0070C0"/>
          <w:u w:val="single"/>
        </w:rPr>
        <w:instrText xml:space="preserve"> REF aufgabenstellung \h  \* MERGEFORMAT </w:instrText>
      </w:r>
      <w:r w:rsidR="00677F3A" w:rsidRPr="00677F3A">
        <w:rPr>
          <w:color w:val="0070C0"/>
          <w:u w:val="single"/>
        </w:rPr>
      </w:r>
      <w:r w:rsidR="00677F3A" w:rsidRPr="00677F3A">
        <w:rPr>
          <w:color w:val="0070C0"/>
          <w:u w:val="single"/>
        </w:rPr>
        <w:fldChar w:fldCharType="separate"/>
      </w:r>
      <w:r w:rsidR="00677F3A" w:rsidRPr="00677F3A">
        <w:rPr>
          <w:color w:val="0070C0"/>
          <w:u w:val="single"/>
        </w:rPr>
        <w:t>Aufgabenstellung</w:t>
      </w:r>
      <w:r w:rsidR="00677F3A" w:rsidRPr="00677F3A">
        <w:rPr>
          <w:color w:val="0070C0"/>
          <w:u w:val="single"/>
        </w:rPr>
        <w:fldChar w:fldCharType="end"/>
      </w:r>
      <w:r>
        <w:t xml:space="preserve"> funktionieren.</w:t>
      </w:r>
    </w:p>
    <w:p w14:paraId="72204218" w14:textId="77777777" w:rsidR="00BD1AAB" w:rsidRDefault="00BD1AAB" w:rsidP="00677F3A">
      <w:pPr>
        <w:pStyle w:val="Listenabsatz"/>
        <w:numPr>
          <w:ilvl w:val="0"/>
          <w:numId w:val="24"/>
        </w:numPr>
      </w:pPr>
      <w:r>
        <w:t>Identifizierung und Behebung von Sicherheitslücken innerhalb des Systems.</w:t>
      </w:r>
    </w:p>
    <w:p w14:paraId="5A94988A" w14:textId="77777777" w:rsidR="00BD1AAB" w:rsidRDefault="00BD1AAB" w:rsidP="00677F3A">
      <w:pPr>
        <w:pStyle w:val="Listenabsatz"/>
        <w:numPr>
          <w:ilvl w:val="0"/>
          <w:numId w:val="24"/>
        </w:numPr>
      </w:pPr>
      <w:r>
        <w:t>Gewährleistung einer hohen Benutzerfreundlichkeit und Zugänglichkeit der neuen Features.</w:t>
      </w:r>
    </w:p>
    <w:p w14:paraId="11ACCFDC" w14:textId="77777777" w:rsidR="00BD1AAB" w:rsidRPr="00677F3A" w:rsidRDefault="00BD1AAB" w:rsidP="00BD1AAB">
      <w:pPr>
        <w:rPr>
          <w:b/>
          <w:bCs/>
        </w:rPr>
      </w:pPr>
      <w:r w:rsidRPr="00677F3A">
        <w:rPr>
          <w:b/>
          <w:bCs/>
        </w:rPr>
        <w:t>Testumgebung</w:t>
      </w:r>
    </w:p>
    <w:p w14:paraId="2DAEE9B7" w14:textId="77777777" w:rsidR="00BD1AAB" w:rsidRDefault="00BD1AAB" w:rsidP="00BD1AAB">
      <w:r>
        <w:t>Lokale Entwicklungsumgebung mit Zugriff auf die vollständige Software- und Datenbankstruktur des Lernportals.</w:t>
      </w:r>
    </w:p>
    <w:p w14:paraId="62C18B9A" w14:textId="36158A9B" w:rsidR="00DC2F0C" w:rsidRDefault="00BD1AAB" w:rsidP="00BD1AAB">
      <w:r>
        <w:t>Verwendung von Testdaten, die repräsentativ für die Produktionsdaten sind.</w:t>
      </w:r>
    </w:p>
    <w:p w14:paraId="2B58A97B" w14:textId="04B8C37B" w:rsidR="00DC2F0C" w:rsidRDefault="00DC2F0C" w:rsidP="00BD1AAB">
      <w:r>
        <w:t xml:space="preserve">Google Chrome </w:t>
      </w:r>
      <w:r w:rsidRPr="00DC2F0C">
        <w:t>122.0.6261.112 (Offizieller Build) (64-Bit)</w:t>
      </w:r>
      <w:r>
        <w:t>.</w:t>
      </w:r>
    </w:p>
    <w:p w14:paraId="57E5144D" w14:textId="1446CB19" w:rsidR="00DC2F0C" w:rsidRDefault="00DC2F0C" w:rsidP="00DC2F0C">
      <w:pPr>
        <w:rPr>
          <w:b/>
          <w:bCs/>
        </w:rPr>
      </w:pPr>
      <w:r w:rsidRPr="00DC2F0C">
        <w:rPr>
          <w:b/>
          <w:bCs/>
        </w:rPr>
        <w:t>Betriebsystem</w:t>
      </w:r>
    </w:p>
    <w:p w14:paraId="65C78C0B" w14:textId="0C58089B" w:rsidR="00DC2F0C" w:rsidRPr="00DC2F0C" w:rsidRDefault="00DC2F0C" w:rsidP="003F6E68">
      <w:r>
        <w:t>Windows 10 Version 22H2 (Build 19045.4046)</w:t>
      </w:r>
    </w:p>
    <w:p w14:paraId="45F4EE73" w14:textId="77777777" w:rsidR="00BD1AAB" w:rsidRPr="00677F3A" w:rsidRDefault="00BD1AAB" w:rsidP="00BD1AAB">
      <w:pPr>
        <w:rPr>
          <w:b/>
          <w:bCs/>
        </w:rPr>
      </w:pPr>
      <w:r w:rsidRPr="00677F3A">
        <w:rPr>
          <w:b/>
          <w:bCs/>
        </w:rPr>
        <w:t>Testarten</w:t>
      </w:r>
    </w:p>
    <w:p w14:paraId="606C9235" w14:textId="77777777" w:rsidR="00BD1AAB" w:rsidRDefault="00BD1AAB" w:rsidP="00450938">
      <w:pPr>
        <w:pStyle w:val="Listenabsatz"/>
        <w:numPr>
          <w:ilvl w:val="0"/>
          <w:numId w:val="25"/>
        </w:numPr>
      </w:pPr>
      <w:r>
        <w:t>Funktionstests: Überprüfen der Funktionalität und des Verhaltens der neuen Features unter verschiedenen Bedingungen.</w:t>
      </w:r>
    </w:p>
    <w:p w14:paraId="4031F2B1" w14:textId="77777777" w:rsidR="00BD1AAB" w:rsidRDefault="00BD1AAB" w:rsidP="00450938">
      <w:pPr>
        <w:pStyle w:val="Listenabsatz"/>
        <w:numPr>
          <w:ilvl w:val="0"/>
          <w:numId w:val="25"/>
        </w:numPr>
      </w:pPr>
      <w:r>
        <w:t>Sicherheitstests: Identifizierung von Sicherheitsrisiken, insbesondere im Bereich der Benutzerverwaltung und Bilderverwaltung.</w:t>
      </w:r>
    </w:p>
    <w:p w14:paraId="77432392" w14:textId="77777777" w:rsidR="00B91718" w:rsidRDefault="00BD1AAB" w:rsidP="00450938">
      <w:pPr>
        <w:pStyle w:val="Listenabsatz"/>
        <w:numPr>
          <w:ilvl w:val="0"/>
          <w:numId w:val="25"/>
        </w:numPr>
      </w:pPr>
      <w:r>
        <w:t>Usability-Tests: Bewertung der Benutzerfreundlichkeit und Zugänglichkeit der neuen Features für Endbenutzer.</w:t>
      </w:r>
    </w:p>
    <w:p w14:paraId="067D30B5" w14:textId="77777777" w:rsidR="00B91718" w:rsidRDefault="00B91718" w:rsidP="00B91718">
      <w:pPr>
        <w:pStyle w:val="Listenabsatz"/>
      </w:pPr>
    </w:p>
    <w:p w14:paraId="44B942A8" w14:textId="6F9ED8FE" w:rsidR="00B91718" w:rsidRPr="00B91718" w:rsidRDefault="00B91718" w:rsidP="00B91718">
      <w:pPr>
        <w:rPr>
          <w:b/>
          <w:bCs/>
          <w:lang w:eastAsia="de-DE"/>
        </w:rPr>
      </w:pPr>
      <w:bookmarkStart w:id="175" w:name="_Toc18316530"/>
      <w:r w:rsidRPr="00B91718">
        <w:rPr>
          <w:b/>
          <w:bCs/>
          <w:lang w:eastAsia="de-DE"/>
        </w:rPr>
        <w:t>Testfall</w:t>
      </w:r>
      <w:bookmarkEnd w:id="175"/>
    </w:p>
    <w:p w14:paraId="14EEE9C0" w14:textId="77777777" w:rsidR="00B91718" w:rsidRPr="00B91718" w:rsidRDefault="00B91718" w:rsidP="00B91718">
      <w:pPr>
        <w:rPr>
          <w:rFonts w:eastAsia="Calibri" w:cs="Arial"/>
          <w:sz w:val="24"/>
          <w:szCs w:val="24"/>
          <w:lang w:eastAsia="de-DE"/>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B91718" w:rsidRPr="00B91718" w14:paraId="2C8D21E8" w14:textId="77777777" w:rsidTr="007A590C">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C8A1802" w14:textId="77777777" w:rsidR="00B91718" w:rsidRPr="00B91718" w:rsidRDefault="00B91718" w:rsidP="00B91718">
            <w:pPr>
              <w:rPr>
                <w:rFonts w:cs="Arial"/>
                <w:sz w:val="24"/>
                <w:szCs w:val="24"/>
                <w:lang w:eastAsia="de-DE"/>
              </w:rPr>
            </w:pPr>
            <w:bookmarkStart w:id="176" w:name="_Hlk161228468"/>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48C7D37A" w14:textId="77777777" w:rsidR="00B91718" w:rsidRPr="00B91718" w:rsidRDefault="00B91718" w:rsidP="00B91718">
            <w:pPr>
              <w:rPr>
                <w:rFonts w:cs="Arial"/>
                <w:i/>
                <w:iCs/>
                <w:sz w:val="24"/>
                <w:szCs w:val="24"/>
                <w:lang w:eastAsia="de-DE"/>
              </w:rPr>
            </w:pPr>
            <w:r w:rsidRPr="00B91718">
              <w:rPr>
                <w:rFonts w:cs="Arial"/>
                <w:i/>
                <w:iCs/>
                <w:sz w:val="24"/>
                <w:szCs w:val="24"/>
                <w:lang w:eastAsia="de-DE"/>
              </w:rPr>
              <w:t>T-001</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3508C57D"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tc>
      </w:tr>
      <w:tr w:rsidR="00B91718" w:rsidRPr="00B91718" w14:paraId="4246CF17"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D5A7E6C" w14:textId="77777777" w:rsidR="00B91718" w:rsidRPr="00B91718" w:rsidRDefault="00B91718" w:rsidP="00B91718">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3B0D777"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tc>
      </w:tr>
      <w:tr w:rsidR="00B91718" w:rsidRPr="00B91718" w14:paraId="313C3B8A"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1837D8C" w14:textId="77777777" w:rsidR="00B91718" w:rsidRPr="00B91718" w:rsidRDefault="00B91718" w:rsidP="00B91718">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1C7435AF"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tc>
      </w:tr>
      <w:tr w:rsidR="00B91718" w:rsidRPr="00B91718" w14:paraId="36C28385"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EC4E31D" w14:textId="77777777" w:rsidR="00B91718" w:rsidRPr="00B91718" w:rsidRDefault="00B91718" w:rsidP="00B91718">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249C267"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p w14:paraId="32B3AE6E" w14:textId="77777777" w:rsidR="00B91718" w:rsidRPr="00B91718" w:rsidRDefault="00B91718" w:rsidP="00B91718">
            <w:pPr>
              <w:rPr>
                <w:rFonts w:cs="Arial"/>
                <w:i/>
                <w:iCs/>
                <w:sz w:val="24"/>
                <w:szCs w:val="24"/>
                <w:lang w:eastAsia="de-DE"/>
              </w:rPr>
            </w:pPr>
          </w:p>
          <w:p w14:paraId="3237709A" w14:textId="77777777" w:rsidR="00B91718" w:rsidRPr="00B91718" w:rsidRDefault="00B91718" w:rsidP="00B91718">
            <w:pPr>
              <w:rPr>
                <w:rFonts w:cs="Arial"/>
                <w:i/>
                <w:iCs/>
                <w:sz w:val="24"/>
                <w:szCs w:val="24"/>
                <w:lang w:eastAsia="de-DE"/>
              </w:rPr>
            </w:pPr>
          </w:p>
          <w:p w14:paraId="13E79818" w14:textId="77777777" w:rsidR="00B91718" w:rsidRPr="00B91718" w:rsidRDefault="00B91718" w:rsidP="00B91718">
            <w:pPr>
              <w:rPr>
                <w:rFonts w:cs="Arial"/>
                <w:i/>
                <w:iCs/>
                <w:sz w:val="24"/>
                <w:szCs w:val="24"/>
                <w:lang w:eastAsia="de-DE"/>
              </w:rPr>
            </w:pPr>
          </w:p>
        </w:tc>
      </w:tr>
      <w:tr w:rsidR="00B91718" w:rsidRPr="00B91718" w14:paraId="0EC80EC1"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F3C6500" w14:textId="77777777" w:rsidR="00B91718" w:rsidRPr="00B91718" w:rsidRDefault="00B91718" w:rsidP="00B91718">
            <w:pPr>
              <w:rPr>
                <w:rFonts w:cs="Arial"/>
                <w:sz w:val="24"/>
                <w:szCs w:val="24"/>
                <w:lang w:eastAsia="de-DE"/>
              </w:rPr>
            </w:pPr>
            <w:r w:rsidRPr="00B91718">
              <w:rPr>
                <w:rFonts w:cs="Arial"/>
                <w:sz w:val="24"/>
                <w:szCs w:val="24"/>
                <w:lang w:eastAsia="de-DE"/>
              </w:rPr>
              <w:lastRenderedPageBreak/>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AFB891E"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tc>
      </w:tr>
    </w:tbl>
    <w:p w14:paraId="2810CD7E" w14:textId="77777777" w:rsidR="00B91718" w:rsidRDefault="00B91718" w:rsidP="00B91718">
      <w:pPr>
        <w:rPr>
          <w:lang w:eastAsia="de-DE"/>
        </w:rPr>
      </w:pPr>
      <w:bookmarkStart w:id="177" w:name="_Toc493855175"/>
      <w:bookmarkEnd w:id="176"/>
    </w:p>
    <w:p w14:paraId="7992CCBD" w14:textId="77777777" w:rsidR="00B91718" w:rsidRDefault="00B91718" w:rsidP="00B91718">
      <w:pPr>
        <w:rPr>
          <w:lang w:eastAsia="de-DE"/>
        </w:rPr>
      </w:pPr>
    </w:p>
    <w:p w14:paraId="2601119A" w14:textId="77777777" w:rsidR="00B91718" w:rsidRDefault="00B91718" w:rsidP="00B91718">
      <w:pPr>
        <w:rPr>
          <w:lang w:eastAsia="de-DE"/>
        </w:rPr>
      </w:pPr>
    </w:p>
    <w:p w14:paraId="172BF7D9" w14:textId="77777777" w:rsidR="00B91718" w:rsidRDefault="00B91718" w:rsidP="00B91718">
      <w:pPr>
        <w:rPr>
          <w:lang w:eastAsia="de-DE"/>
        </w:rPr>
      </w:pPr>
    </w:p>
    <w:p w14:paraId="21820631" w14:textId="77777777" w:rsidR="00B91718" w:rsidRDefault="00B91718" w:rsidP="00B91718">
      <w:pPr>
        <w:rPr>
          <w:lang w:eastAsia="de-DE"/>
        </w:rPr>
      </w:pPr>
    </w:p>
    <w:p w14:paraId="2BEAC733" w14:textId="0CCFF8A2" w:rsidR="00B91718" w:rsidRPr="007F70A1" w:rsidRDefault="00B91718" w:rsidP="00B91718">
      <w:pPr>
        <w:rPr>
          <w:b/>
          <w:bCs/>
          <w:lang w:eastAsia="de-DE"/>
        </w:rPr>
      </w:pPr>
      <w:r w:rsidRPr="007F70A1">
        <w:rPr>
          <w:b/>
          <w:bCs/>
          <w:lang w:eastAsia="de-DE"/>
        </w:rPr>
        <w:t>Testdurchführung und Testergebnis</w:t>
      </w:r>
      <w:bookmarkEnd w:id="177"/>
      <w:r w:rsidRPr="007F70A1">
        <w:rPr>
          <w:b/>
          <w:bCs/>
          <w:lang w:eastAsia="de-DE"/>
        </w:rPr>
        <w:t xml:space="preserve"> (Mängelklasse)</w:t>
      </w:r>
    </w:p>
    <w:p w14:paraId="68E8B522" w14:textId="77777777" w:rsidR="00B91718" w:rsidRPr="00B91718" w:rsidRDefault="00B91718" w:rsidP="00B91718">
      <w:pPr>
        <w:rPr>
          <w:rFonts w:eastAsia="Calibri"/>
          <w:color w:val="000000"/>
          <w:lang w:eastAsia="de-DE"/>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B91718" w:rsidRPr="00B91718" w14:paraId="260803B1"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279CFBD" w14:textId="77777777" w:rsidR="00B91718" w:rsidRPr="00B91718" w:rsidRDefault="00B91718" w:rsidP="00B91718">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6235F33" w14:textId="77777777" w:rsidR="00B91718" w:rsidRPr="00B91718" w:rsidRDefault="00B91718" w:rsidP="00B91718">
            <w:pPr>
              <w:rPr>
                <w:i/>
                <w:iCs/>
                <w:lang w:eastAsia="de-DE"/>
              </w:rPr>
            </w:pPr>
          </w:p>
        </w:tc>
      </w:tr>
      <w:tr w:rsidR="00B91718" w:rsidRPr="00B91718" w14:paraId="441E68B9" w14:textId="77777777" w:rsidTr="007A590C">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C8260D0" w14:textId="77777777" w:rsidR="00B91718" w:rsidRPr="00B91718" w:rsidRDefault="00B91718" w:rsidP="00B91718">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50C8D84A" w14:textId="77777777" w:rsidR="00B91718" w:rsidRPr="00B91718" w:rsidRDefault="00B91718" w:rsidP="00B91718">
            <w:pPr>
              <w:rPr>
                <w:i/>
                <w:iCs/>
                <w:lang w:eastAsia="de-DE"/>
              </w:rPr>
            </w:pPr>
          </w:p>
        </w:tc>
      </w:tr>
      <w:tr w:rsidR="00B91718" w:rsidRPr="00B91718" w14:paraId="6910CF36"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DA452E1" w14:textId="77777777" w:rsidR="00B91718" w:rsidRPr="00B91718" w:rsidRDefault="00B91718" w:rsidP="00B91718">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40C5B22" w14:textId="77777777" w:rsidR="00B91718" w:rsidRPr="00B91718" w:rsidRDefault="00B91718" w:rsidP="00B91718">
            <w:pPr>
              <w:rPr>
                <w:i/>
                <w:iCs/>
                <w:lang w:eastAsia="de-DE"/>
              </w:rPr>
            </w:pPr>
          </w:p>
        </w:tc>
      </w:tr>
      <w:tr w:rsidR="00B91718" w:rsidRPr="00B91718" w14:paraId="5BFE9250"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4EA3CBC" w14:textId="77777777" w:rsidR="00B91718" w:rsidRPr="00B91718" w:rsidRDefault="00B91718" w:rsidP="00B91718">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928C446" w14:textId="77777777" w:rsidR="00B91718" w:rsidRPr="00B91718" w:rsidRDefault="00B91718" w:rsidP="00B91718">
            <w:pPr>
              <w:rPr>
                <w:i/>
                <w:iCs/>
                <w:lang w:eastAsia="de-DE"/>
              </w:rPr>
            </w:pP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p>
        </w:tc>
      </w:tr>
      <w:tr w:rsidR="00B91718" w:rsidRPr="00B91718" w14:paraId="3AD84F02"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03FDB95" w14:textId="77777777" w:rsidR="00B91718" w:rsidRPr="00B91718" w:rsidRDefault="00B91718" w:rsidP="00B91718">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3CD7B8C6" w14:textId="77777777" w:rsidR="00B91718" w:rsidRPr="00B91718" w:rsidRDefault="00B91718" w:rsidP="00B91718">
            <w:pPr>
              <w:rPr>
                <w:i/>
                <w:iCs/>
                <w:lang w:eastAsia="de-DE"/>
              </w:rPr>
            </w:pP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p>
        </w:tc>
      </w:tr>
      <w:tr w:rsidR="00B91718" w:rsidRPr="00B91718" w14:paraId="39BC2117" w14:textId="77777777" w:rsidTr="007A590C">
        <w:tc>
          <w:tcPr>
            <w:tcW w:w="9214" w:type="dxa"/>
            <w:gridSpan w:val="2"/>
            <w:shd w:val="clear" w:color="auto" w:fill="F0F0F0"/>
          </w:tcPr>
          <w:p w14:paraId="175BD9B8" w14:textId="77777777" w:rsidR="00B91718" w:rsidRPr="00B91718" w:rsidRDefault="00B91718" w:rsidP="00B91718">
            <w:pPr>
              <w:rPr>
                <w:i/>
                <w:iCs/>
                <w:sz w:val="18"/>
                <w:szCs w:val="18"/>
                <w:lang w:eastAsia="de-DE"/>
              </w:rPr>
            </w:pPr>
            <w:r w:rsidRPr="00B91718">
              <w:rPr>
                <w:i/>
                <w:iCs/>
                <w:sz w:val="18"/>
                <w:szCs w:val="18"/>
                <w:lang w:eastAsia="de-DE"/>
              </w:rPr>
              <w:t>*Mängelklasse: 0 = mängelfrei; 1 = belangloser Mangel; 2 = leichter Mangel; 3 = schwerer Mangel; 4 = kritischer Mangel</w:t>
            </w:r>
          </w:p>
        </w:tc>
      </w:tr>
    </w:tbl>
    <w:p w14:paraId="3906E42C" w14:textId="014E4082" w:rsidR="00B91718" w:rsidRDefault="00B91718" w:rsidP="00B91718">
      <w:pPr>
        <w:rPr>
          <w:bCs/>
        </w:rPr>
      </w:pPr>
    </w:p>
    <w:p w14:paraId="3AE3844C" w14:textId="77777777" w:rsidR="00B91718" w:rsidRDefault="00B91718" w:rsidP="00B91718">
      <w:pPr>
        <w:rPr>
          <w:bCs/>
        </w:rPr>
      </w:pPr>
    </w:p>
    <w:p w14:paraId="2E45A48A" w14:textId="39EC5E3B" w:rsidR="007F70A1" w:rsidRDefault="007F70A1" w:rsidP="00B91718">
      <w:pPr>
        <w:rPr>
          <w:bCs/>
        </w:rPr>
      </w:pPr>
    </w:p>
    <w:p w14:paraId="098B23E3" w14:textId="3F6A0453" w:rsidR="007F70A1" w:rsidRDefault="007F70A1" w:rsidP="00B91718">
      <w:pPr>
        <w:rPr>
          <w:bCs/>
        </w:rPr>
      </w:pPr>
    </w:p>
    <w:p w14:paraId="26715DFC" w14:textId="77777777" w:rsidR="007F70A1" w:rsidRDefault="007F70A1">
      <w:pPr>
        <w:rPr>
          <w:bCs/>
        </w:rPr>
      </w:pPr>
      <w:r>
        <w:rPr>
          <w:bCs/>
        </w:rPr>
        <w:br w:type="page"/>
      </w:r>
    </w:p>
    <w:p w14:paraId="7CB339F3" w14:textId="1476B203" w:rsidR="00F8468A" w:rsidRDefault="008648FF" w:rsidP="008648FF">
      <w:pPr>
        <w:pStyle w:val="berschrift2"/>
      </w:pPr>
      <w:bookmarkStart w:id="178" w:name="_Ref160463395"/>
      <w:bookmarkStart w:id="179" w:name="_Toc161243330"/>
      <w:r w:rsidRPr="008648FF">
        <w:lastRenderedPageBreak/>
        <w:t>Phase "</w:t>
      </w:r>
      <w:r w:rsidR="00945AFD">
        <w:t>Entscheiden</w:t>
      </w:r>
      <w:r w:rsidRPr="008648FF">
        <w:t>"</w:t>
      </w:r>
      <w:bookmarkEnd w:id="178"/>
      <w:bookmarkEnd w:id="179"/>
    </w:p>
    <w:p w14:paraId="70C224C6" w14:textId="029857B9" w:rsidR="001E18F4" w:rsidRPr="001E18F4" w:rsidRDefault="001E18F4" w:rsidP="001E18F4">
      <w:pPr>
        <w:pStyle w:val="berschrift3"/>
      </w:pPr>
      <w:bookmarkStart w:id="180" w:name="_Toc161243331"/>
      <w:r>
        <w:t>Einleitung</w:t>
      </w:r>
      <w:bookmarkEnd w:id="180"/>
    </w:p>
    <w:p w14:paraId="29A4EA73" w14:textId="0CFBAA5E" w:rsidR="001E18F4" w:rsidRDefault="001E18F4" w:rsidP="001E18F4">
      <w:r w:rsidRPr="001E18F4">
        <w:t xml:space="preserve">Im Rahmen </w:t>
      </w:r>
      <w:r w:rsidR="007A4845">
        <w:t xml:space="preserve">des Arbeitspakets </w:t>
      </w:r>
      <w:r w:rsidR="007A4845" w:rsidRPr="007A4845">
        <w:rPr>
          <w:color w:val="0070C0"/>
          <w:u w:val="single"/>
        </w:rPr>
        <w:fldChar w:fldCharType="begin"/>
      </w:r>
      <w:r w:rsidR="007A4845" w:rsidRPr="007A4845">
        <w:rPr>
          <w:color w:val="0070C0"/>
          <w:u w:val="single"/>
        </w:rPr>
        <w:instrText xml:space="preserve"> REF A12 \h </w:instrText>
      </w:r>
      <w:r w:rsidR="007A4845">
        <w:rPr>
          <w:color w:val="0070C0"/>
          <w:u w:val="single"/>
        </w:rPr>
        <w:instrText xml:space="preserve"> \* MERGEFORMAT </w:instrText>
      </w:r>
      <w:r w:rsidR="007A4845" w:rsidRPr="007A4845">
        <w:rPr>
          <w:color w:val="0070C0"/>
          <w:u w:val="single"/>
        </w:rPr>
      </w:r>
      <w:r w:rsidR="007A4845" w:rsidRPr="007A4845">
        <w:rPr>
          <w:color w:val="0070C0"/>
          <w:u w:val="single"/>
        </w:rPr>
        <w:fldChar w:fldCharType="separate"/>
      </w:r>
      <w:r w:rsidR="007A4845" w:rsidRPr="007A4845">
        <w:rPr>
          <w:rFonts w:eastAsia="Calibri" w:cstheme="minorHAnsi"/>
          <w:bCs/>
          <w:color w:val="0070C0"/>
          <w:sz w:val="24"/>
          <w:u w:val="single"/>
        </w:rPr>
        <w:t>12</w:t>
      </w:r>
      <w:r w:rsidR="007A4845" w:rsidRPr="007A4845">
        <w:rPr>
          <w:color w:val="0070C0"/>
          <w:u w:val="single"/>
        </w:rPr>
        <w:fldChar w:fldCharType="end"/>
      </w:r>
      <w:r w:rsidR="007A4845">
        <w:t xml:space="preserve"> und </w:t>
      </w:r>
      <w:r w:rsidRPr="001E18F4">
        <w:t xml:space="preserve">der </w:t>
      </w:r>
      <w:r>
        <w:t>IPA der</w:t>
      </w:r>
      <w:r w:rsidRPr="001E18F4">
        <w:t xml:space="preserve"> </w:t>
      </w:r>
      <w:r>
        <w:t>Erweiterung des</w:t>
      </w:r>
      <w:r w:rsidRPr="001E18F4">
        <w:t xml:space="preserve"> CompAcademy Lernportals standen mehrere wichtige Entscheidungen an, die basierend auf gründlichen Überlegungen und Analysen getroffen wurden. Diese Entscheidungen betreffen die Fehlerbehandlung, die Bilderverwaltung, die Benutzerverwaltung, die Sessionverwaltung und die Handhabung der Importzeitpunkte.</w:t>
      </w:r>
    </w:p>
    <w:p w14:paraId="4919B146" w14:textId="77777777" w:rsidR="001E18F4" w:rsidRDefault="001E18F4" w:rsidP="001E18F4"/>
    <w:p w14:paraId="7203021A" w14:textId="77777777" w:rsidR="001E18F4" w:rsidRDefault="001E18F4" w:rsidP="001E18F4">
      <w:pPr>
        <w:pStyle w:val="berschrift3"/>
      </w:pPr>
      <w:bookmarkStart w:id="181" w:name="_Toc161243332"/>
      <w:r>
        <w:t>Fehlerbehandlung</w:t>
      </w:r>
      <w:bookmarkEnd w:id="181"/>
    </w:p>
    <w:p w14:paraId="53F60C84" w14:textId="2993DEF5" w:rsidR="001E18F4" w:rsidRDefault="001E18F4" w:rsidP="001E18F4">
      <w:r>
        <w:t xml:space="preserve">Nach sorgfältiger Abwägung der beiden Varianten zur Fehlerbehandlung habe ich mich für die </w:t>
      </w:r>
      <w:r w:rsidR="00BC0181" w:rsidRPr="00BC0181">
        <w:rPr>
          <w:color w:val="0070C0"/>
          <w:u w:val="single"/>
        </w:rPr>
        <w:fldChar w:fldCharType="begin"/>
      </w:r>
      <w:r w:rsidR="00BC0181" w:rsidRPr="00BC0181">
        <w:rPr>
          <w:color w:val="0070C0"/>
          <w:u w:val="single"/>
        </w:rPr>
        <w:instrText xml:space="preserve"> REF E_Exceptions \h </w:instrText>
      </w:r>
      <w:r w:rsidR="00BC0181">
        <w:rPr>
          <w:color w:val="0070C0"/>
          <w:u w:val="single"/>
        </w:rPr>
        <w:instrText xml:space="preserve"> \* MERGEFORMAT </w:instrText>
      </w:r>
      <w:r w:rsidR="00BC0181" w:rsidRPr="00BC0181">
        <w:rPr>
          <w:color w:val="0070C0"/>
          <w:u w:val="single"/>
        </w:rPr>
      </w:r>
      <w:r w:rsidR="00BC0181" w:rsidRPr="00BC0181">
        <w:rPr>
          <w:color w:val="0070C0"/>
          <w:u w:val="single"/>
        </w:rPr>
        <w:fldChar w:fldCharType="separate"/>
      </w:r>
      <w:r w:rsidR="00BC0181" w:rsidRPr="00BC0181">
        <w:rPr>
          <w:color w:val="0070C0"/>
          <w:u w:val="single"/>
        </w:rPr>
        <w:t>Benutzerdefinierte Exceptions</w:t>
      </w:r>
      <w:r w:rsidR="00BC0181" w:rsidRPr="00BC0181">
        <w:rPr>
          <w:color w:val="0070C0"/>
          <w:u w:val="single"/>
        </w:rPr>
        <w:fldChar w:fldCharType="end"/>
      </w:r>
      <w:r w:rsidR="00BC0181">
        <w:t xml:space="preserve"> </w:t>
      </w:r>
      <w:r>
        <w:t>entschieden. Der primäre Grund für diese Entscheidung liegt in der direkten und klaren Kommunikation von Fehlern, die es ermöglicht, Probleme effizient zu identifizieren und zu beheben. Obwohl diese Methode die Herausforderung mit sich bringt, den Fehlerkontext präzise zu übermitteln, wurde sie aufgrund ihrer Direktheit und Einfachheit als der beste Ansatz für meine IPA bewertet.</w:t>
      </w:r>
    </w:p>
    <w:p w14:paraId="30D74C84" w14:textId="77777777" w:rsidR="00125690" w:rsidRDefault="00125690" w:rsidP="001E18F4"/>
    <w:p w14:paraId="28B1CA03" w14:textId="77777777" w:rsidR="00125690" w:rsidRDefault="00125690" w:rsidP="00125690">
      <w:pPr>
        <w:pStyle w:val="berschrift3"/>
      </w:pPr>
      <w:bookmarkStart w:id="182" w:name="_Toc161243333"/>
      <w:r>
        <w:t>Bilderverwaltung</w:t>
      </w:r>
      <w:bookmarkEnd w:id="182"/>
    </w:p>
    <w:p w14:paraId="4E9C6036" w14:textId="1B10763B" w:rsidR="00125690" w:rsidRDefault="00125690" w:rsidP="00125690">
      <w:r>
        <w:t xml:space="preserve">Für die Implementierung der Bilderverwaltung wurde die </w:t>
      </w:r>
      <w:r w:rsidR="00BC0181" w:rsidRPr="00BC0181">
        <w:rPr>
          <w:color w:val="0070C0"/>
          <w:u w:val="single"/>
        </w:rPr>
        <w:fldChar w:fldCharType="begin"/>
      </w:r>
      <w:r w:rsidR="00BC0181" w:rsidRPr="00BC0181">
        <w:rPr>
          <w:color w:val="0070C0"/>
          <w:u w:val="single"/>
        </w:rPr>
        <w:instrText xml:space="preserve"> REF E_modelattribute \h </w:instrText>
      </w:r>
      <w:r w:rsidR="00BC0181">
        <w:rPr>
          <w:color w:val="0070C0"/>
          <w:u w:val="single"/>
        </w:rPr>
        <w:instrText xml:space="preserve"> \* MERGEFORMAT </w:instrText>
      </w:r>
      <w:r w:rsidR="00BC0181" w:rsidRPr="00BC0181">
        <w:rPr>
          <w:color w:val="0070C0"/>
          <w:u w:val="single"/>
        </w:rPr>
      </w:r>
      <w:r w:rsidR="00BC0181" w:rsidRPr="00BC0181">
        <w:rPr>
          <w:color w:val="0070C0"/>
          <w:u w:val="single"/>
        </w:rPr>
        <w:fldChar w:fldCharType="separate"/>
      </w:r>
      <w:r w:rsidR="00BC0181" w:rsidRPr="00BC0181">
        <w:rPr>
          <w:color w:val="0070C0"/>
          <w:u w:val="single"/>
        </w:rPr>
        <w:t>Variante 1</w:t>
      </w:r>
      <w:r w:rsidR="00BC0181" w:rsidRPr="00BC0181">
        <w:rPr>
          <w:color w:val="0070C0"/>
          <w:u w:val="single"/>
        </w:rPr>
        <w:fldChar w:fldCharType="end"/>
      </w:r>
      <w:r w:rsidR="00BC0181">
        <w:t xml:space="preserve"> </w:t>
      </w:r>
      <w:r>
        <w:t>mit @ModelAttribute ausgewählt. Diese Entscheidung basiert auf der Einfachheit und Klarheit der automatischen Zuordnung eingehender Daten zu einem DTO, was den Prozess des Bilduploads und der Datenverarbeitung vereinfacht. Diese Methode unterstützt eine strukturierte und übersichtliche Handhabung von Bildern im System und fördert die Entwicklungseffizienz.</w:t>
      </w:r>
    </w:p>
    <w:p w14:paraId="188AD3D5" w14:textId="77777777" w:rsidR="00125690" w:rsidRDefault="00125690" w:rsidP="00125690"/>
    <w:p w14:paraId="0BA3E005" w14:textId="77777777" w:rsidR="00125690" w:rsidRDefault="00125690" w:rsidP="00125690">
      <w:pPr>
        <w:pStyle w:val="berschrift3"/>
      </w:pPr>
      <w:bookmarkStart w:id="183" w:name="_Toc161243334"/>
      <w:r>
        <w:t>Benutzerverwaltung</w:t>
      </w:r>
      <w:bookmarkEnd w:id="183"/>
    </w:p>
    <w:p w14:paraId="49A373F9" w14:textId="624765A4" w:rsidR="00125690" w:rsidRDefault="00125690" w:rsidP="00125690">
      <w:r>
        <w:t>In der Person</w:t>
      </w:r>
      <w:r w:rsidR="007704C2">
        <w:t>-</w:t>
      </w:r>
      <w:r>
        <w:t xml:space="preserve">Tabelle wurde die </w:t>
      </w:r>
      <w:r w:rsidR="00BC0181" w:rsidRPr="00BC0181">
        <w:rPr>
          <w:color w:val="0070C0"/>
          <w:u w:val="single"/>
        </w:rPr>
        <w:fldChar w:fldCharType="begin"/>
      </w:r>
      <w:r w:rsidR="00BC0181" w:rsidRPr="00BC0181">
        <w:rPr>
          <w:color w:val="0070C0"/>
          <w:u w:val="single"/>
        </w:rPr>
        <w:instrText xml:space="preserve"> REF E_active \h </w:instrText>
      </w:r>
      <w:r w:rsidR="00BC0181">
        <w:rPr>
          <w:color w:val="0070C0"/>
          <w:u w:val="single"/>
        </w:rPr>
        <w:instrText xml:space="preserve"> \* MERGEFORMAT </w:instrText>
      </w:r>
      <w:r w:rsidR="00BC0181" w:rsidRPr="00BC0181">
        <w:rPr>
          <w:color w:val="0070C0"/>
          <w:u w:val="single"/>
        </w:rPr>
      </w:r>
      <w:r w:rsidR="00BC0181" w:rsidRPr="00BC0181">
        <w:rPr>
          <w:color w:val="0070C0"/>
          <w:u w:val="single"/>
        </w:rPr>
        <w:fldChar w:fldCharType="separate"/>
      </w:r>
      <w:r w:rsidR="00BC0181" w:rsidRPr="00BC0181">
        <w:rPr>
          <w:color w:val="0070C0"/>
          <w:u w:val="single"/>
        </w:rPr>
        <w:t>Variante mit is_active</w:t>
      </w:r>
      <w:r w:rsidR="00BC0181" w:rsidRPr="00BC0181">
        <w:rPr>
          <w:color w:val="0070C0"/>
          <w:u w:val="single"/>
        </w:rPr>
        <w:fldChar w:fldCharType="end"/>
      </w:r>
      <w:r w:rsidR="00BC0181">
        <w:t xml:space="preserve"> </w:t>
      </w:r>
      <w:r>
        <w:t>bevorzugt. Diese Entscheidung wurde getroffen, um eine explizite Kontrolle über den Status eines Benutzers (aktiv/inaktiv) zu ermöglichen. Diese Flexibilität ist besonders wichtig für die zukünftige Entwicklung und Erweiterbarkeit des Systems, einschlie</w:t>
      </w:r>
      <w:r w:rsidR="00F741AC">
        <w:t>ss</w:t>
      </w:r>
      <w:r>
        <w:t>lich der potenziellen Einführung eines Rollensystems oder der Handhabung temporärer Deaktivierungen.</w:t>
      </w:r>
    </w:p>
    <w:p w14:paraId="2F0056EB" w14:textId="77777777" w:rsidR="00151DA0" w:rsidRDefault="00151DA0" w:rsidP="00125690"/>
    <w:p w14:paraId="3F9D9601" w14:textId="77777777" w:rsidR="00151DA0" w:rsidRDefault="00151DA0" w:rsidP="00151DA0">
      <w:pPr>
        <w:pStyle w:val="berschrift3"/>
      </w:pPr>
      <w:bookmarkStart w:id="184" w:name="_Toc161243335"/>
      <w:r>
        <w:t>Sessionverwaltung</w:t>
      </w:r>
      <w:bookmarkEnd w:id="184"/>
    </w:p>
    <w:p w14:paraId="31D7AEAA" w14:textId="60B65C8E" w:rsidR="007704C2" w:rsidRDefault="00151DA0" w:rsidP="00151DA0">
      <w:r>
        <w:t xml:space="preserve">Bei der Gestaltung der person_session Tabelle entschied ich mich für die Verwendung einer UUID als </w:t>
      </w:r>
      <w:r w:rsidR="00BC0181" w:rsidRPr="006C4EB5">
        <w:rPr>
          <w:color w:val="0070C0"/>
          <w:u w:val="single"/>
        </w:rPr>
        <w:fldChar w:fldCharType="begin"/>
      </w:r>
      <w:r w:rsidR="00BC0181" w:rsidRPr="006C4EB5">
        <w:rPr>
          <w:color w:val="0070C0"/>
          <w:u w:val="single"/>
        </w:rPr>
        <w:instrText xml:space="preserve"> REF E_session \h </w:instrText>
      </w:r>
      <w:r w:rsidR="006C4EB5">
        <w:rPr>
          <w:color w:val="0070C0"/>
          <w:u w:val="single"/>
        </w:rPr>
        <w:instrText xml:space="preserve"> \* MERGEFORMAT </w:instrText>
      </w:r>
      <w:r w:rsidR="00BC0181" w:rsidRPr="006C4EB5">
        <w:rPr>
          <w:color w:val="0070C0"/>
          <w:u w:val="single"/>
        </w:rPr>
      </w:r>
      <w:r w:rsidR="00BC0181" w:rsidRPr="006C4EB5">
        <w:rPr>
          <w:color w:val="0070C0"/>
          <w:u w:val="single"/>
        </w:rPr>
        <w:fldChar w:fldCharType="separate"/>
      </w:r>
      <w:r w:rsidR="00BC0181" w:rsidRPr="006C4EB5">
        <w:rPr>
          <w:color w:val="0070C0"/>
          <w:u w:val="single"/>
        </w:rPr>
        <w:t>Primärschlüssel</w:t>
      </w:r>
      <w:r w:rsidR="00BC0181" w:rsidRPr="006C4EB5">
        <w:rPr>
          <w:color w:val="0070C0"/>
          <w:u w:val="single"/>
        </w:rPr>
        <w:fldChar w:fldCharType="end"/>
      </w:r>
      <w:r w:rsidR="00BC0181">
        <w:t xml:space="preserve"> </w:t>
      </w:r>
      <w:r>
        <w:t>und behielt den Token als separates Attribut bei. Diese Entscheidung ermöglicht eine eindeutige Identifizierung jeder Session und behält gleichzeitig die Flexibilität bei, die für zukünftige Erweiterungen wie die Reaktivierung von Tokens notwendig ist. Es entspricht den Best Practices und unterstützt eine robuste Sessionverwaltung.</w:t>
      </w:r>
    </w:p>
    <w:p w14:paraId="55D8D0E9" w14:textId="77777777" w:rsidR="007704C2" w:rsidRDefault="007704C2">
      <w:r>
        <w:br w:type="page"/>
      </w:r>
    </w:p>
    <w:p w14:paraId="6575E6CB" w14:textId="77777777" w:rsidR="007704C2" w:rsidRDefault="007704C2" w:rsidP="007704C2">
      <w:pPr>
        <w:pStyle w:val="berschrift3"/>
      </w:pPr>
      <w:bookmarkStart w:id="185" w:name="_Toc161243336"/>
      <w:r>
        <w:lastRenderedPageBreak/>
        <w:t>Image Tabelle</w:t>
      </w:r>
      <w:bookmarkEnd w:id="185"/>
    </w:p>
    <w:p w14:paraId="776D73CD" w14:textId="1369253C" w:rsidR="007704C2" w:rsidRDefault="007704C2" w:rsidP="007704C2">
      <w:r>
        <w:t xml:space="preserve">Für die Image-Tabelle </w:t>
      </w:r>
      <w:r w:rsidR="00BC0181">
        <w:t xml:space="preserve">habe ich mich für die </w:t>
      </w:r>
      <w:r w:rsidR="00BC0181" w:rsidRPr="00172CB0">
        <w:rPr>
          <w:color w:val="0070C0"/>
          <w:u w:val="single"/>
        </w:rPr>
        <w:fldChar w:fldCharType="begin"/>
      </w:r>
      <w:r w:rsidR="00BC0181" w:rsidRPr="00172CB0">
        <w:rPr>
          <w:color w:val="0070C0"/>
          <w:u w:val="single"/>
        </w:rPr>
        <w:instrText xml:space="preserve"> REF E_image \h </w:instrText>
      </w:r>
      <w:r w:rsidR="00172CB0">
        <w:rPr>
          <w:color w:val="0070C0"/>
          <w:u w:val="single"/>
        </w:rPr>
        <w:instrText xml:space="preserve"> \* MERGEFORMAT </w:instrText>
      </w:r>
      <w:r w:rsidR="00BC0181" w:rsidRPr="00172CB0">
        <w:rPr>
          <w:color w:val="0070C0"/>
          <w:u w:val="single"/>
        </w:rPr>
      </w:r>
      <w:r w:rsidR="00BC0181" w:rsidRPr="00172CB0">
        <w:rPr>
          <w:color w:val="0070C0"/>
          <w:u w:val="single"/>
        </w:rPr>
        <w:fldChar w:fldCharType="separate"/>
      </w:r>
      <w:r w:rsidR="00BC0181" w:rsidRPr="00172CB0">
        <w:rPr>
          <w:color w:val="0070C0"/>
          <w:u w:val="single"/>
        </w:rPr>
        <w:t>Variante 1</w:t>
      </w:r>
      <w:r w:rsidR="00BC0181" w:rsidRPr="00172CB0">
        <w:rPr>
          <w:color w:val="0070C0"/>
          <w:u w:val="single"/>
        </w:rPr>
        <w:fldChar w:fldCharType="end"/>
      </w:r>
      <w:r>
        <w:t xml:space="preserve"> entschieden, die event_id als Primärschlüssel zu verwenden. Diese Entscheidung stellt sicher, dass jedes Event maximal ein Bild haben kann, was die Datenintegrität und -verwaltung vereinfacht. Obwohl dies die Komplexität bei der Bildaktualisierung und beim Soft-Delete erhöht, wurde es als wertvolle Investition für ein sauberes und gut verwaltetes System erachtet.</w:t>
      </w:r>
    </w:p>
    <w:p w14:paraId="2BB13B77" w14:textId="77777777" w:rsidR="007704C2" w:rsidRDefault="007704C2" w:rsidP="007704C2"/>
    <w:p w14:paraId="5A4E3C54" w14:textId="77777777" w:rsidR="007704C2" w:rsidRDefault="007704C2" w:rsidP="007704C2">
      <w:pPr>
        <w:pStyle w:val="berschrift3"/>
      </w:pPr>
      <w:bookmarkStart w:id="186" w:name="_Toc161243337"/>
      <w:r>
        <w:t>Importzeitpunkte</w:t>
      </w:r>
      <w:bookmarkEnd w:id="186"/>
    </w:p>
    <w:p w14:paraId="29C3C551" w14:textId="15AE641A" w:rsidR="007704C2" w:rsidRDefault="007704C2" w:rsidP="007704C2">
      <w:r>
        <w:t>Hinsichtlich der Handhabung der Importzeitpunkte entschied ich mich gegen die Einführung eines neuen Feldes für import_time</w:t>
      </w:r>
      <w:r w:rsidR="00BC0181">
        <w:t xml:space="preserve"> und für die </w:t>
      </w:r>
      <w:r w:rsidR="00BC0181" w:rsidRPr="007F0A3B">
        <w:rPr>
          <w:color w:val="0070C0"/>
          <w:u w:val="single"/>
        </w:rPr>
        <w:fldChar w:fldCharType="begin"/>
      </w:r>
      <w:r w:rsidR="00BC0181" w:rsidRPr="007F0A3B">
        <w:rPr>
          <w:color w:val="0070C0"/>
          <w:u w:val="single"/>
        </w:rPr>
        <w:instrText xml:space="preserve"> REF E_import \h </w:instrText>
      </w:r>
      <w:r w:rsidR="007F0A3B">
        <w:rPr>
          <w:color w:val="0070C0"/>
          <w:u w:val="single"/>
        </w:rPr>
        <w:instrText xml:space="preserve"> \* MERGEFORMAT </w:instrText>
      </w:r>
      <w:r w:rsidR="00BC0181" w:rsidRPr="007F0A3B">
        <w:rPr>
          <w:color w:val="0070C0"/>
          <w:u w:val="single"/>
        </w:rPr>
      </w:r>
      <w:r w:rsidR="00BC0181" w:rsidRPr="007F0A3B">
        <w:rPr>
          <w:color w:val="0070C0"/>
          <w:u w:val="single"/>
        </w:rPr>
        <w:fldChar w:fldCharType="separate"/>
      </w:r>
      <w:r w:rsidR="00BC0181" w:rsidRPr="007F0A3B">
        <w:rPr>
          <w:color w:val="0070C0"/>
          <w:u w:val="single"/>
        </w:rPr>
        <w:t>Verwendung von date_created</w:t>
      </w:r>
      <w:r w:rsidR="00BC0181" w:rsidRPr="007F0A3B">
        <w:rPr>
          <w:color w:val="0070C0"/>
          <w:u w:val="single"/>
        </w:rPr>
        <w:fldChar w:fldCharType="end"/>
      </w:r>
      <w:r>
        <w:t xml:space="preserve">. Der Mehrwert </w:t>
      </w:r>
      <w:proofErr w:type="gramStart"/>
      <w:r>
        <w:t xml:space="preserve">einer </w:t>
      </w:r>
      <w:r w:rsidR="00CA205C">
        <w:t>Millisekunden</w:t>
      </w:r>
      <w:proofErr w:type="gramEnd"/>
      <w:r w:rsidR="00CA205C">
        <w:t xml:space="preserve"> genauen</w:t>
      </w:r>
      <w:r>
        <w:t xml:space="preserve"> Erfassung des Importzeitpunkts rechtfertigt nicht die erhöhte Komplexität und den zusätzlichen Entwicklungsaufwand. Stattdessen wird das bestehende Feld date_created verwendet, um den Zeitpunkt der Datensatzerstellung zu erfassen, was für die Zwecke der Administratoren ausreichend genau ist.</w:t>
      </w:r>
    </w:p>
    <w:p w14:paraId="2CCE4F81" w14:textId="77777777" w:rsidR="00CA205C" w:rsidRDefault="00CA205C" w:rsidP="007704C2"/>
    <w:p w14:paraId="3F628137" w14:textId="77777777" w:rsidR="00CA205C" w:rsidRDefault="00CA205C" w:rsidP="00CA205C">
      <w:pPr>
        <w:pStyle w:val="berschrift3"/>
      </w:pPr>
      <w:bookmarkStart w:id="187" w:name="_Toc161243338"/>
      <w:r>
        <w:t>Fazit</w:t>
      </w:r>
      <w:bookmarkEnd w:id="187"/>
    </w:p>
    <w:p w14:paraId="0E861C0A" w14:textId="39EA624F" w:rsidR="000B41BC" w:rsidRDefault="000B41BC" w:rsidP="000B41BC">
      <w:r>
        <w:t xml:space="preserve">Mit dem Abschluss der Phasen Informieren, Planen und Entscheiden habe ich einen signifikanten </w:t>
      </w:r>
      <w:r w:rsidR="004011A1">
        <w:t xml:space="preserve">Meilenstein </w:t>
      </w:r>
      <w:r>
        <w:t xml:space="preserve">in meinem Projekt zur Erweiterung des Lernportals erreicht. </w:t>
      </w:r>
      <w:r w:rsidR="004011A1">
        <w:t>(</w:t>
      </w:r>
      <w:r w:rsidR="004011A1" w:rsidRPr="004011A1">
        <w:rPr>
          <w:color w:val="0070C0"/>
          <w:u w:val="single"/>
        </w:rPr>
        <w:fldChar w:fldCharType="begin"/>
      </w:r>
      <w:r w:rsidR="004011A1" w:rsidRPr="004011A1">
        <w:rPr>
          <w:color w:val="0070C0"/>
          <w:u w:val="single"/>
        </w:rPr>
        <w:instrText xml:space="preserve"> REF _Ref161219551 \h </w:instrText>
      </w:r>
      <w:r w:rsidR="004011A1">
        <w:rPr>
          <w:color w:val="0070C0"/>
          <w:u w:val="single"/>
        </w:rPr>
        <w:instrText xml:space="preserve"> \* MERGEFORMAT </w:instrText>
      </w:r>
      <w:r w:rsidR="004011A1" w:rsidRPr="004011A1">
        <w:rPr>
          <w:color w:val="0070C0"/>
          <w:u w:val="single"/>
        </w:rPr>
      </w:r>
      <w:r w:rsidR="004011A1" w:rsidRPr="004011A1">
        <w:rPr>
          <w:color w:val="0070C0"/>
          <w:u w:val="single"/>
        </w:rPr>
        <w:fldChar w:fldCharType="separate"/>
      </w:r>
      <w:r w:rsidR="004011A1" w:rsidRPr="004011A1">
        <w:rPr>
          <w:color w:val="0070C0"/>
          <w:u w:val="single"/>
        </w:rPr>
        <w:t>Meilensteine</w:t>
      </w:r>
      <w:r w:rsidR="004011A1" w:rsidRPr="004011A1">
        <w:rPr>
          <w:color w:val="0070C0"/>
          <w:u w:val="single"/>
        </w:rPr>
        <w:fldChar w:fldCharType="end"/>
      </w:r>
      <w:r w:rsidR="004011A1">
        <w:t xml:space="preserve">) </w:t>
      </w:r>
      <w:r>
        <w:t>Diese Anfangsphasen waren entscheidend, um eine solide Grundlage für die kommenden Schritte zu legen und sicherzustellen, dass das Projekt auf einem durchdachten und gut strukturierten Konzept aufbaut.</w:t>
      </w:r>
    </w:p>
    <w:p w14:paraId="132089E9" w14:textId="77777777" w:rsidR="000B41BC" w:rsidRDefault="000B41BC" w:rsidP="000B41BC"/>
    <w:p w14:paraId="62577999" w14:textId="5142C877" w:rsidR="000B41BC" w:rsidRDefault="000B41BC" w:rsidP="000B41BC">
      <w:r>
        <w:t>Jetzt, wo das Stadium des Informierens abgeschlossen ist und die Planungs- sowie Entscheidungsphasen erfolgreich durchlaufen wurden, fühle ich mich bereit und motiviert, mit der Realisierung des Projekts zu beginnen. Die Vorfreude, die integrierte Entwicklungsumgebung (IDE) zu starten und die ersten Zeilen Code zu schreiben, ist gro</w:t>
      </w:r>
      <w:r w:rsidR="00EB6216">
        <w:t>ss</w:t>
      </w:r>
      <w:r>
        <w:t>. Es ist spannend, die geplanten Features und Funktionalitäten zum Leben zu erwecken und zu sehen, wie das Lernportal Schritt für Schritt Gestalt annimmt.</w:t>
      </w:r>
    </w:p>
    <w:p w14:paraId="50E0C723" w14:textId="77777777" w:rsidR="000B41BC" w:rsidRDefault="000B41BC" w:rsidP="000B41BC"/>
    <w:p w14:paraId="5A445A69" w14:textId="77777777" w:rsidR="000B41BC" w:rsidRDefault="000B41BC" w:rsidP="000B41BC">
      <w:r>
        <w:t>Ich bin zuversichtlich, dass die bislang geleistete Vorarbeit eine effiziente und zielgerichtete Umsetzung ermöglicht. Die Entscheidungen, die getroffen wurden, geben mir die Sicherheit, dass die gewählten Lösungen den Anforderungen entsprechen und zur erfolgreichen Erweiterung des Lernportals beitragen werden.</w:t>
      </w:r>
    </w:p>
    <w:p w14:paraId="0B4D600A" w14:textId="77777777" w:rsidR="000B41BC" w:rsidRDefault="000B41BC" w:rsidP="000B41BC"/>
    <w:p w14:paraId="6129261A" w14:textId="326A16B5" w:rsidR="000F0EFC" w:rsidRDefault="000B41BC" w:rsidP="000B41BC">
      <w:r>
        <w:t>Darüber hinaus bestätigt der aktuelle Stand, dass ich gut im Zeitplan liege. Diese Tatsache stärkt mein Vertrauen in die weitere Projektarbeit und motiviert mich zusätzlich, die anstehenden Aufgaben mit Engagement und Sorgfalt anzugehen. Die kommende Phase der Realisierung wird zweifellos herausfordernd sein, doch ich bin bereit, diese Herausforderungen anzunehmen und das Projekt erfolgreich zum Abschluss zu bringen.</w:t>
      </w:r>
      <w:r w:rsidR="000F0EFC">
        <w:br w:type="page"/>
      </w:r>
    </w:p>
    <w:p w14:paraId="2531414B" w14:textId="0705C82C" w:rsidR="000F0EFC" w:rsidRDefault="000F0EFC" w:rsidP="000F0EFC">
      <w:pPr>
        <w:pStyle w:val="berschrift2"/>
      </w:pPr>
      <w:bookmarkStart w:id="188" w:name="_Toc161243339"/>
      <w:r w:rsidRPr="008648FF">
        <w:lastRenderedPageBreak/>
        <w:t>Phase "</w:t>
      </w:r>
      <w:r>
        <w:t>Realisieren</w:t>
      </w:r>
      <w:r w:rsidRPr="008648FF">
        <w:t>"</w:t>
      </w:r>
      <w:bookmarkEnd w:id="188"/>
    </w:p>
    <w:p w14:paraId="50AEDF78" w14:textId="226ACBAB" w:rsidR="000F0EFC" w:rsidRDefault="00AB6BB3" w:rsidP="00AB6BB3">
      <w:pPr>
        <w:pStyle w:val="berschrift3"/>
      </w:pPr>
      <w:bookmarkStart w:id="189" w:name="_Toc161243340"/>
      <w:r>
        <w:t>Realisierungskonzept</w:t>
      </w:r>
      <w:bookmarkEnd w:id="189"/>
    </w:p>
    <w:p w14:paraId="536773A0" w14:textId="2133D2C0" w:rsidR="000C4BA0" w:rsidRDefault="000C4BA0" w:rsidP="000C4BA0">
      <w:r>
        <w:t>Diese Reihenfolge basiert auf der Einschätzung der Komplexität, der Notwendigkeit von Forschungsarbeit sowie der Erfahrung in den jeweiligen Bereichen.</w:t>
      </w:r>
    </w:p>
    <w:p w14:paraId="42CBB3D7" w14:textId="77777777" w:rsidR="000C4BA0" w:rsidRDefault="000C4BA0" w:rsidP="000C4BA0"/>
    <w:p w14:paraId="7C9B8B70" w14:textId="012BE5BA" w:rsidR="00E815D9" w:rsidRDefault="00E815D9" w:rsidP="000C4BA0">
      <w:r>
        <w:t>Der Anfang macht das Arbeitspaket</w:t>
      </w:r>
      <w:r w:rsidR="00B36148">
        <w:t xml:space="preserve"> </w:t>
      </w:r>
      <w:r w:rsidR="00B36148" w:rsidRPr="00C4138A">
        <w:rPr>
          <w:color w:val="0070C0"/>
          <w:u w:val="single"/>
        </w:rPr>
        <w:fldChar w:fldCharType="begin"/>
      </w:r>
      <w:r w:rsidR="00B36148" w:rsidRPr="00C4138A">
        <w:rPr>
          <w:color w:val="0070C0"/>
          <w:u w:val="single"/>
        </w:rPr>
        <w:instrText xml:space="preserve"> REF A13 \h </w:instrText>
      </w:r>
      <w:r w:rsidR="00C4138A">
        <w:rPr>
          <w:color w:val="0070C0"/>
          <w:u w:val="single"/>
        </w:rPr>
        <w:instrText xml:space="preserve"> \* MERGEFORMAT </w:instrText>
      </w:r>
      <w:r w:rsidR="00B36148" w:rsidRPr="00C4138A">
        <w:rPr>
          <w:color w:val="0070C0"/>
          <w:u w:val="single"/>
        </w:rPr>
      </w:r>
      <w:r w:rsidR="00B36148" w:rsidRPr="00C4138A">
        <w:rPr>
          <w:color w:val="0070C0"/>
          <w:u w:val="single"/>
        </w:rPr>
        <w:fldChar w:fldCharType="separate"/>
      </w:r>
      <w:r w:rsidR="00B36148" w:rsidRPr="00C4138A">
        <w:rPr>
          <w:rFonts w:eastAsia="Calibri" w:cstheme="minorHAnsi"/>
          <w:bCs/>
          <w:color w:val="0070C0"/>
          <w:sz w:val="24"/>
          <w:u w:val="single"/>
        </w:rPr>
        <w:t>13</w:t>
      </w:r>
      <w:r w:rsidR="00B36148" w:rsidRPr="00C4138A">
        <w:rPr>
          <w:color w:val="0070C0"/>
          <w:u w:val="single"/>
        </w:rPr>
        <w:fldChar w:fldCharType="end"/>
      </w:r>
      <w:r>
        <w:t xml:space="preserve">. </w:t>
      </w:r>
      <w:r w:rsidRPr="00E815D9">
        <w:t>Bevor mit der spezifischen Fehlerbehandlung und Bildverwaltung begonnen wird, ist es notwendig, eine solide Datenbankstruktur zu erstellen, die alle erforderlichen Daten effizient speichert und verarbeitet.</w:t>
      </w:r>
    </w:p>
    <w:p w14:paraId="40505482" w14:textId="77777777" w:rsidR="00E815D9" w:rsidRDefault="00E815D9" w:rsidP="000C4BA0"/>
    <w:p w14:paraId="1BBF1C78" w14:textId="3B65501A" w:rsidR="000C4BA0" w:rsidRDefault="006F2743" w:rsidP="000C4BA0">
      <w:r>
        <w:t>Danach</w:t>
      </w:r>
      <w:r w:rsidR="000C4BA0">
        <w:t xml:space="preserve"> kommt das Arbeitspaket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A14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14</w:t>
      </w:r>
      <w:r w:rsidR="00B36148" w:rsidRPr="00C4138A">
        <w:rPr>
          <w:rFonts w:eastAsia="Calibri" w:cstheme="minorHAnsi"/>
          <w:bCs/>
          <w:color w:val="0070C0"/>
          <w:sz w:val="24"/>
          <w:u w:val="single"/>
        </w:rPr>
        <w:fldChar w:fldCharType="end"/>
      </w:r>
      <w:r w:rsidR="000C4BA0">
        <w:t xml:space="preserve"> Fehlerbehandlung des Datenimports backend, da dieses Gebiet als besonders herausfordernd gilt. Die Spezifität des Projekts bedeutet, dass wenig Vorwissen oder Forschungsmaterial verfügbar ist, was dieses Paket zu einem idealen Startpunkt macht, um frühzeitig auf mögliche Schwierigkeiten zu sto</w:t>
      </w:r>
      <w:r w:rsidR="00E815D9">
        <w:t>ss</w:t>
      </w:r>
      <w:r w:rsidR="000C4BA0">
        <w:t>en und Lösungen zu entwickeln.</w:t>
      </w:r>
    </w:p>
    <w:p w14:paraId="0DB3E783" w14:textId="77777777" w:rsidR="000C4BA0" w:rsidRDefault="000C4BA0" w:rsidP="000C4BA0"/>
    <w:p w14:paraId="49C53DBE" w14:textId="72848AE4" w:rsidR="000C4BA0" w:rsidRDefault="000C4BA0" w:rsidP="000C4BA0">
      <w:r>
        <w:t>Anschlie</w:t>
      </w:r>
      <w:r w:rsidR="00E815D9">
        <w:t>ss</w:t>
      </w:r>
      <w:r>
        <w:t xml:space="preserve">end wird das Arbeitspaket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A15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15</w:t>
      </w:r>
      <w:r w:rsidR="00B36148" w:rsidRPr="00C4138A">
        <w:rPr>
          <w:rFonts w:eastAsia="Calibri" w:cstheme="minorHAnsi"/>
          <w:bCs/>
          <w:color w:val="0070C0"/>
          <w:sz w:val="24"/>
          <w:u w:val="single"/>
        </w:rPr>
        <w:fldChar w:fldCharType="end"/>
      </w:r>
      <w:r>
        <w:t xml:space="preserve"> Implementierung der Bildverwaltung backend in Angriff genommen. Obwohl auch hier weniger Routine vorhanden ist, bietet die Thematik im Vergleich zum vorherigen Paket mehr Forschungsmöglichkeiten, was die Implementierung erleichtern sollte.</w:t>
      </w:r>
    </w:p>
    <w:p w14:paraId="2EDE81DC" w14:textId="77777777" w:rsidR="000C4BA0" w:rsidRDefault="000C4BA0" w:rsidP="000C4BA0"/>
    <w:p w14:paraId="2928949D" w14:textId="4433BF28" w:rsidR="000C4BA0" w:rsidRDefault="000C4BA0" w:rsidP="000C4BA0">
      <w:r>
        <w:t xml:space="preserve">Mit diesen Grundlagen wird der Fokus dann auf die Arbeitspakete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A16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16</w:t>
      </w:r>
      <w:r w:rsidR="00B36148" w:rsidRPr="00C4138A">
        <w:rPr>
          <w:rFonts w:eastAsia="Calibri" w:cstheme="minorHAnsi"/>
          <w:bCs/>
          <w:color w:val="0070C0"/>
          <w:sz w:val="24"/>
          <w:u w:val="single"/>
        </w:rPr>
        <w:fldChar w:fldCharType="end"/>
      </w:r>
      <w:r>
        <w:t xml:space="preserve"> Autorisierung (Login &amp; Logout) backend und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A17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17</w:t>
      </w:r>
      <w:r w:rsidR="00B36148" w:rsidRPr="00C4138A">
        <w:rPr>
          <w:rFonts w:eastAsia="Calibri" w:cstheme="minorHAnsi"/>
          <w:bCs/>
          <w:color w:val="0070C0"/>
          <w:sz w:val="24"/>
          <w:u w:val="single"/>
        </w:rPr>
        <w:fldChar w:fldCharType="end"/>
      </w:r>
      <w:r>
        <w:t xml:space="preserve"> Implementierung Benutzerverwaltung backend gelegt. Diese bilden das Rückgrat der Benutzerverwaltung und -sicherheit im System und sind entscheidend für die Funktionstüchtigkeit des Lernportals.</w:t>
      </w:r>
    </w:p>
    <w:p w14:paraId="14DA0DA6" w14:textId="77777777" w:rsidR="000C4BA0" w:rsidRDefault="000C4BA0" w:rsidP="000C4BA0"/>
    <w:p w14:paraId="0C4A5F24" w14:textId="51F66ECE" w:rsidR="000C4BA0" w:rsidRDefault="000C4BA0" w:rsidP="000C4BA0">
      <w:r>
        <w:t xml:space="preserve">Nachdem eine solide Backend-Struktur etabliert wurde, beginnt die Arbeit am Frontend, beginnend mit dem Arbeitspaket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A19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19</w:t>
      </w:r>
      <w:r w:rsidR="00B36148" w:rsidRPr="00C4138A">
        <w:rPr>
          <w:rFonts w:eastAsia="Calibri" w:cstheme="minorHAnsi"/>
          <w:bCs/>
          <w:color w:val="0070C0"/>
          <w:sz w:val="24"/>
          <w:u w:val="single"/>
        </w:rPr>
        <w:fldChar w:fldCharType="end"/>
      </w:r>
      <w:r>
        <w:t xml:space="preserve"> Anpassung Kommunikation frontend, gefolgt von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A20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20</w:t>
      </w:r>
      <w:r w:rsidR="00B36148" w:rsidRPr="00C4138A">
        <w:rPr>
          <w:rFonts w:eastAsia="Calibri" w:cstheme="minorHAnsi"/>
          <w:bCs/>
          <w:color w:val="0070C0"/>
          <w:sz w:val="24"/>
          <w:u w:val="single"/>
        </w:rPr>
        <w:fldChar w:fldCharType="end"/>
      </w:r>
      <w:r>
        <w:t xml:space="preserve"> Zugriffsschutz und Routing frontend und </w:t>
      </w:r>
      <w:r w:rsidR="00B36148">
        <w:fldChar w:fldCharType="begin"/>
      </w:r>
      <w:r w:rsidR="00B36148">
        <w:instrText xml:space="preserve"> REF A21 \h </w:instrText>
      </w:r>
      <w:r w:rsidR="00B36148">
        <w:fldChar w:fldCharType="separate"/>
      </w:r>
      <w:r w:rsidR="00B36148" w:rsidRPr="00EF105C">
        <w:rPr>
          <w:rFonts w:eastAsia="Calibri" w:cstheme="minorHAnsi"/>
          <w:bCs/>
          <w:sz w:val="24"/>
        </w:rPr>
        <w:t>21</w:t>
      </w:r>
      <w:r w:rsidR="00B36148">
        <w:fldChar w:fldCharType="end"/>
      </w:r>
      <w:r>
        <w:t xml:space="preserve"> Authentifizierungsarchitektur frontend. Diese Schritte stellen sicher, dass die Basis für eine sichere und intuitive Benutzeroberfläche gelegt ist.</w:t>
      </w:r>
    </w:p>
    <w:p w14:paraId="1C30A6A5" w14:textId="77777777" w:rsidR="000C4BA0" w:rsidRDefault="000C4BA0" w:rsidP="000C4BA0"/>
    <w:p w14:paraId="1175D51F" w14:textId="56769D49" w:rsidR="000C4BA0" w:rsidRDefault="000C4BA0" w:rsidP="000C4BA0">
      <w:r>
        <w:t xml:space="preserve">Die Implementierung der Benutzerinteraktionen im Frontend, wie </w:t>
      </w:r>
      <w:r w:rsidR="00B36148">
        <w:fldChar w:fldCharType="begin"/>
      </w:r>
      <w:r w:rsidR="00B36148">
        <w:instrText xml:space="preserve"> REF A22 \h </w:instrText>
      </w:r>
      <w:r w:rsidR="00B36148">
        <w:fldChar w:fldCharType="separate"/>
      </w:r>
      <w:r w:rsidR="00B36148" w:rsidRPr="00EF105C">
        <w:rPr>
          <w:rFonts w:eastAsia="Calibri" w:cstheme="minorHAnsi"/>
          <w:bCs/>
          <w:sz w:val="24"/>
        </w:rPr>
        <w:t>22</w:t>
      </w:r>
      <w:r w:rsidR="00B36148">
        <w:fldChar w:fldCharType="end"/>
      </w:r>
      <w:r>
        <w:t xml:space="preserve"> Login-Logout-Komponente frontend, </w:t>
      </w:r>
      <w:r w:rsidR="00B36148">
        <w:fldChar w:fldCharType="begin"/>
      </w:r>
      <w:r w:rsidR="00B36148">
        <w:instrText xml:space="preserve"> REF A23 \h </w:instrText>
      </w:r>
      <w:r w:rsidR="00B36148">
        <w:fldChar w:fldCharType="separate"/>
      </w:r>
      <w:r w:rsidR="00B36148" w:rsidRPr="00EF105C">
        <w:rPr>
          <w:rFonts w:eastAsia="Calibri" w:cstheme="minorHAnsi"/>
          <w:bCs/>
          <w:sz w:val="24"/>
        </w:rPr>
        <w:t>23</w:t>
      </w:r>
      <w:r w:rsidR="00B36148">
        <w:fldChar w:fldCharType="end"/>
      </w:r>
      <w:r>
        <w:t xml:space="preserve"> Bildupload frontend, </w:t>
      </w:r>
      <w:r w:rsidR="00B36148">
        <w:fldChar w:fldCharType="begin"/>
      </w:r>
      <w:r w:rsidR="00B36148">
        <w:instrText xml:space="preserve"> REF A24 \h </w:instrText>
      </w:r>
      <w:r w:rsidR="00B36148">
        <w:fldChar w:fldCharType="separate"/>
      </w:r>
      <w:r w:rsidR="00B36148" w:rsidRPr="00EF105C">
        <w:rPr>
          <w:rFonts w:eastAsia="Calibri" w:cstheme="minorHAnsi"/>
          <w:bCs/>
          <w:sz w:val="24"/>
        </w:rPr>
        <w:t>24</w:t>
      </w:r>
      <w:r w:rsidR="00B36148">
        <w:fldChar w:fldCharType="end"/>
      </w:r>
      <w:r>
        <w:t xml:space="preserve"> Visuelle Darstellung der Bilder frontend, und </w:t>
      </w:r>
      <w:r w:rsidR="00B36148">
        <w:fldChar w:fldCharType="begin"/>
      </w:r>
      <w:r w:rsidR="00B36148">
        <w:instrText xml:space="preserve"> REF A25 \h </w:instrText>
      </w:r>
      <w:r w:rsidR="00B36148">
        <w:fldChar w:fldCharType="separate"/>
      </w:r>
      <w:r w:rsidR="00B36148" w:rsidRPr="00EF105C">
        <w:rPr>
          <w:rFonts w:eastAsia="Calibri" w:cstheme="minorHAnsi"/>
          <w:bCs/>
          <w:sz w:val="24"/>
        </w:rPr>
        <w:t>25</w:t>
      </w:r>
      <w:r w:rsidR="00B36148">
        <w:fldChar w:fldCharType="end"/>
      </w:r>
      <w:r>
        <w:t xml:space="preserve"> Implementierung Bilderverwaltung frontend, erfolgt im Anschluss. Diese Komponenten sind </w:t>
      </w:r>
      <w:r w:rsidR="00BE7898">
        <w:t>essenziell</w:t>
      </w:r>
      <w:r>
        <w:t xml:space="preserve"> für die Benutzererfahrung und ermöglichen es den Nutzern, mit dem Lernportal auf produktive Weise zu interagieren.</w:t>
      </w:r>
    </w:p>
    <w:p w14:paraId="707DBD2E" w14:textId="77777777" w:rsidR="000C4BA0" w:rsidRDefault="000C4BA0" w:rsidP="000C4BA0"/>
    <w:p w14:paraId="05DA93CE" w14:textId="7CF013C8" w:rsidR="00006CB9" w:rsidRDefault="000C4BA0" w:rsidP="000C4BA0">
      <w:r>
        <w:t xml:space="preserve">Zum Abschluss des Frontend-Teils wird mit den Arbeitspaketen </w:t>
      </w:r>
      <w:r w:rsidR="00FA176D">
        <w:fldChar w:fldCharType="begin"/>
      </w:r>
      <w:r w:rsidR="00FA176D">
        <w:instrText xml:space="preserve"> REF A26 \h </w:instrText>
      </w:r>
      <w:r w:rsidR="00FA176D">
        <w:fldChar w:fldCharType="separate"/>
      </w:r>
      <w:r w:rsidR="00FA176D" w:rsidRPr="00EF105C">
        <w:rPr>
          <w:rFonts w:eastAsia="Calibri" w:cstheme="minorHAnsi"/>
          <w:bCs/>
          <w:sz w:val="24"/>
        </w:rPr>
        <w:t>26</w:t>
      </w:r>
      <w:r w:rsidR="00FA176D">
        <w:fldChar w:fldCharType="end"/>
      </w:r>
      <w:r>
        <w:t xml:space="preserve"> Anzeige der Transformationen frontend und </w:t>
      </w:r>
      <w:r w:rsidR="00FA176D">
        <w:fldChar w:fldCharType="begin"/>
      </w:r>
      <w:r w:rsidR="00FA176D">
        <w:instrText xml:space="preserve"> REF A27 \h </w:instrText>
      </w:r>
      <w:r w:rsidR="00FA176D">
        <w:fldChar w:fldCharType="separate"/>
      </w:r>
      <w:r w:rsidR="00FA176D" w:rsidRPr="00EF105C">
        <w:rPr>
          <w:rFonts w:eastAsia="Calibri" w:cstheme="minorHAnsi"/>
          <w:bCs/>
          <w:sz w:val="24"/>
        </w:rPr>
        <w:t>27</w:t>
      </w:r>
      <w:r w:rsidR="00FA176D">
        <w:fldChar w:fldCharType="end"/>
      </w:r>
      <w:r>
        <w:t xml:space="preserve"> Anzeige der Imports frontend eine direkte Rückmeldung über die Datenverarbeitungsprozesse im Backend an die Administratoren des Lernportals ermöglicht. Die abschlie</w:t>
      </w:r>
      <w:r w:rsidR="00E815D9">
        <w:t>ss</w:t>
      </w:r>
      <w:r>
        <w:t xml:space="preserve">ende Arbeit am Frontend wird mit dem Arbeitspaket </w:t>
      </w:r>
      <w:r w:rsidR="00FA176D">
        <w:fldChar w:fldCharType="begin"/>
      </w:r>
      <w:r w:rsidR="00FA176D">
        <w:instrText xml:space="preserve"> REF A28 \h </w:instrText>
      </w:r>
      <w:r w:rsidR="00FA176D">
        <w:fldChar w:fldCharType="separate"/>
      </w:r>
      <w:r w:rsidR="00FA176D" w:rsidRPr="00EF105C">
        <w:rPr>
          <w:rFonts w:eastAsia="Calibri" w:cstheme="minorHAnsi"/>
          <w:bCs/>
          <w:sz w:val="24"/>
        </w:rPr>
        <w:t>28</w:t>
      </w:r>
      <w:r w:rsidR="00FA176D">
        <w:fldChar w:fldCharType="end"/>
      </w:r>
      <w:r>
        <w:t xml:space="preserve"> Implementierung der Benutzerverwaltung frontend vollendet, was den Kreis zur Backend-Arbeit schlie</w:t>
      </w:r>
      <w:r w:rsidR="0058142B">
        <w:t>ss</w:t>
      </w:r>
      <w:r>
        <w:t>t und eine kohärente Benutzerverwaltung sowohl im Backend als auch im Frontend sicherstellt.</w:t>
      </w:r>
    </w:p>
    <w:p w14:paraId="06F33CE3" w14:textId="4AFA940B" w:rsidR="00E6132D" w:rsidRDefault="00006CB9" w:rsidP="006359E9">
      <w:pPr>
        <w:pStyle w:val="berschrift3"/>
      </w:pPr>
      <w:r>
        <w:br w:type="page"/>
      </w:r>
      <w:bookmarkStart w:id="190" w:name="_Toc161243341"/>
      <w:r w:rsidR="00C27B1C">
        <w:lastRenderedPageBreak/>
        <w:t xml:space="preserve">Arbeitspaket </w:t>
      </w:r>
      <w:r w:rsidR="00C27B1C" w:rsidRPr="00840DEA">
        <w:rPr>
          <w:rFonts w:asciiTheme="minorHAnsi" w:eastAsia="Calibri" w:hAnsiTheme="minorHAnsi" w:cstheme="minorHAnsi"/>
          <w:bCs/>
          <w:color w:val="0070C0"/>
          <w:sz w:val="24"/>
          <w:szCs w:val="22"/>
          <w:u w:val="single"/>
        </w:rPr>
        <w:fldChar w:fldCharType="begin"/>
      </w:r>
      <w:r w:rsidR="00C27B1C" w:rsidRPr="00840DEA">
        <w:rPr>
          <w:rFonts w:asciiTheme="minorHAnsi" w:eastAsia="Calibri" w:hAnsiTheme="minorHAnsi" w:cstheme="minorHAnsi"/>
          <w:bCs/>
          <w:color w:val="0070C0"/>
          <w:sz w:val="24"/>
          <w:szCs w:val="22"/>
          <w:u w:val="single"/>
        </w:rPr>
        <w:instrText xml:space="preserve"> REF A13 \h </w:instrText>
      </w:r>
      <w:r w:rsidR="0041047C" w:rsidRPr="00840DEA">
        <w:rPr>
          <w:rFonts w:asciiTheme="minorHAnsi" w:eastAsia="Calibri" w:hAnsiTheme="minorHAnsi" w:cstheme="minorHAnsi"/>
          <w:bCs/>
          <w:color w:val="0070C0"/>
          <w:sz w:val="24"/>
          <w:szCs w:val="22"/>
          <w:u w:val="single"/>
        </w:rPr>
        <w:instrText xml:space="preserve"> \* MERGEFORMAT </w:instrText>
      </w:r>
      <w:r w:rsidR="00C27B1C" w:rsidRPr="00840DEA">
        <w:rPr>
          <w:rFonts w:asciiTheme="minorHAnsi" w:eastAsia="Calibri" w:hAnsiTheme="minorHAnsi" w:cstheme="minorHAnsi"/>
          <w:bCs/>
          <w:color w:val="0070C0"/>
          <w:sz w:val="24"/>
          <w:szCs w:val="22"/>
          <w:u w:val="single"/>
        </w:rPr>
      </w:r>
      <w:r w:rsidR="00C27B1C" w:rsidRPr="00840DEA">
        <w:rPr>
          <w:rFonts w:asciiTheme="minorHAnsi" w:eastAsia="Calibri" w:hAnsiTheme="minorHAnsi" w:cstheme="minorHAnsi"/>
          <w:bCs/>
          <w:color w:val="0070C0"/>
          <w:sz w:val="24"/>
          <w:szCs w:val="22"/>
          <w:u w:val="single"/>
        </w:rPr>
        <w:fldChar w:fldCharType="separate"/>
      </w:r>
      <w:r w:rsidR="00C27B1C" w:rsidRPr="00840DEA">
        <w:rPr>
          <w:rFonts w:asciiTheme="minorHAnsi" w:eastAsia="Calibri" w:hAnsiTheme="minorHAnsi" w:cstheme="minorHAnsi"/>
          <w:bCs/>
          <w:color w:val="0070C0"/>
          <w:sz w:val="24"/>
          <w:szCs w:val="22"/>
          <w:u w:val="single"/>
        </w:rPr>
        <w:t>13</w:t>
      </w:r>
      <w:bookmarkEnd w:id="190"/>
      <w:r w:rsidR="00C27B1C" w:rsidRPr="00840DEA">
        <w:rPr>
          <w:rFonts w:asciiTheme="minorHAnsi" w:eastAsia="Calibri" w:hAnsiTheme="minorHAnsi" w:cstheme="minorHAnsi"/>
          <w:bCs/>
          <w:color w:val="0070C0"/>
          <w:sz w:val="24"/>
          <w:szCs w:val="22"/>
          <w:u w:val="single"/>
        </w:rPr>
        <w:fldChar w:fldCharType="end"/>
      </w:r>
    </w:p>
    <w:p w14:paraId="3FE3DC02" w14:textId="27CEE3F7" w:rsidR="00E6132D" w:rsidRDefault="00E6132D" w:rsidP="00E6132D">
      <w:r>
        <w:t>Im Rahmen der Erweiterung des Lernportals und insbesondere mit der Einführung eines Benutzermanagements war es notwendig, diese Metadaten um user_created und user_modified zu erweitern. Diese Anpassung trägt der neuen Funktionalität Rechnung, dass Benutzer nun direkt Inhalte bearbeiten können, und ermöglicht eine präzisere Nachverfolgung von Änderungen an den Daten durch spezifische Benutzerkonten.</w:t>
      </w:r>
    </w:p>
    <w:p w14:paraId="237C07C7" w14:textId="3A39B79F" w:rsidR="00E6132D" w:rsidRDefault="00E6132D" w:rsidP="00E6132D"/>
    <w:p w14:paraId="684328F8" w14:textId="53C53A99" w:rsidR="00E6132D" w:rsidRPr="00006CB9" w:rsidRDefault="00E6132D" w:rsidP="00E6132D">
      <w:pPr>
        <w:rPr>
          <w:b/>
          <w:bCs/>
        </w:rPr>
      </w:pPr>
      <w:r w:rsidRPr="00006CB9">
        <w:rPr>
          <w:b/>
          <w:bCs/>
        </w:rPr>
        <w:t>Aktualisierung der Infrastruktur</w:t>
      </w:r>
    </w:p>
    <w:p w14:paraId="14191D37" w14:textId="1E578FD7" w:rsidR="00FB7818" w:rsidRDefault="00FB7818" w:rsidP="00E6132D">
      <w:pPr>
        <w:rPr>
          <w:b/>
          <w:bCs/>
          <w:noProof/>
        </w:rPr>
      </w:pPr>
    </w:p>
    <w:p w14:paraId="1E3AAFB2" w14:textId="001D61C1" w:rsidR="00006CB9" w:rsidRDefault="00FB7818" w:rsidP="00E6132D">
      <w:r>
        <w:rPr>
          <w:noProof/>
        </w:rPr>
        <w:drawing>
          <wp:anchor distT="0" distB="0" distL="114300" distR="114300" simplePos="0" relativeHeight="251662336" behindDoc="0" locked="0" layoutInCell="1" allowOverlap="1" wp14:anchorId="07522FB1" wp14:editId="023BE2F6">
            <wp:simplePos x="0" y="0"/>
            <wp:positionH relativeFrom="margin">
              <wp:align>right</wp:align>
            </wp:positionH>
            <wp:positionV relativeFrom="paragraph">
              <wp:posOffset>1323975</wp:posOffset>
            </wp:positionV>
            <wp:extent cx="5934710" cy="3998595"/>
            <wp:effectExtent l="0" t="0" r="8890" b="1905"/>
            <wp:wrapTopAndBottom/>
            <wp:docPr id="78432471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
                      <a:extLst>
                        <a:ext uri="{28A0092B-C50C-407E-A947-70E740481C1C}">
                          <a14:useLocalDpi xmlns:a14="http://schemas.microsoft.com/office/drawing/2010/main" val="0"/>
                        </a:ext>
                      </a:extLst>
                    </a:blip>
                    <a:srcRect r="1336" b="1396"/>
                    <a:stretch/>
                  </pic:blipFill>
                  <pic:spPr bwMode="auto">
                    <a:xfrm>
                      <a:off x="0" y="0"/>
                      <a:ext cx="5934710" cy="3998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132D">
        <w:t>Entsprechend habe ich beschlossen, die gesamte Datenbankinfrastruktur mit diesen zusätzlichen Metadaten zu aktualisieren. Dieser Schritt sorgt für eine durchgängige Konsistenz in der Datenverwaltung und ermöglicht es, Änderungen an den Daten nicht nur zeitlich, sondern auch hinsichtlich der verantwortlichen Benutzer zu erfassen. Die Erweiterung der Metadatenfelder um user_created und user_modified ist ein wichtiger Baustein, um die Transparenz und Nachvollziehbarkeit innerhalb des Lernportals zu erhöhen.</w:t>
      </w:r>
      <w:r w:rsidR="00006CB9">
        <w:t xml:space="preserve"> </w:t>
      </w:r>
    </w:p>
    <w:p w14:paraId="69C2C977" w14:textId="22B7CC17" w:rsidR="00FB7818" w:rsidRDefault="00FB7818" w:rsidP="00E6132D">
      <w:pPr>
        <w:rPr>
          <w:noProof/>
        </w:rPr>
      </w:pPr>
    </w:p>
    <w:p w14:paraId="57D0AB2B" w14:textId="76793F15" w:rsidR="00FB7818" w:rsidRDefault="00FB7818" w:rsidP="00E6132D"/>
    <w:p w14:paraId="34B0C33C" w14:textId="1BD82464" w:rsidR="00E6132D" w:rsidRDefault="00FB7818" w:rsidP="00E6132D">
      <w:r>
        <w:br w:type="page"/>
      </w:r>
    </w:p>
    <w:p w14:paraId="7C3EA8F0" w14:textId="375C8923" w:rsidR="00E6132D" w:rsidRPr="0041047C" w:rsidRDefault="00E6132D" w:rsidP="00E6132D">
      <w:pPr>
        <w:rPr>
          <w:b/>
          <w:bCs/>
        </w:rPr>
      </w:pPr>
      <w:r w:rsidRPr="0041047C">
        <w:rPr>
          <w:b/>
          <w:bCs/>
        </w:rPr>
        <w:lastRenderedPageBreak/>
        <w:t>Umsetzung der Tabellenstruktur</w:t>
      </w:r>
    </w:p>
    <w:p w14:paraId="0AE3FEB8" w14:textId="7C7A9E6E" w:rsidR="00E6132D" w:rsidRDefault="00E6132D" w:rsidP="00E6132D">
      <w:r>
        <w:t>Bei der Implementierung der neuen Tabellen event_transformation, event_import, person, person_session, und image habe ich mich an den Entscheidungen</w:t>
      </w:r>
      <w:r w:rsidR="0041047C">
        <w:t xml:space="preserve"> der </w:t>
      </w:r>
      <w:r w:rsidR="0041047C" w:rsidRPr="0041047C">
        <w:rPr>
          <w:rFonts w:eastAsia="Calibri" w:cstheme="minorHAnsi"/>
          <w:bCs/>
          <w:color w:val="0070C0"/>
          <w:sz w:val="24"/>
          <w:u w:val="single"/>
        </w:rPr>
        <w:fldChar w:fldCharType="begin"/>
      </w:r>
      <w:r w:rsidR="0041047C" w:rsidRPr="0041047C">
        <w:rPr>
          <w:rFonts w:eastAsia="Calibri" w:cstheme="minorHAnsi"/>
          <w:bCs/>
          <w:color w:val="0070C0"/>
          <w:sz w:val="24"/>
          <w:u w:val="single"/>
        </w:rPr>
        <w:instrText xml:space="preserve"> REF _Ref160463395 \h </w:instrText>
      </w:r>
      <w:r w:rsidR="0041047C">
        <w:rPr>
          <w:rFonts w:eastAsia="Calibri" w:cstheme="minorHAnsi"/>
          <w:bCs/>
          <w:color w:val="0070C0"/>
          <w:sz w:val="24"/>
          <w:u w:val="single"/>
        </w:rPr>
        <w:instrText xml:space="preserve"> \* MERGEFORMAT </w:instrText>
      </w:r>
      <w:r w:rsidR="0041047C" w:rsidRPr="0041047C">
        <w:rPr>
          <w:rFonts w:eastAsia="Calibri" w:cstheme="minorHAnsi"/>
          <w:bCs/>
          <w:color w:val="0070C0"/>
          <w:sz w:val="24"/>
          <w:u w:val="single"/>
        </w:rPr>
      </w:r>
      <w:r w:rsidR="0041047C" w:rsidRPr="0041047C">
        <w:rPr>
          <w:rFonts w:eastAsia="Calibri" w:cstheme="minorHAnsi"/>
          <w:bCs/>
          <w:color w:val="0070C0"/>
          <w:sz w:val="24"/>
          <w:u w:val="single"/>
        </w:rPr>
        <w:fldChar w:fldCharType="separate"/>
      </w:r>
      <w:r w:rsidR="0041047C" w:rsidRPr="0041047C">
        <w:rPr>
          <w:rFonts w:eastAsia="Calibri" w:cstheme="minorHAnsi"/>
          <w:bCs/>
          <w:color w:val="0070C0"/>
          <w:sz w:val="24"/>
          <w:u w:val="single"/>
        </w:rPr>
        <w:t>Phase "Entscheiden"</w:t>
      </w:r>
      <w:r w:rsidR="0041047C" w:rsidRPr="0041047C">
        <w:rPr>
          <w:rFonts w:eastAsia="Calibri" w:cstheme="minorHAnsi"/>
          <w:bCs/>
          <w:color w:val="0070C0"/>
          <w:sz w:val="24"/>
          <w:u w:val="single"/>
        </w:rPr>
        <w:fldChar w:fldCharType="end"/>
      </w:r>
      <w:r>
        <w:t xml:space="preserve"> orientiert, die ich zuvor im Rahmen des Entscheidungsprozesses getroffen habe. Dazu gehören die Nutzung von event_id als Primärschlüssel in der image-Tabelle und die Einführung von user_created und user_modified als Teil der Metadaten in allen Tabellen. Diese Entscheidungen spiegeln die Anforderungen der Teilaufträge wider und berücksichtigen sowohl technische Notwendigkeiten als auch die Erwartungen der Endbenutzer.</w:t>
      </w:r>
    </w:p>
    <w:p w14:paraId="67AF9250" w14:textId="77777777" w:rsidR="00E6132D" w:rsidRDefault="00E6132D" w:rsidP="00E6132D"/>
    <w:p w14:paraId="558CED1D" w14:textId="77777777" w:rsidR="00E6132D" w:rsidRPr="005E5AF7" w:rsidRDefault="00E6132D" w:rsidP="00E6132D">
      <w:pPr>
        <w:rPr>
          <w:b/>
          <w:bCs/>
        </w:rPr>
      </w:pPr>
      <w:r w:rsidRPr="005E5AF7">
        <w:rPr>
          <w:b/>
          <w:bCs/>
        </w:rPr>
        <w:t>Fazit und Ausblick</w:t>
      </w:r>
    </w:p>
    <w:p w14:paraId="71059DF7" w14:textId="77777777" w:rsidR="00E16054" w:rsidRDefault="00E6132D" w:rsidP="00E6132D">
      <w:r>
        <w:t>Die Aktualisierung und Erweiterung der Datenbankstrukturen legt einen soliden Grundstein für die weiteren Entwicklungsarbeiten am Lernportal. Die Einführung der zusätzlichen Metadatenfelder user_created und user_modified ist ein klares Bekenntnis zur Transparenz und zur Verantwortlichkeit innerhalb des Systems. Mit diesen strukturellen Anpassungen ist das Projekt gut aufgestellt, um die geplanten Funktionen zur Benutzer- und Inhaltsverwaltung effektiv zu unterstützen. Die erfolgreiche Umsetzung dieser initialen Schritte bestärkt mich in meinem Vorhaben und setzt positive Impulse für die kommenden Phasen der Realisierung meines IPA-Projekts.</w:t>
      </w:r>
    </w:p>
    <w:p w14:paraId="6A02EDE7" w14:textId="50EE4C66" w:rsidR="00E16054" w:rsidRDefault="00E16054" w:rsidP="00E6132D"/>
    <w:p w14:paraId="2682C1EC" w14:textId="6107BB79" w:rsidR="00E16054" w:rsidRDefault="00E16054" w:rsidP="00E6132D">
      <w:r>
        <w:br w:type="page"/>
      </w:r>
    </w:p>
    <w:p w14:paraId="14255409" w14:textId="7B4A5D21" w:rsidR="00566BA1" w:rsidRDefault="00E16054" w:rsidP="00566BA1">
      <w:pPr>
        <w:pStyle w:val="berschrift3"/>
      </w:pPr>
      <w:bookmarkStart w:id="191" w:name="_Toc161243342"/>
      <w:r>
        <w:lastRenderedPageBreak/>
        <w:t xml:space="preserve">Arbeitspaket </w:t>
      </w:r>
      <w:r w:rsidR="00840DEA" w:rsidRPr="00840DEA">
        <w:rPr>
          <w:rFonts w:asciiTheme="minorHAnsi" w:eastAsia="Calibri" w:hAnsiTheme="minorHAnsi" w:cstheme="minorHAnsi"/>
          <w:bCs/>
          <w:color w:val="0070C0"/>
          <w:sz w:val="24"/>
          <w:szCs w:val="22"/>
          <w:u w:val="single"/>
        </w:rPr>
        <w:fldChar w:fldCharType="begin"/>
      </w:r>
      <w:r w:rsidR="00840DEA" w:rsidRPr="00840DEA">
        <w:rPr>
          <w:rFonts w:asciiTheme="minorHAnsi" w:eastAsia="Calibri" w:hAnsiTheme="minorHAnsi" w:cstheme="minorHAnsi"/>
          <w:bCs/>
          <w:color w:val="0070C0"/>
          <w:sz w:val="24"/>
          <w:szCs w:val="22"/>
          <w:u w:val="single"/>
        </w:rPr>
        <w:instrText xml:space="preserve"> REF A14 \h </w:instrText>
      </w:r>
      <w:r w:rsidR="00840DEA">
        <w:rPr>
          <w:rFonts w:asciiTheme="minorHAnsi" w:eastAsia="Calibri" w:hAnsiTheme="minorHAnsi" w:cstheme="minorHAnsi"/>
          <w:bCs/>
          <w:color w:val="0070C0"/>
          <w:sz w:val="24"/>
          <w:szCs w:val="22"/>
          <w:u w:val="single"/>
        </w:rPr>
        <w:instrText xml:space="preserve"> \* MERGEFORMAT </w:instrText>
      </w:r>
      <w:r w:rsidR="00840DEA" w:rsidRPr="00840DEA">
        <w:rPr>
          <w:rFonts w:asciiTheme="minorHAnsi" w:eastAsia="Calibri" w:hAnsiTheme="minorHAnsi" w:cstheme="minorHAnsi"/>
          <w:bCs/>
          <w:color w:val="0070C0"/>
          <w:sz w:val="24"/>
          <w:szCs w:val="22"/>
          <w:u w:val="single"/>
        </w:rPr>
      </w:r>
      <w:r w:rsidR="00840DEA" w:rsidRPr="00840DEA">
        <w:rPr>
          <w:rFonts w:asciiTheme="minorHAnsi" w:eastAsia="Calibri" w:hAnsiTheme="minorHAnsi" w:cstheme="minorHAnsi"/>
          <w:bCs/>
          <w:color w:val="0070C0"/>
          <w:sz w:val="24"/>
          <w:szCs w:val="22"/>
          <w:u w:val="single"/>
        </w:rPr>
        <w:fldChar w:fldCharType="separate"/>
      </w:r>
      <w:r w:rsidR="00840DEA" w:rsidRPr="00840DEA">
        <w:rPr>
          <w:rFonts w:asciiTheme="minorHAnsi" w:eastAsia="Calibri" w:hAnsiTheme="minorHAnsi" w:cstheme="minorHAnsi"/>
          <w:bCs/>
          <w:color w:val="0070C0"/>
          <w:sz w:val="24"/>
          <w:szCs w:val="22"/>
          <w:u w:val="single"/>
        </w:rPr>
        <w:t>14</w:t>
      </w:r>
      <w:bookmarkEnd w:id="191"/>
      <w:r w:rsidR="00840DEA" w:rsidRPr="00840DEA">
        <w:rPr>
          <w:rFonts w:asciiTheme="minorHAnsi" w:eastAsia="Calibri" w:hAnsiTheme="minorHAnsi" w:cstheme="minorHAnsi"/>
          <w:bCs/>
          <w:color w:val="0070C0"/>
          <w:sz w:val="24"/>
          <w:szCs w:val="22"/>
          <w:u w:val="single"/>
        </w:rPr>
        <w:fldChar w:fldCharType="end"/>
      </w:r>
    </w:p>
    <w:p w14:paraId="7715A9C5" w14:textId="0593C7CA" w:rsidR="00566BA1" w:rsidRDefault="00566BA1" w:rsidP="00566BA1">
      <w:r>
        <w:t>Beim Beginn der Realisierung des Arbeitspakets</w:t>
      </w:r>
      <w:r w:rsidR="00840DEA">
        <w:t xml:space="preserve"> </w:t>
      </w:r>
      <w:r w:rsidR="00840DEA" w:rsidRPr="00840DEA">
        <w:rPr>
          <w:rFonts w:eastAsia="Calibri" w:cstheme="minorHAnsi"/>
          <w:bCs/>
          <w:color w:val="0070C0"/>
          <w:sz w:val="24"/>
          <w:u w:val="single"/>
        </w:rPr>
        <w:fldChar w:fldCharType="begin"/>
      </w:r>
      <w:r w:rsidR="00840DEA" w:rsidRPr="00840DEA">
        <w:rPr>
          <w:rFonts w:eastAsia="Calibri" w:cstheme="minorHAnsi"/>
          <w:bCs/>
          <w:color w:val="0070C0"/>
          <w:sz w:val="24"/>
          <w:u w:val="single"/>
        </w:rPr>
        <w:instrText xml:space="preserve"> REF A14 \h </w:instrText>
      </w:r>
      <w:r w:rsidR="00840DEA">
        <w:rPr>
          <w:rFonts w:eastAsia="Calibri" w:cstheme="minorHAnsi"/>
          <w:bCs/>
          <w:color w:val="0070C0"/>
          <w:sz w:val="24"/>
          <w:u w:val="single"/>
        </w:rPr>
        <w:instrText xml:space="preserve"> \* MERGEFORMAT </w:instrText>
      </w:r>
      <w:r w:rsidR="00840DEA" w:rsidRPr="00840DEA">
        <w:rPr>
          <w:rFonts w:eastAsia="Calibri" w:cstheme="minorHAnsi"/>
          <w:bCs/>
          <w:color w:val="0070C0"/>
          <w:sz w:val="24"/>
          <w:u w:val="single"/>
        </w:rPr>
      </w:r>
      <w:r w:rsidR="00840DEA" w:rsidRPr="00840DEA">
        <w:rPr>
          <w:rFonts w:eastAsia="Calibri" w:cstheme="minorHAnsi"/>
          <w:bCs/>
          <w:color w:val="0070C0"/>
          <w:sz w:val="24"/>
          <w:u w:val="single"/>
        </w:rPr>
        <w:fldChar w:fldCharType="separate"/>
      </w:r>
      <w:r w:rsidR="00840DEA" w:rsidRPr="00840DEA">
        <w:rPr>
          <w:rFonts w:eastAsia="Calibri" w:cstheme="minorHAnsi"/>
          <w:bCs/>
          <w:color w:val="0070C0"/>
          <w:sz w:val="24"/>
          <w:u w:val="single"/>
        </w:rPr>
        <w:t>14</w:t>
      </w:r>
      <w:r w:rsidR="00840DEA" w:rsidRPr="00840DEA">
        <w:rPr>
          <w:rFonts w:eastAsia="Calibri" w:cstheme="minorHAnsi"/>
          <w:bCs/>
          <w:color w:val="0070C0"/>
          <w:sz w:val="24"/>
          <w:u w:val="single"/>
        </w:rPr>
        <w:fldChar w:fldCharType="end"/>
      </w:r>
      <w:r>
        <w:t>, stand zunächst die Herausforderung im Vordergrund, die spezifischen Felder zu identifizieren, in denen Fehler auftreten können. Diese Initialphase ist entscheidend, da sie die Basis für eine effektive Fehlerbehandlung und somit für die Sicherstellung der Datenintegrität legt.</w:t>
      </w:r>
    </w:p>
    <w:p w14:paraId="151ED5DE" w14:textId="77777777" w:rsidR="00566BA1" w:rsidRDefault="00566BA1" w:rsidP="00566BA1"/>
    <w:p w14:paraId="11ABEB0F" w14:textId="31DCB480" w:rsidR="00566BA1" w:rsidRDefault="00566BA1" w:rsidP="00566BA1">
      <w:r>
        <w:rPr>
          <w:noProof/>
        </w:rPr>
        <w:drawing>
          <wp:anchor distT="0" distB="0" distL="114300" distR="114300" simplePos="0" relativeHeight="251663360" behindDoc="0" locked="0" layoutInCell="1" allowOverlap="1" wp14:anchorId="176110AB" wp14:editId="51D6A09E">
            <wp:simplePos x="0" y="0"/>
            <wp:positionH relativeFrom="margin">
              <wp:align>left</wp:align>
            </wp:positionH>
            <wp:positionV relativeFrom="paragraph">
              <wp:posOffset>761669</wp:posOffset>
            </wp:positionV>
            <wp:extent cx="5939790" cy="1621790"/>
            <wp:effectExtent l="0" t="0" r="3810" b="0"/>
            <wp:wrapTopAndBottom/>
            <wp:docPr id="21401371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1621790"/>
                    </a:xfrm>
                    <a:prstGeom prst="rect">
                      <a:avLst/>
                    </a:prstGeom>
                    <a:noFill/>
                    <a:ln>
                      <a:noFill/>
                    </a:ln>
                  </pic:spPr>
                </pic:pic>
              </a:graphicData>
            </a:graphic>
          </wp:anchor>
        </w:drawing>
      </w:r>
      <w:r>
        <w:t>Zur Identifizierung der Feldnamen habe ich eine Methode implementiert, die Reflection in Java nutzt, um auf die Felder des EventDTOs zuzugreifen. Reflection ermöglicht es, zur Laufzeit Informationen über Klassen und Objekte abzurufen und zu manipulieren. Im spezifischen Code-Ausschnitt:</w:t>
      </w:r>
    </w:p>
    <w:p w14:paraId="4C47163A" w14:textId="5B95F224" w:rsidR="00566BA1" w:rsidRDefault="00566BA1" w:rsidP="00566BA1">
      <w:r>
        <w:t xml:space="preserve">werden alle deklarierten Felder des eventDTO-Objekts durchlaufen. Die </w:t>
      </w:r>
      <w:proofErr w:type="gramStart"/>
      <w:r>
        <w:t>toString(</w:t>
      </w:r>
      <w:proofErr w:type="gramEnd"/>
      <w:r>
        <w:t xml:space="preserve">)-Methode des Feldes gibt eine Zeichenkette zurück, die den vollqualifizierten Namen des Feldes enthält, was bedeutet, dass dieser String den Paketnamen gefolgt vom Feldnamen beinhaltet. Durch die Verwendung der </w:t>
      </w:r>
      <w:proofErr w:type="gramStart"/>
      <w:r>
        <w:t>split(</w:t>
      </w:r>
      <w:proofErr w:type="gramEnd"/>
      <w:r>
        <w:t>"\\.")-Methode wird dieser String an den Punkten aufgeteilt, wobei das Ergebnis ein Array aus String-Teilen ist. Der letzte Teil dieses Arrays (</w:t>
      </w:r>
      <w:proofErr w:type="gramStart"/>
      <w:r>
        <w:t>splitted[</w:t>
      </w:r>
      <w:proofErr w:type="gramEnd"/>
      <w:r>
        <w:t>splitted.length - 1]) enthält somit den eigentlichen Namen des Feldes, frei von Paketinformationen. Diese Technik ist besonders nützlich, um dynamisch auf die Namen der Felder zuzugreifen, die für die Fehlererkennung und -behandlung relevant sind.</w:t>
      </w:r>
    </w:p>
    <w:p w14:paraId="5E2C93EC" w14:textId="77777777" w:rsidR="00566BA1" w:rsidRDefault="00566BA1" w:rsidP="00566BA1"/>
    <w:p w14:paraId="6F33B14E" w14:textId="24B7DD1F" w:rsidR="00566BA1" w:rsidRDefault="00566BA1" w:rsidP="00566BA1">
      <w:r>
        <w:rPr>
          <w:noProof/>
        </w:rPr>
        <w:drawing>
          <wp:anchor distT="0" distB="0" distL="114300" distR="114300" simplePos="0" relativeHeight="251664384" behindDoc="0" locked="0" layoutInCell="1" allowOverlap="1" wp14:anchorId="448D79EC" wp14:editId="56A433E9">
            <wp:simplePos x="0" y="0"/>
            <wp:positionH relativeFrom="column">
              <wp:posOffset>2375065</wp:posOffset>
            </wp:positionH>
            <wp:positionV relativeFrom="paragraph">
              <wp:posOffset>49254</wp:posOffset>
            </wp:positionV>
            <wp:extent cx="3744595" cy="2207895"/>
            <wp:effectExtent l="0" t="0" r="8255" b="1905"/>
            <wp:wrapSquare wrapText="bothSides"/>
            <wp:docPr id="96866665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4595" cy="2207895"/>
                    </a:xfrm>
                    <a:prstGeom prst="rect">
                      <a:avLst/>
                    </a:prstGeom>
                    <a:noFill/>
                    <a:ln>
                      <a:noFill/>
                    </a:ln>
                  </pic:spPr>
                </pic:pic>
              </a:graphicData>
            </a:graphic>
          </wp:anchor>
        </w:drawing>
      </w:r>
      <w:r>
        <w:t>Die Effektivität dieses Ansatzes wurde durch Tests validiert, bei denen die Feldnamen zur Konsolen-Ausgabe von IntelliJ geleitet wurden. Dieses Vorgehen bestätigte nicht nur die Funktionalität des Codes, sondern lieferte auch die notwendige Klarheit über die Struktur der zu überwachenden Datenobjekte. Ein eingefügtes Bild der Konsolenausgabe illustriert die erfolgreiche Identifizierung der Feldnamen.</w:t>
      </w:r>
    </w:p>
    <w:p w14:paraId="2D25DEBF" w14:textId="77777777" w:rsidR="00566BA1" w:rsidRDefault="00566BA1" w:rsidP="00566BA1"/>
    <w:p w14:paraId="2F28AC91" w14:textId="0D6BAAC9" w:rsidR="004A1B32" w:rsidRDefault="00566BA1" w:rsidP="00566BA1">
      <w:r>
        <w:t xml:space="preserve">Die Verwendung dieser Technik stellt einen wichtigen Schritt im Rahmen des Arbeitspakets dar und bildet eine solide Grundlage für die weiteren Entwicklungen im Bereich der Fehlerbehandlung. </w:t>
      </w:r>
    </w:p>
    <w:p w14:paraId="19E9B2CA" w14:textId="3B2379E6" w:rsidR="002C0752" w:rsidRDefault="004A1B32" w:rsidP="002C0752">
      <w:r>
        <w:br w:type="page"/>
      </w:r>
    </w:p>
    <w:p w14:paraId="357CA123" w14:textId="0BF951E2" w:rsidR="002C0752" w:rsidRDefault="00865E57" w:rsidP="002C0752">
      <w:r>
        <w:rPr>
          <w:noProof/>
        </w:rPr>
        <w:lastRenderedPageBreak/>
        <w:drawing>
          <wp:anchor distT="0" distB="0" distL="114300" distR="114300" simplePos="0" relativeHeight="251665408" behindDoc="0" locked="0" layoutInCell="1" allowOverlap="1" wp14:anchorId="799FCEB0" wp14:editId="1B0C57EF">
            <wp:simplePos x="0" y="0"/>
            <wp:positionH relativeFrom="margin">
              <wp:align>left</wp:align>
            </wp:positionH>
            <wp:positionV relativeFrom="paragraph">
              <wp:posOffset>1557600</wp:posOffset>
            </wp:positionV>
            <wp:extent cx="5939790" cy="1057275"/>
            <wp:effectExtent l="0" t="0" r="3810" b="9525"/>
            <wp:wrapTopAndBottom/>
            <wp:docPr id="69407256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1057275"/>
                    </a:xfrm>
                    <a:prstGeom prst="rect">
                      <a:avLst/>
                    </a:prstGeom>
                    <a:noFill/>
                    <a:ln>
                      <a:noFill/>
                    </a:ln>
                  </pic:spPr>
                </pic:pic>
              </a:graphicData>
            </a:graphic>
          </wp:anchor>
        </w:drawing>
      </w:r>
      <w:r w:rsidR="002C0752">
        <w:t>Nachdem ich erfolgreich die Feldnamen mittels Reflection ermittelt und eine initiale Struktur mittels einer switch-case-Anweisung implementiert hatte, um auf Basis dieser Feldnamen spezifische Fehlerbehandlungsmechanismen zu entwickeln, trat ich in die nächste Phase der Fehlerbehandlung ein. Diese bestand darin, die XML-Adapter so anzupassen, dass sie bei auftretenden Fehlern Exceptions werfen. Diese Exceptions sollten dann in einem übergeordneten Kontext mittels try-catch-Blöcken abgefangen werden. Bilder der Implementierung und der Versuche, die Exceptions zu fangen, dokumentieren diesen Prozess.</w:t>
      </w:r>
    </w:p>
    <w:p w14:paraId="093E8692" w14:textId="76C6F223" w:rsidR="002C0752" w:rsidRDefault="00A54783" w:rsidP="002C0752">
      <w:r>
        <w:rPr>
          <w:noProof/>
        </w:rPr>
        <w:drawing>
          <wp:anchor distT="0" distB="0" distL="114300" distR="114300" simplePos="0" relativeHeight="251669504" behindDoc="0" locked="0" layoutInCell="1" allowOverlap="1" wp14:anchorId="21B511F2" wp14:editId="49441AE8">
            <wp:simplePos x="0" y="0"/>
            <wp:positionH relativeFrom="margin">
              <wp:align>left</wp:align>
            </wp:positionH>
            <wp:positionV relativeFrom="paragraph">
              <wp:posOffset>1449981</wp:posOffset>
            </wp:positionV>
            <wp:extent cx="5931535" cy="4158615"/>
            <wp:effectExtent l="0" t="0" r="0" b="0"/>
            <wp:wrapTopAndBottom/>
            <wp:docPr id="85177614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1535" cy="4158615"/>
                    </a:xfrm>
                    <a:prstGeom prst="rect">
                      <a:avLst/>
                    </a:prstGeom>
                    <a:noFill/>
                    <a:ln>
                      <a:noFill/>
                    </a:ln>
                  </pic:spPr>
                </pic:pic>
              </a:graphicData>
            </a:graphic>
          </wp:anchor>
        </w:drawing>
      </w:r>
    </w:p>
    <w:p w14:paraId="3EBD5420" w14:textId="75967DCD" w:rsidR="002C0752" w:rsidRDefault="002C0752" w:rsidP="002C0752">
      <w:r>
        <w:t xml:space="preserve">Unerwartet stiess ich jedoch auf ein signifikantes </w:t>
      </w:r>
      <w:bookmarkStart w:id="192" w:name="problem_xml"/>
      <w:r>
        <w:t>Problem</w:t>
      </w:r>
      <w:bookmarkEnd w:id="192"/>
      <w:r>
        <w:t>: Die geworfenen Exceptions wurden nicht wie erwartet abgefangen. Dies führte zu einer Situation der Überforderung, da mein Plan und die vorgesehene Fehlerbehandlungsstrategie scheinbar ins Leere liefen. In solchen Momenten sind Geduld und die Bereitschaft, sich erneut in die Materie zu vertiefen und Lösungsansätze zu recherchieren, essenziell.</w:t>
      </w:r>
    </w:p>
    <w:p w14:paraId="64624650" w14:textId="77777777" w:rsidR="00806CF3" w:rsidRDefault="00806CF3" w:rsidP="002C0752"/>
    <w:p w14:paraId="0051153D" w14:textId="77777777" w:rsidR="002C0752" w:rsidRDefault="002C0752" w:rsidP="002C0752"/>
    <w:p w14:paraId="59A9123A" w14:textId="77777777" w:rsidR="00CE3D31" w:rsidRDefault="002C0752" w:rsidP="00CE3D31">
      <w:r>
        <w:lastRenderedPageBreak/>
        <w:t>Mein erster Schritt bestand darin, die Ursache für das Nicht-Erfassen der Exceptions zu verstehen. Die Situation erforderte eine tiefergehende Auseinandersetzung mit der Funktionsweise von Exceptions in Java, insbesondere im Kontext von asynchronen Prozessen oder spezifischen Konfigurationen von Frameworks wie Spring Boot, welche möglicherweise Einfluss auf das Exception Handling haben könnten.</w:t>
      </w:r>
    </w:p>
    <w:p w14:paraId="4BDB310E" w14:textId="77777777" w:rsidR="00CE3D31" w:rsidRDefault="00CE3D31" w:rsidP="00CE3D31"/>
    <w:p w14:paraId="2F08846D" w14:textId="14595B00" w:rsidR="00A54783" w:rsidRDefault="00CE3D31" w:rsidP="00E86C14">
      <w:pPr>
        <w:rPr>
          <w:rFonts w:eastAsia="Calibri" w:cstheme="minorHAnsi"/>
          <w:bCs/>
          <w:color w:val="0070C0"/>
          <w:sz w:val="24"/>
          <w:u w:val="single"/>
        </w:rPr>
      </w:pPr>
      <w:r w:rsidRPr="00CE3D31">
        <w:t>Die Recherche, gestützt durch Dokumentationen, führte mich zu einem interessanten Beitrag auf StackOverflow,</w:t>
      </w:r>
      <w:r w:rsidR="00B83B7B">
        <w:t xml:space="preserve"> </w:t>
      </w:r>
      <w:hyperlink r:id="rId52" w:history="1">
        <w:r w:rsidR="00A54783" w:rsidRPr="00A54783">
          <w:rPr>
            <w:color w:val="0070C0"/>
            <w:u w:val="single"/>
          </w:rPr>
          <w:t>https://stackoverflow.com/questions/11114428/jaxb-xmladapter-method-does-not-throws-exception</w:t>
        </w:r>
      </w:hyperlink>
    </w:p>
    <w:p w14:paraId="2B10BA94" w14:textId="77777777" w:rsidR="00A54783" w:rsidRPr="00A54783" w:rsidRDefault="00A54783" w:rsidP="00E86C14">
      <w:pPr>
        <w:rPr>
          <w:rFonts w:eastAsia="Calibri" w:cstheme="minorHAnsi"/>
          <w:bCs/>
          <w:color w:val="0070C0"/>
          <w:sz w:val="24"/>
          <w:u w:val="single"/>
        </w:rPr>
      </w:pPr>
    </w:p>
    <w:p w14:paraId="19CE5233" w14:textId="4ABBCDE9" w:rsidR="00E86C14" w:rsidRDefault="00CE3D31" w:rsidP="00E86C14">
      <w:r w:rsidRPr="00CE3D31">
        <w:t xml:space="preserve">der die Eigenheiten von Exceptions in JAXB XMLAdaptern beleuchtet. Es wurde mir klar, dass die Art, wie diese Exceptions behandelt werden, von den normalen Java-Exceptions abweicht. Um mein Verständnis zu vertiefen und eine breitere Perspektive zu erhalten, wandte ich mich an ChatGPT mit einer spezifischen </w:t>
      </w:r>
      <w:bookmarkStart w:id="193" w:name="chatgpt"/>
      <w:r w:rsidRPr="00CE3D31">
        <w:t>Anfrage</w:t>
      </w:r>
      <w:bookmarkEnd w:id="193"/>
      <w:r w:rsidR="00E86C14">
        <w:t xml:space="preserve">. </w:t>
      </w:r>
    </w:p>
    <w:p w14:paraId="731D30F4" w14:textId="1ACE08C2" w:rsidR="00496B2B" w:rsidRDefault="00496B2B" w:rsidP="00E86C14">
      <w:r>
        <w:rPr>
          <w:noProof/>
        </w:rPr>
        <w:drawing>
          <wp:anchor distT="0" distB="0" distL="114300" distR="114300" simplePos="0" relativeHeight="251666432" behindDoc="0" locked="0" layoutInCell="1" allowOverlap="1" wp14:anchorId="5DDF204E" wp14:editId="6D32A9E7">
            <wp:simplePos x="0" y="0"/>
            <wp:positionH relativeFrom="margin">
              <wp:align>left</wp:align>
            </wp:positionH>
            <wp:positionV relativeFrom="paragraph">
              <wp:posOffset>252205</wp:posOffset>
            </wp:positionV>
            <wp:extent cx="5939790" cy="2019935"/>
            <wp:effectExtent l="0" t="0" r="3810" b="0"/>
            <wp:wrapTopAndBottom/>
            <wp:docPr id="16146103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9790" cy="2019935"/>
                    </a:xfrm>
                    <a:prstGeom prst="rect">
                      <a:avLst/>
                    </a:prstGeom>
                    <a:noFill/>
                    <a:ln>
                      <a:noFill/>
                    </a:ln>
                  </pic:spPr>
                </pic:pic>
              </a:graphicData>
            </a:graphic>
          </wp:anchor>
        </w:drawing>
      </w:r>
    </w:p>
    <w:p w14:paraId="7DE9BBB8" w14:textId="310EAB4A" w:rsidR="001A1AAE" w:rsidRDefault="001A1AAE" w:rsidP="00E86C14"/>
    <w:p w14:paraId="214DCB2F" w14:textId="77777777" w:rsidR="0015764F" w:rsidRDefault="00CE3D31" w:rsidP="0015764F">
      <w:r w:rsidRPr="00A54783">
        <w:rPr>
          <w:b/>
          <w:bCs/>
        </w:rPr>
        <w:t>Aus dieser Interaktion ergab sich eine wichtige Erkenntnis</w:t>
      </w:r>
      <w:r w:rsidRPr="00CE3D31">
        <w:t>: Die Behandlung von Exceptions in XMLAdaptern erfordert einen spezifischen Ansatz, der sich von der herkömmlichen Java-Exception-Handhabung unterscheidet. Diese Erkenntnis war entscheidend für die Weiterentwicklung meines Projekts. Es wurde mir bewusst, dass die ursprünglich geplante Methode, benutzerdefinierte Exceptions direkt zu werfen und zu fangen, nicht die optimale Lösung für mein Problem darstellte.</w:t>
      </w:r>
    </w:p>
    <w:p w14:paraId="6B55664B" w14:textId="77777777" w:rsidR="0015764F" w:rsidRDefault="0015764F" w:rsidP="0015764F"/>
    <w:p w14:paraId="51A89EE8" w14:textId="2D62CA30" w:rsidR="0030454A" w:rsidRDefault="00CE3D31" w:rsidP="0030454A">
      <w:r w:rsidRPr="00CE3D31">
        <w:t xml:space="preserve">Angesichts dieser Herausforderung entschied ich mich, flexibel zu bleiben und meinen Ansatz zu ändern. Ich wählte die zuvor in der Informationsphase betrachtete </w:t>
      </w:r>
      <w:r w:rsidR="00B83B7B">
        <w:fldChar w:fldCharType="begin"/>
      </w:r>
      <w:r w:rsidR="00B83B7B">
        <w:instrText xml:space="preserve"> REF variante2_fehler \h  \* MERGEFORMAT </w:instrText>
      </w:r>
      <w:r w:rsidR="00B83B7B">
        <w:fldChar w:fldCharType="separate"/>
      </w:r>
      <w:r w:rsidR="00B83B7B" w:rsidRPr="00B83B7B">
        <w:rPr>
          <w:rFonts w:eastAsia="Calibri" w:cstheme="minorHAnsi"/>
          <w:bCs/>
          <w:color w:val="0070C0"/>
          <w:sz w:val="24"/>
          <w:u w:val="single"/>
        </w:rPr>
        <w:t>2.</w:t>
      </w:r>
      <w:r w:rsidR="00B83B7B" w:rsidRPr="00676986">
        <w:rPr>
          <w:b/>
          <w:bCs/>
        </w:rPr>
        <w:t xml:space="preserve"> </w:t>
      </w:r>
      <w:r w:rsidR="00B83B7B">
        <w:fldChar w:fldCharType="end"/>
      </w:r>
      <w:r w:rsidR="00B83B7B">
        <w:t>Variante</w:t>
      </w:r>
      <w:r w:rsidRPr="00CE3D31">
        <w:t>, die mit Transformations-DTOs arbeitet. Diese Entscheidung unterstreicht, wie wichtig es ist, in der Softwareentwicklung anpassungsfähig zu sein und auf unvorhergesehene Probleme mit kreativem Problemlösen zu reagieren.</w:t>
      </w:r>
    </w:p>
    <w:p w14:paraId="0CC15E10" w14:textId="77777777" w:rsidR="0030454A" w:rsidRDefault="0030454A" w:rsidP="0030454A"/>
    <w:p w14:paraId="5A116FB3" w14:textId="67D9AE21" w:rsidR="00A528D9" w:rsidRDefault="00CE3D31">
      <w:r w:rsidRPr="00CE3D31">
        <w:t>Solche Herausforderungen sind Teil des Alltags in der Softwareentwicklung. Sie bieten nicht nur die Möglichkeit, unsere technischen Fähigkeiten zu schärfen, sondern erinnern uns auch daran, wie wesentlich Ausdauer, Flexibilität und die Bereitschaft, unsere Ansätze zu überdenken, für den Erfolg unserer Projekte sind.</w:t>
      </w:r>
      <w:r w:rsidR="00A528D9">
        <w:br w:type="page"/>
      </w:r>
    </w:p>
    <w:p w14:paraId="0450F11B" w14:textId="6C29C50E" w:rsidR="00E00948" w:rsidRDefault="00E00948" w:rsidP="00E00948">
      <w:r>
        <w:lastRenderedPageBreak/>
        <w:t xml:space="preserve">Der erste Schritt in dem 2. Versuch der effektiven Fehlerbehandlung des Datenimports umfasste die Erstellung des EventTransformationDTO sowie der Definition verschiedener ErrorType Enums. Das </w:t>
      </w:r>
      <w:bookmarkStart w:id="194" w:name="zimportbacke"/>
      <w:r>
        <w:t>EventTransformationDTO</w:t>
      </w:r>
      <w:bookmarkEnd w:id="194"/>
      <w:r>
        <w:t xml:space="preserve"> spielt eine zentrale Rolle in unserem Ansatz zur Strukturierung und Kommunikation von Fehlerinformationen. </w:t>
      </w:r>
      <w:r>
        <w:rPr>
          <w:noProof/>
        </w:rPr>
        <w:drawing>
          <wp:inline distT="0" distB="0" distL="0" distR="0" wp14:anchorId="2760079C" wp14:editId="1347A0B7">
            <wp:extent cx="5939790" cy="4802505"/>
            <wp:effectExtent l="0" t="0" r="3810" b="0"/>
            <wp:docPr id="204450655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4802505"/>
                    </a:xfrm>
                    <a:prstGeom prst="rect">
                      <a:avLst/>
                    </a:prstGeom>
                    <a:noFill/>
                    <a:ln>
                      <a:noFill/>
                    </a:ln>
                  </pic:spPr>
                </pic:pic>
              </a:graphicData>
            </a:graphic>
          </wp:inline>
        </w:drawing>
      </w:r>
    </w:p>
    <w:p w14:paraId="303E5354" w14:textId="77777777" w:rsidR="00E00948" w:rsidRDefault="00E00948" w:rsidP="00E00948"/>
    <w:p w14:paraId="620F9208" w14:textId="28428493" w:rsidR="00E00948" w:rsidRDefault="00E00948" w:rsidP="00E00948">
      <w:r>
        <w:t xml:space="preserve">Innerhalb des DTOs ermöglicht die resolve Methode eine differenzierte Generierung von Ursache und Auswirkungsnachrichten, die auf dem jeweiligen ErrorType basieren. Diese sorgfältig konstruierten Nachrichten bieten Administratoren klare und präzise Fehlerbeschreibungen - von kritischen Identifikationsfehlern bis hin zu Datenkonvertierungsproblemen oder dem Fehlen </w:t>
      </w:r>
      <w:r w:rsidR="00C60C1D">
        <w:t>essenzieller</w:t>
      </w:r>
      <w:r>
        <w:t xml:space="preserve"> Informationen. Diese detaillierten Angaben unterstützen dabei, gezielt Korrekturen vorzunehmen und die Datenqualität zu wahren.</w:t>
      </w:r>
    </w:p>
    <w:p w14:paraId="0A6238EB" w14:textId="77777777" w:rsidR="00E00948" w:rsidRDefault="00E00948" w:rsidP="00E00948"/>
    <w:p w14:paraId="3D99B9F6" w14:textId="752E3415" w:rsidR="00E00948" w:rsidRDefault="00E00948" w:rsidP="00E00948">
      <w:r>
        <w:t>Darüber hinaus ermöglicht das DTO, bei Abwesenheit eines Werts und Vorhandensein eines Fallback-Wertes, eine automatische Anpassung an Standardwerte. Dieser Ansatz erhöht die Flexibilität und Stabilität unseres Systems im Umgang mit Datenimporten erheblich. Durch die Verwendung des EventTransformationDTO und der ErrorType Enums legen wir einen soliden Grundstein für eine präzise und effiziente Fehlerbehandlung, die die Integrität und Zuverlässigkeit der Datenimporte in unser System gewährleistet.</w:t>
      </w:r>
    </w:p>
    <w:p w14:paraId="47EA15AF" w14:textId="2B4106F7" w:rsidR="00661ADE" w:rsidRDefault="00661ADE" w:rsidP="00661ADE">
      <w:r>
        <w:lastRenderedPageBreak/>
        <w:t xml:space="preserve">Im Zuge der Weiterentwicklung des Fehlerbehandlungsmechanismus habe ich eine signifikante Anpassung an allen XML-Adaptern vorgenommen. Die ursprüngliche Implementierung gab </w:t>
      </w:r>
      <w:proofErr w:type="gramStart"/>
      <w:r>
        <w:t>Optional</w:t>
      </w:r>
      <w:proofErr w:type="gramEnd"/>
      <w:r>
        <w:t>&lt;Integer&gt; zurück, was zwar eine flexible Handhabung ermöglichte, jedoch nicht ideal für unsere erweiterten Anforderungen an die Fehlerbehandlung war. In der alten Version des IntegerAdapter wurde bei Fehlern lediglich ein leeres Optional zurückgegeben, ohne spezifische Informationen über den Fehler zu liefern.</w:t>
      </w:r>
    </w:p>
    <w:p w14:paraId="7A4EC3C5" w14:textId="63A0D750" w:rsidR="00661ADE" w:rsidRDefault="00661ADE" w:rsidP="00661ADE"/>
    <w:p w14:paraId="58C5F03A" w14:textId="78B4F05E" w:rsidR="007C38FA" w:rsidRDefault="007C38FA" w:rsidP="00661ADE">
      <w:r>
        <w:rPr>
          <w:noProof/>
        </w:rPr>
        <w:drawing>
          <wp:anchor distT="0" distB="0" distL="114300" distR="114300" simplePos="0" relativeHeight="251667456" behindDoc="0" locked="0" layoutInCell="1" allowOverlap="1" wp14:anchorId="2031E221" wp14:editId="507640A8">
            <wp:simplePos x="0" y="0"/>
            <wp:positionH relativeFrom="page">
              <wp:align>center</wp:align>
            </wp:positionH>
            <wp:positionV relativeFrom="paragraph">
              <wp:posOffset>425423</wp:posOffset>
            </wp:positionV>
            <wp:extent cx="5931535" cy="4364990"/>
            <wp:effectExtent l="0" t="0" r="0" b="0"/>
            <wp:wrapTopAndBottom/>
            <wp:docPr id="58600835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1535" cy="4364990"/>
                    </a:xfrm>
                    <a:prstGeom prst="rect">
                      <a:avLst/>
                    </a:prstGeom>
                    <a:noFill/>
                    <a:ln>
                      <a:noFill/>
                    </a:ln>
                  </pic:spPr>
                </pic:pic>
              </a:graphicData>
            </a:graphic>
          </wp:anchor>
        </w:drawing>
      </w:r>
      <w:r w:rsidR="00661ADE">
        <w:t xml:space="preserve">Die neue Version des IntegerAdapter repräsentiert einen Paradigmenwechsel in unserer Fehlerbehandlungsstrategie. </w:t>
      </w:r>
    </w:p>
    <w:p w14:paraId="097195D2" w14:textId="31B8FA35" w:rsidR="007C38FA" w:rsidRDefault="007C38FA" w:rsidP="00661ADE"/>
    <w:p w14:paraId="3AB95DAB" w14:textId="2EA8462D" w:rsidR="00661ADE" w:rsidRDefault="00661ADE" w:rsidP="00661ADE">
      <w:r>
        <w:t>Anstelle eines Optional&lt;Integer&gt; gibt der Adapter nun ein EventTransformationDTO&lt;Integer&gt; zurück. Dieses DTO trägt nicht nur den potenziellen Wert, sondern auch Informationen zum Fehlerzustand, falls während der Umwandlung ein Fehler auftritt. Konkret wird bei Fehlern wie fehlenden oder nicht konvertierbaren Werten der entsprechende ErrorType im DTO gesetzt. Dies ermöglicht eine deutlich präzisere Fehleranalyse und -behandlung.</w:t>
      </w:r>
    </w:p>
    <w:p w14:paraId="744B41C2" w14:textId="0661B104" w:rsidR="00661ADE" w:rsidRDefault="00661ADE" w:rsidP="00661ADE"/>
    <w:p w14:paraId="02DD111B" w14:textId="639B4645" w:rsidR="00E00948" w:rsidRDefault="00661ADE" w:rsidP="007C38FA">
      <w:r>
        <w:t xml:space="preserve">Diese Anpassung gewährleistet, dass Fehler nicht einfach ignoriert werden, sondern aktiv zur Verbesserung der Datenqualität und zur effektiveren Fehlerbehandlung genutzt werden können. Die Implementierung des EventTransformationDTO und die Überarbeitung der XML-Adapter unterstreichen unser Engagement für Robustheit und Zuverlässigkeit im Umgang mit Datenimporten. </w:t>
      </w:r>
    </w:p>
    <w:p w14:paraId="2BDC4815" w14:textId="5D6865A5" w:rsidR="00C60C1D" w:rsidRDefault="00C60C1D" w:rsidP="00C60C1D">
      <w:r>
        <w:lastRenderedPageBreak/>
        <w:t xml:space="preserve">Bei der Weiterentwicklung des Projekts und insbesondere bei der Anpassung des StringAdapters und des ListAdapters stiess ich auf die Herausforderung, Konvertierungsfehler effektiv zu erkennen und zu handhaben. Um eine präzise Fehlererkennung zu ermöglichen, wurde mir klar, dass der bestehende </w:t>
      </w:r>
      <w:bookmarkStart w:id="195" w:name="stringcleaner"/>
      <w:r>
        <w:t>StringCleaner</w:t>
      </w:r>
      <w:bookmarkEnd w:id="195"/>
      <w:r>
        <w:t xml:space="preserve"> angepasst werden muss, um nicht nur die Daten zu bereinigen, sondern auch potenzielle Fehler während der Konvertierung zu identifizieren und entsprechend zu reagieren.</w:t>
      </w:r>
    </w:p>
    <w:p w14:paraId="3CC609B9" w14:textId="77777777" w:rsidR="00C60C1D" w:rsidRDefault="00C60C1D" w:rsidP="00C60C1D"/>
    <w:p w14:paraId="146FCB9C" w14:textId="2FC0D6AB" w:rsidR="00C60C1D" w:rsidRDefault="00017922" w:rsidP="00C60C1D">
      <w:r>
        <w:rPr>
          <w:noProof/>
        </w:rPr>
        <w:drawing>
          <wp:anchor distT="0" distB="0" distL="114300" distR="114300" simplePos="0" relativeHeight="251668480" behindDoc="0" locked="0" layoutInCell="1" allowOverlap="1" wp14:anchorId="17973C17" wp14:editId="4D9F6452">
            <wp:simplePos x="0" y="0"/>
            <wp:positionH relativeFrom="margin">
              <wp:align>left</wp:align>
            </wp:positionH>
            <wp:positionV relativeFrom="paragraph">
              <wp:posOffset>448117</wp:posOffset>
            </wp:positionV>
            <wp:extent cx="5939790" cy="1788795"/>
            <wp:effectExtent l="0" t="0" r="3810" b="1905"/>
            <wp:wrapTopAndBottom/>
            <wp:docPr id="203711401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9790" cy="1788795"/>
                    </a:xfrm>
                    <a:prstGeom prst="rect">
                      <a:avLst/>
                    </a:prstGeom>
                    <a:noFill/>
                    <a:ln>
                      <a:noFill/>
                    </a:ln>
                  </pic:spPr>
                </pic:pic>
              </a:graphicData>
            </a:graphic>
          </wp:anchor>
        </w:drawing>
      </w:r>
      <w:r w:rsidR="00C60C1D">
        <w:t xml:space="preserve">Um dieses Ziel zu erreichen, entschied ich mich für die Implementierung einer spezifischen ConversionException. </w:t>
      </w:r>
      <w:r w:rsidR="00420F30">
        <w:br/>
      </w:r>
      <w:r w:rsidR="00420F30">
        <w:br/>
      </w:r>
      <w:r w:rsidR="00C60C1D">
        <w:t>Diese ma</w:t>
      </w:r>
      <w:r w:rsidR="00420F30">
        <w:t>ss</w:t>
      </w:r>
      <w:r w:rsidR="00C60C1D">
        <w:t>geschneiderte Exception ermöglicht eine gezielte Behandlung von Konvertierungsfehlern, die während der Datenbereinigung durch den StringCleaner auftreten können. Die Anpassung des StringCleaners beinhaltete die Einführung von Try-Catch-Blöcken rund um die Datenverarbeitungslogik, wodurch bei Auftreten eines Fehlers eine ConversionException ausgelöst wird. Diese methodische Anpassung erlaubt es, Fehler sofort zu erkennen und entsprechende Ma</w:t>
      </w:r>
      <w:r>
        <w:t>ss</w:t>
      </w:r>
      <w:r w:rsidR="00C60C1D">
        <w:t>nahmen zu ergreifen, um die Integrität und Zuverlässigkeit der Datenkonvertierung zu gewährleisten.</w:t>
      </w:r>
    </w:p>
    <w:p w14:paraId="1FE2EB80" w14:textId="33E0F18A" w:rsidR="00C60C1D" w:rsidRDefault="00C60C1D" w:rsidP="00C60C1D">
      <w:pPr>
        <w:rPr>
          <w:noProof/>
        </w:rPr>
      </w:pPr>
    </w:p>
    <w:p w14:paraId="0E3657A6" w14:textId="17475E3C" w:rsidR="001952D5" w:rsidRDefault="001952D5" w:rsidP="00C60C1D">
      <w:r w:rsidRPr="001952D5">
        <w:t>Bei diesem Vorgehen kommt eine try-catch-Struktur zum Einsatz. Während der try-Block die Reinigungs- und Konvertierungslogik des StringCleaners ausführt, ist der catch-Block darauf ausgerichtet, jegliche ConversionExceptions, die im Prozess entstehen, aufzufangen. Sobald eine solche Exception gefangen wird, setzt der Adapter im EventTransformationDTO den Fehlerstatus auf ErrorType.CONVERSION. Dieser Mechanismus gewährleistet, dass Konvertierungsfehler effizient identifiziert und entsprechend markiert werden, was eine klare Fehlerkommunikation und -behandlung innerhalb des Datenverarbeitungsflusses ermöglicht.</w:t>
      </w:r>
    </w:p>
    <w:p w14:paraId="3BD052A5" w14:textId="77777777" w:rsidR="00EA0661" w:rsidRDefault="00EA0661" w:rsidP="0030454A"/>
    <w:p w14:paraId="7AD7C92E" w14:textId="77777777" w:rsidR="00EA0661" w:rsidRDefault="00EA0661" w:rsidP="0030454A"/>
    <w:p w14:paraId="1FE55E3E" w14:textId="615295F5" w:rsidR="00B01A68" w:rsidRDefault="00EA0661">
      <w:r>
        <w:br w:type="page"/>
      </w:r>
    </w:p>
    <w:p w14:paraId="52FD53A4" w14:textId="5C732419" w:rsidR="00B01A68" w:rsidRDefault="007A3508" w:rsidP="00B01A68">
      <w:r>
        <w:rPr>
          <w:noProof/>
        </w:rPr>
        <w:lastRenderedPageBreak/>
        <w:drawing>
          <wp:inline distT="0" distB="0" distL="0" distR="0" wp14:anchorId="7D607CAC" wp14:editId="115A9E2F">
            <wp:extent cx="5931535" cy="3506470"/>
            <wp:effectExtent l="0" t="0" r="0" b="0"/>
            <wp:docPr id="133410736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1535" cy="3506470"/>
                    </a:xfrm>
                    <a:prstGeom prst="rect">
                      <a:avLst/>
                    </a:prstGeom>
                    <a:noFill/>
                    <a:ln>
                      <a:noFill/>
                    </a:ln>
                  </pic:spPr>
                </pic:pic>
              </a:graphicData>
            </a:graphic>
          </wp:inline>
        </w:drawing>
      </w:r>
      <w:r w:rsidR="00B01A68">
        <w:t>Diese Methode ist der Kern der Anpassungen in der MyTalentTransformer-Klasse, die es ermöglicht, Fehler effizient zu identifizieren und zu behandeln, sobald Daten aus den angepassten XML-Adaptern kommen.</w:t>
      </w:r>
    </w:p>
    <w:p w14:paraId="5B7E95FE" w14:textId="77777777" w:rsidR="00B01A68" w:rsidRDefault="00B01A68" w:rsidP="00B01A68"/>
    <w:p w14:paraId="224D12D5" w14:textId="77777777" w:rsidR="00B01A68" w:rsidRDefault="00B01A68" w:rsidP="00B01A68">
      <w:r>
        <w:t>Diese Methode nimmt ein EventTransformationDTO, die ID des Events, den Titel des Events und den Namen des Feldes, bei dem der Fehler aufgetreten ist, entgegen. Die Logik innerhalb von setValueCheckErrors prüft zunächst, ob ein Fehler vorliegt (errorType ist nicht null). Abhängig vom Feldnamen werden dann spezifische Aktionen durchgeführt, um sicherzustellen, dass keine kritischen Informationen fehlen. Zum Beispiel wird, falls der Titel des Events fehlt, ein Standardtitel "Veranstaltung ohne Titel" zugewiesen. Dieser Ansatz ermöglicht es, die Datenqualität zu wahren und bietet gleichzeitig eine klare Dokumentation der Fehlerursachen und ihrer Auswirkungen.</w:t>
      </w:r>
    </w:p>
    <w:p w14:paraId="01D83BE4" w14:textId="77777777" w:rsidR="00B01A68" w:rsidRDefault="00B01A68" w:rsidP="00B01A68"/>
    <w:p w14:paraId="5F7E4A61" w14:textId="76B4FC33" w:rsidR="00B01A68" w:rsidRDefault="00B01A68" w:rsidP="00B01A68">
      <w:r>
        <w:t>Nachdem die erforderlichen Korrekturen und Anpassungen vorgenommen wurden, werden die ID und der Titel des Events im DTO gesetzt, und die resolve-Methode generiert präzise Fehlermeldungen basierend auf dem Fehlertyp. Anschliessend werden alle relevanten Fehlerdaten mittels eventService.createTransformations in die Datenbank eingetragen. Dies geschieht gemäss dem etablierten Schema des Projekts und gewährleistet eine konsistente und nachvollziehbare Speicherung von Fehlerinformationen.</w:t>
      </w:r>
    </w:p>
    <w:p w14:paraId="0AF8600F" w14:textId="77777777" w:rsidR="00B01A68" w:rsidRDefault="00B01A68" w:rsidP="00B01A68"/>
    <w:p w14:paraId="3DCFA0A4" w14:textId="5EC4DD3C" w:rsidR="00EA0661" w:rsidRDefault="00B01A68">
      <w:r>
        <w:t>Die Herausforderungen, insbesondere das Problem mit der Handhabung von Exceptions in den XML-Adaptern, machten diesen Prozess nicht leicht. Jedoch war es entscheidend, ruhig zu bleiben und nach alternativen Lösungen zu suchen. Die Entscheidung, auf das EventTransformationDTO und die ErrorType-Enums zu setzen, ermöglichte eine elegante und übersichtliche Fehlerbehandlung. Es zeigte sich wieder, wie wichtig es ist, flexibel auf unvorhergesehene Probleme zu reagieren und den Entwicklungsprozess entsprechend anzupassen.</w:t>
      </w:r>
      <w:r>
        <w:br w:type="page"/>
      </w:r>
    </w:p>
    <w:p w14:paraId="42E7AD36" w14:textId="7F232A49" w:rsidR="00EA0661" w:rsidRDefault="00EA0661" w:rsidP="00EA0661">
      <w:r>
        <w:lastRenderedPageBreak/>
        <w:t xml:space="preserve">Um den Abschluss meines Arbeitspaketes </w:t>
      </w:r>
      <w:r w:rsidR="00806CF3" w:rsidRPr="00806CF3">
        <w:rPr>
          <w:rFonts w:eastAsia="Calibri" w:cstheme="minorHAnsi"/>
          <w:bCs/>
          <w:color w:val="0070C0"/>
          <w:sz w:val="24"/>
          <w:u w:val="single"/>
        </w:rPr>
        <w:fldChar w:fldCharType="begin"/>
      </w:r>
      <w:r w:rsidR="00806CF3" w:rsidRPr="00806CF3">
        <w:rPr>
          <w:rFonts w:eastAsia="Calibri" w:cstheme="minorHAnsi"/>
          <w:bCs/>
          <w:color w:val="0070C0"/>
          <w:sz w:val="24"/>
          <w:u w:val="single"/>
        </w:rPr>
        <w:instrText xml:space="preserve"> REF A14 \h </w:instrText>
      </w:r>
      <w:r w:rsidR="00806CF3">
        <w:rPr>
          <w:rFonts w:eastAsia="Calibri" w:cstheme="minorHAnsi"/>
          <w:bCs/>
          <w:color w:val="0070C0"/>
          <w:sz w:val="24"/>
          <w:u w:val="single"/>
        </w:rPr>
        <w:instrText xml:space="preserve"> \* MERGEFORMAT </w:instrText>
      </w:r>
      <w:r w:rsidR="00806CF3" w:rsidRPr="00806CF3">
        <w:rPr>
          <w:rFonts w:eastAsia="Calibri" w:cstheme="minorHAnsi"/>
          <w:bCs/>
          <w:color w:val="0070C0"/>
          <w:sz w:val="24"/>
          <w:u w:val="single"/>
        </w:rPr>
      </w:r>
      <w:r w:rsidR="00806CF3" w:rsidRPr="00806CF3">
        <w:rPr>
          <w:rFonts w:eastAsia="Calibri" w:cstheme="minorHAnsi"/>
          <w:bCs/>
          <w:color w:val="0070C0"/>
          <w:sz w:val="24"/>
          <w:u w:val="single"/>
        </w:rPr>
        <w:fldChar w:fldCharType="separate"/>
      </w:r>
      <w:r w:rsidR="00806CF3" w:rsidRPr="00806CF3">
        <w:rPr>
          <w:rFonts w:eastAsia="Calibri" w:cstheme="minorHAnsi"/>
          <w:bCs/>
          <w:color w:val="0070C0"/>
          <w:sz w:val="24"/>
          <w:u w:val="single"/>
        </w:rPr>
        <w:t>14</w:t>
      </w:r>
      <w:r w:rsidR="00806CF3" w:rsidRPr="00806CF3">
        <w:rPr>
          <w:rFonts w:eastAsia="Calibri" w:cstheme="minorHAnsi"/>
          <w:bCs/>
          <w:color w:val="0070C0"/>
          <w:sz w:val="24"/>
          <w:u w:val="single"/>
        </w:rPr>
        <w:fldChar w:fldCharType="end"/>
      </w:r>
      <w:r>
        <w:t xml:space="preserve"> zu dokumentieren, habe ich eine wesentliche </w:t>
      </w:r>
      <w:bookmarkStart w:id="196" w:name="zimportback"/>
      <w:r>
        <w:t>Anpassung</w:t>
      </w:r>
      <w:bookmarkEnd w:id="196"/>
      <w:r>
        <w:t xml:space="preserve"> im Importprozess vorgenommen. Statt direkt EventsXML als Antwort von meinem Import zu erhalten, habe ich eine neue Struktur eingeführt, die als EventImportDTO bezeichnet wird. Dieses Data Transfer Object umfasst nicht nur das EventsXML-Objekt selbst, sondern hält auch den Importstatus fest, der aus dem Ergebnis des Anfrageprozesses resultiert.</w:t>
      </w:r>
    </w:p>
    <w:p w14:paraId="4CECC882" w14:textId="77777777" w:rsidR="00EA0661" w:rsidRDefault="00EA0661" w:rsidP="00EA0661"/>
    <w:p w14:paraId="32D4FF8A" w14:textId="77777777" w:rsidR="00EA0661" w:rsidRDefault="00EA0661" w:rsidP="00EA0661">
      <w:r>
        <w:t>Im Kern der Implementierung steht die MyTalentClient-Klasse, die für die Anfrage an die externe API verantwortlich ist. Mittels eines RestTemplate wird die Anfrage gestellt, und je nach Antwortstatus des Servers wird der Importstatus im EventImportDTO gesetzt. Dies erlaubt es, differenzierte Rückmeldungen über den Erfolg des Imports zu geben, sei es ein Netzwerkproblem, ein allgemeiner Fehler oder ein erfolgreicher Import.</w:t>
      </w:r>
    </w:p>
    <w:p w14:paraId="305C2295" w14:textId="77777777" w:rsidR="00EA0661" w:rsidRDefault="00EA0661" w:rsidP="00EA0661"/>
    <w:p w14:paraId="07E4CBA1" w14:textId="2CB983F8" w:rsidR="00EA0661" w:rsidRDefault="00EA0661" w:rsidP="00EA0661">
      <w:r>
        <w:t>Nach Erhalt der Antwort wird das EventImportDTO in die Datenbank eingespeichert, wobei ich sorgfältig darauf geachtet habe, das etablierte Schema des Projekts zu befolgen. Diese Praxis gewährleistet eine konsistente Datenstruktur und erleichtert die nachfolgende Datenverarbeitung und -analyse.</w:t>
      </w:r>
    </w:p>
    <w:p w14:paraId="4A1050F3" w14:textId="77777777" w:rsidR="00186F56" w:rsidRDefault="00186F56" w:rsidP="00EA0661"/>
    <w:p w14:paraId="2E6ADEFC" w14:textId="57A3D6E7" w:rsidR="00186F56" w:rsidRDefault="00186F56" w:rsidP="00EA0661">
      <w:r w:rsidRPr="00186F56">
        <w:t>Durch die Implementierung des EventImportDTO und die strukturierte Anpassung der Fehlerbehandlung konnte ich nicht nur die Datenintegrität und -verarbeitung signifikant ver-bessern, sondern auch eine robuste Grundlage für die zukünftige Erweiterbarkeit des Sys-tems schaffen. Diese Entwicklungsphase hat gezeigt, dass es entscheidend ist, flexibel zu reagieren und konstruktive Lösungsansätze für unvorhergesehene Probleme zu entwickeln.</w:t>
      </w:r>
    </w:p>
    <w:p w14:paraId="3801A1F2" w14:textId="77777777" w:rsidR="00DC7465" w:rsidRDefault="00DC7465" w:rsidP="00EA0661"/>
    <w:p w14:paraId="004C8ECC" w14:textId="0F263243" w:rsidR="00186F56" w:rsidRDefault="00DC7465" w:rsidP="00186F56">
      <w:pPr>
        <w:rPr>
          <w:b/>
          <w:bCs/>
        </w:rPr>
      </w:pPr>
      <w:r w:rsidRPr="007A3508">
        <w:rPr>
          <w:b/>
          <w:bCs/>
        </w:rPr>
        <w:t xml:space="preserve">Fazit Arbeitspaket </w:t>
      </w:r>
      <w:r w:rsidR="007A3508" w:rsidRPr="007A3508">
        <w:rPr>
          <w:b/>
          <w:bCs/>
        </w:rPr>
        <w:t>Errorhandling</w:t>
      </w:r>
    </w:p>
    <w:p w14:paraId="3C41557B" w14:textId="77777777" w:rsidR="00095189" w:rsidRPr="007A3508" w:rsidRDefault="00095189" w:rsidP="00186F56">
      <w:pPr>
        <w:rPr>
          <w:b/>
          <w:bCs/>
        </w:rPr>
      </w:pPr>
    </w:p>
    <w:p w14:paraId="28737D34" w14:textId="77777777" w:rsidR="00521D7F" w:rsidRDefault="00DC7465" w:rsidP="00521D7F">
      <w:r w:rsidRPr="00DC7465">
        <w:t xml:space="preserve">Das Fazit zu Arbeitspaket </w:t>
      </w:r>
      <w:r w:rsidR="00806CF3" w:rsidRPr="00E12706">
        <w:rPr>
          <w:rFonts w:eastAsia="Calibri" w:cstheme="minorHAnsi"/>
          <w:bCs/>
          <w:color w:val="0070C0"/>
          <w:u w:val="single"/>
        </w:rPr>
        <w:fldChar w:fldCharType="begin"/>
      </w:r>
      <w:r w:rsidR="00806CF3" w:rsidRPr="00E12706">
        <w:rPr>
          <w:rFonts w:eastAsia="Calibri" w:cstheme="minorHAnsi"/>
          <w:bCs/>
          <w:color w:val="0070C0"/>
          <w:u w:val="single"/>
        </w:rPr>
        <w:instrText xml:space="preserve"> REF A14 \h  \* MERGEFORMAT </w:instrText>
      </w:r>
      <w:r w:rsidR="00806CF3" w:rsidRPr="00E12706">
        <w:rPr>
          <w:rFonts w:eastAsia="Calibri" w:cstheme="minorHAnsi"/>
          <w:bCs/>
          <w:color w:val="0070C0"/>
          <w:u w:val="single"/>
        </w:rPr>
      </w:r>
      <w:r w:rsidR="00806CF3" w:rsidRPr="00E12706">
        <w:rPr>
          <w:rFonts w:eastAsia="Calibri" w:cstheme="minorHAnsi"/>
          <w:bCs/>
          <w:color w:val="0070C0"/>
          <w:u w:val="single"/>
        </w:rPr>
        <w:fldChar w:fldCharType="separate"/>
      </w:r>
      <w:r w:rsidR="00806CF3" w:rsidRPr="00E12706">
        <w:rPr>
          <w:rFonts w:eastAsia="Calibri" w:cstheme="minorHAnsi"/>
          <w:bCs/>
          <w:color w:val="0070C0"/>
          <w:u w:val="single"/>
        </w:rPr>
        <w:t>14</w:t>
      </w:r>
      <w:r w:rsidR="00806CF3" w:rsidRPr="00E12706">
        <w:rPr>
          <w:rFonts w:eastAsia="Calibri" w:cstheme="minorHAnsi"/>
          <w:bCs/>
          <w:color w:val="0070C0"/>
          <w:u w:val="single"/>
        </w:rPr>
        <w:fldChar w:fldCharType="end"/>
      </w:r>
      <w:r w:rsidRPr="00DC7465">
        <w:t xml:space="preserve"> fasst einen wesentlichen Entwicklungsschritt in der Fehlerbehandlung und Datenverarbeitung meines Projekts zusammen. Herzstück der Anpassung ist die Überarbeitung in der MyTalentTransformer-Klasse, welche zuvor durch eine unelegante und schwer zu wartende Implementierung gekennzeichnet war. Die Einführung einer umfangreichen switch-Case-Anweisung ermöglicht nun eine klare Identifizierung von Feldnamen und eine strukturierte Fehlerbehandlung.</w:t>
      </w:r>
    </w:p>
    <w:p w14:paraId="4958A33A" w14:textId="77777777" w:rsidR="00521D7F" w:rsidRDefault="00521D7F" w:rsidP="00521D7F"/>
    <w:p w14:paraId="7216E784" w14:textId="719702F0" w:rsidR="00DC7465" w:rsidRPr="00521D7F" w:rsidRDefault="00DC7465" w:rsidP="00521D7F">
      <w:pPr>
        <w:rPr>
          <w:b/>
          <w:bCs/>
        </w:rPr>
      </w:pPr>
      <w:r w:rsidRPr="00DC7465">
        <w:t>Das grö</w:t>
      </w:r>
      <w:r>
        <w:rPr>
          <w:bCs/>
        </w:rPr>
        <w:t>ss</w:t>
      </w:r>
      <w:r w:rsidRPr="00DC7465">
        <w:t>te</w:t>
      </w:r>
      <w:r w:rsidR="008062F2">
        <w:rPr>
          <w:bCs/>
        </w:rPr>
        <w:t xml:space="preserve"> </w:t>
      </w:r>
      <w:r w:rsidR="008062F2" w:rsidRPr="00E12706">
        <w:rPr>
          <w:rFonts w:eastAsia="Calibri" w:cstheme="minorHAnsi"/>
          <w:color w:val="0070C0"/>
          <w:u w:val="single"/>
        </w:rPr>
        <w:fldChar w:fldCharType="begin"/>
      </w:r>
      <w:r w:rsidR="008062F2" w:rsidRPr="00E12706">
        <w:rPr>
          <w:rFonts w:eastAsia="Calibri" w:cstheme="minorHAnsi"/>
          <w:color w:val="0070C0"/>
          <w:u w:val="single"/>
        </w:rPr>
        <w:instrText xml:space="preserve"> REF problem_xml \h  \* MERGEFORMAT </w:instrText>
      </w:r>
      <w:r w:rsidR="008062F2" w:rsidRPr="00E12706">
        <w:rPr>
          <w:rFonts w:eastAsia="Calibri" w:cstheme="minorHAnsi"/>
          <w:color w:val="0070C0"/>
          <w:u w:val="single"/>
        </w:rPr>
      </w:r>
      <w:r w:rsidR="008062F2" w:rsidRPr="00E12706">
        <w:rPr>
          <w:rFonts w:eastAsia="Calibri" w:cstheme="minorHAnsi"/>
          <w:color w:val="0070C0"/>
          <w:u w:val="single"/>
        </w:rPr>
        <w:fldChar w:fldCharType="separate"/>
      </w:r>
      <w:r w:rsidR="008062F2" w:rsidRPr="00E12706">
        <w:rPr>
          <w:rFonts w:eastAsia="Calibri" w:cstheme="minorHAnsi"/>
          <w:color w:val="0070C0"/>
          <w:u w:val="single"/>
        </w:rPr>
        <w:t>Problem</w:t>
      </w:r>
      <w:r w:rsidR="008062F2" w:rsidRPr="00E12706">
        <w:rPr>
          <w:rFonts w:eastAsia="Calibri" w:cstheme="minorHAnsi"/>
          <w:color w:val="0070C0"/>
          <w:u w:val="single"/>
        </w:rPr>
        <w:fldChar w:fldCharType="end"/>
      </w:r>
      <w:r w:rsidRPr="00DC7465">
        <w:t>, dem ich mich gegenübersah, betraf die Herausforderungen mit den XML-Adaptern. Diese Schwierigkeit hat deutlich gemacht, wie entscheidend es ist, auch unter Druck einen kühlen Kopf zu bewahren. Statt mich von der ersten Hürde entmutigen zu lassen, habe ich mich intensiv mit dem Problem auseinandergesetzt und durch gründliche Recherche und Anpassungsfähigkeit eine praktikable Lösung gefunden. Diese Erfahrung unterstreicht die Bedeutung von Ausdauer und einem methodischen Ansatz in der Softwareentwicklung.</w:t>
      </w:r>
      <w:r>
        <w:rPr>
          <w:bCs/>
        </w:rPr>
        <w:br w:type="page"/>
      </w:r>
    </w:p>
    <w:p w14:paraId="5FD1C17E" w14:textId="305EB5A5" w:rsidR="005E5C40" w:rsidRPr="005E5C40" w:rsidRDefault="001D5788" w:rsidP="00641015">
      <w:pPr>
        <w:pStyle w:val="berschrift3"/>
        <w:rPr>
          <w:rFonts w:eastAsiaTheme="minorHAnsi" w:cstheme="minorBidi"/>
          <w:bCs/>
          <w:szCs w:val="22"/>
        </w:rPr>
      </w:pPr>
      <w:bookmarkStart w:id="197" w:name="_Toc161243343"/>
      <w:r w:rsidRPr="001D5788">
        <w:rPr>
          <w:rStyle w:val="berschrift3Zchn"/>
          <w:szCs w:val="22"/>
        </w:rPr>
        <w:lastRenderedPageBreak/>
        <w:t xml:space="preserve">Arbeitspaket </w:t>
      </w:r>
      <w:r w:rsidRPr="00641015">
        <w:rPr>
          <w:rFonts w:asciiTheme="minorHAnsi" w:eastAsia="Calibri" w:hAnsiTheme="minorHAnsi" w:cstheme="minorHAnsi"/>
          <w:color w:val="0070C0"/>
          <w:szCs w:val="22"/>
          <w:u w:val="single"/>
        </w:rPr>
        <w:fldChar w:fldCharType="begin"/>
      </w:r>
      <w:r w:rsidRPr="00641015">
        <w:rPr>
          <w:rFonts w:asciiTheme="minorHAnsi" w:eastAsia="Calibri" w:hAnsiTheme="minorHAnsi" w:cstheme="minorHAnsi"/>
          <w:color w:val="0070C0"/>
          <w:szCs w:val="22"/>
          <w:u w:val="single"/>
        </w:rPr>
        <w:instrText xml:space="preserve"> REF A15 \h  \* MERGEFORMAT </w:instrText>
      </w:r>
      <w:r w:rsidRPr="00641015">
        <w:rPr>
          <w:rFonts w:asciiTheme="minorHAnsi" w:eastAsia="Calibri" w:hAnsiTheme="minorHAnsi" w:cstheme="minorHAnsi"/>
          <w:color w:val="0070C0"/>
          <w:szCs w:val="22"/>
          <w:u w:val="single"/>
        </w:rPr>
      </w:r>
      <w:r w:rsidRPr="00641015">
        <w:rPr>
          <w:rFonts w:asciiTheme="minorHAnsi" w:eastAsia="Calibri" w:hAnsiTheme="minorHAnsi" w:cstheme="minorHAnsi"/>
          <w:color w:val="0070C0"/>
          <w:szCs w:val="22"/>
          <w:u w:val="single"/>
        </w:rPr>
        <w:fldChar w:fldCharType="separate"/>
      </w:r>
      <w:r w:rsidRPr="00641015">
        <w:rPr>
          <w:rFonts w:asciiTheme="minorHAnsi" w:eastAsia="Calibri" w:hAnsiTheme="minorHAnsi" w:cstheme="minorHAnsi"/>
          <w:color w:val="0070C0"/>
          <w:szCs w:val="22"/>
          <w:u w:val="single"/>
        </w:rPr>
        <w:t>15</w:t>
      </w:r>
      <w:bookmarkEnd w:id="197"/>
      <w:r w:rsidRPr="00641015">
        <w:rPr>
          <w:rFonts w:asciiTheme="minorHAnsi" w:eastAsia="Calibri" w:hAnsiTheme="minorHAnsi" w:cstheme="minorHAnsi"/>
          <w:color w:val="0070C0"/>
          <w:szCs w:val="22"/>
          <w:u w:val="single"/>
        </w:rPr>
        <w:fldChar w:fldCharType="end"/>
      </w:r>
    </w:p>
    <w:p w14:paraId="0CF8DA1D" w14:textId="77777777" w:rsidR="005E5C40" w:rsidRPr="005E5C40" w:rsidRDefault="005E5C40" w:rsidP="005E5C40">
      <w:r w:rsidRPr="005E5C40">
        <w:t xml:space="preserve">Für das Arbeitspaket 15, die Entwicklung der Bilderverwaltungsfunktionen, begann ich mit der Aktualisierung der pom.xml und </w:t>
      </w:r>
      <w:proofErr w:type="gramStart"/>
      <w:r w:rsidRPr="005E5C40">
        <w:t>application.properties</w:t>
      </w:r>
      <w:proofErr w:type="gramEnd"/>
      <w:r w:rsidRPr="005E5C40">
        <w:t>, um die notwendigen Abhängigkeiten und Konfigurationen für die Verwendung von Swagger für das Testen der Endpunkte hinzuzufügen. Nachdem die Grundlagen geschaffen waren, richtete ich meine Aufmerksamkeit auf den Aufbau der grundlegenden Struktur, die aus einem ImageController, einem ImageService und einem ImageRepository besteht. Diese Struktur ermöglichte es mir, mit der Implementierung der geforderten Funktionen zu beginnen.</w:t>
      </w:r>
    </w:p>
    <w:p w14:paraId="41D44E1F" w14:textId="77777777" w:rsidR="005E5C40" w:rsidRPr="005E5C40" w:rsidRDefault="005E5C40" w:rsidP="005E5C40"/>
    <w:p w14:paraId="08C5CEF6" w14:textId="53670B12" w:rsidR="005E5C40" w:rsidRPr="005E5C40" w:rsidRDefault="005E5C40" w:rsidP="005E5C40">
      <w:r w:rsidRPr="005E5C40">
        <w:t xml:space="preserve">Nachdem die Struktur etabliert war, habe ich mir die </w:t>
      </w:r>
      <w:r w:rsidR="00DC07B2" w:rsidRPr="00641015">
        <w:rPr>
          <w:rFonts w:eastAsia="Calibri" w:cstheme="minorHAnsi"/>
          <w:color w:val="0070C0"/>
          <w:u w:val="single"/>
        </w:rPr>
        <w:fldChar w:fldCharType="begin"/>
      </w:r>
      <w:r w:rsidR="00DC07B2" w:rsidRPr="00641015">
        <w:rPr>
          <w:rFonts w:eastAsia="Calibri" w:cstheme="minorHAnsi"/>
          <w:color w:val="0070C0"/>
          <w:u w:val="single"/>
        </w:rPr>
        <w:instrText xml:space="preserve"> REF aufgabenstellung \h  \* MERGEFORMAT </w:instrText>
      </w:r>
      <w:r w:rsidR="00DC07B2" w:rsidRPr="00641015">
        <w:rPr>
          <w:rFonts w:eastAsia="Calibri" w:cstheme="minorHAnsi"/>
          <w:color w:val="0070C0"/>
          <w:u w:val="single"/>
        </w:rPr>
      </w:r>
      <w:r w:rsidR="00DC07B2" w:rsidRPr="00641015">
        <w:rPr>
          <w:rFonts w:eastAsia="Calibri" w:cstheme="minorHAnsi"/>
          <w:color w:val="0070C0"/>
          <w:u w:val="single"/>
        </w:rPr>
        <w:fldChar w:fldCharType="separate"/>
      </w:r>
      <w:r w:rsidR="00DC07B2" w:rsidRPr="00641015">
        <w:rPr>
          <w:rFonts w:eastAsia="Calibri" w:cstheme="minorHAnsi"/>
          <w:color w:val="0070C0"/>
          <w:u w:val="single"/>
        </w:rPr>
        <w:t>Aufgabenstellung</w:t>
      </w:r>
      <w:r w:rsidR="00DC07B2" w:rsidRPr="00641015">
        <w:rPr>
          <w:rFonts w:eastAsia="Calibri" w:cstheme="minorHAnsi"/>
          <w:color w:val="0070C0"/>
          <w:u w:val="single"/>
        </w:rPr>
        <w:fldChar w:fldCharType="end"/>
      </w:r>
      <w:r w:rsidR="00DC07B2">
        <w:t xml:space="preserve"> </w:t>
      </w:r>
      <w:r w:rsidRPr="005E5C40">
        <w:t xml:space="preserve">noch einmal genau durchgelesen, um sicherzustellen, dass ich alle Anforderungen verstehe. Die Aufgabenstellung umfasste die Erstellung von Endpunkten für das </w:t>
      </w:r>
      <w:bookmarkStart w:id="198" w:name="erstee"/>
      <w:r w:rsidRPr="005E5C40">
        <w:t xml:space="preserve">Erstellen, Aktualisieren, </w:t>
      </w:r>
      <w:r w:rsidR="005119A9">
        <w:t>Deaktivieren</w:t>
      </w:r>
      <w:bookmarkEnd w:id="198"/>
      <w:r w:rsidRPr="005E5C40">
        <w:t xml:space="preserve"> und Laden von Bildern. Daraufhin habe ich diese Endpunkte entsprechend den Vorgaben und Standards meiner Firma implementiert. Besondere Aufmerksamkeit widmete ich dabei der Entscheidung, die eventId als Primärschlüssel in der Bildtabelle zu verwenden, anstatt einer UUID. Dies war eine bewusste Entscheidung, um die Konsistenz </w:t>
      </w:r>
      <w:r w:rsidR="00232A15">
        <w:t xml:space="preserve">zu gewährleisten das ein Event nur ein </w:t>
      </w:r>
      <w:bookmarkStart w:id="199" w:name="erfassen"/>
      <w:r w:rsidR="00232A15">
        <w:t>Bild</w:t>
      </w:r>
      <w:bookmarkEnd w:id="199"/>
      <w:r w:rsidR="00232A15">
        <w:t xml:space="preserve"> haben kann</w:t>
      </w:r>
      <w:r w:rsidRPr="005E5C40">
        <w:t>.</w:t>
      </w:r>
    </w:p>
    <w:p w14:paraId="27A162B9" w14:textId="77777777" w:rsidR="005E5C40" w:rsidRPr="005E5C40" w:rsidRDefault="005E5C40" w:rsidP="005E5C40"/>
    <w:p w14:paraId="7A9554ED" w14:textId="77777777" w:rsidR="006D518B" w:rsidRDefault="005E5C40" w:rsidP="005E5C40">
      <w:r w:rsidRPr="005E5C40">
        <w:t xml:space="preserve">Bei der Implementierung des </w:t>
      </w:r>
      <w:bookmarkStart w:id="200" w:name="createim"/>
      <w:r w:rsidRPr="005E5C40">
        <w:t>Create-Endpoints</w:t>
      </w:r>
      <w:bookmarkEnd w:id="200"/>
      <w:r w:rsidRPr="005E5C40">
        <w:t xml:space="preserve"> fügte ich eine Logik hinzu, die zunächst prüft, ob bereits ein Eintrag mit der gegebenen eventId existiert. </w:t>
      </w:r>
    </w:p>
    <w:p w14:paraId="58EF6B2A" w14:textId="7A43AECF" w:rsidR="006D518B" w:rsidRDefault="006D518B" w:rsidP="005E5C40">
      <w:r>
        <w:rPr>
          <w:noProof/>
        </w:rPr>
        <w:drawing>
          <wp:inline distT="0" distB="0" distL="0" distR="0" wp14:anchorId="11AF8EAB" wp14:editId="59645CA9">
            <wp:extent cx="5943600" cy="3390900"/>
            <wp:effectExtent l="0" t="0" r="0" b="0"/>
            <wp:docPr id="19709555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75552540" w14:textId="4DE80407" w:rsidR="005E5C40" w:rsidRDefault="005E5C40" w:rsidP="005E5C40">
      <w:r w:rsidRPr="005E5C40">
        <w:t>Falls ein solcher Eintrag gefunden wird, dessen is_deleted-Flag auf true gesetzt ist, wird dieser Eintrag durch Setzen des Flags auf false wieder aktiviert. Diese Herangehensweise ermöglicht es, Daten effizient wiederzuverwenden und unnötiges Anlegen von Duplikaten zu vermeiden. Die Implementierung der anderen Endpunkte folgte ähnlichen Überlegungen, wobei ich sicherstellte, dass alle Operationen den Anforderungen entsprechend funktionieren und in das Gesamtschema der Bilderverwaltung passen.</w:t>
      </w:r>
    </w:p>
    <w:p w14:paraId="50082233" w14:textId="77777777" w:rsidR="005E5C40" w:rsidRDefault="005E5C40" w:rsidP="005E5C40"/>
    <w:p w14:paraId="4C0449A5" w14:textId="77777777" w:rsidR="006D518B" w:rsidRDefault="005E5C40" w:rsidP="005E5C40">
      <w:r>
        <w:lastRenderedPageBreak/>
        <w:t xml:space="preserve">Für die Skalierung der Bilder orientierte ich mich an den Recherchen und Empfehlungen von Baeldung </w:t>
      </w:r>
      <w:r w:rsidR="00C248DD" w:rsidRPr="00C248DD">
        <w:rPr>
          <w:rFonts w:eastAsia="Calibri" w:cstheme="minorHAnsi"/>
          <w:color w:val="0070C0"/>
          <w:sz w:val="24"/>
          <w:u w:val="single"/>
        </w:rPr>
        <w:fldChar w:fldCharType="begin"/>
      </w:r>
      <w:r w:rsidR="00C248DD" w:rsidRPr="00C248DD">
        <w:rPr>
          <w:rFonts w:eastAsia="Calibri" w:cstheme="minorHAnsi"/>
          <w:color w:val="0070C0"/>
          <w:sz w:val="24"/>
          <w:u w:val="single"/>
        </w:rPr>
        <w:instrText xml:space="preserve"> REF Java_Image_Scale \h  \* MERGEFORMAT </w:instrText>
      </w:r>
      <w:r w:rsidR="00C248DD" w:rsidRPr="00C248DD">
        <w:rPr>
          <w:rFonts w:eastAsia="Calibri" w:cstheme="minorHAnsi"/>
          <w:color w:val="0070C0"/>
          <w:sz w:val="24"/>
          <w:u w:val="single"/>
        </w:rPr>
      </w:r>
      <w:r w:rsidR="00C248DD" w:rsidRPr="00C248DD">
        <w:rPr>
          <w:rFonts w:eastAsia="Calibri" w:cstheme="minorHAnsi"/>
          <w:color w:val="0070C0"/>
          <w:sz w:val="24"/>
          <w:u w:val="single"/>
        </w:rPr>
        <w:fldChar w:fldCharType="separate"/>
      </w:r>
      <w:r w:rsidR="00C248DD" w:rsidRPr="00C248DD">
        <w:rPr>
          <w:rFonts w:eastAsia="Calibri" w:cstheme="minorHAnsi"/>
          <w:color w:val="0070C0"/>
          <w:sz w:val="24"/>
          <w:u w:val="single"/>
        </w:rPr>
        <w:t>Java Bildskalierung Dokumentation</w:t>
      </w:r>
      <w:r w:rsidR="00C248DD" w:rsidRPr="00C248DD">
        <w:rPr>
          <w:rFonts w:eastAsia="Calibri" w:cstheme="minorHAnsi"/>
          <w:color w:val="0070C0"/>
          <w:sz w:val="24"/>
          <w:u w:val="single"/>
        </w:rPr>
        <w:fldChar w:fldCharType="end"/>
      </w:r>
      <w:r w:rsidR="00C248DD">
        <w:t xml:space="preserve"> </w:t>
      </w:r>
      <w:r>
        <w:t xml:space="preserve">und entschied mich für den Einsatz von Graphics2D, einer Klasse aus der Java-Standardbibliothek. </w:t>
      </w:r>
    </w:p>
    <w:p w14:paraId="5B2AAABC" w14:textId="77777777" w:rsidR="006D518B" w:rsidRDefault="006D518B" w:rsidP="005E5C40"/>
    <w:p w14:paraId="29A2AB70" w14:textId="05CB2828" w:rsidR="005E5C40" w:rsidRDefault="005E5C40" w:rsidP="005E5C40">
      <w:r>
        <w:t xml:space="preserve">Die </w:t>
      </w:r>
      <w:bookmarkStart w:id="201" w:name="ascalemethode"/>
      <w:r>
        <w:t>Methode</w:t>
      </w:r>
      <w:bookmarkEnd w:id="201"/>
      <w:r>
        <w:t xml:space="preserve"> scaleImage im ImageService nimmt eine Bilddatei als Eingabe und prüft, ob die Breite des Bildes die maximale Breite von </w:t>
      </w:r>
      <w:bookmarkStart w:id="202" w:name="pixel"/>
      <w:r>
        <w:t xml:space="preserve">1024 Pixeln </w:t>
      </w:r>
      <w:bookmarkEnd w:id="202"/>
      <w:r>
        <w:t xml:space="preserve">überschreitet. </w:t>
      </w:r>
      <w:r w:rsidR="009A4FF0">
        <w:br/>
      </w:r>
      <w:r w:rsidR="00F02285">
        <w:rPr>
          <w:noProof/>
        </w:rPr>
        <w:drawing>
          <wp:inline distT="0" distB="0" distL="0" distR="0" wp14:anchorId="225497A3" wp14:editId="1E2ED5C2">
            <wp:extent cx="5934075" cy="2971800"/>
            <wp:effectExtent l="0" t="0" r="9525" b="0"/>
            <wp:docPr id="108961197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r w:rsidR="009A4FF0">
        <w:br/>
      </w:r>
      <w:r>
        <w:t>Ist dies der Fall, wird das Bild proportional skaliert, sodass die maximale Breite eingehalten wird, während die Bildqualität durch die Verwendung von Image.SCALE_SMOOTH erhalten bleibt. Anschlie</w:t>
      </w:r>
      <w:r w:rsidR="00143227">
        <w:t>ss</w:t>
      </w:r>
      <w:r>
        <w:t>end wird das skalierte Bild in einem BufferedImage gespeichert und schlie</w:t>
      </w:r>
      <w:r w:rsidR="00810FBF">
        <w:t>ss</w:t>
      </w:r>
      <w:r>
        <w:t>lich in ein Byte-Array umgewandelt, das zurückgegeben wird. Diese Herangehensweise stellt sicher, dass die Bilder in einer einheitlichen Grö</w:t>
      </w:r>
      <w:r w:rsidR="00810FBF">
        <w:t>ss</w:t>
      </w:r>
      <w:r>
        <w:t>e gespeichert werden, was für eine konsistente Darstellung und effiziente Speicherung sorgt.</w:t>
      </w:r>
    </w:p>
    <w:p w14:paraId="5E83047B" w14:textId="1119D7B3" w:rsidR="00790CAF" w:rsidRDefault="00790CAF" w:rsidP="005E5C40"/>
    <w:p w14:paraId="0A396C18" w14:textId="1505BD13" w:rsidR="00790CAF" w:rsidRDefault="00790CAF" w:rsidP="00790CAF">
      <w:r>
        <w:t>Beim Umgang mit Bilduploads in meinem Projekt stellte die Validierung der Bilddateien eine besondere Herausforderung dar. Ziel war es, sicherzustellen, dass hochgeladene Dateien tatsächlich den unterstützten Bildformaten JPEG oder PNG entsprechen. Um eine möglichst hohe Sicherheit zu gewährleisten und gleichzeitig die Abhängigkeit von externen Bibliotheken zu minimieren, entschied ich mich gegen die Nutzung des MIME-Typs als alleiniges Kriterium für die Validierung. Stattdessen entwickelte ich eine Methode, die direkt die ersten Bytes einer Datei analysiert.</w:t>
      </w:r>
    </w:p>
    <w:p w14:paraId="57F49A2D" w14:textId="446BF84F" w:rsidR="00790CAF" w:rsidRDefault="00790CAF" w:rsidP="00790CAF">
      <w:r>
        <w:rPr>
          <w:noProof/>
        </w:rPr>
        <w:lastRenderedPageBreak/>
        <w:drawing>
          <wp:inline distT="0" distB="0" distL="0" distR="0" wp14:anchorId="6ECB1A32" wp14:editId="44427414">
            <wp:extent cx="5934075" cy="4572000"/>
            <wp:effectExtent l="0" t="0" r="9525" b="0"/>
            <wp:docPr id="8331064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p>
    <w:p w14:paraId="42F3769A" w14:textId="5DCB98CC" w:rsidR="00790CAF" w:rsidRDefault="00790CAF" w:rsidP="00790CAF">
      <w:r>
        <w:t xml:space="preserve">Die </w:t>
      </w:r>
      <w:bookmarkStart w:id="203" w:name="avalidmethodebackend"/>
      <w:r>
        <w:t>Methode</w:t>
      </w:r>
      <w:bookmarkEnd w:id="203"/>
      <w:r>
        <w:t xml:space="preserve"> </w:t>
      </w:r>
      <w:bookmarkStart w:id="204" w:name="imagevalid"/>
      <w:r>
        <w:t>isImageValid</w:t>
      </w:r>
      <w:bookmarkEnd w:id="204"/>
      <w:r>
        <w:t xml:space="preserve"> prüft die ersten 8 Bytes der Bilddatei gegen die spezifischen Signaturen für JPEG- und PNG-Dateiformate. Diese Herangehensweise bietet den Vorteil einer zuverlässigen und sicheren Erkennung des Bildformats, da diese Signaturen eindeutig sind und nicht manipuliert werden können, ohne die Datei unbrauchbar zu machen. Ein weiterer entscheidender Vorteil dieser Lösung ist, dass sie eine zusätzliche Abhängigkeit von umfangreichen Bibliotheken wie Apache Tika vermeidet. Obwohl Tika eine umfassende Lösung für die Dateityp-Erkennung bietet, war es mein Ziel, die Projektstruktur so schlank und unabhängig wie möglich zu halten. Durch die Implementierung einer eigenen Validierungsmethode, die sich auf grundlegende, aber effektive Prüfungen stützt, konnte ich dieses Ziel erreichen und gleichzeitig die Sicherheit und Integrität des Bildupload-Prozesses gewährleisten.</w:t>
      </w:r>
    </w:p>
    <w:p w14:paraId="5927F633" w14:textId="77777777" w:rsidR="00790CAF" w:rsidRDefault="00790CAF"/>
    <w:p w14:paraId="44C96B75" w14:textId="7A3F846B" w:rsidR="00567371" w:rsidRPr="00567371" w:rsidRDefault="005E5C40" w:rsidP="00567371">
      <w:r w:rsidRPr="005E5C40">
        <w:t>Diese Arbeit an der Bilderverwaltung war nicht nur technisch anspruchsvoll, sondern gab mir auch die Möglichkeit, tief in die Anforderungen und die beste Herangehensweise für deren Umsetzung einzutauchen. Durch die detaillierte Planung und das methodische Vorgehen konnte ich eine solide Lösung schaffen, die den Bedürfnissen des Projekts gerecht wird.</w:t>
      </w:r>
    </w:p>
    <w:p w14:paraId="02A5A0B7" w14:textId="77777777" w:rsidR="00567371" w:rsidRDefault="00567371">
      <w:pPr>
        <w:rPr>
          <w:rFonts w:asciiTheme="majorHAnsi" w:eastAsiaTheme="majorEastAsia" w:hAnsiTheme="majorHAnsi" w:cstheme="majorBidi"/>
          <w:szCs w:val="24"/>
        </w:rPr>
      </w:pPr>
      <w:r>
        <w:br w:type="page"/>
      </w:r>
    </w:p>
    <w:p w14:paraId="6AE509CA" w14:textId="7E2C4024" w:rsidR="00567371" w:rsidRDefault="00416FF7" w:rsidP="00567371">
      <w:pPr>
        <w:pStyle w:val="berschrift3"/>
        <w:rPr>
          <w:rFonts w:asciiTheme="minorHAnsi" w:eastAsia="Calibri" w:hAnsiTheme="minorHAnsi" w:cstheme="minorHAnsi"/>
          <w:color w:val="0070C0"/>
          <w:sz w:val="24"/>
          <w:szCs w:val="22"/>
          <w:u w:val="single"/>
        </w:rPr>
      </w:pPr>
      <w:bookmarkStart w:id="205" w:name="_Toc161243344"/>
      <w:r w:rsidRPr="00797448">
        <w:lastRenderedPageBreak/>
        <w:t xml:space="preserve">Arbeitspaket </w:t>
      </w:r>
      <w:r w:rsidRPr="00797448">
        <w:rPr>
          <w:rFonts w:asciiTheme="minorHAnsi" w:eastAsia="Calibri" w:hAnsiTheme="minorHAnsi" w:cstheme="minorHAnsi"/>
          <w:color w:val="0070C0"/>
          <w:sz w:val="24"/>
          <w:szCs w:val="22"/>
          <w:u w:val="single"/>
        </w:rPr>
        <w:fldChar w:fldCharType="begin"/>
      </w:r>
      <w:r w:rsidRPr="00797448">
        <w:rPr>
          <w:rFonts w:asciiTheme="minorHAnsi" w:eastAsia="Calibri" w:hAnsiTheme="minorHAnsi" w:cstheme="minorHAnsi"/>
          <w:color w:val="0070C0"/>
          <w:sz w:val="24"/>
          <w:szCs w:val="22"/>
          <w:u w:val="single"/>
        </w:rPr>
        <w:instrText xml:space="preserve"> REF A16 \h  \* MERGEFORMAT </w:instrText>
      </w:r>
      <w:r w:rsidRPr="00797448">
        <w:rPr>
          <w:rFonts w:asciiTheme="minorHAnsi" w:eastAsia="Calibri" w:hAnsiTheme="minorHAnsi" w:cstheme="minorHAnsi"/>
          <w:color w:val="0070C0"/>
          <w:sz w:val="24"/>
          <w:szCs w:val="22"/>
          <w:u w:val="single"/>
        </w:rPr>
      </w:r>
      <w:r w:rsidRPr="00797448">
        <w:rPr>
          <w:rFonts w:asciiTheme="minorHAnsi" w:eastAsia="Calibri" w:hAnsiTheme="minorHAnsi" w:cstheme="minorHAnsi"/>
          <w:color w:val="0070C0"/>
          <w:sz w:val="24"/>
          <w:szCs w:val="22"/>
          <w:u w:val="single"/>
        </w:rPr>
        <w:fldChar w:fldCharType="separate"/>
      </w:r>
      <w:r w:rsidRPr="00797448">
        <w:rPr>
          <w:rFonts w:asciiTheme="minorHAnsi" w:eastAsia="Calibri" w:hAnsiTheme="minorHAnsi" w:cstheme="minorHAnsi"/>
          <w:color w:val="0070C0"/>
          <w:sz w:val="24"/>
          <w:szCs w:val="22"/>
          <w:u w:val="single"/>
        </w:rPr>
        <w:t>16</w:t>
      </w:r>
      <w:r w:rsidRPr="00797448">
        <w:rPr>
          <w:rFonts w:asciiTheme="minorHAnsi" w:eastAsia="Calibri" w:hAnsiTheme="minorHAnsi" w:cstheme="minorHAnsi"/>
          <w:color w:val="0070C0"/>
          <w:sz w:val="24"/>
          <w:szCs w:val="22"/>
          <w:u w:val="single"/>
        </w:rPr>
        <w:fldChar w:fldCharType="end"/>
      </w:r>
      <w:r w:rsidR="00797448" w:rsidRPr="00797448">
        <w:t xml:space="preserve"> &amp; </w:t>
      </w:r>
      <w:r w:rsidR="00797448" w:rsidRPr="00797448">
        <w:rPr>
          <w:rFonts w:asciiTheme="minorHAnsi" w:eastAsia="Calibri" w:hAnsiTheme="minorHAnsi" w:cstheme="minorHAnsi"/>
          <w:color w:val="0070C0"/>
          <w:sz w:val="24"/>
          <w:szCs w:val="22"/>
          <w:u w:val="single"/>
        </w:rPr>
        <w:fldChar w:fldCharType="begin"/>
      </w:r>
      <w:r w:rsidR="00797448" w:rsidRPr="00797448">
        <w:rPr>
          <w:rFonts w:asciiTheme="minorHAnsi" w:eastAsia="Calibri" w:hAnsiTheme="minorHAnsi" w:cstheme="minorHAnsi"/>
          <w:color w:val="0070C0"/>
          <w:sz w:val="24"/>
          <w:szCs w:val="22"/>
          <w:u w:val="single"/>
        </w:rPr>
        <w:instrText xml:space="preserve"> REF A17 \h  \* MERGEFORMAT </w:instrText>
      </w:r>
      <w:r w:rsidR="00797448" w:rsidRPr="00797448">
        <w:rPr>
          <w:rFonts w:asciiTheme="minorHAnsi" w:eastAsia="Calibri" w:hAnsiTheme="minorHAnsi" w:cstheme="minorHAnsi"/>
          <w:color w:val="0070C0"/>
          <w:sz w:val="24"/>
          <w:szCs w:val="22"/>
          <w:u w:val="single"/>
        </w:rPr>
      </w:r>
      <w:r w:rsidR="00797448" w:rsidRPr="00797448">
        <w:rPr>
          <w:rFonts w:asciiTheme="minorHAnsi" w:eastAsia="Calibri" w:hAnsiTheme="minorHAnsi" w:cstheme="minorHAnsi"/>
          <w:color w:val="0070C0"/>
          <w:sz w:val="24"/>
          <w:szCs w:val="22"/>
          <w:u w:val="single"/>
        </w:rPr>
        <w:fldChar w:fldCharType="separate"/>
      </w:r>
      <w:r w:rsidR="00797448" w:rsidRPr="00797448">
        <w:rPr>
          <w:rFonts w:asciiTheme="minorHAnsi" w:eastAsia="Calibri" w:hAnsiTheme="minorHAnsi" w:cstheme="minorHAnsi"/>
          <w:color w:val="0070C0"/>
          <w:sz w:val="24"/>
          <w:szCs w:val="22"/>
          <w:u w:val="single"/>
        </w:rPr>
        <w:t>17</w:t>
      </w:r>
      <w:bookmarkEnd w:id="205"/>
      <w:r w:rsidR="00797448" w:rsidRPr="00797448">
        <w:rPr>
          <w:rFonts w:asciiTheme="minorHAnsi" w:eastAsia="Calibri" w:hAnsiTheme="minorHAnsi" w:cstheme="minorHAnsi"/>
          <w:color w:val="0070C0"/>
          <w:sz w:val="24"/>
          <w:szCs w:val="22"/>
          <w:u w:val="single"/>
        </w:rPr>
        <w:fldChar w:fldCharType="end"/>
      </w:r>
    </w:p>
    <w:p w14:paraId="0B13743D" w14:textId="6EBD2FF0" w:rsidR="003E645E" w:rsidRPr="00567371" w:rsidRDefault="003E645E" w:rsidP="00567371">
      <w:pPr>
        <w:rPr>
          <w:rFonts w:eastAsia="Calibri" w:cstheme="minorHAnsi"/>
          <w:color w:val="0070C0"/>
          <w:sz w:val="24"/>
          <w:u w:val="single"/>
        </w:rPr>
      </w:pPr>
      <w:r w:rsidRPr="00567371">
        <w:t xml:space="preserve">Beim Implementieren der Arbeitspakete 16 und 17 für die Sicherheitsmechanismen und die Benutzerverwaltung im Backend, habe ich mich an ein bestehendes Spring Security Schema eines anderen Projekts meiner Abteilung orientiert. Diese Referenz diente als wertvolle Grundlage, jedoch musste ich feststellen, dass eine direkte Übernahme nicht möglich war. Der Grund dafür lag in den unterschiedlichen Anforderungen: Während das Referenzprojekt auf einer rollenbasierten Zugriffskontrolle aufbaute, sind in meinem Projekt keine spezifischen Benutzerrollen definiert. Diese Erkenntnis führte dazu, dass ich die Spring Security Konfiguration </w:t>
      </w:r>
      <w:r w:rsidR="00B76DCC" w:rsidRPr="00567371">
        <w:t>ein wenig</w:t>
      </w:r>
      <w:r w:rsidRPr="00567371">
        <w:t xml:space="preserve"> anpassen und</w:t>
      </w:r>
      <w:r w:rsidRPr="003E645E">
        <w:t xml:space="preserve"> für die spezifischen Bedürfnisse meines Projekts optimieren musste.</w:t>
      </w:r>
    </w:p>
    <w:p w14:paraId="3C0448E1" w14:textId="77777777" w:rsidR="001A33D0" w:rsidRDefault="001A33D0" w:rsidP="00567371">
      <w:r>
        <w:rPr>
          <w:bCs/>
          <w:noProof/>
        </w:rPr>
        <w:drawing>
          <wp:anchor distT="0" distB="0" distL="114300" distR="114300" simplePos="0" relativeHeight="251670528" behindDoc="0" locked="0" layoutInCell="1" allowOverlap="1" wp14:anchorId="4274A2EE" wp14:editId="33339FDD">
            <wp:simplePos x="0" y="0"/>
            <wp:positionH relativeFrom="margin">
              <wp:align>left</wp:align>
            </wp:positionH>
            <wp:positionV relativeFrom="paragraph">
              <wp:posOffset>1020445</wp:posOffset>
            </wp:positionV>
            <wp:extent cx="5934075" cy="2581275"/>
            <wp:effectExtent l="0" t="0" r="9525" b="9525"/>
            <wp:wrapSquare wrapText="bothSides"/>
            <wp:docPr id="1264024835" name="Grafik 4"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24835" name="Grafik 4" descr="Ein Bild, das Text, Screenshot, Software, Multimedia-Software enthält.&#10;&#10;Automatisch generierte Beschreibu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2581275"/>
                    </a:xfrm>
                    <a:prstGeom prst="rect">
                      <a:avLst/>
                    </a:prstGeom>
                    <a:noFill/>
                    <a:ln>
                      <a:noFill/>
                    </a:ln>
                  </pic:spPr>
                </pic:pic>
              </a:graphicData>
            </a:graphic>
          </wp:anchor>
        </w:drawing>
      </w:r>
      <w:r w:rsidRPr="001A33D0">
        <w:t xml:space="preserve">Im Rahmen der Benutzerverwaltung war es mir ein Anliegen, nicht nur eine effiziente, sondern auch eine intuitive Lösung zu schaffen, die es den Benutzern ermöglicht, Benutzerkonten einfach zu verwalten. Neben den grundlegenden Funktionen zur Erstellung und Bearbeitung von Benutzerkonten, habe ich einen flexiblen Ansatz für die Aktivierung und Deaktivierung von Benutzerkonten implementiert. </w:t>
      </w:r>
    </w:p>
    <w:p w14:paraId="18E53045" w14:textId="77777777" w:rsidR="00CA4AF7" w:rsidRDefault="00CA4AF7" w:rsidP="00CA4AF7">
      <w:r>
        <w:t>Hierfür entwickelte ich einen spezifischen Endpunkt, der sowohl für die Aktivierung als auch für die Deaktivierung von Benutzerkonten verwendet werden kann. Diese flexible Lösung ermöglichte es mir, die Entwicklung eines separaten Endpunkts für diese Funktionen zu umgehen. Stattdessen kann im Frontend einfach die entsprechende Eingabe gemacht werden, je nachdem, ob ein Benutzer aktiviert oder deaktiviert werden soll. Diese Herangehensweise spart nicht nur wertvolle Entwicklungszeit, sondern trägt auch zur Vereinfachung der Verwaltung und Wartung der Anwendung bei.</w:t>
      </w:r>
    </w:p>
    <w:p w14:paraId="2B798A47" w14:textId="77777777" w:rsidR="00CA4AF7" w:rsidRDefault="00CA4AF7" w:rsidP="00CA4AF7"/>
    <w:p w14:paraId="4721E536" w14:textId="77777777" w:rsidR="007B2D39" w:rsidRDefault="00CA4AF7" w:rsidP="00CA4AF7">
      <w:r>
        <w:t xml:space="preserve">Darüber hinaus nahm ich eine Verfeinerung der </w:t>
      </w:r>
      <w:r>
        <w:fldChar w:fldCharType="begin"/>
      </w:r>
      <w:r>
        <w:instrText xml:space="preserve"> REF aufgabenstellung \h </w:instrText>
      </w:r>
      <w:r>
        <w:fldChar w:fldCharType="separate"/>
      </w:r>
      <w:r w:rsidRPr="00230FBB">
        <w:t>Aufgabenstellung</w:t>
      </w:r>
      <w:r>
        <w:fldChar w:fldCharType="end"/>
      </w:r>
      <w:r>
        <w:t xml:space="preserve"> vor, die ursprünglich nicht die Möglichkeit vorsah, deaktivierte Benutzer wieder zu aktivieren. Nach meiner Einschätzung ist diese Funktion jedoch essenziell, insbesondere im Hinblick auf die zukünftige Nutzung des Lernportals durch HR-Mitglieder, die entweder Kurse mit Bildmaterial bestücken oder Fehler des Importvorgangs einsehen möchten. Diese Anpassung erweitert die Flexibilität und Funktionalität des Systems erheblich und stellt sicher, dass es den sich entwickelnden Anforderungen der Benutzer gerecht wird.</w:t>
      </w:r>
    </w:p>
    <w:p w14:paraId="3AE45F7D" w14:textId="34BBCE7D" w:rsidR="001033F0" w:rsidRPr="001033F0" w:rsidRDefault="00BB6B57" w:rsidP="001033F0">
      <w:r>
        <w:rPr>
          <w:noProof/>
        </w:rPr>
        <w:lastRenderedPageBreak/>
        <w:drawing>
          <wp:anchor distT="0" distB="0" distL="114300" distR="114300" simplePos="0" relativeHeight="251694080" behindDoc="0" locked="0" layoutInCell="1" allowOverlap="1" wp14:anchorId="48ABBD37" wp14:editId="5F1988DD">
            <wp:simplePos x="0" y="0"/>
            <wp:positionH relativeFrom="margin">
              <wp:align>left</wp:align>
            </wp:positionH>
            <wp:positionV relativeFrom="paragraph">
              <wp:posOffset>998220</wp:posOffset>
            </wp:positionV>
            <wp:extent cx="5505450" cy="5098415"/>
            <wp:effectExtent l="0" t="0" r="0" b="6985"/>
            <wp:wrapTopAndBottom/>
            <wp:docPr id="201970012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18696" cy="51112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33F0" w:rsidRPr="001033F0">
        <w:t>Die update-Methode für Personendaten repräsentiert einen sorgfältig durchdachten Prozess, der sowohl Funktionalität als auch Benutzerfreundlichkeit im Blick hat. Im Folgenden dokumentiere ich die Schlüsselkomponenten und Überlegungen, die in die Gestaltung dieser Methode eingeflossen sind, um eine effiziente und sichere Aktualisierung von Personendaten zu gewährleisten.</w:t>
      </w:r>
    </w:p>
    <w:p w14:paraId="40C9D557" w14:textId="77777777" w:rsidR="00BB6B57" w:rsidRPr="001033F0" w:rsidRDefault="00BB6B57" w:rsidP="00BB6B57">
      <w:pPr>
        <w:rPr>
          <w:b/>
          <w:bCs/>
        </w:rPr>
      </w:pPr>
      <w:r w:rsidRPr="001033F0">
        <w:rPr>
          <w:b/>
          <w:bCs/>
        </w:rPr>
        <w:t>Überprüfung der Existenz der Person</w:t>
      </w:r>
    </w:p>
    <w:p w14:paraId="3B729344" w14:textId="3DE5B837" w:rsidR="00BB6B57" w:rsidRPr="001033F0" w:rsidRDefault="00BB6B57" w:rsidP="00BB6B57">
      <w:r w:rsidRPr="001033F0">
        <w:t>Bevor Änderungen vorgenommen werden, stellt die Methode sicher, dass die zu aktualisierende Person anhand der übergebenen ID tatsächlich existiert. Dies schützt vor fehlerhaften Datenoperationen und stellt sicher, dass nur vorhandene Datensätze bearbeitet werden. Die klare Fehlermeldung, die ausgegeben wird, wenn keine Übereinstimmung gefunden wird, dient der besseren Nachvollziehbarkeit und Benutzerführung.</w:t>
      </w:r>
    </w:p>
    <w:p w14:paraId="66300823" w14:textId="77777777" w:rsidR="001033F0" w:rsidRPr="001033F0" w:rsidRDefault="001033F0" w:rsidP="001033F0">
      <w:pPr>
        <w:rPr>
          <w:b/>
          <w:bCs/>
        </w:rPr>
      </w:pPr>
      <w:r w:rsidRPr="001033F0">
        <w:rPr>
          <w:b/>
          <w:bCs/>
        </w:rPr>
        <w:t>Überprüfung der Einzigartigkeit des Namens</w:t>
      </w:r>
    </w:p>
    <w:p w14:paraId="15317C58" w14:textId="4002939D" w:rsidR="00BB6B57" w:rsidRPr="001033F0" w:rsidRDefault="001033F0" w:rsidP="001033F0">
      <w:r w:rsidRPr="001033F0">
        <w:t xml:space="preserve">Der erste Schritt im Update-Prozess ist die </w:t>
      </w:r>
      <w:bookmarkStart w:id="206" w:name="nameunique"/>
      <w:r w:rsidRPr="001033F0">
        <w:t>Überprüfung</w:t>
      </w:r>
      <w:bookmarkEnd w:id="206"/>
      <w:r w:rsidRPr="001033F0">
        <w:t>, ob der neue Name bereits im System vorhanden ist</w:t>
      </w:r>
      <w:r w:rsidR="00B14B97">
        <w:t xml:space="preserve"> und bedenkt da natürlich seinen eigenen mit</w:t>
      </w:r>
      <w:r w:rsidRPr="001033F0">
        <w:t>. Dies verhindert Duplikate und gewährleistet, dass jeder Benutzer im System einen einzigartigen Namen hat. Diese Prüfung ist entscheidend für die Integrität der Daten und vermeidet Verwirrung oder Konflikte bei der Identifikation von Personen.</w:t>
      </w:r>
    </w:p>
    <w:p w14:paraId="750C055C" w14:textId="77777777" w:rsidR="001033F0" w:rsidRPr="00D66309" w:rsidRDefault="001033F0" w:rsidP="001033F0">
      <w:pPr>
        <w:rPr>
          <w:b/>
          <w:bCs/>
        </w:rPr>
      </w:pPr>
      <w:r w:rsidRPr="00D66309">
        <w:rPr>
          <w:b/>
          <w:bCs/>
        </w:rPr>
        <w:lastRenderedPageBreak/>
        <w:t>Flexible Aktualisierung von Datenfeldern</w:t>
      </w:r>
    </w:p>
    <w:p w14:paraId="6936900F" w14:textId="58A939DD" w:rsidR="001033F0" w:rsidRPr="001033F0" w:rsidRDefault="001033F0" w:rsidP="001033F0">
      <w:r w:rsidRPr="001033F0">
        <w:t xml:space="preserve">Die Methode erlaubt die selektive Aktualisierung von Namen und E-Mail-Adressen. Indem nur Felder aktualisiert werden, die nicht null und nicht leer sind, bietet die Methode Flexibilität und Benutzerfreundlichkeit. Benutzer können einzelne Informationen ändern, ohne alle Daten neu eingeben zu müssen. Die Überprüfung der E-Mail-Adresse auf </w:t>
      </w:r>
      <w:r w:rsidR="00865F9A" w:rsidRPr="001033F0">
        <w:t>Gültigkeit,</w:t>
      </w:r>
      <w:r w:rsidRPr="001033F0">
        <w:t xml:space="preserve"> bevor sie aktualisiert wird, erhöht zusätzlich die Datenqualität.</w:t>
      </w:r>
    </w:p>
    <w:p w14:paraId="6D41702E" w14:textId="77777777" w:rsidR="001033F0" w:rsidRPr="001033F0" w:rsidRDefault="001033F0" w:rsidP="001033F0"/>
    <w:p w14:paraId="027981A9" w14:textId="77777777" w:rsidR="001033F0" w:rsidRPr="00D66309" w:rsidRDefault="001033F0" w:rsidP="001033F0">
      <w:pPr>
        <w:rPr>
          <w:b/>
          <w:bCs/>
        </w:rPr>
      </w:pPr>
      <w:r w:rsidRPr="00D66309">
        <w:rPr>
          <w:b/>
          <w:bCs/>
        </w:rPr>
        <w:t>Sichere Handhabung von Passwörtern</w:t>
      </w:r>
    </w:p>
    <w:p w14:paraId="0A6FE812" w14:textId="5C518960" w:rsidR="001033F0" w:rsidRPr="001033F0" w:rsidRDefault="001033F0" w:rsidP="001033F0">
      <w:r w:rsidRPr="001033F0">
        <w:t>Die Methode behandelt die Aktualisierung von Passwörtern mit besonderer Sorgfalt. Zunächst wird überprüft, ob das alte Passwort korrekt ist, was ein wichtiges Sicherheitsmerkmal darstellt, um unberechtigte Änderungen zu verhindern. Anschlie</w:t>
      </w:r>
      <w:r w:rsidR="00813C61">
        <w:t>ss</w:t>
      </w:r>
      <w:r w:rsidRPr="001033F0">
        <w:t>end wird sichergestellt, dass das neue Passwort nicht gleich dem alten ist und nicht leer ist. Die Verwendung eines Passwort-Encoders zur Speicherung des neuen Passworts in verschlüsselter Form ist ein weiterer entscheidender Schritt zum Schutz der Benutzerdaten.</w:t>
      </w:r>
    </w:p>
    <w:p w14:paraId="0226AC73" w14:textId="77777777" w:rsidR="001033F0" w:rsidRPr="001033F0" w:rsidRDefault="001033F0" w:rsidP="001033F0"/>
    <w:p w14:paraId="20B25AD6" w14:textId="77777777" w:rsidR="001033F0" w:rsidRPr="00D85480" w:rsidRDefault="001033F0" w:rsidP="001033F0">
      <w:pPr>
        <w:rPr>
          <w:b/>
          <w:bCs/>
        </w:rPr>
      </w:pPr>
      <w:r w:rsidRPr="00D85480">
        <w:rPr>
          <w:b/>
          <w:bCs/>
        </w:rPr>
        <w:t>Fehlerbehandlung und Rückmeldung</w:t>
      </w:r>
    </w:p>
    <w:p w14:paraId="75538EA0" w14:textId="77777777" w:rsidR="001033F0" w:rsidRPr="001033F0" w:rsidRDefault="001033F0" w:rsidP="001033F0">
      <w:r w:rsidRPr="001033F0">
        <w:t>Die Methode ist so konzipiert, dass sie im Fehlerfall aussagekräftige Nachrichten zurückgibt. Dies umfasst sowohl die Handhabung von Situationen, in denen die Aktualisierung aufgrund von Datenvalidierungsfehlern nicht durchgeführt werden kann, als auch die Bestätigung des Erfolgs, wenn die Aktualisierung erfolgreich war. Diese klaren Rückmeldungen verbessern das Benutzererlebnis, indem sie dem Benutzer eindeutige Hinweise zum Status der Operation geben.</w:t>
      </w:r>
    </w:p>
    <w:p w14:paraId="219373A2" w14:textId="77777777" w:rsidR="001033F0" w:rsidRPr="001033F0" w:rsidRDefault="001033F0" w:rsidP="001033F0"/>
    <w:p w14:paraId="30C7C9B8" w14:textId="77777777" w:rsidR="001033F0" w:rsidRPr="00D85480" w:rsidRDefault="001033F0" w:rsidP="001033F0">
      <w:pPr>
        <w:rPr>
          <w:b/>
          <w:bCs/>
        </w:rPr>
      </w:pPr>
      <w:r w:rsidRPr="00D85480">
        <w:rPr>
          <w:b/>
          <w:bCs/>
        </w:rPr>
        <w:t>Fazit</w:t>
      </w:r>
    </w:p>
    <w:p w14:paraId="12A07884" w14:textId="7B9276B3" w:rsidR="001033F0" w:rsidRDefault="001033F0" w:rsidP="001033F0">
      <w:r w:rsidRPr="001033F0">
        <w:t>Die update-Methode demonstriert einen durchdachten Ansatz zur Handhabung von Personendaten-Aktualisierungen, der Sicherheit, Benutzerfreundlichkeit und Datenintegrität in den Vordergrund stellt. Durch die Berücksichtigung von Benutzererfahrungen bei jeder Entscheidung, von der Validierung der Eingaben bis zur detaillierten Fehlerbehandlung, wird eine solide Grundlage für zuverlässige und benutzerzentrierte Datenoperationen geschaffen.</w:t>
      </w:r>
    </w:p>
    <w:p w14:paraId="690FD124" w14:textId="77777777" w:rsidR="001033F0" w:rsidRDefault="001033F0">
      <w:pPr>
        <w:rPr>
          <w:b/>
          <w:bCs/>
        </w:rPr>
      </w:pPr>
      <w:r>
        <w:rPr>
          <w:b/>
          <w:bCs/>
        </w:rPr>
        <w:br w:type="page"/>
      </w:r>
    </w:p>
    <w:p w14:paraId="0E892BEF" w14:textId="313C1574" w:rsidR="007B2D39" w:rsidRDefault="007B2D39" w:rsidP="007B2D39">
      <w:r w:rsidRPr="006124C5">
        <w:rPr>
          <w:b/>
          <w:bCs/>
        </w:rPr>
        <w:lastRenderedPageBreak/>
        <w:t xml:space="preserve">Die </w:t>
      </w:r>
      <w:bookmarkStart w:id="207" w:name="sessionhand"/>
      <w:r w:rsidRPr="006124C5">
        <w:rPr>
          <w:b/>
          <w:bCs/>
        </w:rPr>
        <w:t>Implementierung der Sessionverwaltung</w:t>
      </w:r>
      <w:r>
        <w:t xml:space="preserve"> </w:t>
      </w:r>
      <w:bookmarkEnd w:id="207"/>
      <w:r>
        <w:t xml:space="preserve">war ein zentraler Bestandteil meines Projekts, um eine sichere </w:t>
      </w:r>
      <w:bookmarkStart w:id="208" w:name="anmeldung"/>
      <w:r>
        <w:t>Benutzeranmeldung</w:t>
      </w:r>
      <w:bookmarkEnd w:id="208"/>
      <w:r>
        <w:t xml:space="preserve"> und -abmeldung zu gewährleisten. Ich entwickelte das AuthenticationRepository und den AuthenticationService, die sich nahtlos in das bestehende Schema meiner Services, wie dem PersonService oder dem ImageService, integrieren. Im AuthenticationService wurden die Prozesse für das Einloggen und Ausloggen von Benutzern sorgfältig abgebildet und umgesetzt.</w:t>
      </w:r>
    </w:p>
    <w:p w14:paraId="3F6730DD" w14:textId="77777777" w:rsidR="007B2D39" w:rsidRDefault="007B2D39" w:rsidP="007B2D39"/>
    <w:p w14:paraId="7C21C78A" w14:textId="77777777" w:rsidR="007B2D39" w:rsidRDefault="007B2D39" w:rsidP="007B2D39">
      <w:r>
        <w:t xml:space="preserve">Ein Schlüsselaspekt dieser Implementierung ist der sorgfältige Umgang mit </w:t>
      </w:r>
      <w:bookmarkStart w:id="209" w:name="sessii"/>
      <w:r>
        <w:t>Benutzersessions</w:t>
      </w:r>
      <w:bookmarkEnd w:id="209"/>
      <w:r>
        <w:t xml:space="preserve">. </w:t>
      </w:r>
    </w:p>
    <w:p w14:paraId="54105BC8" w14:textId="34A372E8" w:rsidR="007B2D39" w:rsidRDefault="007B2D39" w:rsidP="007B2D39">
      <w:r>
        <w:rPr>
          <w:noProof/>
        </w:rPr>
        <w:drawing>
          <wp:inline distT="0" distB="0" distL="0" distR="0" wp14:anchorId="7D7BF5FC" wp14:editId="7D4CF18E">
            <wp:extent cx="5939790" cy="3779001"/>
            <wp:effectExtent l="0" t="0" r="3810" b="0"/>
            <wp:docPr id="555468242" name="Grafik 6"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68242" name="Grafik 6" descr="Ein Bild, das Text, Screenshot enthält.&#10;&#10;Automatisch generierte Beschreibu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790" cy="3779001"/>
                    </a:xfrm>
                    <a:prstGeom prst="rect">
                      <a:avLst/>
                    </a:prstGeom>
                    <a:noFill/>
                    <a:ln>
                      <a:noFill/>
                    </a:ln>
                  </pic:spPr>
                </pic:pic>
              </a:graphicData>
            </a:graphic>
          </wp:inline>
        </w:drawing>
      </w:r>
    </w:p>
    <w:p w14:paraId="74CA5B3C" w14:textId="36F0EF12" w:rsidR="007B2D39" w:rsidRDefault="007B2D39" w:rsidP="007B2D39">
      <w:r>
        <w:t>Beim Login eines Benutzers prüft der AuthenticationService zunächst, ob bereits eine gültige Session für die betreffende Person existiert. Sollte dies der Fall sein, wird die existierende Session aus Sicherheitsgründen gelöscht und eine neue Session erstellt. Dieser Ansatz verhindert effektiv, dass Benutzer mehrere aktive Sessions gleichzeitig unterhalten können, wodurch das Risiko unbefugter Zugriffe minimiert wird.</w:t>
      </w:r>
    </w:p>
    <w:p w14:paraId="5A9A2117" w14:textId="77777777" w:rsidR="007B2D39" w:rsidRDefault="007B2D39" w:rsidP="007B2D39"/>
    <w:p w14:paraId="45BB105E" w14:textId="669CD49A" w:rsidR="007B2D39" w:rsidRDefault="007B2D39" w:rsidP="007B2D39">
      <w:r>
        <w:t>Zur Verbesserung der Sicherheit habe ich zudem eine UnauthorizedException eingeführt. Diese Ausnahme wird geworfen, wenn ein Benutzer mit ungültigen Anmeldeinformationen versucht, sich einzuloggen, und dient als Schutzmechanismus gegen unautorisierte Zugriffsversuche. Durch diese strategische Implementierung und das Hinzufügen spezifischer Sicherheitsausnahmen konnte ich die Authentizität und Sicherheit der Benutzersessions signifikant erhöhen und somit die Grundlage für ein vertrauenswürdiges und sicheres Backend-System schaffen.</w:t>
      </w:r>
    </w:p>
    <w:p w14:paraId="6F413832" w14:textId="77777777" w:rsidR="0062562B" w:rsidRDefault="0062562B" w:rsidP="00F20EDF">
      <w:pPr>
        <w:rPr>
          <w:bCs/>
        </w:rPr>
      </w:pPr>
    </w:p>
    <w:p w14:paraId="31211AE5" w14:textId="4A9535B3" w:rsidR="0062562B" w:rsidRPr="0062562B" w:rsidRDefault="0062562B">
      <w:pPr>
        <w:rPr>
          <w:bCs/>
        </w:rPr>
      </w:pPr>
      <w:r>
        <w:rPr>
          <w:bCs/>
        </w:rPr>
        <w:br w:type="page"/>
      </w:r>
    </w:p>
    <w:p w14:paraId="6803B466" w14:textId="5366FDBD" w:rsidR="00F20EDF" w:rsidRPr="00F20EDF" w:rsidRDefault="00F20EDF" w:rsidP="00F20EDF">
      <w:pPr>
        <w:rPr>
          <w:b/>
        </w:rPr>
      </w:pPr>
      <w:r w:rsidRPr="00F20EDF">
        <w:rPr>
          <w:b/>
        </w:rPr>
        <w:lastRenderedPageBreak/>
        <w:t>Herausforderung: Sicherheit im WebSocket-Bereich</w:t>
      </w:r>
    </w:p>
    <w:p w14:paraId="712C91C1" w14:textId="77777777" w:rsidR="00F20EDF" w:rsidRPr="00F20EDF" w:rsidRDefault="00F20EDF" w:rsidP="00F20EDF">
      <w:pPr>
        <w:rPr>
          <w:bCs/>
        </w:rPr>
      </w:pPr>
    </w:p>
    <w:p w14:paraId="55E09E1C" w14:textId="6754EFBE" w:rsidR="00F20EDF" w:rsidRPr="00F20EDF" w:rsidRDefault="00F20EDF" w:rsidP="00F20EDF">
      <w:pPr>
        <w:rPr>
          <w:bCs/>
        </w:rPr>
      </w:pPr>
      <w:r w:rsidRPr="00F20EDF">
        <w:rPr>
          <w:bCs/>
        </w:rPr>
        <w:t xml:space="preserve">Die erste </w:t>
      </w:r>
      <w:bookmarkStart w:id="210" w:name="grosse_herausforderrung"/>
      <w:r w:rsidRPr="00F20EDF">
        <w:rPr>
          <w:bCs/>
        </w:rPr>
        <w:t>gro</w:t>
      </w:r>
      <w:r>
        <w:rPr>
          <w:bCs/>
        </w:rPr>
        <w:t>ss</w:t>
      </w:r>
      <w:r w:rsidRPr="00F20EDF">
        <w:rPr>
          <w:bCs/>
        </w:rPr>
        <w:t>e Herausforderung</w:t>
      </w:r>
      <w:bookmarkEnd w:id="210"/>
      <w:r w:rsidRPr="00F20EDF">
        <w:rPr>
          <w:bCs/>
        </w:rPr>
        <w:t xml:space="preserve"> des Tages war die Implementierung eines Sicherheitsmechanismus für den WebSocket-Bereich. Die Kernfrage dabei war: Wie gestalte ich den Sicherheitsbereich effektiv? Speziell ging es darum, an welcher Stelle der Authentifizierungscheck stattfinden sollte – beim Listener oder beim Responder. Die Überlegung war, den Prozess so elegant wie möglich zu gestalten, um Redundanzen im Code zu vermeiden.</w:t>
      </w:r>
    </w:p>
    <w:p w14:paraId="251E81E6" w14:textId="77777777" w:rsidR="00F20EDF" w:rsidRPr="00F20EDF" w:rsidRDefault="00F20EDF" w:rsidP="00F20EDF">
      <w:pPr>
        <w:rPr>
          <w:bCs/>
        </w:rPr>
      </w:pPr>
    </w:p>
    <w:p w14:paraId="1E6A1359" w14:textId="24D134AC" w:rsidR="00F20EDF" w:rsidRPr="00F20EDF" w:rsidRDefault="00F20EDF" w:rsidP="00F20EDF">
      <w:pPr>
        <w:rPr>
          <w:b/>
        </w:rPr>
      </w:pPr>
      <w:r w:rsidRPr="00F20EDF">
        <w:rPr>
          <w:b/>
        </w:rPr>
        <w:t>Lösungsansatz: Secure</w:t>
      </w:r>
      <w:r>
        <w:rPr>
          <w:b/>
        </w:rPr>
        <w:t>d</w:t>
      </w:r>
      <w:r w:rsidRPr="00F20EDF">
        <w:rPr>
          <w:b/>
        </w:rPr>
        <w:t xml:space="preserve"> WebSocket Listener</w:t>
      </w:r>
    </w:p>
    <w:p w14:paraId="6674F90C" w14:textId="77777777" w:rsidR="00F20EDF" w:rsidRPr="00F20EDF" w:rsidRDefault="00F20EDF" w:rsidP="00F20EDF">
      <w:pPr>
        <w:rPr>
          <w:bCs/>
        </w:rPr>
      </w:pPr>
    </w:p>
    <w:p w14:paraId="308338A5" w14:textId="77777777" w:rsidR="00F20EDF" w:rsidRPr="00F20EDF" w:rsidRDefault="00F20EDF" w:rsidP="00F20EDF">
      <w:pPr>
        <w:rPr>
          <w:bCs/>
        </w:rPr>
      </w:pPr>
      <w:r w:rsidRPr="00F20EDF">
        <w:rPr>
          <w:bCs/>
        </w:rPr>
        <w:t>Nach eingehenden Überlegungen entschied ich mich, den Token-Check direkt beim WebSocket-Listener zu integrieren. Der Grund dafür ist, dass bevor eine Interaktion mit dem Endpunkt stattfinden darf, gewährleistet sein muss, dass der Benutzer über einen gültigen Token verfügt. Die Frage war nun, wie der Authentifizierungscheck auf elegante Weise implementiert werden kann, ohne redundante Codeabschnitte zu erzeugen.</w:t>
      </w:r>
    </w:p>
    <w:p w14:paraId="3520F260" w14:textId="77777777" w:rsidR="00F20EDF" w:rsidRPr="00F20EDF" w:rsidRDefault="00F20EDF" w:rsidP="00F20EDF">
      <w:pPr>
        <w:rPr>
          <w:bCs/>
        </w:rPr>
      </w:pPr>
    </w:p>
    <w:p w14:paraId="4BFF1DF2" w14:textId="3B69CACF" w:rsidR="00F20EDF" w:rsidRPr="00F20EDF" w:rsidRDefault="00F20EDF" w:rsidP="00F20EDF">
      <w:pPr>
        <w:rPr>
          <w:bCs/>
        </w:rPr>
      </w:pPr>
      <w:r w:rsidRPr="00F20EDF">
        <w:rPr>
          <w:bCs/>
        </w:rPr>
        <w:t xml:space="preserve">Die Lösung fand ich in der Erstellung eines neuen Typs von Listener – dem SecuredListener. Dieser führt den Token-Check durch, den ich zuvor im Rahmen der </w:t>
      </w:r>
      <w:r w:rsidR="006124C5" w:rsidRPr="006124C5">
        <w:rPr>
          <w:rFonts w:eastAsia="Calibri" w:cstheme="minorHAnsi"/>
          <w:color w:val="0070C0"/>
          <w:sz w:val="24"/>
          <w:u w:val="single"/>
        </w:rPr>
        <w:fldChar w:fldCharType="begin"/>
      </w:r>
      <w:r w:rsidR="006124C5" w:rsidRPr="006124C5">
        <w:rPr>
          <w:rFonts w:eastAsia="Calibri" w:cstheme="minorHAnsi"/>
          <w:color w:val="0070C0"/>
          <w:sz w:val="24"/>
          <w:u w:val="single"/>
        </w:rPr>
        <w:instrText xml:space="preserve"> REF sessionhand \h </w:instrText>
      </w:r>
      <w:r w:rsidR="006124C5">
        <w:rPr>
          <w:rFonts w:eastAsia="Calibri" w:cstheme="minorHAnsi"/>
          <w:color w:val="0070C0"/>
          <w:sz w:val="24"/>
          <w:u w:val="single"/>
        </w:rPr>
        <w:instrText xml:space="preserve"> \* MERGEFORMAT </w:instrText>
      </w:r>
      <w:r w:rsidR="006124C5" w:rsidRPr="006124C5">
        <w:rPr>
          <w:rFonts w:eastAsia="Calibri" w:cstheme="minorHAnsi"/>
          <w:color w:val="0070C0"/>
          <w:sz w:val="24"/>
          <w:u w:val="single"/>
        </w:rPr>
      </w:r>
      <w:r w:rsidR="006124C5" w:rsidRPr="006124C5">
        <w:rPr>
          <w:rFonts w:eastAsia="Calibri" w:cstheme="minorHAnsi"/>
          <w:color w:val="0070C0"/>
          <w:sz w:val="24"/>
          <w:u w:val="single"/>
        </w:rPr>
        <w:fldChar w:fldCharType="separate"/>
      </w:r>
      <w:r w:rsidR="006124C5" w:rsidRPr="006124C5">
        <w:rPr>
          <w:rFonts w:eastAsia="Calibri" w:cstheme="minorHAnsi"/>
          <w:color w:val="0070C0"/>
          <w:u w:val="single"/>
        </w:rPr>
        <w:t>I</w:t>
      </w:r>
      <w:r w:rsidR="006124C5" w:rsidRPr="006124C5">
        <w:rPr>
          <w:rFonts w:eastAsia="Calibri" w:cstheme="minorHAnsi"/>
          <w:color w:val="0070C0"/>
          <w:sz w:val="24"/>
          <w:u w:val="single"/>
        </w:rPr>
        <w:t xml:space="preserve">mplementierung der Sessionverwaltung </w:t>
      </w:r>
      <w:r w:rsidR="006124C5" w:rsidRPr="006124C5">
        <w:rPr>
          <w:rFonts w:eastAsia="Calibri" w:cstheme="minorHAnsi"/>
          <w:color w:val="0070C0"/>
          <w:sz w:val="24"/>
          <w:u w:val="single"/>
        </w:rPr>
        <w:fldChar w:fldCharType="end"/>
      </w:r>
      <w:r w:rsidR="006124C5">
        <w:rPr>
          <w:bCs/>
        </w:rPr>
        <w:fldChar w:fldCharType="begin"/>
      </w:r>
      <w:r w:rsidR="006124C5">
        <w:rPr>
          <w:bCs/>
        </w:rPr>
        <w:instrText xml:space="preserve"> REF sessionhand \h </w:instrText>
      </w:r>
      <w:r w:rsidR="006124C5">
        <w:rPr>
          <w:bCs/>
        </w:rPr>
      </w:r>
      <w:r w:rsidR="006124C5">
        <w:rPr>
          <w:bCs/>
        </w:rPr>
        <w:fldChar w:fldCharType="separate"/>
      </w:r>
      <w:r w:rsidR="006124C5">
        <w:t xml:space="preserve"> </w:t>
      </w:r>
      <w:r w:rsidR="006124C5">
        <w:rPr>
          <w:bCs/>
        </w:rPr>
        <w:fldChar w:fldCharType="end"/>
      </w:r>
      <w:r w:rsidRPr="00F20EDF">
        <w:rPr>
          <w:bCs/>
        </w:rPr>
        <w:t>in das AuthenticationService integriert hatte.</w:t>
      </w:r>
    </w:p>
    <w:p w14:paraId="152CBB49" w14:textId="77777777" w:rsidR="00F20EDF" w:rsidRPr="00F20EDF" w:rsidRDefault="00F20EDF" w:rsidP="00F20EDF">
      <w:pPr>
        <w:rPr>
          <w:bCs/>
        </w:rPr>
      </w:pPr>
    </w:p>
    <w:p w14:paraId="1DF8DE0A" w14:textId="0DDC11D2" w:rsidR="00B64BDD" w:rsidRDefault="00B64BDD" w:rsidP="00F20EDF">
      <w:pPr>
        <w:rPr>
          <w:bCs/>
        </w:rPr>
      </w:pPr>
      <w:r>
        <w:rPr>
          <w:bCs/>
          <w:noProof/>
        </w:rPr>
        <w:drawing>
          <wp:anchor distT="0" distB="0" distL="114300" distR="114300" simplePos="0" relativeHeight="251671552" behindDoc="0" locked="0" layoutInCell="1" allowOverlap="1" wp14:anchorId="61EF4DDE" wp14:editId="4EA464C1">
            <wp:simplePos x="0" y="0"/>
            <wp:positionH relativeFrom="margin">
              <wp:align>left</wp:align>
            </wp:positionH>
            <wp:positionV relativeFrom="paragraph">
              <wp:posOffset>221615</wp:posOffset>
            </wp:positionV>
            <wp:extent cx="5934075" cy="2762250"/>
            <wp:effectExtent l="0" t="0" r="9525" b="0"/>
            <wp:wrapSquare wrapText="bothSides"/>
            <wp:docPr id="1890494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2762250"/>
                    </a:xfrm>
                    <a:prstGeom prst="rect">
                      <a:avLst/>
                    </a:prstGeom>
                    <a:noFill/>
                    <a:ln>
                      <a:noFill/>
                    </a:ln>
                  </pic:spPr>
                </pic:pic>
              </a:graphicData>
            </a:graphic>
          </wp:anchor>
        </w:drawing>
      </w:r>
      <w:r w:rsidR="00F20EDF" w:rsidRPr="00F20EDF">
        <w:rPr>
          <w:bCs/>
        </w:rPr>
        <w:t>Implementierung des SecuredListeners:</w:t>
      </w:r>
    </w:p>
    <w:p w14:paraId="12BA506A" w14:textId="3C1FCF5F" w:rsidR="00B64BDD" w:rsidRDefault="00B64BDD" w:rsidP="00F20EDF">
      <w:pPr>
        <w:rPr>
          <w:bCs/>
        </w:rPr>
      </w:pPr>
    </w:p>
    <w:p w14:paraId="76801761" w14:textId="77777777" w:rsidR="00B64BDD" w:rsidRPr="00B64BDD" w:rsidRDefault="00B64BDD" w:rsidP="00B64BDD">
      <w:pPr>
        <w:rPr>
          <w:bCs/>
        </w:rPr>
      </w:pPr>
      <w:r w:rsidRPr="00B64BDD">
        <w:rPr>
          <w:bCs/>
        </w:rPr>
        <w:t>Der SecuredListener erweitert einen allgemeinen Listener und fügt eine Sicherheitsebene hinzu, indem er vor der eigentlichen Verarbeitung der Nachricht überprüft, ob ein gültiges Token vorliegt. Dies ermöglicht eine effiziente und sichere Handhabung der WebSocket-Kommunikation.</w:t>
      </w:r>
    </w:p>
    <w:p w14:paraId="30707DF1" w14:textId="77777777" w:rsidR="00B64BDD" w:rsidRPr="00B64BDD" w:rsidRDefault="00B64BDD" w:rsidP="00B64BDD">
      <w:pPr>
        <w:rPr>
          <w:bCs/>
        </w:rPr>
      </w:pPr>
    </w:p>
    <w:p w14:paraId="3E650AC3" w14:textId="38A4F149" w:rsidR="0089195A" w:rsidRPr="00D85480" w:rsidRDefault="00B64BDD">
      <w:r w:rsidRPr="00B64BDD">
        <w:rPr>
          <w:bCs/>
        </w:rPr>
        <w:t xml:space="preserve">Die Entscheidung, den Sicherheitscheck in den SecuredListener zu integrieren, erwies sich als effektiv. </w:t>
      </w:r>
      <w:r w:rsidR="0089195A">
        <w:br w:type="page"/>
      </w:r>
    </w:p>
    <w:p w14:paraId="61800A8F" w14:textId="6559BAED" w:rsidR="007C249F" w:rsidRPr="007C249F" w:rsidRDefault="007C249F" w:rsidP="007C249F">
      <w:pPr>
        <w:pStyle w:val="berschrift3"/>
      </w:pPr>
      <w:bookmarkStart w:id="211" w:name="_Toc161243345"/>
      <w:r w:rsidRPr="007C249F">
        <w:lastRenderedPageBreak/>
        <w:t xml:space="preserve">Arbeitspaket </w:t>
      </w:r>
      <w:r w:rsidRPr="007C249F">
        <w:rPr>
          <w:rFonts w:asciiTheme="minorHAnsi" w:eastAsia="Calibri" w:hAnsiTheme="minorHAnsi" w:cstheme="minorHAnsi"/>
          <w:color w:val="0070C0"/>
          <w:sz w:val="24"/>
          <w:szCs w:val="22"/>
          <w:u w:val="single"/>
        </w:rPr>
        <w:fldChar w:fldCharType="begin"/>
      </w:r>
      <w:r w:rsidRPr="007C249F">
        <w:rPr>
          <w:rFonts w:asciiTheme="minorHAnsi" w:eastAsia="Calibri" w:hAnsiTheme="minorHAnsi" w:cstheme="minorHAnsi"/>
          <w:color w:val="0070C0"/>
          <w:sz w:val="24"/>
          <w:szCs w:val="22"/>
          <w:u w:val="single"/>
        </w:rPr>
        <w:instrText xml:space="preserve"> REF A18 \h </w:instrText>
      </w:r>
      <w:r>
        <w:rPr>
          <w:rFonts w:asciiTheme="minorHAnsi" w:eastAsia="Calibri" w:hAnsiTheme="minorHAnsi" w:cstheme="minorHAnsi"/>
          <w:color w:val="0070C0"/>
          <w:sz w:val="24"/>
          <w:szCs w:val="22"/>
          <w:u w:val="single"/>
        </w:rPr>
        <w:instrText xml:space="preserve"> \* MERGEFORMAT </w:instrText>
      </w:r>
      <w:r w:rsidRPr="007C249F">
        <w:rPr>
          <w:rFonts w:asciiTheme="minorHAnsi" w:eastAsia="Calibri" w:hAnsiTheme="minorHAnsi" w:cstheme="minorHAnsi"/>
          <w:color w:val="0070C0"/>
          <w:sz w:val="24"/>
          <w:szCs w:val="22"/>
          <w:u w:val="single"/>
        </w:rPr>
      </w:r>
      <w:r w:rsidRPr="007C249F">
        <w:rPr>
          <w:rFonts w:asciiTheme="minorHAnsi" w:eastAsia="Calibri" w:hAnsiTheme="minorHAnsi" w:cstheme="minorHAnsi"/>
          <w:color w:val="0070C0"/>
          <w:sz w:val="24"/>
          <w:szCs w:val="22"/>
          <w:u w:val="single"/>
        </w:rPr>
        <w:fldChar w:fldCharType="separate"/>
      </w:r>
      <w:r w:rsidRPr="007C249F">
        <w:rPr>
          <w:rFonts w:asciiTheme="minorHAnsi" w:eastAsia="Calibri" w:hAnsiTheme="minorHAnsi" w:cstheme="minorHAnsi"/>
          <w:color w:val="0070C0"/>
          <w:sz w:val="24"/>
          <w:szCs w:val="22"/>
          <w:u w:val="single"/>
        </w:rPr>
        <w:t>18</w:t>
      </w:r>
      <w:r w:rsidRPr="007C249F">
        <w:rPr>
          <w:rFonts w:asciiTheme="minorHAnsi" w:eastAsia="Calibri" w:hAnsiTheme="minorHAnsi" w:cstheme="minorHAnsi"/>
          <w:color w:val="0070C0"/>
          <w:sz w:val="24"/>
          <w:szCs w:val="22"/>
          <w:u w:val="single"/>
        </w:rPr>
        <w:fldChar w:fldCharType="end"/>
      </w:r>
      <w:r w:rsidRPr="007C249F">
        <w:t xml:space="preserve"> und 2. Meilenstein</w:t>
      </w:r>
      <w:bookmarkEnd w:id="211"/>
    </w:p>
    <w:p w14:paraId="0821F27C" w14:textId="77777777" w:rsidR="007C249F" w:rsidRPr="007C249F" w:rsidRDefault="007C249F" w:rsidP="00C66DF5">
      <w:r w:rsidRPr="007C249F">
        <w:t>Im Rahmen des Feinschliffs des Backends für meine IPA habe ich einen klaren Plan verfolgt, um das Backend meiner Anwendung zu optimieren und zu verfeinern. Mein Ansatz umfasste mehrere zentrale Schritte, die darauf abzielten, die Funktionalität zu erweitern, den Code zu refaktorisieren und letztlich die Anwendung zu verbessern, ohne dabei die Qualität oder die Sicherheit zu kompromittieren.</w:t>
      </w:r>
    </w:p>
    <w:p w14:paraId="19602D0E" w14:textId="77777777" w:rsidR="007C249F" w:rsidRPr="007C249F" w:rsidRDefault="007C249F" w:rsidP="00C66DF5"/>
    <w:p w14:paraId="19AD39CC" w14:textId="77777777" w:rsidR="007C249F" w:rsidRPr="00117013" w:rsidRDefault="007C249F" w:rsidP="00C66DF5">
      <w:pPr>
        <w:rPr>
          <w:b/>
          <w:bCs/>
        </w:rPr>
      </w:pPr>
      <w:r w:rsidRPr="00117013">
        <w:rPr>
          <w:b/>
          <w:bCs/>
        </w:rPr>
        <w:t>Implementierung fehlender Funktionen</w:t>
      </w:r>
    </w:p>
    <w:p w14:paraId="258EF411" w14:textId="77777777" w:rsidR="007C249F" w:rsidRPr="007C249F" w:rsidRDefault="007C249F" w:rsidP="00C66DF5">
      <w:r w:rsidRPr="007C249F">
        <w:t>Zunächst konzentrierte ich mich darauf, alle notwendigen Funktionen zu implementieren, die für eine vollständige Backend-Lösung erforderlich waren. Dazu gehörten insbesondere neue Endpunkte zum Laden der Transformationen sowie Details zu den jeweiligen Bildern der Events. Diese Erweiterungen waren entscheidend, um die Benutzererfahrung zu bereichern und die Anwendung umfassender und interaktiver zu gestalten.</w:t>
      </w:r>
    </w:p>
    <w:p w14:paraId="7836096A" w14:textId="77777777" w:rsidR="007C249F" w:rsidRPr="007C249F" w:rsidRDefault="007C249F" w:rsidP="00C66DF5"/>
    <w:p w14:paraId="4C140E29" w14:textId="77777777" w:rsidR="007C249F" w:rsidRPr="00117013" w:rsidRDefault="007C249F" w:rsidP="00C66DF5">
      <w:pPr>
        <w:rPr>
          <w:b/>
          <w:bCs/>
        </w:rPr>
      </w:pPr>
      <w:r w:rsidRPr="00117013">
        <w:rPr>
          <w:b/>
          <w:bCs/>
        </w:rPr>
        <w:t>Code-Refactoring</w:t>
      </w:r>
    </w:p>
    <w:p w14:paraId="38700F0A" w14:textId="77777777" w:rsidR="007C249F" w:rsidRPr="007C249F" w:rsidRDefault="007C249F" w:rsidP="00C66DF5">
      <w:r w:rsidRPr="007C249F">
        <w:t>Nachdem die wesentlichen Funktionen implementiert waren, widmete ich mich dem Refactoring des Codes. Mein Ziel war es, den Code zu straffen, Redundanzen zu eliminieren und die Lesbarkeit sowie die Wartbarkeit zu verbessern. Ein besonderes Augenmerk legte ich dabei auf das ImageRepository, wo ich die Nutzung von User-Created- und User-Modified-Metadaten mithilfe der SessionUtil-Klasse optimierte. Durch diese Anpassungen konnte ich die Codequalität signifikant steigern und gleichzeitig die Funktionalität der Anwendung erweitern.</w:t>
      </w:r>
    </w:p>
    <w:p w14:paraId="3DFDCBCC" w14:textId="77777777" w:rsidR="007C249F" w:rsidRPr="007C249F" w:rsidRDefault="007C249F" w:rsidP="00C66DF5"/>
    <w:p w14:paraId="4C8030CB" w14:textId="77777777" w:rsidR="007C249F" w:rsidRPr="00117013" w:rsidRDefault="007C249F" w:rsidP="00C66DF5">
      <w:pPr>
        <w:rPr>
          <w:b/>
          <w:bCs/>
        </w:rPr>
      </w:pPr>
      <w:r w:rsidRPr="00117013">
        <w:rPr>
          <w:b/>
          <w:bCs/>
        </w:rPr>
        <w:t>Optimierung des Transformationsprozesses</w:t>
      </w:r>
    </w:p>
    <w:p w14:paraId="6CDCB3DC" w14:textId="1F4B17C1" w:rsidR="007C249F" w:rsidRPr="007C249F" w:rsidRDefault="007C249F" w:rsidP="00117013">
      <w:r w:rsidRPr="007C249F">
        <w:t xml:space="preserve">Ein weiterer wichtiger Punkt meines Feinschliffs war die Optimierung des Transformationsprozesses. Nach einem produktiven Austausch mit </w:t>
      </w:r>
      <w:r w:rsidR="00B97172" w:rsidRPr="00117013">
        <w:rPr>
          <w:rFonts w:eastAsia="Calibri" w:cstheme="minorHAnsi"/>
          <w:color w:val="0070C0"/>
          <w:sz w:val="24"/>
          <w:u w:val="single"/>
        </w:rPr>
        <w:fldChar w:fldCharType="begin"/>
      </w:r>
      <w:r w:rsidR="00B97172" w:rsidRPr="00117013">
        <w:rPr>
          <w:rFonts w:eastAsia="Calibri" w:cstheme="minorHAnsi"/>
          <w:color w:val="0070C0"/>
          <w:sz w:val="24"/>
          <w:u w:val="single"/>
        </w:rPr>
        <w:instrText xml:space="preserve"> REF flo \h </w:instrText>
      </w:r>
      <w:r w:rsidR="00117013">
        <w:rPr>
          <w:rFonts w:eastAsia="Calibri" w:cstheme="minorHAnsi"/>
          <w:color w:val="0070C0"/>
          <w:sz w:val="24"/>
          <w:u w:val="single"/>
        </w:rPr>
        <w:instrText xml:space="preserve"> \* MERGEFORMAT </w:instrText>
      </w:r>
      <w:r w:rsidR="00B97172" w:rsidRPr="00117013">
        <w:rPr>
          <w:rFonts w:eastAsia="Calibri" w:cstheme="minorHAnsi"/>
          <w:color w:val="0070C0"/>
          <w:sz w:val="24"/>
          <w:u w:val="single"/>
        </w:rPr>
      </w:r>
      <w:r w:rsidR="00B97172" w:rsidRPr="00117013">
        <w:rPr>
          <w:rFonts w:eastAsia="Calibri" w:cstheme="minorHAnsi"/>
          <w:color w:val="0070C0"/>
          <w:sz w:val="24"/>
          <w:u w:val="single"/>
        </w:rPr>
        <w:fldChar w:fldCharType="separate"/>
      </w:r>
      <w:r w:rsidR="00B97172" w:rsidRPr="00117013">
        <w:rPr>
          <w:rFonts w:eastAsia="Calibri" w:cstheme="minorHAnsi"/>
          <w:color w:val="0070C0"/>
          <w:sz w:val="24"/>
          <w:u w:val="single"/>
        </w:rPr>
        <w:t>Flo</w:t>
      </w:r>
      <w:r w:rsidR="00B97172" w:rsidRPr="00117013">
        <w:rPr>
          <w:rFonts w:eastAsia="Calibri" w:cstheme="minorHAnsi"/>
          <w:color w:val="0070C0"/>
          <w:sz w:val="24"/>
          <w:u w:val="single"/>
        </w:rPr>
        <w:fldChar w:fldCharType="end"/>
      </w:r>
      <w:r w:rsidR="00B97172">
        <w:t xml:space="preserve"> </w:t>
      </w:r>
      <w:r w:rsidRPr="007C249F">
        <w:t>im Daily habe ich verschiedene Möglichkeiten zur Verbesserung dieses Prozesses erörtert. Trotz meines starken Wunsches, den MyTalentTransformer für eine bessere Übersichtlichkeit und Effizienz zu überarbeiten, musste ich erkennen, dass unter dem gegebenen Zeitdruck Prioritäten gesetzt werden mussten.</w:t>
      </w:r>
    </w:p>
    <w:p w14:paraId="69ECF023" w14:textId="77777777" w:rsidR="007C249F" w:rsidRPr="007C249F" w:rsidRDefault="007C249F" w:rsidP="00C66DF5"/>
    <w:p w14:paraId="41C55A3D" w14:textId="77777777" w:rsidR="007C249F" w:rsidRPr="00117013" w:rsidRDefault="007C249F" w:rsidP="00C66DF5">
      <w:pPr>
        <w:rPr>
          <w:b/>
          <w:bCs/>
        </w:rPr>
      </w:pPr>
      <w:r w:rsidRPr="00117013">
        <w:rPr>
          <w:b/>
          <w:bCs/>
        </w:rPr>
        <w:t>Entscheidungen unter Zeitdruck</w:t>
      </w:r>
    </w:p>
    <w:p w14:paraId="4B23A2BD" w14:textId="0257DBBB" w:rsidR="007C249F" w:rsidRPr="007C249F" w:rsidRDefault="007C249F" w:rsidP="00C66DF5">
      <w:r w:rsidRPr="007C249F">
        <w:t>Obwohl der MyTalentTransformer auf den ersten Blick als komplex und unübersichtlich erscheinen mag, war es mir wichtig zu betonen, dass bereits erhebliche Verbesserungen erzielt wurden. Die Herausforderung, eine gro</w:t>
      </w:r>
      <w:r w:rsidR="00E214E9">
        <w:t>ss</w:t>
      </w:r>
      <w:r w:rsidRPr="007C249F">
        <w:t>e Menge an Daten und Feldern zu verarbeiten, war enorm, und ich bin stolz auf das, was ich in dieser kurzen Zeit erreichen konnte. Dennoch bin ich mir bewusst, dass mit mehr Zeit und Ressourcen eine weitere Optimierung des Transformationsflusses möglich wäre, etwa durch die Einführung spezifischer Adapter für Speaker und Kategorien, die jeweils den StringCleaner integrieren würden. Diese Änderungen könnten die Notwendigkeit de</w:t>
      </w:r>
      <w:r w:rsidR="00A4107E">
        <w:t xml:space="preserve">r Methoden addSpeaker, findCategory, isCategory undconvertSubcategory </w:t>
      </w:r>
      <w:r w:rsidRPr="007C249F">
        <w:t>eliminieren und den Code</w:t>
      </w:r>
      <w:r w:rsidR="00A4107E">
        <w:t xml:space="preserve"> im Transformer</w:t>
      </w:r>
      <w:r w:rsidRPr="007C249F">
        <w:t xml:space="preserve"> weiter vereinfachen.</w:t>
      </w:r>
    </w:p>
    <w:p w14:paraId="3126F890" w14:textId="77777777" w:rsidR="007C249F" w:rsidRDefault="007C249F" w:rsidP="00C66DF5"/>
    <w:p w14:paraId="6E46158B" w14:textId="77777777" w:rsidR="005B14A0" w:rsidRDefault="005B14A0" w:rsidP="00C66DF5"/>
    <w:p w14:paraId="75665454" w14:textId="77777777" w:rsidR="005B14A0" w:rsidRDefault="005B14A0" w:rsidP="00C66DF5"/>
    <w:p w14:paraId="242B0125" w14:textId="77777777" w:rsidR="005B14A0" w:rsidRDefault="005B14A0" w:rsidP="00C66DF5"/>
    <w:p w14:paraId="0AD5D46D" w14:textId="77777777" w:rsidR="005B14A0" w:rsidRPr="007C249F" w:rsidRDefault="005B14A0" w:rsidP="00C66DF5"/>
    <w:p w14:paraId="1017993C" w14:textId="37EF1CF9" w:rsidR="0089195A" w:rsidRPr="00117013" w:rsidRDefault="0089195A" w:rsidP="00117013">
      <w:pPr>
        <w:rPr>
          <w:b/>
          <w:bCs/>
        </w:rPr>
      </w:pPr>
      <w:r w:rsidRPr="00117013">
        <w:rPr>
          <w:b/>
          <w:bCs/>
        </w:rPr>
        <w:lastRenderedPageBreak/>
        <w:t>Erkenntnisse und strategische Entscheidungen bezüglich des</w:t>
      </w:r>
      <w:r w:rsidR="00117013" w:rsidRPr="00117013">
        <w:rPr>
          <w:b/>
          <w:bCs/>
        </w:rPr>
        <w:t xml:space="preserve"> </w:t>
      </w:r>
      <w:r w:rsidR="00117013" w:rsidRPr="00117013">
        <w:rPr>
          <w:rFonts w:eastAsia="Calibri" w:cstheme="minorHAnsi"/>
          <w:b/>
          <w:bCs/>
          <w:color w:val="0070C0"/>
          <w:sz w:val="24"/>
          <w:u w:val="single"/>
        </w:rPr>
        <w:fldChar w:fldCharType="begin"/>
      </w:r>
      <w:r w:rsidR="00117013" w:rsidRPr="00117013">
        <w:rPr>
          <w:rFonts w:eastAsia="Calibri" w:cstheme="minorHAnsi"/>
          <w:b/>
          <w:bCs/>
          <w:color w:val="0070C0"/>
          <w:sz w:val="24"/>
          <w:u w:val="single"/>
        </w:rPr>
        <w:instrText xml:space="preserve"> REF stringcleaner \h  \* MERGEFORMAT </w:instrText>
      </w:r>
      <w:r w:rsidR="00117013" w:rsidRPr="00117013">
        <w:rPr>
          <w:rFonts w:eastAsia="Calibri" w:cstheme="minorHAnsi"/>
          <w:b/>
          <w:bCs/>
          <w:color w:val="0070C0"/>
          <w:sz w:val="24"/>
          <w:u w:val="single"/>
        </w:rPr>
      </w:r>
      <w:r w:rsidR="00117013" w:rsidRPr="00117013">
        <w:rPr>
          <w:rFonts w:eastAsia="Calibri" w:cstheme="minorHAnsi"/>
          <w:b/>
          <w:bCs/>
          <w:color w:val="0070C0"/>
          <w:sz w:val="24"/>
          <w:u w:val="single"/>
        </w:rPr>
        <w:fldChar w:fldCharType="separate"/>
      </w:r>
      <w:r w:rsidR="00117013" w:rsidRPr="00117013">
        <w:rPr>
          <w:rFonts w:eastAsia="Calibri" w:cstheme="minorHAnsi"/>
          <w:b/>
          <w:bCs/>
          <w:color w:val="0070C0"/>
          <w:sz w:val="24"/>
          <w:u w:val="single"/>
        </w:rPr>
        <w:t>StringCleaner</w:t>
      </w:r>
      <w:r w:rsidR="00117013" w:rsidRPr="00117013">
        <w:rPr>
          <w:rFonts w:eastAsia="Calibri" w:cstheme="minorHAnsi"/>
          <w:b/>
          <w:bCs/>
          <w:color w:val="0070C0"/>
          <w:sz w:val="24"/>
          <w:u w:val="single"/>
        </w:rPr>
        <w:fldChar w:fldCharType="end"/>
      </w:r>
    </w:p>
    <w:p w14:paraId="52BFC285" w14:textId="77777777" w:rsidR="00B95C38" w:rsidRDefault="00B95C38" w:rsidP="00390B83">
      <w:pPr>
        <w:rPr>
          <w:noProof/>
        </w:rPr>
      </w:pPr>
    </w:p>
    <w:p w14:paraId="3B44E3C4" w14:textId="4F3B349D" w:rsidR="00390B83" w:rsidRDefault="00B95C38" w:rsidP="00390B83">
      <w:r>
        <w:rPr>
          <w:noProof/>
        </w:rPr>
        <w:drawing>
          <wp:anchor distT="0" distB="0" distL="114300" distR="114300" simplePos="0" relativeHeight="251673600" behindDoc="0" locked="0" layoutInCell="1" allowOverlap="1" wp14:anchorId="26837B61" wp14:editId="29E202A7">
            <wp:simplePos x="0" y="0"/>
            <wp:positionH relativeFrom="column">
              <wp:posOffset>4445</wp:posOffset>
            </wp:positionH>
            <wp:positionV relativeFrom="paragraph">
              <wp:posOffset>2476500</wp:posOffset>
            </wp:positionV>
            <wp:extent cx="5934075" cy="3771900"/>
            <wp:effectExtent l="0" t="0" r="9525" b="0"/>
            <wp:wrapTopAndBottom/>
            <wp:docPr id="95615543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b="34976"/>
                    <a:stretch/>
                  </pic:blipFill>
                  <pic:spPr bwMode="auto">
                    <a:xfrm>
                      <a:off x="0" y="0"/>
                      <a:ext cx="5934075" cy="3771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9195A">
        <w:t>Durch den wertvollen Input meine</w:t>
      </w:r>
      <w:r w:rsidR="00776C23">
        <w:t>r Verantwortlichen Fachkraft</w:t>
      </w:r>
      <w:r w:rsidR="0089195A">
        <w:t xml:space="preserve"> </w:t>
      </w:r>
      <w:r w:rsidR="00EC6BE5" w:rsidRPr="009172D9">
        <w:rPr>
          <w:rFonts w:eastAsia="Calibri" w:cstheme="minorHAnsi"/>
          <w:color w:val="0070C0"/>
          <w:sz w:val="24"/>
          <w:u w:val="single"/>
        </w:rPr>
        <w:fldChar w:fldCharType="begin"/>
      </w:r>
      <w:r w:rsidR="00EC6BE5" w:rsidRPr="009172D9">
        <w:rPr>
          <w:rFonts w:eastAsia="Calibri" w:cstheme="minorHAnsi"/>
          <w:color w:val="0070C0"/>
          <w:sz w:val="24"/>
          <w:u w:val="single"/>
        </w:rPr>
        <w:instrText xml:space="preserve"> REF flo \h  \* MERGEFORMAT </w:instrText>
      </w:r>
      <w:r w:rsidR="00EC6BE5" w:rsidRPr="009172D9">
        <w:rPr>
          <w:rFonts w:eastAsia="Calibri" w:cstheme="minorHAnsi"/>
          <w:color w:val="0070C0"/>
          <w:sz w:val="24"/>
          <w:u w:val="single"/>
        </w:rPr>
      </w:r>
      <w:r w:rsidR="00EC6BE5" w:rsidRPr="009172D9">
        <w:rPr>
          <w:rFonts w:eastAsia="Calibri" w:cstheme="minorHAnsi"/>
          <w:color w:val="0070C0"/>
          <w:sz w:val="24"/>
          <w:u w:val="single"/>
        </w:rPr>
        <w:fldChar w:fldCharType="separate"/>
      </w:r>
      <w:r w:rsidR="00EC6BE5" w:rsidRPr="009172D9">
        <w:rPr>
          <w:rFonts w:eastAsia="Calibri" w:cstheme="minorHAnsi"/>
          <w:color w:val="0070C0"/>
          <w:sz w:val="24"/>
          <w:u w:val="single"/>
        </w:rPr>
        <w:t>Flo</w:t>
      </w:r>
      <w:r w:rsidR="00EC6BE5" w:rsidRPr="009172D9">
        <w:rPr>
          <w:rFonts w:eastAsia="Calibri" w:cstheme="minorHAnsi"/>
          <w:color w:val="0070C0"/>
          <w:sz w:val="24"/>
          <w:u w:val="single"/>
        </w:rPr>
        <w:fldChar w:fldCharType="end"/>
      </w:r>
      <w:r w:rsidR="0089195A">
        <w:t xml:space="preserve"> wurde mir bewusst, dass die ursprünglich in den StringAdapter und ListAdapter implementierten try-catch-Blöcke für die ConversionException im Umgang mit dem StringCleaner unter den aktuellen Umständen nicht notwendig waren. Dies lag daran, dass im StringCleaner keine Exceptions geworfen wurden, </w:t>
      </w:r>
      <w:proofErr w:type="gramStart"/>
      <w:r w:rsidR="0089195A">
        <w:t>au</w:t>
      </w:r>
      <w:r w:rsidR="00E214E9">
        <w:t>ss</w:t>
      </w:r>
      <w:r w:rsidR="0089195A">
        <w:t>er der übergebene Wert</w:t>
      </w:r>
      <w:proofErr w:type="gramEnd"/>
      <w:r w:rsidR="0089195A">
        <w:t xml:space="preserve"> war null. In jedem Adapter, in dem der StringCleaner verwendet wurde, erfolgte bereits eine Überprüfung auf null, bevor der StringCleaner zum Einsatz kam. Diese Erkenntnis könnte als "unnötig" angesehen werden</w:t>
      </w:r>
      <w:r w:rsidR="00390B83">
        <w:t>. Ursprünglich dachte ich, dass diese Blöcke erforderlich seien, um potenzielle Konvertierungsfehler abzufangen. Jedoch stellte sich heraus, dass sowohl im StringAdapter als auch im ListAdapter tatsächlich keine Konvertierungsfehler auftreten können, da alle Eingaben als Strings empfangen und verarbeitet werden. Dieser Logikfehler wurde im Zuge des Feinschliffs korrigiert und die unnötigen try-catch-Blöcke wurden entfernt. Diese Entscheidung vereinfachte den Code erheblich und verbesserte die Klarheit und Effizienz der betroffenen Komponenten.</w:t>
      </w:r>
    </w:p>
    <w:p w14:paraId="5CE29B23" w14:textId="77777777" w:rsidR="00390B83" w:rsidRDefault="00390B83" w:rsidP="00390B83"/>
    <w:p w14:paraId="7C666BBF" w14:textId="77777777" w:rsidR="00390B83" w:rsidRPr="00390B83" w:rsidRDefault="00390B83" w:rsidP="00390B83">
      <w:pPr>
        <w:rPr>
          <w:b/>
          <w:bCs/>
        </w:rPr>
      </w:pPr>
      <w:r w:rsidRPr="00390B83">
        <w:rPr>
          <w:b/>
          <w:bCs/>
        </w:rPr>
        <w:t>Fazit</w:t>
      </w:r>
    </w:p>
    <w:p w14:paraId="47D7039A" w14:textId="725DBA47" w:rsidR="00DC7465" w:rsidRDefault="00390B83" w:rsidP="00390B83">
      <w:pPr>
        <w:rPr>
          <w:bCs/>
        </w:rPr>
      </w:pPr>
      <w:r>
        <w:t xml:space="preserve">Diese Phase des Feinschliffs war geprägt von kontinuierlichem Lernen und Anpassung. Durch den proaktiven Dialog mit </w:t>
      </w:r>
      <w:r>
        <w:fldChar w:fldCharType="begin"/>
      </w:r>
      <w:r>
        <w:instrText xml:space="preserve"> REF flo \h </w:instrText>
      </w:r>
      <w:r>
        <w:fldChar w:fldCharType="separate"/>
      </w:r>
      <w:r w:rsidRPr="002D1C99">
        <w:t>Flo</w:t>
      </w:r>
      <w:r>
        <w:fldChar w:fldCharType="end"/>
      </w:r>
      <w:r>
        <w:t xml:space="preserve"> und die Bereitschaft, meine Annahmen zu hinterfragen, konnte ich nicht nur die Implementierung verbessern, sondern auch mein Verständnis für effektive Fehlerbehandlung und Code-Optimierung vertiefen. Mit diesen Anpassungen habe ich einen wichtigen Schritt in Richtung einer optimierten, benutzerfreundlichen Backend-Lösung gemacht, die einen soliden Grundstein für die zukünftige Entwicklung legt.</w:t>
      </w:r>
    </w:p>
    <w:p w14:paraId="0C4EA517" w14:textId="77777777" w:rsidR="00EC6BE5" w:rsidRDefault="00EC6BE5" w:rsidP="00C66DF5">
      <w:pPr>
        <w:rPr>
          <w:bCs/>
        </w:rPr>
      </w:pPr>
    </w:p>
    <w:p w14:paraId="6AF66AA4" w14:textId="77777777" w:rsidR="00942FEC" w:rsidRDefault="00EC6BE5" w:rsidP="00942FEC">
      <w:pPr>
        <w:pStyle w:val="berschrift3"/>
        <w:rPr>
          <w:color w:val="0070C0"/>
          <w:sz w:val="24"/>
          <w:u w:val="single"/>
        </w:rPr>
      </w:pPr>
      <w:bookmarkStart w:id="212" w:name="_Toc161243346"/>
      <w:r>
        <w:t xml:space="preserve">Arbeitspaket </w:t>
      </w:r>
      <w:r w:rsidRPr="00EC6BE5">
        <w:rPr>
          <w:color w:val="0070C0"/>
          <w:sz w:val="24"/>
          <w:u w:val="single"/>
        </w:rPr>
        <w:fldChar w:fldCharType="begin"/>
      </w:r>
      <w:r w:rsidRPr="00EC6BE5">
        <w:rPr>
          <w:color w:val="0070C0"/>
          <w:sz w:val="24"/>
          <w:u w:val="single"/>
        </w:rPr>
        <w:instrText xml:space="preserve"> REF A19 \h </w:instrText>
      </w:r>
      <w:r>
        <w:rPr>
          <w:color w:val="0070C0"/>
          <w:sz w:val="24"/>
          <w:u w:val="single"/>
        </w:rPr>
        <w:instrText xml:space="preserve"> \* MERGEFORMAT </w:instrText>
      </w:r>
      <w:r w:rsidRPr="00EC6BE5">
        <w:rPr>
          <w:color w:val="0070C0"/>
          <w:sz w:val="24"/>
          <w:u w:val="single"/>
        </w:rPr>
      </w:r>
      <w:r w:rsidRPr="00EC6BE5">
        <w:rPr>
          <w:color w:val="0070C0"/>
          <w:sz w:val="24"/>
          <w:u w:val="single"/>
        </w:rPr>
        <w:fldChar w:fldCharType="separate"/>
      </w:r>
      <w:r w:rsidRPr="00EC6BE5">
        <w:rPr>
          <w:color w:val="0070C0"/>
          <w:sz w:val="24"/>
          <w:u w:val="single"/>
        </w:rPr>
        <w:t>19</w:t>
      </w:r>
      <w:bookmarkEnd w:id="212"/>
      <w:r w:rsidRPr="00EC6BE5">
        <w:rPr>
          <w:color w:val="0070C0"/>
          <w:sz w:val="24"/>
          <w:u w:val="single"/>
        </w:rPr>
        <w:fldChar w:fldCharType="end"/>
      </w:r>
    </w:p>
    <w:p w14:paraId="233E6F1C" w14:textId="6A288A5F" w:rsidR="00514C82" w:rsidRDefault="00514C82" w:rsidP="00514C82">
      <w:r>
        <w:t xml:space="preserve">Für das </w:t>
      </w:r>
      <w:r w:rsidRPr="00FF2DCE">
        <w:t xml:space="preserve">Arbeitspaket </w:t>
      </w:r>
      <w:r w:rsidRPr="00FF2DCE">
        <w:rPr>
          <w:color w:val="0070C0"/>
          <w:u w:val="single"/>
        </w:rPr>
        <w:fldChar w:fldCharType="begin"/>
      </w:r>
      <w:r w:rsidRPr="00FF2DCE">
        <w:rPr>
          <w:color w:val="0070C0"/>
          <w:u w:val="single"/>
        </w:rPr>
        <w:instrText xml:space="preserve"> REF A19 \h  \* MERGEFORMAT </w:instrText>
      </w:r>
      <w:r w:rsidRPr="00FF2DCE">
        <w:rPr>
          <w:color w:val="0070C0"/>
          <w:u w:val="single"/>
        </w:rPr>
      </w:r>
      <w:r w:rsidRPr="00FF2DCE">
        <w:rPr>
          <w:color w:val="0070C0"/>
          <w:u w:val="single"/>
        </w:rPr>
        <w:fldChar w:fldCharType="separate"/>
      </w:r>
      <w:r w:rsidRPr="00FF2DCE">
        <w:rPr>
          <w:color w:val="0070C0"/>
          <w:u w:val="single"/>
        </w:rPr>
        <w:t>19</w:t>
      </w:r>
      <w:r w:rsidRPr="00FF2DCE">
        <w:rPr>
          <w:color w:val="0070C0"/>
          <w:u w:val="single"/>
        </w:rPr>
        <w:fldChar w:fldCharType="end"/>
      </w:r>
      <w:r w:rsidRPr="00FF2DCE">
        <w:t xml:space="preserve"> mei</w:t>
      </w:r>
      <w:r>
        <w:t>ner IPA lag der Fokus auf der Optimierung und Anpassung der Kommunikation zwischen dem Frontend und dem Backend, insbesondere in Bezug auf die Handhabung der Rest Endpunkte und der Authentifizierung. Ziel war es, eine nahtlose und sichere Interaktion zu gewährleisten, die den Anforderungen der modernen Webentwicklung entspricht.</w:t>
      </w:r>
    </w:p>
    <w:p w14:paraId="2D39411E" w14:textId="77777777" w:rsidR="00514C82" w:rsidRDefault="00514C82" w:rsidP="00514C82"/>
    <w:p w14:paraId="0883DB5E" w14:textId="77777777" w:rsidR="00514C82" w:rsidRPr="00514C82" w:rsidRDefault="00514C82" w:rsidP="00514C82">
      <w:pPr>
        <w:rPr>
          <w:b/>
          <w:bCs/>
        </w:rPr>
      </w:pPr>
      <w:r w:rsidRPr="00514C82">
        <w:rPr>
          <w:b/>
          <w:bCs/>
        </w:rPr>
        <w:t>Anpassung des Exchange DTO im Frontend</w:t>
      </w:r>
    </w:p>
    <w:p w14:paraId="458352DB" w14:textId="0BC88E1B" w:rsidR="00514C82" w:rsidRDefault="00514C82" w:rsidP="00514C82">
      <w:r>
        <w:t>Eine zentrale Änderung betraf das Exchange Data Transfer Object (DTO), das im Frontend für die Kommunikation mit dem Backend</w:t>
      </w:r>
      <w:r w:rsidR="00092B1C">
        <w:t xml:space="preserve"> im Websockets</w:t>
      </w:r>
      <w:r>
        <w:t xml:space="preserve"> genutzt wird. Um die Sicherheit bei der Übertragung von Anfragen zu erhöhen, integrierte ich das Token-Feld in das DTO. Dies ermöglicht es, dass jede Anfrage mit einem Authentifizierungstoken versehen wird, was eine verifizierte und sichere Kommunikation zwischen dem Frontend und dem Backend garantiert. Die Implementierung dieser Anpassung erforderte eine sorgfältige Überarbeitung der bestehenden Kommunikationsstruktur, um sicherzustellen, dass das Token korrekt mit jeder Anfrage gesendet und vom Backend verarbeitet wird.</w:t>
      </w:r>
    </w:p>
    <w:p w14:paraId="5A0E6DC1" w14:textId="77777777" w:rsidR="00514C82" w:rsidRDefault="00514C82" w:rsidP="00514C82"/>
    <w:p w14:paraId="769568EA" w14:textId="77777777" w:rsidR="00514C82" w:rsidRPr="00FF2DCE" w:rsidRDefault="00514C82" w:rsidP="00514C82">
      <w:pPr>
        <w:rPr>
          <w:b/>
          <w:bCs/>
        </w:rPr>
      </w:pPr>
      <w:r w:rsidRPr="00FF2DCE">
        <w:rPr>
          <w:b/>
          <w:bCs/>
        </w:rPr>
        <w:t>Entwicklung der REST-Kommunikation für Bilderverwaltung</w:t>
      </w:r>
    </w:p>
    <w:p w14:paraId="0A94068C" w14:textId="77777777" w:rsidR="00E160FF" w:rsidRDefault="00E160FF" w:rsidP="00E160FF">
      <w:r>
        <w:t>Für die Entwicklung der REST-Kommunikationsschnittstelle im Bereich der Bilderverwaltung orientierte ich mich an bewährten Praktiken und Beispielen aus einem anderen Projekt meiner Abteilung. Ziel war es, eine robuste und effiziente Lösung zu schaffen, die den Anforderungen an das Hochladen, Bearbeiten und Abrufen von Bildinformationen gerecht wird.</w:t>
      </w:r>
    </w:p>
    <w:p w14:paraId="6BCBE64C" w14:textId="77777777" w:rsidR="00E160FF" w:rsidRDefault="00E160FF" w:rsidP="00E160FF"/>
    <w:p w14:paraId="524AF974" w14:textId="77777777" w:rsidR="00E160FF" w:rsidRDefault="00E160FF" w:rsidP="00E160FF"/>
    <w:p w14:paraId="2150AA8A" w14:textId="77777777" w:rsidR="00E160FF" w:rsidRPr="00E160FF" w:rsidRDefault="00E160FF" w:rsidP="00E160FF">
      <w:pPr>
        <w:rPr>
          <w:b/>
          <w:bCs/>
        </w:rPr>
      </w:pPr>
      <w:r w:rsidRPr="00E160FF">
        <w:rPr>
          <w:b/>
          <w:bCs/>
        </w:rPr>
        <w:t>Fazit</w:t>
      </w:r>
    </w:p>
    <w:p w14:paraId="21D14DDF" w14:textId="2EAB29FB" w:rsidR="00514C82" w:rsidRDefault="00E160FF" w:rsidP="00E160FF">
      <w:r>
        <w:t>Die Entwicklung der REST-Kommunikationsschnittstelle für die Bilderverwaltung stellte einen wichtigen Schritt in der Realisierung der Anwendung dar. Durch die Orientierung an bewährten Praktiken und die Anpassung an die spezifischen Bedürfnisse der Bilderverwaltung konnte eine leistungsfähige und benutzerfreundliche Schnittstelle geschaffen werden. Die sorgfältige Dokumentation erleichtert zudem die Integration und Nutzung der Schnittstelle und trägt zur Effizienz des Gesamtsystems bei.</w:t>
      </w:r>
    </w:p>
    <w:p w14:paraId="2BA28956" w14:textId="6721A158" w:rsidR="00EC6BE5" w:rsidRDefault="00EC6BE5" w:rsidP="00514C82">
      <w:r>
        <w:br w:type="page"/>
      </w:r>
    </w:p>
    <w:p w14:paraId="3A0A018A" w14:textId="22F01ABC" w:rsidR="00EC6BE5" w:rsidRDefault="004C7F08" w:rsidP="004C7F08">
      <w:pPr>
        <w:pStyle w:val="berschrift3"/>
      </w:pPr>
      <w:bookmarkStart w:id="213" w:name="_Toc161243347"/>
      <w:r>
        <w:lastRenderedPageBreak/>
        <w:t xml:space="preserve">Arbeitspaket </w:t>
      </w:r>
      <w:r w:rsidRPr="00F9428B">
        <w:rPr>
          <w:rFonts w:asciiTheme="minorHAnsi" w:eastAsiaTheme="minorHAnsi" w:hAnsiTheme="minorHAnsi" w:cstheme="minorBidi"/>
          <w:color w:val="0070C0"/>
          <w:szCs w:val="22"/>
          <w:u w:val="single"/>
        </w:rPr>
        <w:fldChar w:fldCharType="begin"/>
      </w:r>
      <w:r w:rsidRPr="00F9428B">
        <w:rPr>
          <w:rFonts w:asciiTheme="minorHAnsi" w:eastAsiaTheme="minorHAnsi" w:hAnsiTheme="minorHAnsi" w:cstheme="minorBidi"/>
          <w:color w:val="0070C0"/>
          <w:szCs w:val="22"/>
          <w:u w:val="single"/>
        </w:rPr>
        <w:instrText xml:space="preserve"> REF A20 \h  \* MERGEFORMAT </w:instrText>
      </w:r>
      <w:r w:rsidRPr="00F9428B">
        <w:rPr>
          <w:rFonts w:asciiTheme="minorHAnsi" w:eastAsiaTheme="minorHAnsi" w:hAnsiTheme="minorHAnsi" w:cstheme="minorBidi"/>
          <w:color w:val="0070C0"/>
          <w:szCs w:val="22"/>
          <w:u w:val="single"/>
        </w:rPr>
      </w:r>
      <w:r w:rsidRPr="00F9428B">
        <w:rPr>
          <w:rFonts w:asciiTheme="minorHAnsi" w:eastAsiaTheme="minorHAnsi" w:hAnsiTheme="minorHAnsi" w:cstheme="minorBidi"/>
          <w:color w:val="0070C0"/>
          <w:szCs w:val="22"/>
          <w:u w:val="single"/>
        </w:rPr>
        <w:fldChar w:fldCharType="separate"/>
      </w:r>
      <w:r w:rsidRPr="00F9428B">
        <w:rPr>
          <w:rFonts w:asciiTheme="minorHAnsi" w:eastAsiaTheme="minorHAnsi" w:hAnsiTheme="minorHAnsi" w:cstheme="minorBidi"/>
          <w:color w:val="0070C0"/>
          <w:szCs w:val="22"/>
          <w:u w:val="single"/>
        </w:rPr>
        <w:t>20</w:t>
      </w:r>
      <w:r w:rsidRPr="00F9428B">
        <w:rPr>
          <w:rFonts w:asciiTheme="minorHAnsi" w:eastAsiaTheme="minorHAnsi" w:hAnsiTheme="minorHAnsi" w:cstheme="minorBidi"/>
          <w:color w:val="0070C0"/>
          <w:szCs w:val="22"/>
          <w:u w:val="single"/>
        </w:rPr>
        <w:fldChar w:fldCharType="end"/>
      </w:r>
      <w:r w:rsidR="00851626">
        <w:rPr>
          <w:rFonts w:asciiTheme="minorHAnsi" w:eastAsiaTheme="minorHAnsi" w:hAnsiTheme="minorHAnsi" w:cstheme="minorBidi"/>
          <w:color w:val="0070C0"/>
          <w:szCs w:val="22"/>
          <w:u w:val="single"/>
        </w:rPr>
        <w:t xml:space="preserve"> </w:t>
      </w:r>
      <w:r w:rsidR="00851626" w:rsidRPr="00851626">
        <w:t>&amp;</w:t>
      </w:r>
      <w:r w:rsidR="00851626">
        <w:rPr>
          <w:rFonts w:asciiTheme="minorHAnsi" w:eastAsiaTheme="minorHAnsi" w:hAnsiTheme="minorHAnsi" w:cstheme="minorBidi"/>
          <w:color w:val="0070C0"/>
          <w:szCs w:val="22"/>
          <w:u w:val="single"/>
        </w:rPr>
        <w:t xml:space="preserve"> </w:t>
      </w:r>
      <w:r w:rsidR="00851626">
        <w:rPr>
          <w:rFonts w:asciiTheme="minorHAnsi" w:eastAsiaTheme="minorHAnsi" w:hAnsiTheme="minorHAnsi" w:cstheme="minorBidi"/>
          <w:color w:val="0070C0"/>
          <w:szCs w:val="22"/>
          <w:u w:val="single"/>
        </w:rPr>
        <w:fldChar w:fldCharType="begin"/>
      </w:r>
      <w:r w:rsidR="00851626">
        <w:rPr>
          <w:rFonts w:asciiTheme="minorHAnsi" w:eastAsiaTheme="minorHAnsi" w:hAnsiTheme="minorHAnsi" w:cstheme="minorBidi"/>
          <w:color w:val="0070C0"/>
          <w:szCs w:val="22"/>
          <w:u w:val="single"/>
        </w:rPr>
        <w:instrText xml:space="preserve"> REF A21 \h  \* MERGEFORMAT </w:instrText>
      </w:r>
      <w:r w:rsidR="00851626">
        <w:rPr>
          <w:rFonts w:asciiTheme="minorHAnsi" w:eastAsiaTheme="minorHAnsi" w:hAnsiTheme="minorHAnsi" w:cstheme="minorBidi"/>
          <w:color w:val="0070C0"/>
          <w:szCs w:val="22"/>
          <w:u w:val="single"/>
        </w:rPr>
      </w:r>
      <w:r w:rsidR="00851626">
        <w:rPr>
          <w:rFonts w:asciiTheme="minorHAnsi" w:eastAsiaTheme="minorHAnsi" w:hAnsiTheme="minorHAnsi" w:cstheme="minorBidi"/>
          <w:color w:val="0070C0"/>
          <w:szCs w:val="22"/>
          <w:u w:val="single"/>
        </w:rPr>
        <w:fldChar w:fldCharType="separate"/>
      </w:r>
      <w:r w:rsidR="00851626" w:rsidRPr="00851626">
        <w:rPr>
          <w:rFonts w:asciiTheme="minorHAnsi" w:eastAsiaTheme="minorHAnsi" w:hAnsiTheme="minorHAnsi" w:cstheme="minorBidi"/>
          <w:color w:val="0070C0"/>
          <w:szCs w:val="22"/>
          <w:u w:val="single"/>
        </w:rPr>
        <w:t>21</w:t>
      </w:r>
      <w:bookmarkEnd w:id="213"/>
      <w:r w:rsidR="00851626">
        <w:rPr>
          <w:rFonts w:asciiTheme="minorHAnsi" w:eastAsiaTheme="minorHAnsi" w:hAnsiTheme="minorHAnsi" w:cstheme="minorBidi"/>
          <w:color w:val="0070C0"/>
          <w:szCs w:val="22"/>
          <w:u w:val="single"/>
        </w:rPr>
        <w:fldChar w:fldCharType="end"/>
      </w:r>
    </w:p>
    <w:p w14:paraId="47D33919" w14:textId="2AEA20E0" w:rsidR="004C7F08" w:rsidRPr="004C7F08" w:rsidRDefault="004C7F08" w:rsidP="004C7F08">
      <w:pPr>
        <w:rPr>
          <w:bCs/>
        </w:rPr>
      </w:pPr>
      <w:r w:rsidRPr="004C7F08">
        <w:rPr>
          <w:bCs/>
        </w:rPr>
        <w:t>Im Zuge der Implementierung von Sicherheitsmechanismen im Frontend stand die Entwicklung eines Systems im Vordergrund, das den Zugriff auf geschützte Bereiche der Anwendung effektiv kontrolliert und dabei eine intuitive Nutzerführung durch angemessene Routing-Regeln gewährleistet. Ein wesentliches Ziel war es, die Navigationbar dynamisch anzupassen, je nachdem, ob ein Nutzer authentifiziert ist.</w:t>
      </w:r>
    </w:p>
    <w:p w14:paraId="0D42557E" w14:textId="54930A9E" w:rsidR="004C7F08" w:rsidRPr="004C7F08" w:rsidRDefault="004C7F08" w:rsidP="004C7F08">
      <w:pPr>
        <w:rPr>
          <w:bCs/>
        </w:rPr>
      </w:pPr>
    </w:p>
    <w:p w14:paraId="44D67B58" w14:textId="577D3B8B" w:rsidR="004C7F08" w:rsidRPr="004C7F08" w:rsidRDefault="00C649A8" w:rsidP="004C7F08">
      <w:pPr>
        <w:rPr>
          <w:bCs/>
        </w:rPr>
      </w:pPr>
      <w:r>
        <w:rPr>
          <w:noProof/>
        </w:rPr>
        <w:drawing>
          <wp:anchor distT="0" distB="0" distL="114300" distR="114300" simplePos="0" relativeHeight="251674624" behindDoc="0" locked="0" layoutInCell="1" allowOverlap="1" wp14:anchorId="5A34D1B1" wp14:editId="7A623742">
            <wp:simplePos x="0" y="0"/>
            <wp:positionH relativeFrom="page">
              <wp:align>center</wp:align>
            </wp:positionH>
            <wp:positionV relativeFrom="paragraph">
              <wp:posOffset>316230</wp:posOffset>
            </wp:positionV>
            <wp:extent cx="5943600" cy="4048125"/>
            <wp:effectExtent l="0" t="0" r="0" b="9525"/>
            <wp:wrapSquare wrapText="bothSides"/>
            <wp:docPr id="10634087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anchor>
        </w:drawing>
      </w:r>
      <w:r w:rsidR="004C7F08" w:rsidRPr="004C7F08">
        <w:rPr>
          <w:bCs/>
        </w:rPr>
        <w:t xml:space="preserve">Implementierung des </w:t>
      </w:r>
      <w:bookmarkStart w:id="214" w:name="authcontext"/>
      <w:r w:rsidR="004C7F08" w:rsidRPr="004C7F08">
        <w:rPr>
          <w:bCs/>
        </w:rPr>
        <w:t>AuthContext</w:t>
      </w:r>
      <w:bookmarkEnd w:id="214"/>
      <w:r w:rsidR="004C7F08" w:rsidRPr="004C7F08">
        <w:rPr>
          <w:bCs/>
        </w:rPr>
        <w:t xml:space="preserve"> und AuthProvider</w:t>
      </w:r>
    </w:p>
    <w:p w14:paraId="0100E38D" w14:textId="4A0D6B3D" w:rsidR="004C7F08" w:rsidRDefault="004C7F08" w:rsidP="004C7F08">
      <w:r w:rsidRPr="004C7F08">
        <w:rPr>
          <w:bCs/>
        </w:rPr>
        <w:t>Der AuthContext wurde mithilfe von Reacts createContext erstellt,</w:t>
      </w:r>
      <w:r w:rsidR="00106604">
        <w:rPr>
          <w:bCs/>
        </w:rPr>
        <w:t xml:space="preserve"> ich habe mich an diese Dokumentation gehalten: </w:t>
      </w:r>
      <w:hyperlink r:id="rId67" w:history="1">
        <w:r w:rsidR="00106604" w:rsidRPr="00F9428B">
          <w:rPr>
            <w:color w:val="0070C0"/>
            <w:u w:val="single"/>
          </w:rPr>
          <w:t>https://react.dev/reference/react/createContext</w:t>
        </w:r>
      </w:hyperlink>
      <w:r w:rsidR="00106604" w:rsidRPr="00F9428B">
        <w:rPr>
          <w:bCs/>
          <w:u w:val="single"/>
        </w:rPr>
        <w:t>,</w:t>
      </w:r>
      <w:r w:rsidRPr="004C7F08">
        <w:rPr>
          <w:bCs/>
        </w:rPr>
        <w:t xml:space="preserve"> um eine zentrale Verwaltung des Authentifizierungsstatus zu ermöglichen. Der zugehörige AuthProvider fungiert als Kontext-Provider, der den gesamten Anwendungsbaum umschlie</w:t>
      </w:r>
      <w:r w:rsidR="00C649A8">
        <w:rPr>
          <w:bCs/>
        </w:rPr>
        <w:t>ss</w:t>
      </w:r>
      <w:r w:rsidRPr="004C7F08">
        <w:rPr>
          <w:bCs/>
        </w:rPr>
        <w:t>t, um den Authentifizierungsstatus und zugehörige Funktionen wie login und logout an die Kindkomponenten zu verteilen.</w:t>
      </w:r>
      <w:r w:rsidRPr="004C7F08">
        <w:t xml:space="preserve"> </w:t>
      </w:r>
    </w:p>
    <w:p w14:paraId="4C2CCCF0" w14:textId="16A51E04" w:rsidR="004C7F08" w:rsidRDefault="004C7F08" w:rsidP="004C7F08"/>
    <w:p w14:paraId="370E5574" w14:textId="0488BB55" w:rsidR="00757C53" w:rsidRPr="00FC51DB" w:rsidRDefault="004C7F08" w:rsidP="00757C53">
      <w:pPr>
        <w:rPr>
          <w:bCs/>
        </w:rPr>
      </w:pPr>
      <w:r w:rsidRPr="004C7F08">
        <w:rPr>
          <w:bCs/>
        </w:rPr>
        <w:t>Durch den Einsatz des AuthProvider können Zustandsänderungen, wie die Anmeldung eines Nutzers, effektiv an die Komponenten der Anwendung kommuniziert werden. Dies ermöglicht eine dynamische Anpassung der Benutzeroberfläche, insbesondere der Navigationbar, basierend auf dem aktuellen Authentifizierungsstatus.</w:t>
      </w:r>
      <w:r w:rsidR="00EC6BE5">
        <w:rPr>
          <w:bCs/>
        </w:rPr>
        <w:br w:type="page"/>
      </w:r>
    </w:p>
    <w:p w14:paraId="4AF3AAC6" w14:textId="77777777" w:rsidR="00757C53" w:rsidRPr="00757C53" w:rsidRDefault="00757C53" w:rsidP="00757C53">
      <w:pPr>
        <w:rPr>
          <w:b/>
        </w:rPr>
      </w:pPr>
      <w:r w:rsidRPr="00757C53">
        <w:rPr>
          <w:b/>
        </w:rPr>
        <w:lastRenderedPageBreak/>
        <w:t>Schlüsselmoment des Tages: Implementierung des Protected Components</w:t>
      </w:r>
    </w:p>
    <w:p w14:paraId="00EB3D48" w14:textId="77777777" w:rsidR="00757C53" w:rsidRPr="00757C53" w:rsidRDefault="00757C53" w:rsidP="00757C53">
      <w:pPr>
        <w:rPr>
          <w:bCs/>
        </w:rPr>
      </w:pPr>
    </w:p>
    <w:p w14:paraId="5B9AB458" w14:textId="77777777" w:rsidR="00757C53" w:rsidRPr="00757C53" w:rsidRDefault="00757C53" w:rsidP="00757C53">
      <w:pPr>
        <w:rPr>
          <w:bCs/>
        </w:rPr>
      </w:pPr>
      <w:r w:rsidRPr="00757C53">
        <w:rPr>
          <w:bCs/>
        </w:rPr>
        <w:t>Ein wichtiger Meilenstein für meine IPA war die Implementierung des Protected Components. Dieser Komponententyp ermöglicht es mir, bestimmte Seiten der Anwendung nur für authentifizierte Benutzer zugänglich zu machen und sie auf eine Login-Seite umzuleiten, falls sie nicht authentifiziert sind. Diese Funktionalität ist entscheidend, um die Sicherheit der Anwendung zu gewährleisten und den Zugriff auf sensible Informationen zu kontrollieren.</w:t>
      </w:r>
    </w:p>
    <w:p w14:paraId="59056EDB" w14:textId="77777777" w:rsidR="00757C53" w:rsidRPr="00757C53" w:rsidRDefault="00757C53" w:rsidP="00757C53">
      <w:pPr>
        <w:rPr>
          <w:bCs/>
        </w:rPr>
      </w:pPr>
    </w:p>
    <w:p w14:paraId="407AB986" w14:textId="77777777" w:rsidR="00757C53" w:rsidRPr="00757C53" w:rsidRDefault="00757C53" w:rsidP="00757C53">
      <w:pPr>
        <w:rPr>
          <w:bCs/>
        </w:rPr>
      </w:pPr>
      <w:r w:rsidRPr="00757C53">
        <w:rPr>
          <w:bCs/>
        </w:rPr>
        <w:t>Erklärung des Protected Components:</w:t>
      </w:r>
    </w:p>
    <w:p w14:paraId="3F2C2E15" w14:textId="77777777" w:rsidR="00757C53" w:rsidRPr="00757C53" w:rsidRDefault="00757C53" w:rsidP="00757C53">
      <w:pPr>
        <w:rPr>
          <w:bCs/>
        </w:rPr>
      </w:pPr>
    </w:p>
    <w:p w14:paraId="48CB30A1" w14:textId="77777777" w:rsidR="00757C53" w:rsidRDefault="00757C53" w:rsidP="00757C53">
      <w:pPr>
        <w:rPr>
          <w:bCs/>
        </w:rPr>
      </w:pPr>
      <w:r>
        <w:rPr>
          <w:bCs/>
          <w:noProof/>
        </w:rPr>
        <w:drawing>
          <wp:anchor distT="0" distB="0" distL="114300" distR="114300" simplePos="0" relativeHeight="251675648" behindDoc="0" locked="0" layoutInCell="1" allowOverlap="1" wp14:anchorId="23AF797E" wp14:editId="63DC5983">
            <wp:simplePos x="0" y="0"/>
            <wp:positionH relativeFrom="margin">
              <wp:align>left</wp:align>
            </wp:positionH>
            <wp:positionV relativeFrom="paragraph">
              <wp:posOffset>679450</wp:posOffset>
            </wp:positionV>
            <wp:extent cx="5067300" cy="1638300"/>
            <wp:effectExtent l="0" t="0" r="0" b="0"/>
            <wp:wrapTopAndBottom/>
            <wp:docPr id="152002084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67300" cy="1638300"/>
                    </a:xfrm>
                    <a:prstGeom prst="rect">
                      <a:avLst/>
                    </a:prstGeom>
                    <a:noFill/>
                    <a:ln>
                      <a:noFill/>
                    </a:ln>
                  </pic:spPr>
                </pic:pic>
              </a:graphicData>
            </a:graphic>
          </wp:anchor>
        </w:drawing>
      </w:r>
      <w:r w:rsidRPr="00757C53">
        <w:rPr>
          <w:bCs/>
        </w:rPr>
        <w:t>Der Protected Component wird verwendet, um Seiten der Anwendung zu schützen und sicherzustellen, dass sie nur von authentifizierten Benutzern aufgerufen werden können. Hier ist ein Beispiel, wie der Protected Component in einer Routenkonfiguration verwendet wird:</w:t>
      </w:r>
    </w:p>
    <w:p w14:paraId="3D5C0302" w14:textId="066149AF" w:rsidR="00851626" w:rsidRPr="00851626" w:rsidRDefault="003B2A4D" w:rsidP="00875199">
      <w:pPr>
        <w:rPr>
          <w:bCs/>
        </w:rPr>
      </w:pPr>
      <w:r>
        <w:rPr>
          <w:bCs/>
          <w:noProof/>
        </w:rPr>
        <w:drawing>
          <wp:anchor distT="0" distB="0" distL="114300" distR="114300" simplePos="0" relativeHeight="251676672" behindDoc="0" locked="0" layoutInCell="1" allowOverlap="1" wp14:anchorId="3C580B06" wp14:editId="6EB7F5DD">
            <wp:simplePos x="0" y="0"/>
            <wp:positionH relativeFrom="margin">
              <wp:align>left</wp:align>
            </wp:positionH>
            <wp:positionV relativeFrom="paragraph">
              <wp:posOffset>2480310</wp:posOffset>
            </wp:positionV>
            <wp:extent cx="5934075" cy="2647950"/>
            <wp:effectExtent l="0" t="0" r="9525" b="0"/>
            <wp:wrapTopAndBottom/>
            <wp:docPr id="136621712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anchor>
        </w:drawing>
      </w:r>
      <w:r w:rsidR="00757C53" w:rsidRPr="00757C53">
        <w:rPr>
          <w:bCs/>
        </w:rPr>
        <w:t xml:space="preserve">Der Protected Component überprüft </w:t>
      </w:r>
      <w:r w:rsidR="00757C53">
        <w:rPr>
          <w:bCs/>
        </w:rPr>
        <w:t>den</w:t>
      </w:r>
      <w:r w:rsidR="00757C53" w:rsidRPr="00757C53">
        <w:rPr>
          <w:bCs/>
        </w:rPr>
        <w:t xml:space="preserve"> Authentifizierungsstatus mithilfe des Authentication Hooks und leitet </w:t>
      </w:r>
      <w:r w:rsidR="00757C53">
        <w:rPr>
          <w:bCs/>
        </w:rPr>
        <w:t>den Benutzer</w:t>
      </w:r>
      <w:r w:rsidR="00757C53" w:rsidRPr="00757C53">
        <w:rPr>
          <w:bCs/>
        </w:rPr>
        <w:t xml:space="preserve"> je nach Status entweder zur geschützten Seite weiter oder zur Login-Seite, wenn </w:t>
      </w:r>
      <w:r w:rsidR="00757C53">
        <w:rPr>
          <w:bCs/>
        </w:rPr>
        <w:t>er</w:t>
      </w:r>
      <w:r w:rsidR="00757C53" w:rsidRPr="00757C53">
        <w:rPr>
          <w:bCs/>
        </w:rPr>
        <w:t xml:space="preserve"> nicht authentifiziert </w:t>
      </w:r>
      <w:r w:rsidR="001A43A0">
        <w:rPr>
          <w:bCs/>
        </w:rPr>
        <w:t>ist</w:t>
      </w:r>
      <w:r w:rsidR="00757C53" w:rsidRPr="00757C53">
        <w:rPr>
          <w:bCs/>
        </w:rPr>
        <w:t>.</w:t>
      </w:r>
      <w:r w:rsidR="00EC6BE5">
        <w:rPr>
          <w:bCs/>
        </w:rPr>
        <w:br w:type="page"/>
      </w:r>
    </w:p>
    <w:p w14:paraId="3EFCA513" w14:textId="0DFCFBFE" w:rsidR="00875199" w:rsidRPr="00851626" w:rsidRDefault="00875199" w:rsidP="00875199">
      <w:pPr>
        <w:rPr>
          <w:b/>
        </w:rPr>
      </w:pPr>
      <w:r w:rsidRPr="00875199">
        <w:rPr>
          <w:b/>
        </w:rPr>
        <w:lastRenderedPageBreak/>
        <w:t>Authentication Hook:</w:t>
      </w:r>
    </w:p>
    <w:p w14:paraId="7642F976" w14:textId="6D05F4D1" w:rsidR="00EC6BE5" w:rsidRDefault="00875199" w:rsidP="00875199">
      <w:pPr>
        <w:rPr>
          <w:bCs/>
        </w:rPr>
      </w:pPr>
      <w:r w:rsidRPr="00875199">
        <w:rPr>
          <w:bCs/>
        </w:rPr>
        <w:t xml:space="preserve">Der Authentication Hook wird verwendet, um </w:t>
      </w:r>
      <w:r w:rsidR="009D52A1">
        <w:rPr>
          <w:bCs/>
        </w:rPr>
        <w:t>den</w:t>
      </w:r>
      <w:r w:rsidRPr="00875199">
        <w:rPr>
          <w:bCs/>
        </w:rPr>
        <w:t xml:space="preserve"> Authentifizierungsstatus abzurufen und zu überwachen. Er prüft den Status anhand der im </w:t>
      </w:r>
      <w:r w:rsidR="004D6B41" w:rsidRPr="004D6B41">
        <w:rPr>
          <w:color w:val="0070C0"/>
          <w:u w:val="single"/>
        </w:rPr>
        <w:fldChar w:fldCharType="begin"/>
      </w:r>
      <w:r w:rsidR="004D6B41" w:rsidRPr="004D6B41">
        <w:rPr>
          <w:color w:val="0070C0"/>
          <w:u w:val="single"/>
        </w:rPr>
        <w:instrText xml:space="preserve"> REF localstor \h  \* MERGEFORMAT </w:instrText>
      </w:r>
      <w:r w:rsidR="004D6B41" w:rsidRPr="004D6B41">
        <w:rPr>
          <w:color w:val="0070C0"/>
          <w:u w:val="single"/>
        </w:rPr>
      </w:r>
      <w:r w:rsidR="004D6B41" w:rsidRPr="004D6B41">
        <w:rPr>
          <w:color w:val="0070C0"/>
          <w:u w:val="single"/>
        </w:rPr>
        <w:fldChar w:fldCharType="separate"/>
      </w:r>
      <w:r w:rsidR="004D6B41" w:rsidRPr="004D6B41">
        <w:rPr>
          <w:color w:val="0070C0"/>
          <w:u w:val="single"/>
        </w:rPr>
        <w:t>Local Storage</w:t>
      </w:r>
      <w:r w:rsidR="004D6B41" w:rsidRPr="004D6B41">
        <w:rPr>
          <w:color w:val="0070C0"/>
          <w:u w:val="single"/>
        </w:rPr>
        <w:fldChar w:fldCharType="end"/>
      </w:r>
      <w:r w:rsidR="004D6B41">
        <w:rPr>
          <w:bCs/>
        </w:rPr>
        <w:t xml:space="preserve"> </w:t>
      </w:r>
      <w:r w:rsidRPr="00875199">
        <w:rPr>
          <w:bCs/>
        </w:rPr>
        <w:t>gespeicherten Authentifizierungsdaten und aktualisiert den Status entsprechend.</w:t>
      </w:r>
    </w:p>
    <w:p w14:paraId="087D397B" w14:textId="701D0725" w:rsidR="00875199" w:rsidRDefault="00875199">
      <w:pPr>
        <w:rPr>
          <w:bCs/>
          <w:noProof/>
        </w:rPr>
      </w:pPr>
      <w:r>
        <w:rPr>
          <w:bCs/>
          <w:noProof/>
        </w:rPr>
        <w:drawing>
          <wp:anchor distT="0" distB="0" distL="114300" distR="114300" simplePos="0" relativeHeight="251677696" behindDoc="0" locked="0" layoutInCell="1" allowOverlap="1" wp14:anchorId="013E11C4" wp14:editId="24A80D48">
            <wp:simplePos x="0" y="0"/>
            <wp:positionH relativeFrom="margin">
              <wp:align>left</wp:align>
            </wp:positionH>
            <wp:positionV relativeFrom="paragraph">
              <wp:posOffset>151765</wp:posOffset>
            </wp:positionV>
            <wp:extent cx="5934075" cy="3171825"/>
            <wp:effectExtent l="0" t="0" r="9525" b="9525"/>
            <wp:wrapTopAndBottom/>
            <wp:docPr id="72759740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a:extLst>
                        <a:ext uri="{28A0092B-C50C-407E-A947-70E740481C1C}">
                          <a14:useLocalDpi xmlns:a14="http://schemas.microsoft.com/office/drawing/2010/main" val="0"/>
                        </a:ext>
                      </a:extLst>
                    </a:blip>
                    <a:srcRect b="15482"/>
                    <a:stretch/>
                  </pic:blipFill>
                  <pic:spPr bwMode="auto">
                    <a:xfrm>
                      <a:off x="0" y="0"/>
                      <a:ext cx="5934075" cy="31718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61DCBDC" w14:textId="1834DA1C" w:rsidR="009D52A1" w:rsidRPr="004E6A63" w:rsidRDefault="009D52A1" w:rsidP="009D52A1">
      <w:pPr>
        <w:rPr>
          <w:b/>
        </w:rPr>
      </w:pPr>
      <w:bookmarkStart w:id="215" w:name="localstor"/>
      <w:r w:rsidRPr="009D52A1">
        <w:rPr>
          <w:b/>
        </w:rPr>
        <w:t>Local Storage</w:t>
      </w:r>
      <w:bookmarkEnd w:id="215"/>
      <w:r w:rsidRPr="009D52A1">
        <w:rPr>
          <w:b/>
        </w:rPr>
        <w:t xml:space="preserve"> für die Authentifizierung:</w:t>
      </w:r>
    </w:p>
    <w:p w14:paraId="41E5D6F2" w14:textId="7D9A0167" w:rsidR="004E6A63" w:rsidRDefault="004E6A63" w:rsidP="009D52A1">
      <w:pPr>
        <w:rPr>
          <w:bCs/>
          <w:noProof/>
        </w:rPr>
      </w:pPr>
      <w:r>
        <w:rPr>
          <w:bCs/>
          <w:noProof/>
        </w:rPr>
        <w:drawing>
          <wp:anchor distT="0" distB="0" distL="114300" distR="114300" simplePos="0" relativeHeight="251678720" behindDoc="0" locked="0" layoutInCell="1" allowOverlap="1" wp14:anchorId="2F525C20" wp14:editId="63B24451">
            <wp:simplePos x="0" y="0"/>
            <wp:positionH relativeFrom="margin">
              <wp:align>left</wp:align>
            </wp:positionH>
            <wp:positionV relativeFrom="paragraph">
              <wp:posOffset>930275</wp:posOffset>
            </wp:positionV>
            <wp:extent cx="5934075" cy="2924175"/>
            <wp:effectExtent l="0" t="0" r="9525" b="9525"/>
            <wp:wrapTopAndBottom/>
            <wp:docPr id="147206120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1">
                      <a:extLst>
                        <a:ext uri="{28A0092B-C50C-407E-A947-70E740481C1C}">
                          <a14:useLocalDpi xmlns:a14="http://schemas.microsoft.com/office/drawing/2010/main" val="0"/>
                        </a:ext>
                      </a:extLst>
                    </a:blip>
                    <a:srcRect b="17914"/>
                    <a:stretch/>
                  </pic:blipFill>
                  <pic:spPr bwMode="auto">
                    <a:xfrm>
                      <a:off x="0" y="0"/>
                      <a:ext cx="5934075" cy="2924175"/>
                    </a:xfrm>
                    <a:prstGeom prst="rect">
                      <a:avLst/>
                    </a:prstGeom>
                    <a:noFill/>
                    <a:ln>
                      <a:noFill/>
                    </a:ln>
                    <a:extLst>
                      <a:ext uri="{53640926-AAD7-44D8-BBD7-CCE9431645EC}">
                        <a14:shadowObscured xmlns:a14="http://schemas.microsoft.com/office/drawing/2010/main"/>
                      </a:ext>
                    </a:extLst>
                  </pic:spPr>
                </pic:pic>
              </a:graphicData>
            </a:graphic>
          </wp:anchor>
        </w:drawing>
      </w:r>
      <w:r w:rsidR="009D52A1">
        <w:rPr>
          <w:bCs/>
        </w:rPr>
        <w:t>Die</w:t>
      </w:r>
      <w:r w:rsidR="009D52A1" w:rsidRPr="009D52A1">
        <w:rPr>
          <w:bCs/>
        </w:rPr>
        <w:t xml:space="preserve"> Authentifizierungsdaten, einschlie</w:t>
      </w:r>
      <w:r w:rsidR="009D52A1">
        <w:rPr>
          <w:bCs/>
        </w:rPr>
        <w:t>ss</w:t>
      </w:r>
      <w:r w:rsidR="009D52A1" w:rsidRPr="009D52A1">
        <w:rPr>
          <w:bCs/>
        </w:rPr>
        <w:t>lich des Tokens</w:t>
      </w:r>
      <w:r w:rsidR="009D52A1">
        <w:rPr>
          <w:bCs/>
        </w:rPr>
        <w:t xml:space="preserve"> und Expire Datum</w:t>
      </w:r>
      <w:r w:rsidR="009D52A1" w:rsidRPr="009D52A1">
        <w:rPr>
          <w:bCs/>
        </w:rPr>
        <w:t xml:space="preserve">, werden im Local Storage </w:t>
      </w:r>
      <w:r w:rsidR="00CA028F">
        <w:rPr>
          <w:bCs/>
        </w:rPr>
        <w:t>des</w:t>
      </w:r>
      <w:r w:rsidR="009D52A1" w:rsidRPr="009D52A1">
        <w:rPr>
          <w:bCs/>
        </w:rPr>
        <w:t xml:space="preserve"> Browsers gespeichert. Dadurch bleib</w:t>
      </w:r>
      <w:r w:rsidR="00AB67BA">
        <w:rPr>
          <w:bCs/>
        </w:rPr>
        <w:t>t man</w:t>
      </w:r>
      <w:r w:rsidR="009D52A1" w:rsidRPr="009D52A1">
        <w:rPr>
          <w:bCs/>
        </w:rPr>
        <w:t xml:space="preserve"> auch nach dem Neuladen der Seite authentifiziert, was die Benutzerfreundlichkeit deutlich erhöht</w:t>
      </w:r>
      <w:r w:rsidR="00AB67BA">
        <w:rPr>
          <w:bCs/>
        </w:rPr>
        <w:t>, da man sich nicht ständig neu anmelden muss</w:t>
      </w:r>
      <w:r w:rsidR="009D52A1" w:rsidRPr="009D52A1">
        <w:rPr>
          <w:bCs/>
        </w:rPr>
        <w:t>.</w:t>
      </w:r>
    </w:p>
    <w:p w14:paraId="13A87A2C" w14:textId="2809088E" w:rsidR="00EC6BE5" w:rsidRDefault="00EC6BE5" w:rsidP="009D52A1">
      <w:pPr>
        <w:rPr>
          <w:bCs/>
        </w:rPr>
      </w:pPr>
      <w:r>
        <w:rPr>
          <w:bCs/>
        </w:rPr>
        <w:br w:type="page"/>
      </w:r>
    </w:p>
    <w:p w14:paraId="276B6BB9" w14:textId="18056C34" w:rsidR="00EC6BE5" w:rsidRDefault="004D6B41" w:rsidP="001E777A">
      <w:pPr>
        <w:pStyle w:val="berschrift3"/>
        <w:rPr>
          <w:bCs/>
        </w:rPr>
      </w:pPr>
      <w:bookmarkStart w:id="216" w:name="_Toc161243348"/>
      <w:r>
        <w:rPr>
          <w:bCs/>
        </w:rPr>
        <w:lastRenderedPageBreak/>
        <w:t xml:space="preserve">Arbeitspaket </w:t>
      </w:r>
      <w:r w:rsidRPr="001E777A">
        <w:rPr>
          <w:rFonts w:asciiTheme="minorHAnsi" w:eastAsiaTheme="minorHAnsi" w:hAnsiTheme="minorHAnsi" w:cstheme="minorBidi"/>
          <w:color w:val="0070C0"/>
          <w:szCs w:val="22"/>
          <w:u w:val="single"/>
        </w:rPr>
        <w:fldChar w:fldCharType="begin"/>
      </w:r>
      <w:r w:rsidRPr="001E777A">
        <w:rPr>
          <w:rFonts w:asciiTheme="minorHAnsi" w:eastAsiaTheme="minorHAnsi" w:hAnsiTheme="minorHAnsi" w:cstheme="minorBidi"/>
          <w:color w:val="0070C0"/>
          <w:szCs w:val="22"/>
          <w:u w:val="single"/>
        </w:rPr>
        <w:instrText xml:space="preserve"> REF A22 \h </w:instrText>
      </w:r>
      <w:r w:rsidR="001E777A" w:rsidRPr="001E777A">
        <w:rPr>
          <w:rFonts w:asciiTheme="minorHAnsi" w:eastAsiaTheme="minorHAnsi" w:hAnsiTheme="minorHAnsi" w:cstheme="minorBidi"/>
          <w:color w:val="0070C0"/>
          <w:szCs w:val="22"/>
          <w:u w:val="single"/>
        </w:rPr>
        <w:instrText xml:space="preserve"> \* MERGEFORMAT </w:instrText>
      </w:r>
      <w:r w:rsidRPr="001E777A">
        <w:rPr>
          <w:rFonts w:asciiTheme="minorHAnsi" w:eastAsiaTheme="minorHAnsi" w:hAnsiTheme="minorHAnsi" w:cstheme="minorBidi"/>
          <w:color w:val="0070C0"/>
          <w:szCs w:val="22"/>
          <w:u w:val="single"/>
        </w:rPr>
      </w:r>
      <w:r w:rsidRPr="001E777A">
        <w:rPr>
          <w:rFonts w:asciiTheme="minorHAnsi" w:eastAsiaTheme="minorHAnsi" w:hAnsiTheme="minorHAnsi" w:cstheme="minorBidi"/>
          <w:color w:val="0070C0"/>
          <w:szCs w:val="22"/>
          <w:u w:val="single"/>
        </w:rPr>
        <w:fldChar w:fldCharType="separate"/>
      </w:r>
      <w:r w:rsidRPr="001E777A">
        <w:rPr>
          <w:rFonts w:asciiTheme="minorHAnsi" w:eastAsiaTheme="minorHAnsi" w:hAnsiTheme="minorHAnsi" w:cstheme="minorBidi"/>
          <w:color w:val="0070C0"/>
          <w:szCs w:val="22"/>
          <w:u w:val="single"/>
        </w:rPr>
        <w:t>22</w:t>
      </w:r>
      <w:bookmarkEnd w:id="216"/>
      <w:r w:rsidRPr="001E777A">
        <w:rPr>
          <w:rFonts w:asciiTheme="minorHAnsi" w:eastAsiaTheme="minorHAnsi" w:hAnsiTheme="minorHAnsi" w:cstheme="minorBidi"/>
          <w:color w:val="0070C0"/>
          <w:szCs w:val="22"/>
          <w:u w:val="single"/>
        </w:rPr>
        <w:fldChar w:fldCharType="end"/>
      </w:r>
    </w:p>
    <w:p w14:paraId="03A59D15" w14:textId="77777777" w:rsidR="00F60A9B" w:rsidRPr="00F60A9B" w:rsidRDefault="00F60A9B" w:rsidP="00F60A9B">
      <w:pPr>
        <w:rPr>
          <w:b/>
        </w:rPr>
      </w:pPr>
      <w:r w:rsidRPr="00F60A9B">
        <w:rPr>
          <w:b/>
        </w:rPr>
        <w:t>Einleitung</w:t>
      </w:r>
    </w:p>
    <w:p w14:paraId="0387F30B" w14:textId="35A52C5B" w:rsidR="00F60A9B" w:rsidRPr="00F60A9B" w:rsidRDefault="00F60A9B" w:rsidP="00F60A9B">
      <w:pPr>
        <w:rPr>
          <w:bCs/>
        </w:rPr>
      </w:pPr>
      <w:r w:rsidRPr="00F60A9B">
        <w:rPr>
          <w:bCs/>
        </w:rPr>
        <w:t>Das Ziel war die Implementierung einer intuitiven und benutzerfreundlichen Benutzeroberfläche, die es Nutzern ermöglicht, sich sicher anzumelden und ihre Sitzungen effektiv zu verwalten. Besonderen Wert legte ich auf eine klare Benutzerführung, da diese aus persönlicher Erfahrung mit diversen Webanwendungen als kritischer Faktor für eine positive Benutzererfahrung identifiziert wurde. Unklare Benutzerführung kann zu Frustration führen, daher sollte unsere Implementierung dem Nutzer jederzeit verdeutlichen, welche Aktionen möglich und erforderlich sind.</w:t>
      </w:r>
    </w:p>
    <w:p w14:paraId="11839A42" w14:textId="77777777" w:rsidR="00F60A9B" w:rsidRPr="00F60A9B" w:rsidRDefault="00F60A9B" w:rsidP="00F60A9B">
      <w:pPr>
        <w:rPr>
          <w:bCs/>
        </w:rPr>
      </w:pPr>
    </w:p>
    <w:p w14:paraId="00C17E5E" w14:textId="77777777" w:rsidR="00F60A9B" w:rsidRPr="004B20A0" w:rsidRDefault="00F60A9B" w:rsidP="00F60A9B">
      <w:pPr>
        <w:rPr>
          <w:b/>
        </w:rPr>
      </w:pPr>
      <w:r w:rsidRPr="004B20A0">
        <w:rPr>
          <w:b/>
        </w:rPr>
        <w:t>Implementierung der Login-Seite</w:t>
      </w:r>
    </w:p>
    <w:p w14:paraId="1A198BF5" w14:textId="5D3F4A0F" w:rsidR="00F60A9B" w:rsidRPr="00F60A9B" w:rsidRDefault="00F60A9B" w:rsidP="00F60A9B">
      <w:pPr>
        <w:rPr>
          <w:bCs/>
        </w:rPr>
      </w:pPr>
      <w:r w:rsidRPr="00F60A9B">
        <w:rPr>
          <w:bCs/>
        </w:rPr>
        <w:t>Die Login-Seite wurde als React-Komponente LoginPage entwickelt. Hierfür nutzte ich diverse selbst erstellte Unterkomponenten</w:t>
      </w:r>
      <w:r w:rsidR="00203E56">
        <w:rPr>
          <w:bCs/>
        </w:rPr>
        <w:t xml:space="preserve"> des Projekts</w:t>
      </w:r>
      <w:r w:rsidRPr="00F60A9B">
        <w:rPr>
          <w:bCs/>
        </w:rPr>
        <w:t xml:space="preserve"> wie Button, Input sowie Layout-Hilfskomponenten wie Column und Row für eine flexible Anordnung der Elemente. Ein wesentliches Merkmal ist die Verwendung von Zustandsvariablen über den useState-Hook für die Verwaltung von Benutzernamen, Passwort und etwaigen Fehlermeldungen.</w:t>
      </w:r>
      <w:r w:rsidR="00FF7069">
        <w:rPr>
          <w:bCs/>
          <w:noProof/>
        </w:rPr>
        <w:drawing>
          <wp:inline distT="0" distB="0" distL="0" distR="0" wp14:anchorId="4CF328E3" wp14:editId="4E5CE80E">
            <wp:extent cx="5934075" cy="4191000"/>
            <wp:effectExtent l="0" t="0" r="9525" b="0"/>
            <wp:docPr id="45149067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4191000"/>
                    </a:xfrm>
                    <a:prstGeom prst="rect">
                      <a:avLst/>
                    </a:prstGeom>
                    <a:noFill/>
                    <a:ln>
                      <a:noFill/>
                    </a:ln>
                  </pic:spPr>
                </pic:pic>
              </a:graphicData>
            </a:graphic>
          </wp:inline>
        </w:drawing>
      </w:r>
    </w:p>
    <w:p w14:paraId="611AE522" w14:textId="77777777" w:rsidR="00F60A9B" w:rsidRPr="00F60A9B" w:rsidRDefault="00F60A9B" w:rsidP="00F60A9B">
      <w:pPr>
        <w:rPr>
          <w:bCs/>
        </w:rPr>
      </w:pPr>
    </w:p>
    <w:p w14:paraId="5FD5385B" w14:textId="77777777" w:rsidR="00F60A9B" w:rsidRPr="00FF7069" w:rsidRDefault="00F60A9B" w:rsidP="00F60A9B">
      <w:pPr>
        <w:rPr>
          <w:b/>
        </w:rPr>
      </w:pPr>
      <w:r w:rsidRPr="00FF7069">
        <w:rPr>
          <w:b/>
        </w:rPr>
        <w:t>Wichtige Implementierungsdetails:</w:t>
      </w:r>
    </w:p>
    <w:p w14:paraId="11DFEBE7" w14:textId="77777777" w:rsidR="00F60A9B" w:rsidRPr="00F60A9B" w:rsidRDefault="00F60A9B" w:rsidP="00F60A9B">
      <w:pPr>
        <w:rPr>
          <w:bCs/>
        </w:rPr>
      </w:pPr>
      <w:r w:rsidRPr="00F60A9B">
        <w:rPr>
          <w:bCs/>
        </w:rPr>
        <w:t>Zustandsverwaltung: Benutzername (name) und Passwort (password) werden lokal im Zustand der Komponente gespeichert. Eine zusätzliche Zustandsvariable (errorMessage) dient der Anzeige von Fehlermeldungen.</w:t>
      </w:r>
    </w:p>
    <w:p w14:paraId="5669C586" w14:textId="77777777" w:rsidR="00F60A9B" w:rsidRPr="00F60A9B" w:rsidRDefault="00F60A9B" w:rsidP="00F60A9B">
      <w:pPr>
        <w:rPr>
          <w:bCs/>
        </w:rPr>
      </w:pPr>
    </w:p>
    <w:p w14:paraId="4D638FE8" w14:textId="388C0A20" w:rsidR="00FF7069" w:rsidRPr="00FF7069" w:rsidRDefault="00FF7069" w:rsidP="00FF7069">
      <w:pPr>
        <w:rPr>
          <w:b/>
        </w:rPr>
      </w:pPr>
      <w:r w:rsidRPr="00FF7069">
        <w:rPr>
          <w:b/>
        </w:rPr>
        <w:lastRenderedPageBreak/>
        <w:t>Demonstrationsbericht:</w:t>
      </w:r>
    </w:p>
    <w:p w14:paraId="7F949B02" w14:textId="77777777" w:rsidR="00FF7069" w:rsidRPr="00FF7069" w:rsidRDefault="00FF7069" w:rsidP="00FF7069">
      <w:pPr>
        <w:rPr>
          <w:bCs/>
        </w:rPr>
      </w:pPr>
      <w:r w:rsidRPr="00FF7069">
        <w:rPr>
          <w:bCs/>
        </w:rPr>
        <w:t>Im Rahmen meiner IPA legte ich besonderen Wert auf die Gestaltung und Implementierung des Authentifizierungsprozesses. Hier präsentiere ich eine schrittweise Demonstration des Login-Verfahrens, illustriert durch vier aussagekräftige Bilder, die verschiedene Stadien dieses Prozesses abbilden.</w:t>
      </w:r>
    </w:p>
    <w:p w14:paraId="030B92DE" w14:textId="079955A4" w:rsidR="00FF7069" w:rsidRDefault="00FF7069" w:rsidP="00FF7069">
      <w:pPr>
        <w:rPr>
          <w:bCs/>
        </w:rPr>
      </w:pPr>
    </w:p>
    <w:p w14:paraId="5797F20F" w14:textId="77777777" w:rsidR="00B7399A" w:rsidRPr="00FF7069" w:rsidRDefault="00B7399A" w:rsidP="00FF7069">
      <w:pPr>
        <w:rPr>
          <w:bCs/>
        </w:rPr>
      </w:pPr>
    </w:p>
    <w:p w14:paraId="6E0DFAEE" w14:textId="1D6E68B8" w:rsidR="00FF7069" w:rsidRPr="00FF7069" w:rsidRDefault="00FF7069" w:rsidP="00FF7069">
      <w:pPr>
        <w:rPr>
          <w:bCs/>
        </w:rPr>
      </w:pPr>
      <w:r w:rsidRPr="00B7399A">
        <w:rPr>
          <w:b/>
        </w:rPr>
        <w:t>Schritt 1:</w:t>
      </w:r>
      <w:r w:rsidRPr="00FF7069">
        <w:rPr>
          <w:bCs/>
        </w:rPr>
        <w:t xml:space="preserve"> Der AuthButton in der Navigationsleiste</w:t>
      </w:r>
    </w:p>
    <w:p w14:paraId="296063B7" w14:textId="7C5FE31C" w:rsidR="00FF7069" w:rsidRPr="00FF7069" w:rsidRDefault="00FF7069" w:rsidP="00FF7069">
      <w:pPr>
        <w:rPr>
          <w:bCs/>
        </w:rPr>
      </w:pPr>
      <w:r w:rsidRPr="00FF7069">
        <w:rPr>
          <w:bCs/>
        </w:rPr>
        <w:t>Das erste Bild zeigt den AuthButton in der Navigationsleiste, so wie er erscheint, wenn Sie nicht angemeldet sind. Dieser Button signalisiert Ihnen und anderen Nutzern die Notwendigkeit einer Anmeldung, um Zugriff auf geschützte Bereiche der Webanwendung zu erhalten.</w:t>
      </w:r>
    </w:p>
    <w:p w14:paraId="71DE3992" w14:textId="2D779AAF" w:rsidR="00FF7069" w:rsidRPr="00FF7069" w:rsidRDefault="00FF7069" w:rsidP="00FF7069">
      <w:pPr>
        <w:rPr>
          <w:bCs/>
        </w:rPr>
      </w:pPr>
    </w:p>
    <w:p w14:paraId="476EF21A" w14:textId="77777777" w:rsidR="00B50D7D" w:rsidRDefault="00B50D7D" w:rsidP="00FF7069">
      <w:pPr>
        <w:rPr>
          <w:bCs/>
        </w:rPr>
      </w:pPr>
    </w:p>
    <w:p w14:paraId="786C35BF" w14:textId="4790038C" w:rsidR="00B50D7D" w:rsidRDefault="00B50D7D" w:rsidP="00FF7069">
      <w:pPr>
        <w:rPr>
          <w:bCs/>
        </w:rPr>
      </w:pPr>
      <w:r>
        <w:rPr>
          <w:bCs/>
          <w:noProof/>
        </w:rPr>
        <w:drawing>
          <wp:anchor distT="0" distB="0" distL="114300" distR="114300" simplePos="0" relativeHeight="251679744" behindDoc="0" locked="0" layoutInCell="1" allowOverlap="1" wp14:anchorId="6B1E6FD2" wp14:editId="64DAC755">
            <wp:simplePos x="0" y="0"/>
            <wp:positionH relativeFrom="column">
              <wp:posOffset>194945</wp:posOffset>
            </wp:positionH>
            <wp:positionV relativeFrom="paragraph">
              <wp:posOffset>483235</wp:posOffset>
            </wp:positionV>
            <wp:extent cx="4838700" cy="4448175"/>
            <wp:effectExtent l="0" t="0" r="0" b="9525"/>
            <wp:wrapTopAndBottom/>
            <wp:docPr id="1675040881"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38700" cy="4448175"/>
                    </a:xfrm>
                    <a:prstGeom prst="rect">
                      <a:avLst/>
                    </a:prstGeom>
                    <a:noFill/>
                    <a:ln>
                      <a:noFill/>
                    </a:ln>
                  </pic:spPr>
                </pic:pic>
              </a:graphicData>
            </a:graphic>
            <wp14:sizeRelV relativeFrom="margin">
              <wp14:pctHeight>0</wp14:pctHeight>
            </wp14:sizeRelV>
          </wp:anchor>
        </w:drawing>
      </w:r>
      <w:r>
        <w:rPr>
          <w:bCs/>
        </w:rPr>
        <w:br w:type="page"/>
      </w:r>
    </w:p>
    <w:p w14:paraId="75538AED" w14:textId="726E07B4" w:rsidR="00FF7069" w:rsidRPr="00FF7069" w:rsidRDefault="00FF7069" w:rsidP="00FF7069">
      <w:pPr>
        <w:rPr>
          <w:bCs/>
        </w:rPr>
      </w:pPr>
      <w:r w:rsidRPr="00B7399A">
        <w:rPr>
          <w:b/>
        </w:rPr>
        <w:lastRenderedPageBreak/>
        <w:t>Schritt 2:</w:t>
      </w:r>
      <w:r w:rsidRPr="00FF7069">
        <w:rPr>
          <w:bCs/>
        </w:rPr>
        <w:t xml:space="preserve"> Hinweis auf erforderliche Anmeldeinformationen</w:t>
      </w:r>
    </w:p>
    <w:p w14:paraId="6D1AD423" w14:textId="7AE4E301" w:rsidR="00FF7069" w:rsidRPr="00FF7069" w:rsidRDefault="00B50D7D" w:rsidP="00FF7069">
      <w:pPr>
        <w:rPr>
          <w:bCs/>
        </w:rPr>
      </w:pPr>
      <w:r>
        <w:rPr>
          <w:bCs/>
          <w:noProof/>
        </w:rPr>
        <w:drawing>
          <wp:anchor distT="0" distB="0" distL="114300" distR="114300" simplePos="0" relativeHeight="251680768" behindDoc="0" locked="0" layoutInCell="1" allowOverlap="1" wp14:anchorId="3F69908E" wp14:editId="6179F47F">
            <wp:simplePos x="0" y="0"/>
            <wp:positionH relativeFrom="margin">
              <wp:align>left</wp:align>
            </wp:positionH>
            <wp:positionV relativeFrom="paragraph">
              <wp:posOffset>827405</wp:posOffset>
            </wp:positionV>
            <wp:extent cx="5934075" cy="3171825"/>
            <wp:effectExtent l="0" t="0" r="9525" b="9525"/>
            <wp:wrapTopAndBottom/>
            <wp:docPr id="1989538365"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anchor>
        </w:drawing>
      </w:r>
      <w:r w:rsidR="00FF7069" w:rsidRPr="00FF7069">
        <w:rPr>
          <w:bCs/>
        </w:rPr>
        <w:t>Als nächstes wird auf der Login-Seite ein Hinweis angezeigt, wenn Sie versuchen, sich ohne die Eingabe von Benutzername und Passwort anzumelden. Diese Meldung informiert Sie darüber, dass beide Felder ausgefüllt werden müssen, um den Anmeldevorgang erfolgreich durchführen zu können.</w:t>
      </w:r>
    </w:p>
    <w:p w14:paraId="39492C11" w14:textId="2E475DD6" w:rsidR="00FF7069" w:rsidRPr="00FF7069" w:rsidRDefault="00FF7069" w:rsidP="00FF7069">
      <w:pPr>
        <w:rPr>
          <w:bCs/>
        </w:rPr>
      </w:pPr>
      <w:r w:rsidRPr="00B7399A">
        <w:rPr>
          <w:b/>
        </w:rPr>
        <w:t>Schritt 3:</w:t>
      </w:r>
      <w:r w:rsidRPr="00FF7069">
        <w:rPr>
          <w:bCs/>
        </w:rPr>
        <w:t xml:space="preserve"> Warnung bei unzureichender Passwortlänge</w:t>
      </w:r>
    </w:p>
    <w:p w14:paraId="472C4AA3" w14:textId="0BA43450" w:rsidR="00FF7069" w:rsidRPr="00FF7069" w:rsidRDefault="00B50D7D" w:rsidP="00FF7069">
      <w:pPr>
        <w:rPr>
          <w:bCs/>
        </w:rPr>
      </w:pPr>
      <w:r>
        <w:rPr>
          <w:bCs/>
          <w:noProof/>
        </w:rPr>
        <w:drawing>
          <wp:anchor distT="0" distB="0" distL="114300" distR="114300" simplePos="0" relativeHeight="251681792" behindDoc="0" locked="0" layoutInCell="1" allowOverlap="1" wp14:anchorId="393C36BF" wp14:editId="68A4A02A">
            <wp:simplePos x="0" y="0"/>
            <wp:positionH relativeFrom="page">
              <wp:align>center</wp:align>
            </wp:positionH>
            <wp:positionV relativeFrom="paragraph">
              <wp:posOffset>825500</wp:posOffset>
            </wp:positionV>
            <wp:extent cx="5934075" cy="3286125"/>
            <wp:effectExtent l="0" t="0" r="9525" b="9525"/>
            <wp:wrapTopAndBottom/>
            <wp:docPr id="867868493"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anchor>
        </w:drawing>
      </w:r>
      <w:r w:rsidR="00FF7069" w:rsidRPr="00FF7069">
        <w:rPr>
          <w:bCs/>
        </w:rPr>
        <w:t>Wenn das eingegebene Passwort nicht der geforderten Mindestlänge entspricht, erhalten Sie eine Fehlermeldung, die auf die Unzulänglichkeit der Passwortlänge hinweist. Dies betont die Bedeutung der Sicherheitsanforderungen und leitet Sie an, ein passendes Passwort einzugeben.</w:t>
      </w:r>
    </w:p>
    <w:p w14:paraId="09382D7A" w14:textId="77777777" w:rsidR="00FF7069" w:rsidRPr="00FF7069" w:rsidRDefault="00FF7069" w:rsidP="00FF7069">
      <w:pPr>
        <w:rPr>
          <w:bCs/>
        </w:rPr>
      </w:pPr>
    </w:p>
    <w:p w14:paraId="4B356821" w14:textId="77777777" w:rsidR="00FF7069" w:rsidRPr="00FF7069" w:rsidRDefault="00FF7069" w:rsidP="00FF7069">
      <w:pPr>
        <w:rPr>
          <w:bCs/>
        </w:rPr>
      </w:pPr>
      <w:r w:rsidRPr="00B7399A">
        <w:rPr>
          <w:b/>
        </w:rPr>
        <w:t>Schritt 4:</w:t>
      </w:r>
      <w:r w:rsidRPr="00FF7069">
        <w:rPr>
          <w:bCs/>
        </w:rPr>
        <w:t xml:space="preserve"> Zugang zur Administrationsseite</w:t>
      </w:r>
    </w:p>
    <w:p w14:paraId="5AE8866A" w14:textId="43F3318A" w:rsidR="00FF7069" w:rsidRPr="00FF7069" w:rsidRDefault="00FF7069" w:rsidP="00FF7069">
      <w:pPr>
        <w:rPr>
          <w:bCs/>
        </w:rPr>
      </w:pPr>
      <w:r w:rsidRPr="00FF7069">
        <w:rPr>
          <w:bCs/>
        </w:rPr>
        <w:t>Nach einer erfolgreichen Anmeldung werden Sie zur ersten Administrationsseite weitergeleitet, welche momentan noch leer ist. Besonders bemerkenswert ist die Veränderung in der Navigationsleiste: Der AuthButton wechselt von "Login" zu "Logout", und es wird ein neuer Bereich für die Administration hinzugefügt, der Ihnen Zugriff auf verschiedene Verwaltungsfunktionen bietet.</w:t>
      </w:r>
    </w:p>
    <w:p w14:paraId="257974D7" w14:textId="360F69E3" w:rsidR="00FF7069" w:rsidRPr="00FF7069" w:rsidRDefault="00FF7069" w:rsidP="00FF7069">
      <w:pPr>
        <w:rPr>
          <w:bCs/>
        </w:rPr>
      </w:pPr>
    </w:p>
    <w:p w14:paraId="0042830C" w14:textId="190DC062" w:rsidR="00B7399A" w:rsidRDefault="00B7399A" w:rsidP="00FF7069">
      <w:pPr>
        <w:rPr>
          <w:bCs/>
        </w:rPr>
      </w:pPr>
      <w:r>
        <w:rPr>
          <w:bCs/>
          <w:noProof/>
        </w:rPr>
        <w:drawing>
          <wp:anchor distT="0" distB="0" distL="114300" distR="114300" simplePos="0" relativeHeight="251682816" behindDoc="0" locked="0" layoutInCell="1" allowOverlap="1" wp14:anchorId="41A69CBF" wp14:editId="6ADDD3D1">
            <wp:simplePos x="0" y="0"/>
            <wp:positionH relativeFrom="page">
              <wp:posOffset>846455</wp:posOffset>
            </wp:positionH>
            <wp:positionV relativeFrom="paragraph">
              <wp:posOffset>228600</wp:posOffset>
            </wp:positionV>
            <wp:extent cx="5934075" cy="3457575"/>
            <wp:effectExtent l="0" t="0" r="9525" b="9525"/>
            <wp:wrapTopAndBottom/>
            <wp:docPr id="1552390185"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anchor>
        </w:drawing>
      </w:r>
    </w:p>
    <w:p w14:paraId="23771331" w14:textId="77777777" w:rsidR="00B7399A" w:rsidRDefault="00B7399A" w:rsidP="00FF7069">
      <w:pPr>
        <w:rPr>
          <w:bCs/>
        </w:rPr>
      </w:pPr>
    </w:p>
    <w:p w14:paraId="2F596F59" w14:textId="77777777" w:rsidR="00B7399A" w:rsidRDefault="00B7399A" w:rsidP="00FF7069">
      <w:pPr>
        <w:rPr>
          <w:bCs/>
        </w:rPr>
      </w:pPr>
    </w:p>
    <w:p w14:paraId="3F8417E6" w14:textId="12AA1F15" w:rsidR="00FF7069" w:rsidRPr="00B7399A" w:rsidRDefault="00FF7069" w:rsidP="00FF7069">
      <w:pPr>
        <w:rPr>
          <w:b/>
        </w:rPr>
      </w:pPr>
      <w:r w:rsidRPr="00B7399A">
        <w:rPr>
          <w:b/>
        </w:rPr>
        <w:t>Fazit</w:t>
      </w:r>
    </w:p>
    <w:p w14:paraId="11D4EBFD" w14:textId="4995AA72" w:rsidR="00EC6BE5" w:rsidRDefault="00FF7069" w:rsidP="00FF7069">
      <w:pPr>
        <w:rPr>
          <w:bCs/>
        </w:rPr>
      </w:pPr>
      <w:r w:rsidRPr="00FF7069">
        <w:rPr>
          <w:bCs/>
        </w:rPr>
        <w:t>Die Implementierung des Authentifizierungsprozesses in meiner IPA wurde mit einem starken Fokus auf Benutzerführung und Sicherheit realisiert. Die sorgfältige Gestaltung des AuthButtons und die präzisen Fehlermeldungen tragen wesentlich zu einer intuitiven und sicheren Nutzererfahrung bei. Die erfolgreiche Anmeldung und die dynamische Anpassung der Navigationsleiste geben klare Rückmeldungen über den Authentifizierungsstatus und stärken das Vertrauen in die Sicherheit und Benutzerfreundlichkeit der Anwendung. Ich bin sehr zufrieden mit dieser ersten Implementierung des Frontends, da sie nicht nur die technischen Anforderungen erfüllt, sondern auch eine angenehme Benutzererfahrung sicherstellt.</w:t>
      </w:r>
      <w:r w:rsidR="00EC6BE5">
        <w:rPr>
          <w:bCs/>
        </w:rPr>
        <w:br w:type="page"/>
      </w:r>
    </w:p>
    <w:p w14:paraId="0E11D218" w14:textId="48DF3EF5" w:rsidR="00547A0A" w:rsidRPr="001733CC" w:rsidRDefault="00F53BDE" w:rsidP="001733CC">
      <w:pPr>
        <w:pStyle w:val="berschrift3"/>
      </w:pPr>
      <w:bookmarkStart w:id="217" w:name="_Toc161243349"/>
      <w:r>
        <w:lastRenderedPageBreak/>
        <w:t>Arbeitspaket</w:t>
      </w:r>
      <w:r w:rsidRPr="00E108A5">
        <w:rPr>
          <w:rStyle w:val="Hyperlink"/>
          <w:rFonts w:asciiTheme="minorHAnsi" w:eastAsiaTheme="minorHAnsi" w:hAnsiTheme="minorHAnsi" w:cstheme="minorBidi"/>
          <w:color w:val="0070C0"/>
          <w:szCs w:val="22"/>
        </w:rPr>
        <w:t xml:space="preserve"> </w:t>
      </w:r>
      <w:r w:rsidR="00547A0A" w:rsidRPr="00C50AF0">
        <w:rPr>
          <w:rStyle w:val="Hyperlink"/>
          <w:rFonts w:asciiTheme="minorHAnsi" w:eastAsiaTheme="minorHAnsi" w:hAnsiTheme="minorHAnsi" w:cstheme="minorBidi"/>
          <w:color w:val="0070C0"/>
          <w:szCs w:val="22"/>
        </w:rPr>
        <w:fldChar w:fldCharType="begin"/>
      </w:r>
      <w:r w:rsidR="00547A0A" w:rsidRPr="00C50AF0">
        <w:rPr>
          <w:rStyle w:val="Hyperlink"/>
          <w:rFonts w:asciiTheme="minorHAnsi" w:eastAsiaTheme="minorHAnsi" w:hAnsiTheme="minorHAnsi" w:cstheme="minorBidi"/>
          <w:color w:val="0070C0"/>
          <w:szCs w:val="22"/>
        </w:rPr>
        <w:instrText xml:space="preserve"> REF A23 \h </w:instrText>
      </w:r>
      <w:r w:rsidR="00545466" w:rsidRPr="00C50AF0">
        <w:rPr>
          <w:rStyle w:val="Hyperlink"/>
          <w:rFonts w:asciiTheme="minorHAnsi" w:eastAsiaTheme="minorHAnsi" w:hAnsiTheme="minorHAnsi" w:cstheme="minorBidi"/>
          <w:color w:val="0070C0"/>
          <w:szCs w:val="22"/>
        </w:rPr>
        <w:instrText xml:space="preserve"> \* MERGEFORMAT </w:instrText>
      </w:r>
      <w:r w:rsidR="00547A0A" w:rsidRPr="00C50AF0">
        <w:rPr>
          <w:rStyle w:val="Hyperlink"/>
          <w:rFonts w:asciiTheme="minorHAnsi" w:eastAsiaTheme="minorHAnsi" w:hAnsiTheme="minorHAnsi" w:cstheme="minorBidi"/>
          <w:color w:val="0070C0"/>
          <w:szCs w:val="22"/>
        </w:rPr>
      </w:r>
      <w:r w:rsidR="00547A0A" w:rsidRPr="00C50AF0">
        <w:rPr>
          <w:rStyle w:val="Hyperlink"/>
          <w:rFonts w:asciiTheme="minorHAnsi" w:eastAsiaTheme="minorHAnsi" w:hAnsiTheme="minorHAnsi" w:cstheme="minorBidi"/>
          <w:color w:val="0070C0"/>
          <w:szCs w:val="22"/>
        </w:rPr>
        <w:fldChar w:fldCharType="separate"/>
      </w:r>
      <w:r w:rsidR="00547A0A" w:rsidRPr="00C50AF0">
        <w:rPr>
          <w:rStyle w:val="Hyperlink"/>
          <w:rFonts w:asciiTheme="minorHAnsi" w:eastAsiaTheme="minorHAnsi" w:hAnsiTheme="minorHAnsi" w:cstheme="minorBidi"/>
          <w:color w:val="0070C0"/>
          <w:szCs w:val="22"/>
        </w:rPr>
        <w:t>23</w:t>
      </w:r>
      <w:bookmarkEnd w:id="217"/>
      <w:r w:rsidR="00547A0A" w:rsidRPr="00C50AF0">
        <w:rPr>
          <w:rStyle w:val="Hyperlink"/>
          <w:rFonts w:asciiTheme="minorHAnsi" w:eastAsiaTheme="minorHAnsi" w:hAnsiTheme="minorHAnsi" w:cstheme="minorBidi"/>
          <w:color w:val="0070C0"/>
          <w:szCs w:val="22"/>
        </w:rPr>
        <w:fldChar w:fldCharType="end"/>
      </w:r>
    </w:p>
    <w:p w14:paraId="1FDC8FDB" w14:textId="77777777" w:rsidR="00F76129" w:rsidRPr="00F76129" w:rsidRDefault="00F76129" w:rsidP="00F76129">
      <w:pPr>
        <w:rPr>
          <w:bCs/>
        </w:rPr>
      </w:pPr>
      <w:r w:rsidRPr="00F76129">
        <w:rPr>
          <w:bCs/>
        </w:rPr>
        <w:t xml:space="preserve">Für das Arbeitspaket 23 ging es um die Implementierung einer Benutzeroberfläche und Logik für den Upload von Bildern durch den Benutzer. Statt auf den simplen &lt;input type="file"&gt; Ansatz zurückzugreifen, entschied ich mich für eine benutzerfreundlichere Lösung, die insbesondere für das HR und die Leitung der CompAcademy ansprechend sein sollte. Hierfür wählte ich ein </w:t>
      </w:r>
      <w:bookmarkStart w:id="218" w:name="dragand"/>
      <w:r w:rsidRPr="00F76129">
        <w:rPr>
          <w:bCs/>
        </w:rPr>
        <w:t>Drag-and-Drop-Verfahren</w:t>
      </w:r>
      <w:bookmarkEnd w:id="218"/>
      <w:r w:rsidRPr="00F76129">
        <w:rPr>
          <w:bCs/>
        </w:rPr>
        <w:t>, das nicht nur intuitiv, sondern auch visuell ansprechend gestaltet werden kann.</w:t>
      </w:r>
    </w:p>
    <w:p w14:paraId="6B879ACC" w14:textId="77777777" w:rsidR="00F76129" w:rsidRPr="00F76129" w:rsidRDefault="00F76129" w:rsidP="00F76129">
      <w:pPr>
        <w:rPr>
          <w:bCs/>
        </w:rPr>
      </w:pPr>
    </w:p>
    <w:p w14:paraId="47BDC21E" w14:textId="4C4A86EF" w:rsidR="007C14E4" w:rsidRDefault="00F76129" w:rsidP="00F76129">
      <w:pPr>
        <w:rPr>
          <w:bCs/>
        </w:rPr>
      </w:pPr>
      <w:r w:rsidRPr="00F76129">
        <w:rPr>
          <w:bCs/>
        </w:rPr>
        <w:t>Die Entscheidung fiel auf die Nutzung der bekannten Bibliothek react-dropzone, wohlwissend, dass jede neue Library die Abhängigkeiten erhöht. Nach gründlicher Überlegung und der Abwägung von Vor- und Nachteilen entschloss ich mich dennoch für deren Integration. Das Hinzufügen von react-dropzone via npm install war der erste Schritt.</w:t>
      </w:r>
    </w:p>
    <w:p w14:paraId="6FE10D3C" w14:textId="1F523FE0" w:rsidR="00F76129" w:rsidRDefault="00F76129">
      <w:pPr>
        <w:rPr>
          <w:bCs/>
        </w:rPr>
      </w:pPr>
      <w:r>
        <w:rPr>
          <w:bCs/>
          <w:noProof/>
        </w:rPr>
        <w:drawing>
          <wp:anchor distT="0" distB="0" distL="114300" distR="114300" simplePos="0" relativeHeight="251685888" behindDoc="0" locked="0" layoutInCell="1" allowOverlap="1" wp14:anchorId="1F6114FA" wp14:editId="2B430819">
            <wp:simplePos x="0" y="0"/>
            <wp:positionH relativeFrom="margin">
              <wp:align>left</wp:align>
            </wp:positionH>
            <wp:positionV relativeFrom="paragraph">
              <wp:posOffset>622300</wp:posOffset>
            </wp:positionV>
            <wp:extent cx="5934075" cy="4048125"/>
            <wp:effectExtent l="0" t="0" r="9525" b="9525"/>
            <wp:wrapTopAndBottom/>
            <wp:docPr id="75212693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4048125"/>
                    </a:xfrm>
                    <a:prstGeom prst="rect">
                      <a:avLst/>
                    </a:prstGeom>
                    <a:noFill/>
                    <a:ln>
                      <a:noFill/>
                    </a:ln>
                  </pic:spPr>
                </pic:pic>
              </a:graphicData>
            </a:graphic>
          </wp:anchor>
        </w:drawing>
      </w:r>
      <w:r w:rsidRPr="00F76129">
        <w:rPr>
          <w:bCs/>
        </w:rPr>
        <w:t>Anschlie</w:t>
      </w:r>
      <w:r w:rsidR="00811478">
        <w:rPr>
          <w:bCs/>
        </w:rPr>
        <w:t>ss</w:t>
      </w:r>
      <w:r w:rsidRPr="00F76129">
        <w:rPr>
          <w:bCs/>
        </w:rPr>
        <w:t xml:space="preserve">end konzentrierte ich mich auf den Aufbau </w:t>
      </w:r>
      <w:proofErr w:type="gramStart"/>
      <w:r w:rsidRPr="00F76129">
        <w:rPr>
          <w:bCs/>
        </w:rPr>
        <w:t>des Komponenten</w:t>
      </w:r>
      <w:proofErr w:type="gramEnd"/>
      <w:r w:rsidRPr="00F76129">
        <w:rPr>
          <w:bCs/>
        </w:rPr>
        <w:t xml:space="preserve"> gemä</w:t>
      </w:r>
      <w:r w:rsidR="00811478">
        <w:rPr>
          <w:bCs/>
        </w:rPr>
        <w:t>ss</w:t>
      </w:r>
      <w:r w:rsidRPr="00F76129">
        <w:rPr>
          <w:bCs/>
        </w:rPr>
        <w:t xml:space="preserve"> meinen Anforderungen und der Dokumentation der Library</w:t>
      </w:r>
      <w:r w:rsidR="00811478" w:rsidRPr="00811478">
        <w:t xml:space="preserve"> </w:t>
      </w:r>
      <w:hyperlink r:id="rId78" w:history="1">
        <w:r w:rsidR="00811478" w:rsidRPr="00811478">
          <w:rPr>
            <w:rStyle w:val="Hyperlink"/>
            <w:color w:val="0070C0"/>
          </w:rPr>
          <w:t>https://www.npmjs.com/package/react-dropzone</w:t>
        </w:r>
      </w:hyperlink>
      <w:r w:rsidR="00811478">
        <w:rPr>
          <w:bCs/>
        </w:rPr>
        <w:t xml:space="preserve"> </w:t>
      </w:r>
      <w:r w:rsidRPr="00F76129">
        <w:rPr>
          <w:bCs/>
        </w:rPr>
        <w:t>Der Code sieht folgenderma</w:t>
      </w:r>
      <w:r w:rsidR="00811478">
        <w:rPr>
          <w:bCs/>
        </w:rPr>
        <w:t>ss</w:t>
      </w:r>
      <w:r w:rsidRPr="00F76129">
        <w:rPr>
          <w:bCs/>
        </w:rPr>
        <w:t>en aus:</w:t>
      </w:r>
    </w:p>
    <w:p w14:paraId="151D5820" w14:textId="77777777" w:rsidR="00F76129" w:rsidRPr="00F76129" w:rsidRDefault="00F76129" w:rsidP="00F76129">
      <w:pPr>
        <w:rPr>
          <w:bCs/>
        </w:rPr>
      </w:pPr>
      <w:proofErr w:type="gramStart"/>
      <w:r w:rsidRPr="00F76129">
        <w:rPr>
          <w:bCs/>
        </w:rPr>
        <w:t>In diesem Komponenten</w:t>
      </w:r>
      <w:proofErr w:type="gramEnd"/>
      <w:r w:rsidRPr="00F76129">
        <w:rPr>
          <w:bCs/>
        </w:rPr>
        <w:t xml:space="preserve"> wurde bewusst der Text neutral gehalten ("Dateien hierher ziehen" statt spezifisch "Bilder"), um eine mögliche Wiederverwendung des Komponenten zu erleichtern.</w:t>
      </w:r>
    </w:p>
    <w:p w14:paraId="21CA83FE" w14:textId="77777777" w:rsidR="00F76129" w:rsidRPr="00F76129" w:rsidRDefault="00F76129" w:rsidP="00F76129">
      <w:pPr>
        <w:rPr>
          <w:bCs/>
        </w:rPr>
      </w:pPr>
    </w:p>
    <w:p w14:paraId="4D6F677B" w14:textId="1D5BE718" w:rsidR="00F76129" w:rsidRPr="00F76129" w:rsidRDefault="00F76129" w:rsidP="00F76129">
      <w:pPr>
        <w:rPr>
          <w:bCs/>
        </w:rPr>
      </w:pPr>
      <w:r w:rsidRPr="00F76129">
        <w:rPr>
          <w:bCs/>
        </w:rPr>
        <w:t>Das Design wurde mit gro</w:t>
      </w:r>
      <w:r w:rsidR="0089009E">
        <w:rPr>
          <w:bCs/>
        </w:rPr>
        <w:t>ss</w:t>
      </w:r>
      <w:r w:rsidRPr="00F76129">
        <w:rPr>
          <w:bCs/>
        </w:rPr>
        <w:t>er Sorgfalt umgesetzt, um nicht nur funktional, sondern auch optisch ansprechend zu sein. Dabei kamen Variablen aus dem Projekt sowie rem-Einheiten zum Einsatz, um ein responsives Design zu unterstützen:</w:t>
      </w:r>
    </w:p>
    <w:p w14:paraId="591CBD5B" w14:textId="3E993C87" w:rsidR="00F76129" w:rsidRDefault="00F76129" w:rsidP="00F76129">
      <w:pPr>
        <w:rPr>
          <w:bCs/>
        </w:rPr>
      </w:pPr>
      <w:r>
        <w:rPr>
          <w:bCs/>
          <w:noProof/>
        </w:rPr>
        <w:lastRenderedPageBreak/>
        <w:drawing>
          <wp:anchor distT="0" distB="0" distL="114300" distR="114300" simplePos="0" relativeHeight="251686912" behindDoc="0" locked="0" layoutInCell="1" allowOverlap="1" wp14:anchorId="34668FA5" wp14:editId="7B5091A9">
            <wp:simplePos x="0" y="0"/>
            <wp:positionH relativeFrom="margin">
              <wp:align>left</wp:align>
            </wp:positionH>
            <wp:positionV relativeFrom="paragraph">
              <wp:posOffset>1112520</wp:posOffset>
            </wp:positionV>
            <wp:extent cx="5934075" cy="3467100"/>
            <wp:effectExtent l="0" t="0" r="9525" b="0"/>
            <wp:wrapTopAndBottom/>
            <wp:docPr id="1111653434"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3467100"/>
                    </a:xfrm>
                    <a:prstGeom prst="rect">
                      <a:avLst/>
                    </a:prstGeom>
                    <a:noFill/>
                    <a:ln>
                      <a:noFill/>
                    </a:ln>
                  </pic:spPr>
                </pic:pic>
              </a:graphicData>
            </a:graphic>
          </wp:anchor>
        </w:drawing>
      </w:r>
      <w:r w:rsidRPr="00F76129">
        <w:rPr>
          <w:bCs/>
        </w:rPr>
        <w:t>Das Styling zielt darauf ab, den Dropzone-Bereich deutlich erkennbar und einladend zu gestalten. Durch den Einsatz von flex-direction: column wird sichergestellt, dass Icon und Text zentriert und übereinander angeordnet sind, was die Interaktion intuitiv macht. Die Verwendung von cursor: pointer und der Hover-Effekt signalisieren dem Benutzer klar, dass es sich um eine interaktive Zone handelt.</w:t>
      </w:r>
    </w:p>
    <w:p w14:paraId="0430C6DC" w14:textId="53F78100" w:rsidR="00F76129" w:rsidRDefault="00F76129" w:rsidP="00F76129">
      <w:pPr>
        <w:rPr>
          <w:bCs/>
        </w:rPr>
      </w:pPr>
      <w:r w:rsidRPr="00F76129">
        <w:rPr>
          <w:bCs/>
        </w:rPr>
        <w:t>Durch die sorgfältige Gestaltung und Implementierung des Drag-and-Drop-Uploads konnte ein Mehrwert für die Benutzererfahrung geschaffen werden. Besonders die Überlegung, die Komponente mit einem generischen Text für Dateiuploads zu versehen, eröffnet die Möglichkeit zur Wiederverwendung in anderen Bereichen des Lernportals.</w:t>
      </w:r>
    </w:p>
    <w:p w14:paraId="2D05D635" w14:textId="77777777" w:rsidR="00F76129" w:rsidRPr="00F76129" w:rsidRDefault="00F76129" w:rsidP="00F76129">
      <w:pPr>
        <w:rPr>
          <w:bCs/>
        </w:rPr>
      </w:pPr>
    </w:p>
    <w:p w14:paraId="5E49A17D" w14:textId="0D6B706D" w:rsidR="00F76129" w:rsidRPr="00F76129" w:rsidRDefault="00F76129" w:rsidP="00F76129">
      <w:pPr>
        <w:rPr>
          <w:b/>
        </w:rPr>
      </w:pPr>
      <w:r w:rsidRPr="00F76129">
        <w:rPr>
          <w:b/>
        </w:rPr>
        <w:t>Abhängigkeit</w:t>
      </w:r>
    </w:p>
    <w:p w14:paraId="08DB4579" w14:textId="77777777" w:rsidR="00F76129" w:rsidRDefault="00F76129" w:rsidP="00F76129">
      <w:pPr>
        <w:rPr>
          <w:bCs/>
        </w:rPr>
      </w:pPr>
      <w:r w:rsidRPr="00F76129">
        <w:rPr>
          <w:bCs/>
        </w:rPr>
        <w:t>Ein weiterer wichtiger Aspekt war die bewusste Auseinandersetzung mit den Abhängigkeiten, die durch die Integration externer Bibliotheken entstehen. Die Entscheidung für react-dropzone wurde nicht leichtfertig getroffen, sondern nach gründlicher Abwägung der Vor- und Nachteile. Diese Überlegungen sind essenziell, um die Langzeitwartbarkeit und -nutzbarkeit der Software sicherzustellen.</w:t>
      </w:r>
    </w:p>
    <w:p w14:paraId="590EED3F" w14:textId="77777777" w:rsidR="00F76129" w:rsidRDefault="00F76129" w:rsidP="00F76129">
      <w:pPr>
        <w:rPr>
          <w:bCs/>
        </w:rPr>
      </w:pPr>
    </w:p>
    <w:p w14:paraId="07DA3222" w14:textId="18923FD3" w:rsidR="00F76129" w:rsidRPr="00F76129" w:rsidRDefault="00F76129" w:rsidP="00F76129">
      <w:pPr>
        <w:rPr>
          <w:b/>
        </w:rPr>
      </w:pPr>
      <w:r w:rsidRPr="00F76129">
        <w:rPr>
          <w:b/>
        </w:rPr>
        <w:t>Fazit</w:t>
      </w:r>
    </w:p>
    <w:p w14:paraId="2C2B0070" w14:textId="2CB0708A" w:rsidR="007C14E4" w:rsidRDefault="00F76129" w:rsidP="00F76129">
      <w:pPr>
        <w:rPr>
          <w:bCs/>
        </w:rPr>
      </w:pPr>
      <w:r w:rsidRPr="00F76129">
        <w:rPr>
          <w:bCs/>
        </w:rPr>
        <w:t>Die Implementierung des Drag-and-Drop-Uploads ist ein Beispiel dafür, wie durchdachte Lösungen die Interaktion mit einer Anwendung nicht nur vereinfachen, sondern auch angenehmer gestalten können. Es bestätigt die Wichtigkeit, bei der Entwicklung stets die Bedürfnisse und Erwartungen der Endnutzer im Blick zu haben.</w:t>
      </w:r>
      <w:r w:rsidR="007C14E4">
        <w:rPr>
          <w:bCs/>
        </w:rPr>
        <w:br w:type="page"/>
      </w:r>
    </w:p>
    <w:p w14:paraId="67518B8F" w14:textId="377F2082" w:rsidR="007C14E4" w:rsidRDefault="007C14E4" w:rsidP="007C14E4">
      <w:pPr>
        <w:pStyle w:val="berschrift3"/>
      </w:pPr>
      <w:bookmarkStart w:id="219" w:name="_Toc161243350"/>
      <w:r>
        <w:lastRenderedPageBreak/>
        <w:t xml:space="preserve">Arbeitspaket </w:t>
      </w:r>
      <w:r w:rsidRPr="00C50AF0">
        <w:rPr>
          <w:rFonts w:asciiTheme="minorHAnsi" w:eastAsia="Calibri" w:hAnsiTheme="minorHAnsi" w:cstheme="minorHAnsi"/>
          <w:color w:val="0070C0"/>
          <w:sz w:val="24"/>
          <w:szCs w:val="22"/>
          <w:u w:val="single"/>
        </w:rPr>
        <w:fldChar w:fldCharType="begin"/>
      </w:r>
      <w:r w:rsidRPr="00C50AF0">
        <w:rPr>
          <w:rFonts w:asciiTheme="minorHAnsi" w:eastAsia="Calibri" w:hAnsiTheme="minorHAnsi" w:cstheme="minorHAnsi"/>
          <w:color w:val="0070C0"/>
          <w:sz w:val="24"/>
          <w:szCs w:val="22"/>
          <w:u w:val="single"/>
        </w:rPr>
        <w:instrText xml:space="preserve"> REF A24 \h  \* MERGEFORMAT </w:instrText>
      </w:r>
      <w:r w:rsidRPr="00C50AF0">
        <w:rPr>
          <w:rFonts w:asciiTheme="minorHAnsi" w:eastAsia="Calibri" w:hAnsiTheme="minorHAnsi" w:cstheme="minorHAnsi"/>
          <w:color w:val="0070C0"/>
          <w:sz w:val="24"/>
          <w:szCs w:val="22"/>
          <w:u w:val="single"/>
        </w:rPr>
      </w:r>
      <w:r w:rsidRPr="00C50AF0">
        <w:rPr>
          <w:rFonts w:asciiTheme="minorHAnsi" w:eastAsia="Calibri" w:hAnsiTheme="minorHAnsi" w:cstheme="minorHAnsi"/>
          <w:color w:val="0070C0"/>
          <w:sz w:val="24"/>
          <w:szCs w:val="22"/>
          <w:u w:val="single"/>
        </w:rPr>
        <w:fldChar w:fldCharType="separate"/>
      </w:r>
      <w:r w:rsidRPr="00C50AF0">
        <w:rPr>
          <w:rFonts w:asciiTheme="minorHAnsi" w:eastAsia="Calibri" w:hAnsiTheme="minorHAnsi" w:cstheme="minorHAnsi"/>
          <w:color w:val="0070C0"/>
          <w:sz w:val="24"/>
          <w:szCs w:val="22"/>
          <w:u w:val="single"/>
        </w:rPr>
        <w:t>24</w:t>
      </w:r>
      <w:bookmarkEnd w:id="219"/>
      <w:r w:rsidRPr="00C50AF0">
        <w:rPr>
          <w:rFonts w:asciiTheme="minorHAnsi" w:eastAsia="Calibri" w:hAnsiTheme="minorHAnsi" w:cstheme="minorHAnsi"/>
          <w:color w:val="0070C0"/>
          <w:sz w:val="24"/>
          <w:szCs w:val="22"/>
          <w:u w:val="single"/>
        </w:rPr>
        <w:fldChar w:fldCharType="end"/>
      </w:r>
    </w:p>
    <w:p w14:paraId="40A8B906" w14:textId="614C34ED" w:rsidR="007C14E4" w:rsidRDefault="007C14E4" w:rsidP="007C14E4">
      <w:r>
        <w:t xml:space="preserve">Für Arbeitspaket 24 habe ich einen wichtigen Beitrag zur Verbesserung der Benutzerfreundlichkeit und der visuellen Darstellung des Lernportals </w:t>
      </w:r>
      <w:proofErr w:type="gramStart"/>
      <w:r>
        <w:t>geleistet.Bilder</w:t>
      </w:r>
      <w:proofErr w:type="gramEnd"/>
      <w:r>
        <w:t xml:space="preserve"> spielen eine entscheidende Rolle bei der Benutzerinteraktion, da sie die Aufmerksamkeit auf sich ziehen und Informationen visuell übermitteln. Um dieses Problem zu lösen und die Attraktivität des Portals zu steigern, entwickelte ich den ImageGet-Komponenten.</w:t>
      </w:r>
    </w:p>
    <w:p w14:paraId="23CEEA4E" w14:textId="77777777" w:rsidR="007C14E4" w:rsidRDefault="007C14E4" w:rsidP="007C14E4"/>
    <w:p w14:paraId="53FF84FB" w14:textId="00B3EAB7" w:rsidR="007C14E4" w:rsidRDefault="007C14E4" w:rsidP="007C14E4">
      <w:r>
        <w:t xml:space="preserve">Der </w:t>
      </w:r>
      <w:bookmarkStart w:id="220" w:name="komponent"/>
      <w:r>
        <w:t>ImageGet-Komponent</w:t>
      </w:r>
      <w:bookmarkEnd w:id="220"/>
      <w:r>
        <w:rPr>
          <w:noProof/>
        </w:rPr>
        <w:drawing>
          <wp:inline distT="0" distB="0" distL="0" distR="0" wp14:anchorId="730CCC8E" wp14:editId="017500FF">
            <wp:extent cx="5934075" cy="4791075"/>
            <wp:effectExtent l="0" t="0" r="9525" b="9525"/>
            <wp:docPr id="19662277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4791075"/>
                    </a:xfrm>
                    <a:prstGeom prst="rect">
                      <a:avLst/>
                    </a:prstGeom>
                    <a:noFill/>
                    <a:ln>
                      <a:noFill/>
                    </a:ln>
                  </pic:spPr>
                </pic:pic>
              </a:graphicData>
            </a:graphic>
          </wp:inline>
        </w:drawing>
      </w:r>
    </w:p>
    <w:p w14:paraId="348660AF" w14:textId="7FF6EF6D" w:rsidR="00DC7465" w:rsidRDefault="007C14E4" w:rsidP="007C14E4">
      <w:r w:rsidRPr="007C14E4">
        <w:t>Der ImageGet-Komponent macht eine API-Anfrage, um ein Bild basierend auf der Event-ID zu erhalten, wandelt die Antwort in einen Blob um, der eine Dateiähnliche Struktur von binären Daten repräsentiert, und verwendet URL.</w:t>
      </w:r>
      <w:proofErr w:type="gramStart"/>
      <w:r w:rsidRPr="007C14E4">
        <w:t>createObjectURL</w:t>
      </w:r>
      <w:proofErr w:type="gramEnd"/>
      <w:r w:rsidRPr="007C14E4">
        <w:t xml:space="preserve"> um eine URL für dieses Blob zu erstellen, damit das Bild im &lt;img&gt;-Tag angezeigt werden kann.</w:t>
      </w:r>
      <w:r>
        <w:t xml:space="preserve"> Als alternativ wird description gesetzt. Dies ist besonders nützlich für Menschen mit Sehbehinderungen, die auf Screenreader angewiesen sind, da die Beschreibung des Bildes als Alt-Text dient. Der Komponent macht die Seite nicht nur zugänglicher, sondern trägt auch zu einem konsistenten und ansprechenden Design bei.</w:t>
      </w:r>
      <w:r w:rsidR="00DC7465">
        <w:br w:type="page"/>
      </w:r>
    </w:p>
    <w:p w14:paraId="2F0A1545" w14:textId="77777777" w:rsidR="00113E07" w:rsidRPr="00567371" w:rsidRDefault="00113E07" w:rsidP="00567371">
      <w:pPr>
        <w:rPr>
          <w:b/>
          <w:bCs/>
        </w:rPr>
      </w:pPr>
      <w:r w:rsidRPr="00567371">
        <w:rPr>
          <w:b/>
          <w:bCs/>
        </w:rPr>
        <w:lastRenderedPageBreak/>
        <w:t>Design-Konsistenz durch Aspect Ratio</w:t>
      </w:r>
    </w:p>
    <w:p w14:paraId="28F29A20" w14:textId="3B06F122" w:rsidR="00DC7465" w:rsidRDefault="00113E07" w:rsidP="00593CB1">
      <w:r>
        <w:rPr>
          <w:bCs/>
          <w:noProof/>
        </w:rPr>
        <w:drawing>
          <wp:anchor distT="0" distB="0" distL="114300" distR="114300" simplePos="0" relativeHeight="251683840" behindDoc="0" locked="0" layoutInCell="1" allowOverlap="1" wp14:anchorId="5F27506C" wp14:editId="60DCD85E">
            <wp:simplePos x="0" y="0"/>
            <wp:positionH relativeFrom="margin">
              <wp:align>right</wp:align>
            </wp:positionH>
            <wp:positionV relativeFrom="paragraph">
              <wp:posOffset>671195</wp:posOffset>
            </wp:positionV>
            <wp:extent cx="3419475" cy="1619250"/>
            <wp:effectExtent l="0" t="0" r="9525" b="0"/>
            <wp:wrapSquare wrapText="bothSides"/>
            <wp:docPr id="141133757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19475" cy="1619250"/>
                    </a:xfrm>
                    <a:prstGeom prst="rect">
                      <a:avLst/>
                    </a:prstGeom>
                    <a:noFill/>
                    <a:ln>
                      <a:noFill/>
                    </a:ln>
                  </pic:spPr>
                </pic:pic>
              </a:graphicData>
            </a:graphic>
          </wp:anchor>
        </w:drawing>
      </w:r>
      <w:r w:rsidRPr="00113E07">
        <w:t>Ein wesentliches Element für die Einheitlichkeit des Designs ist die Verwendung eines festen Seitenverhältnisses (aspect-ratio) für alle Bilder. Für die ImageGet-Komponente habe ich ein Seitenverhältnis von 16:9 festgelegt, was der Standard für Videomaterial und viele Webinhalte ist. Dies stellt sicher, dass alle Bilder unabhängig von ihrer ursprünglichen Grö</w:t>
      </w:r>
      <w:r>
        <w:rPr>
          <w:bCs/>
        </w:rPr>
        <w:t>ss</w:t>
      </w:r>
      <w:r w:rsidRPr="00113E07">
        <w:t xml:space="preserve">e oder Form einheitlich angezeigt werden. Im Backend werden die Bilder auf eine Breite von </w:t>
      </w:r>
      <w:r w:rsidR="00593CB1">
        <w:rPr>
          <w:bCs/>
        </w:rPr>
        <w:fldChar w:fldCharType="begin"/>
      </w:r>
      <w:r w:rsidR="00593CB1">
        <w:rPr>
          <w:bCs/>
        </w:rPr>
        <w:instrText xml:space="preserve"> REF pixel \h  \* MERGEFORMAT </w:instrText>
      </w:r>
      <w:r w:rsidR="00593CB1">
        <w:rPr>
          <w:bCs/>
        </w:rPr>
      </w:r>
      <w:r w:rsidR="00593CB1">
        <w:rPr>
          <w:bCs/>
        </w:rPr>
        <w:fldChar w:fldCharType="separate"/>
      </w:r>
      <w:r w:rsidR="00593CB1" w:rsidRPr="00593CB1">
        <w:rPr>
          <w:rFonts w:eastAsia="Calibri" w:cstheme="minorHAnsi"/>
          <w:color w:val="0070C0"/>
          <w:sz w:val="24"/>
          <w:u w:val="single"/>
        </w:rPr>
        <w:t>1024 Pixeln</w:t>
      </w:r>
      <w:r w:rsidR="00593CB1">
        <w:t xml:space="preserve"> </w:t>
      </w:r>
      <w:r w:rsidR="00593CB1">
        <w:rPr>
          <w:bCs/>
        </w:rPr>
        <w:fldChar w:fldCharType="end"/>
      </w:r>
      <w:r w:rsidRPr="00113E07">
        <w:t xml:space="preserve">skaliert, wie bereits im Arbeitspaket </w:t>
      </w:r>
      <w:r w:rsidR="00593CB1" w:rsidRPr="00593CB1">
        <w:rPr>
          <w:rFonts w:eastAsia="Calibri" w:cstheme="minorHAnsi"/>
          <w:color w:val="0070C0"/>
          <w:sz w:val="24"/>
          <w:u w:val="single"/>
        </w:rPr>
        <w:fldChar w:fldCharType="begin"/>
      </w:r>
      <w:r w:rsidR="00593CB1" w:rsidRPr="00593CB1">
        <w:rPr>
          <w:rFonts w:eastAsia="Calibri" w:cstheme="minorHAnsi"/>
          <w:color w:val="0070C0"/>
          <w:sz w:val="24"/>
          <w:u w:val="single"/>
        </w:rPr>
        <w:instrText xml:space="preserve"> REF A15 \h </w:instrText>
      </w:r>
      <w:r w:rsidR="00593CB1">
        <w:rPr>
          <w:rFonts w:eastAsia="Calibri" w:cstheme="minorHAnsi"/>
          <w:color w:val="0070C0"/>
          <w:sz w:val="24"/>
          <w:u w:val="single"/>
        </w:rPr>
        <w:instrText xml:space="preserve"> \* MERGEFORMAT </w:instrText>
      </w:r>
      <w:r w:rsidR="00593CB1" w:rsidRPr="00593CB1">
        <w:rPr>
          <w:rFonts w:eastAsia="Calibri" w:cstheme="minorHAnsi"/>
          <w:color w:val="0070C0"/>
          <w:sz w:val="24"/>
          <w:u w:val="single"/>
        </w:rPr>
      </w:r>
      <w:r w:rsidR="00593CB1" w:rsidRPr="00593CB1">
        <w:rPr>
          <w:rFonts w:eastAsia="Calibri" w:cstheme="minorHAnsi"/>
          <w:color w:val="0070C0"/>
          <w:sz w:val="24"/>
          <w:u w:val="single"/>
        </w:rPr>
        <w:fldChar w:fldCharType="separate"/>
      </w:r>
      <w:r w:rsidR="00593CB1" w:rsidRPr="00593CB1">
        <w:rPr>
          <w:rFonts w:eastAsia="Calibri" w:cstheme="minorHAnsi"/>
          <w:color w:val="0070C0"/>
          <w:sz w:val="24"/>
          <w:u w:val="single"/>
        </w:rPr>
        <w:t>15</w:t>
      </w:r>
      <w:r w:rsidR="00593CB1" w:rsidRPr="00593CB1">
        <w:rPr>
          <w:rFonts w:eastAsia="Calibri" w:cstheme="minorHAnsi"/>
          <w:color w:val="0070C0"/>
          <w:sz w:val="24"/>
          <w:u w:val="single"/>
        </w:rPr>
        <w:fldChar w:fldCharType="end"/>
      </w:r>
      <w:r w:rsidRPr="00113E07">
        <w:t xml:space="preserve"> dokumentiert. Die Aspect Ratio sorgt dafür, dass die Bilder konsistent und ästhetisch ansprechend sind.</w:t>
      </w:r>
    </w:p>
    <w:p w14:paraId="0A86F3C4" w14:textId="77777777" w:rsidR="00593CB1" w:rsidRDefault="00593CB1" w:rsidP="00593CB1">
      <w:pPr>
        <w:rPr>
          <w:bCs/>
        </w:rPr>
      </w:pPr>
    </w:p>
    <w:p w14:paraId="705207B2" w14:textId="7D4CA793" w:rsidR="00593CB1" w:rsidRPr="00593CB1" w:rsidRDefault="00593CB1" w:rsidP="00593CB1">
      <w:pPr>
        <w:rPr>
          <w:b/>
          <w:bCs/>
        </w:rPr>
      </w:pPr>
      <w:r w:rsidRPr="00593CB1">
        <w:rPr>
          <w:b/>
          <w:bCs/>
        </w:rPr>
        <w:t>Integration in Event-Komponenten</w:t>
      </w:r>
    </w:p>
    <w:p w14:paraId="46E9CBDD" w14:textId="00C5A965" w:rsidR="00593CB1" w:rsidRDefault="00593CB1" w:rsidP="00593CB1">
      <w:r>
        <w:rPr>
          <w:noProof/>
        </w:rPr>
        <w:drawing>
          <wp:anchor distT="0" distB="0" distL="114300" distR="114300" simplePos="0" relativeHeight="251684864" behindDoc="0" locked="0" layoutInCell="1" allowOverlap="1" wp14:anchorId="71AC96B5" wp14:editId="3A0025E3">
            <wp:simplePos x="0" y="0"/>
            <wp:positionH relativeFrom="margin">
              <wp:align>right</wp:align>
            </wp:positionH>
            <wp:positionV relativeFrom="paragraph">
              <wp:posOffset>650240</wp:posOffset>
            </wp:positionV>
            <wp:extent cx="5939790" cy="2160270"/>
            <wp:effectExtent l="0" t="0" r="3810" b="0"/>
            <wp:wrapTopAndBottom/>
            <wp:docPr id="930773989" name="Grafik 3"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73989" name="Grafik 3" descr="Ein Bild, das Text, Screenshot, Software enthält.&#10;&#10;Automatisch generierte Beschreibu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9790" cy="2160270"/>
                    </a:xfrm>
                    <a:prstGeom prst="rect">
                      <a:avLst/>
                    </a:prstGeom>
                    <a:noFill/>
                    <a:ln>
                      <a:noFill/>
                    </a:ln>
                  </pic:spPr>
                </pic:pic>
              </a:graphicData>
            </a:graphic>
          </wp:anchor>
        </w:drawing>
      </w:r>
      <w:r>
        <w:t>Der ImageGet-Komponent wird in den Event-Komponenten integriert, um bei jedem Event ein Bild anzuzeigen. Dies verleiht dem Lernportal einen schönen Look und verbessert das gesamte Nutzererlebnis.</w:t>
      </w:r>
    </w:p>
    <w:p w14:paraId="6B2F319B" w14:textId="77777777" w:rsidR="00593CB1" w:rsidRDefault="00593CB1" w:rsidP="00593CB1">
      <w:pPr>
        <w:rPr>
          <w:b/>
          <w:bCs/>
        </w:rPr>
      </w:pPr>
    </w:p>
    <w:p w14:paraId="38CA070A" w14:textId="76425E79" w:rsidR="00593CB1" w:rsidRPr="00593CB1" w:rsidRDefault="00593CB1" w:rsidP="00593CB1">
      <w:pPr>
        <w:rPr>
          <w:b/>
          <w:bCs/>
        </w:rPr>
      </w:pPr>
      <w:r w:rsidRPr="00593CB1">
        <w:rPr>
          <w:b/>
          <w:bCs/>
        </w:rPr>
        <w:t>Fazit</w:t>
      </w:r>
    </w:p>
    <w:p w14:paraId="0915AE8B" w14:textId="4EBA3206" w:rsidR="00593CB1" w:rsidRDefault="00593CB1" w:rsidP="00593CB1">
      <w:pPr>
        <w:rPr>
          <w:rFonts w:asciiTheme="majorHAnsi" w:eastAsiaTheme="majorEastAsia" w:hAnsiTheme="majorHAnsi" w:cstheme="majorBidi"/>
          <w:bCs/>
          <w:sz w:val="28"/>
          <w:szCs w:val="26"/>
        </w:rPr>
      </w:pPr>
      <w:r>
        <w:t xml:space="preserve">Durch die Entwicklung und Integration </w:t>
      </w:r>
      <w:proofErr w:type="gramStart"/>
      <w:r>
        <w:t>des ImageGet-Komponenten</w:t>
      </w:r>
      <w:proofErr w:type="gramEnd"/>
      <w:r>
        <w:t xml:space="preserve"> konnte ich eine signifikante Verbesserung in der visuellen Darstellung und der Benutzerfreundlichkeit des Lernportals erreichen. Die Konsistenz im Design und die erhöhte Zugänglichkeit tragen dazu bei, dass das Portal einladender und attraktiver für alle Nutzergruppen ist. Dieses Arbeitspaket zeigt, wie wichtig visuelle Elemente für die Nutzererfahrung sind und wie durch </w:t>
      </w:r>
      <w:r w:rsidR="00FC2434">
        <w:t xml:space="preserve">"einfache" </w:t>
      </w:r>
      <w:r>
        <w:t>technische Lösungen ein</w:t>
      </w:r>
      <w:r w:rsidR="00FC2434">
        <w:t>en "grossen"</w:t>
      </w:r>
      <w:r>
        <w:t xml:space="preserve"> Mehrwert geschaffen werden kann.</w:t>
      </w:r>
      <w:r>
        <w:br w:type="page"/>
      </w:r>
    </w:p>
    <w:p w14:paraId="750FE441" w14:textId="27FBC7B0" w:rsidR="00593CB1" w:rsidRDefault="00A83966" w:rsidP="00404909">
      <w:pPr>
        <w:pStyle w:val="berschrift3"/>
      </w:pPr>
      <w:bookmarkStart w:id="221" w:name="_Toc161243351"/>
      <w:r>
        <w:lastRenderedPageBreak/>
        <w:t xml:space="preserve">Arbeitspaket </w:t>
      </w:r>
      <w:r w:rsidRPr="00404909">
        <w:rPr>
          <w:rFonts w:asciiTheme="minorHAnsi" w:eastAsia="Calibri" w:hAnsiTheme="minorHAnsi" w:cstheme="minorHAnsi"/>
          <w:color w:val="0070C0"/>
          <w:sz w:val="24"/>
          <w:szCs w:val="22"/>
          <w:u w:val="single"/>
        </w:rPr>
        <w:fldChar w:fldCharType="begin"/>
      </w:r>
      <w:r w:rsidRPr="00404909">
        <w:rPr>
          <w:rFonts w:asciiTheme="minorHAnsi" w:eastAsia="Calibri" w:hAnsiTheme="minorHAnsi" w:cstheme="minorHAnsi"/>
          <w:color w:val="0070C0"/>
          <w:sz w:val="24"/>
          <w:szCs w:val="22"/>
          <w:u w:val="single"/>
        </w:rPr>
        <w:instrText xml:space="preserve"> REF A25 \h </w:instrText>
      </w:r>
      <w:r w:rsidR="00404909" w:rsidRPr="00404909">
        <w:rPr>
          <w:rFonts w:asciiTheme="minorHAnsi" w:eastAsia="Calibri" w:hAnsiTheme="minorHAnsi" w:cstheme="minorHAnsi"/>
          <w:color w:val="0070C0"/>
          <w:sz w:val="24"/>
          <w:szCs w:val="22"/>
          <w:u w:val="single"/>
        </w:rPr>
        <w:instrText xml:space="preserve"> \* MERGEFORMAT </w:instrText>
      </w:r>
      <w:r w:rsidRPr="00404909">
        <w:rPr>
          <w:rFonts w:asciiTheme="minorHAnsi" w:eastAsia="Calibri" w:hAnsiTheme="minorHAnsi" w:cstheme="minorHAnsi"/>
          <w:color w:val="0070C0"/>
          <w:sz w:val="24"/>
          <w:szCs w:val="22"/>
          <w:u w:val="single"/>
        </w:rPr>
      </w:r>
      <w:r w:rsidRPr="00404909">
        <w:rPr>
          <w:rFonts w:asciiTheme="minorHAnsi" w:eastAsia="Calibri" w:hAnsiTheme="minorHAnsi" w:cstheme="minorHAnsi"/>
          <w:color w:val="0070C0"/>
          <w:sz w:val="24"/>
          <w:szCs w:val="22"/>
          <w:u w:val="single"/>
        </w:rPr>
        <w:fldChar w:fldCharType="separate"/>
      </w:r>
      <w:r w:rsidRPr="00404909">
        <w:rPr>
          <w:rFonts w:asciiTheme="minorHAnsi" w:eastAsia="Calibri" w:hAnsiTheme="minorHAnsi" w:cstheme="minorHAnsi"/>
          <w:color w:val="0070C0"/>
          <w:sz w:val="24"/>
          <w:szCs w:val="22"/>
          <w:u w:val="single"/>
        </w:rPr>
        <w:t>25</w:t>
      </w:r>
      <w:bookmarkEnd w:id="221"/>
      <w:r w:rsidRPr="00404909">
        <w:rPr>
          <w:rFonts w:asciiTheme="minorHAnsi" w:eastAsia="Calibri" w:hAnsiTheme="minorHAnsi" w:cstheme="minorHAnsi"/>
          <w:color w:val="0070C0"/>
          <w:sz w:val="24"/>
          <w:szCs w:val="22"/>
          <w:u w:val="single"/>
        </w:rPr>
        <w:fldChar w:fldCharType="end"/>
      </w:r>
    </w:p>
    <w:p w14:paraId="72378A2D" w14:textId="003972CD" w:rsidR="0062404B" w:rsidRDefault="0062404B" w:rsidP="0062404B">
      <w:r>
        <w:t xml:space="preserve">Die Bilderverwaltung im Frontend </w:t>
      </w:r>
      <w:r w:rsidR="00320675">
        <w:t>der</w:t>
      </w:r>
      <w:r>
        <w:t xml:space="preserve"> Anwendung ist mir besonders am Herzen gelegen. Mein Ziel war es, den Administratoren eine benutzerfreundliche Umgebung zu bieten, um Kurse mit Bildern ansprechend zu gestalten und zu verwalten. Der Schlüssel zur Realisierung dieses Ziels lag in der effizienten Gestaltung der Benutzeroberfläche und der zugrundeliegenden Logik, um ein nahtloses Erlebnis bei der Bildverwaltung zu gewährleisten.</w:t>
      </w:r>
    </w:p>
    <w:p w14:paraId="57BCD430" w14:textId="37AD6F97" w:rsidR="0062404B" w:rsidRDefault="0062404B" w:rsidP="0062404B"/>
    <w:p w14:paraId="6D6B0F7E" w14:textId="03FA1875" w:rsidR="00EC1605" w:rsidRDefault="00522BAB" w:rsidP="0062404B">
      <w:r>
        <w:rPr>
          <w:noProof/>
        </w:rPr>
        <w:drawing>
          <wp:anchor distT="0" distB="0" distL="114300" distR="114300" simplePos="0" relativeHeight="251687936" behindDoc="0" locked="0" layoutInCell="1" allowOverlap="1" wp14:anchorId="4FBC93BD" wp14:editId="2C88FB53">
            <wp:simplePos x="0" y="0"/>
            <wp:positionH relativeFrom="margin">
              <wp:align>left</wp:align>
            </wp:positionH>
            <wp:positionV relativeFrom="paragraph">
              <wp:posOffset>428625</wp:posOffset>
            </wp:positionV>
            <wp:extent cx="5943600" cy="4219575"/>
            <wp:effectExtent l="0" t="0" r="0" b="9525"/>
            <wp:wrapTopAndBottom/>
            <wp:docPr id="1731036574"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anchor>
        </w:drawing>
      </w:r>
      <w:r w:rsidR="0062404B" w:rsidRPr="0062404B">
        <w:t xml:space="preserve">Die ImagePage dient als zentraler Punkt zur Anzeige der Kurse, aufgeteilt in zwei Kategorien: Kurse mit Bildern und Kurse ohne Bilder. </w:t>
      </w:r>
    </w:p>
    <w:p w14:paraId="0F0C77CC" w14:textId="1801467E" w:rsidR="00EC1605" w:rsidRDefault="00EC1605" w:rsidP="0062404B"/>
    <w:p w14:paraId="7C5C522A" w14:textId="6DE0C0B1" w:rsidR="00593CB1" w:rsidRDefault="0062404B" w:rsidP="00522BAB">
      <w:r w:rsidRPr="0062404B">
        <w:t xml:space="preserve">Die Daten hierfür werden über den imageavailable Domain-Endpoint bezogen, was eine DualListResponse liefert, die speziell für </w:t>
      </w:r>
      <w:r w:rsidR="00522BAB">
        <w:t>verschiedene</w:t>
      </w:r>
      <w:r w:rsidRPr="0062404B">
        <w:t xml:space="preserve"> Anwendungsf</w:t>
      </w:r>
      <w:r w:rsidR="00522BAB">
        <w:t>ä</w:t>
      </w:r>
      <w:r w:rsidRPr="0062404B">
        <w:t>ll</w:t>
      </w:r>
      <w:r w:rsidR="00522BAB">
        <w:t>e</w:t>
      </w:r>
      <w:r w:rsidRPr="0062404B">
        <w:t xml:space="preserve"> entworfen wurde, um eine generische Wiederverwendung zu ermöglichen</w:t>
      </w:r>
      <w:r w:rsidR="00F144C2">
        <w:t>, da wir diese DualListResponse ebenfalls beim Datenimport verwenden</w:t>
      </w:r>
      <w:r w:rsidRPr="0062404B">
        <w:t>.</w:t>
      </w:r>
    </w:p>
    <w:p w14:paraId="5B167A7A" w14:textId="6F630096" w:rsidR="00593CB1" w:rsidRDefault="00522BAB">
      <w:pPr>
        <w:rPr>
          <w:rFonts w:asciiTheme="majorHAnsi" w:eastAsiaTheme="majorEastAsia" w:hAnsiTheme="majorHAnsi" w:cstheme="majorBidi"/>
          <w:bCs/>
          <w:sz w:val="28"/>
          <w:szCs w:val="26"/>
        </w:rPr>
      </w:pPr>
      <w:r>
        <w:rPr>
          <w:noProof/>
        </w:rPr>
        <w:drawing>
          <wp:inline distT="0" distB="0" distL="0" distR="0" wp14:anchorId="7211C534" wp14:editId="414E2EB7">
            <wp:extent cx="3867150" cy="885825"/>
            <wp:effectExtent l="0" t="0" r="0" b="9525"/>
            <wp:docPr id="1791643138"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67150" cy="885825"/>
                    </a:xfrm>
                    <a:prstGeom prst="rect">
                      <a:avLst/>
                    </a:prstGeom>
                    <a:noFill/>
                    <a:ln>
                      <a:noFill/>
                    </a:ln>
                  </pic:spPr>
                </pic:pic>
              </a:graphicData>
            </a:graphic>
          </wp:inline>
        </w:drawing>
      </w:r>
      <w:r w:rsidR="00593CB1">
        <w:br w:type="page"/>
      </w:r>
    </w:p>
    <w:p w14:paraId="24CB7AAA" w14:textId="361F7B5D" w:rsidR="00EC1605" w:rsidRDefault="00EC1605" w:rsidP="00EC1605">
      <w:r>
        <w:lastRenderedPageBreak/>
        <w:t xml:space="preserve">Um Redundanzen zu vermeiden und eine konsistente Benutzererfahrung zu bieten, wurde ein besonderer Fokus auf die Wiederverwendung von Komponenten gelegt. Die Seite zur Bilderverwaltung hebt sich durch ihre Fähigkeit hervor, Kurse entweder mit oder ohne zugehörige Bilder anzuzeigen. Diese Funktionalität basiert auf der Nutzung </w:t>
      </w:r>
      <w:proofErr w:type="gramStart"/>
      <w:r>
        <w:t>desselben Komponenten</w:t>
      </w:r>
      <w:proofErr w:type="gramEnd"/>
      <w:r>
        <w:t xml:space="preserve"> für beide Fälle, wobei ein entscheidender Unterschied durch den hasImage Boolean gesteuert wird.</w:t>
      </w:r>
    </w:p>
    <w:p w14:paraId="2D2D86A7" w14:textId="70CC710E" w:rsidR="00EC1605" w:rsidRDefault="006F6116" w:rsidP="00EC1605">
      <w:r>
        <w:rPr>
          <w:noProof/>
        </w:rPr>
        <w:drawing>
          <wp:anchor distT="0" distB="0" distL="114300" distR="114300" simplePos="0" relativeHeight="251692032" behindDoc="0" locked="0" layoutInCell="1" allowOverlap="1" wp14:anchorId="7E1A77F8" wp14:editId="1D39E982">
            <wp:simplePos x="0" y="0"/>
            <wp:positionH relativeFrom="margin">
              <wp:align>left</wp:align>
            </wp:positionH>
            <wp:positionV relativeFrom="paragraph">
              <wp:posOffset>275590</wp:posOffset>
            </wp:positionV>
            <wp:extent cx="5934075" cy="3038475"/>
            <wp:effectExtent l="0" t="0" r="9525" b="9525"/>
            <wp:wrapTopAndBottom/>
            <wp:docPr id="4425087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anchor>
        </w:drawing>
      </w:r>
    </w:p>
    <w:p w14:paraId="4803E83C" w14:textId="77777777" w:rsidR="006F6116" w:rsidRDefault="006F6116" w:rsidP="00EC1605"/>
    <w:p w14:paraId="23E46310" w14:textId="51BFD965" w:rsidR="00593CB1" w:rsidRDefault="00EC1605" w:rsidP="00EC1605">
      <w:r>
        <w:rPr>
          <w:noProof/>
        </w:rPr>
        <w:drawing>
          <wp:anchor distT="0" distB="0" distL="114300" distR="114300" simplePos="0" relativeHeight="251688960" behindDoc="0" locked="0" layoutInCell="1" allowOverlap="1" wp14:anchorId="3A9D4B57" wp14:editId="1C74AA15">
            <wp:simplePos x="0" y="0"/>
            <wp:positionH relativeFrom="margin">
              <wp:align>left</wp:align>
            </wp:positionH>
            <wp:positionV relativeFrom="paragraph">
              <wp:posOffset>1161415</wp:posOffset>
            </wp:positionV>
            <wp:extent cx="4591050" cy="1314450"/>
            <wp:effectExtent l="0" t="0" r="0" b="0"/>
            <wp:wrapTopAndBottom/>
            <wp:docPr id="123196266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91050" cy="1314450"/>
                    </a:xfrm>
                    <a:prstGeom prst="rect">
                      <a:avLst/>
                    </a:prstGeom>
                    <a:noFill/>
                    <a:ln>
                      <a:noFill/>
                    </a:ln>
                  </pic:spPr>
                </pic:pic>
              </a:graphicData>
            </a:graphic>
          </wp:anchor>
        </w:drawing>
      </w:r>
      <w:r>
        <w:t>Die Entscheidung gegen die Verwendung von Dialogen und für die Navigation zu neuen Seiten für jede Bildverwaltungsaktion basiert auf dem Wunsch, eine klare und strukturierte Benutzerführung zu schaffen. Durch die Weiterleitung an eine dedizierte Seite mit der jeweiligen Event-ID kann der Nutzer sich vollständig auf die Verwaltung des ausgewählten Kurses konzentrieren.</w:t>
      </w:r>
    </w:p>
    <w:p w14:paraId="3998BE60" w14:textId="0F7F5A1D" w:rsidR="00593CB1" w:rsidRPr="00B03355" w:rsidRDefault="00593CB1" w:rsidP="00B03355">
      <w:pPr>
        <w:rPr>
          <w:rFonts w:asciiTheme="majorHAnsi" w:eastAsiaTheme="majorEastAsia" w:hAnsiTheme="majorHAnsi" w:cstheme="majorBidi"/>
          <w:bCs/>
          <w:sz w:val="28"/>
          <w:szCs w:val="26"/>
        </w:rPr>
      </w:pPr>
      <w:r>
        <w:br w:type="page"/>
      </w:r>
    </w:p>
    <w:p w14:paraId="51A4B80E" w14:textId="7CA97A2E" w:rsidR="006F6116" w:rsidRDefault="00B03355">
      <w:r>
        <w:rPr>
          <w:noProof/>
        </w:rPr>
        <w:lastRenderedPageBreak/>
        <w:drawing>
          <wp:anchor distT="0" distB="0" distL="114300" distR="114300" simplePos="0" relativeHeight="251689984" behindDoc="0" locked="0" layoutInCell="1" allowOverlap="1" wp14:anchorId="313CDA62" wp14:editId="0E1D5034">
            <wp:simplePos x="0" y="0"/>
            <wp:positionH relativeFrom="margin">
              <wp:align>left</wp:align>
            </wp:positionH>
            <wp:positionV relativeFrom="paragraph">
              <wp:posOffset>1264920</wp:posOffset>
            </wp:positionV>
            <wp:extent cx="5934075" cy="1857375"/>
            <wp:effectExtent l="0" t="0" r="9525" b="9525"/>
            <wp:wrapTopAndBottom/>
            <wp:docPr id="104226039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1857375"/>
                    </a:xfrm>
                    <a:prstGeom prst="rect">
                      <a:avLst/>
                    </a:prstGeom>
                    <a:noFill/>
                    <a:ln>
                      <a:noFill/>
                    </a:ln>
                  </pic:spPr>
                </pic:pic>
              </a:graphicData>
            </a:graphic>
          </wp:anchor>
        </w:drawing>
      </w:r>
      <w:r w:rsidRPr="00B03355">
        <w:t xml:space="preserve">Die ImageManagementPage spielt eine zentrale Rolle in diesem System. Sie passt ihr Verhalten dynamisch an, je nachdem, ob ein Bild für das Event vorhanden ist oder nicht. Diese Anpassungsfähigkeit wird durch den </w:t>
      </w:r>
      <w:bookmarkStart w:id="222" w:name="hasimage"/>
      <w:r w:rsidRPr="00B03355">
        <w:t>hasImage</w:t>
      </w:r>
      <w:bookmarkEnd w:id="222"/>
      <w:r w:rsidRPr="00B03355">
        <w:t xml:space="preserve"> Zustand ermöglicht, der entscheidend für die Differenzierung zwischen dem Erstellen und Bearbeiten von Bildern ist. Zusätzlich wird ein spezieller Drag-and-Drop-Upload-Komponent integriert</w:t>
      </w:r>
      <w:r w:rsidR="00924A47">
        <w:t xml:space="preserve"> wie in </w:t>
      </w:r>
      <w:r w:rsidR="00924A47" w:rsidRPr="00924A47">
        <w:rPr>
          <w:rFonts w:eastAsia="Calibri" w:cstheme="minorHAnsi"/>
          <w:color w:val="0070C0"/>
          <w:u w:val="single"/>
        </w:rPr>
        <w:fldChar w:fldCharType="begin"/>
      </w:r>
      <w:r w:rsidR="00924A47" w:rsidRPr="00924A47">
        <w:rPr>
          <w:rFonts w:eastAsia="Calibri" w:cstheme="minorHAnsi"/>
          <w:color w:val="0070C0"/>
          <w:u w:val="single"/>
        </w:rPr>
        <w:instrText xml:space="preserve"> REF dragand \h  \* MERGEFORMAT </w:instrText>
      </w:r>
      <w:r w:rsidR="00924A47" w:rsidRPr="00924A47">
        <w:rPr>
          <w:rFonts w:eastAsia="Calibri" w:cstheme="minorHAnsi"/>
          <w:color w:val="0070C0"/>
          <w:u w:val="single"/>
        </w:rPr>
      </w:r>
      <w:r w:rsidR="00924A47" w:rsidRPr="00924A47">
        <w:rPr>
          <w:rFonts w:eastAsia="Calibri" w:cstheme="minorHAnsi"/>
          <w:color w:val="0070C0"/>
          <w:u w:val="single"/>
        </w:rPr>
        <w:fldChar w:fldCharType="separate"/>
      </w:r>
      <w:r w:rsidR="00924A47" w:rsidRPr="00924A47">
        <w:rPr>
          <w:rFonts w:eastAsia="Calibri" w:cstheme="minorHAnsi"/>
          <w:color w:val="0070C0"/>
          <w:u w:val="single"/>
        </w:rPr>
        <w:t>Drag-and-Drop-Verfahren</w:t>
      </w:r>
      <w:r w:rsidR="00924A47" w:rsidRPr="00924A47">
        <w:rPr>
          <w:rFonts w:eastAsia="Calibri" w:cstheme="minorHAnsi"/>
          <w:color w:val="0070C0"/>
          <w:u w:val="single"/>
        </w:rPr>
        <w:fldChar w:fldCharType="end"/>
      </w:r>
      <w:r w:rsidR="00924A47">
        <w:t xml:space="preserve"> erläutert</w:t>
      </w:r>
      <w:r w:rsidRPr="00B03355">
        <w:t>, um den Upload-Prozess nicht nur effizient, sondern auch benutzerfreundlich zu gestalten.</w:t>
      </w:r>
    </w:p>
    <w:p w14:paraId="583E4EFE" w14:textId="26B51E9C" w:rsidR="006F6116" w:rsidRDefault="006F6116" w:rsidP="006F6116"/>
    <w:p w14:paraId="745A8A45" w14:textId="1297609F" w:rsidR="00A33E72" w:rsidRPr="00C121E4" w:rsidRDefault="006F6116" w:rsidP="00C121E4">
      <w:r>
        <w:t xml:space="preserve">Die Implementierung der Funktionen </w:t>
      </w:r>
      <w:r w:rsidRPr="00C121E4">
        <w:fldChar w:fldCharType="begin"/>
      </w:r>
      <w:r w:rsidRPr="00924A47">
        <w:instrText xml:space="preserve"> REF aaa \h </w:instrText>
      </w:r>
      <w:r w:rsidR="00C121E4" w:rsidRPr="00924A47">
        <w:instrText xml:space="preserve"> \* MERGEFORMAT </w:instrText>
      </w:r>
      <w:r w:rsidRPr="00C121E4">
        <w:fldChar w:fldCharType="separate"/>
      </w:r>
      <w:r w:rsidR="00A33E72" w:rsidRPr="00C121E4">
        <w:fldChar w:fldCharType="begin"/>
      </w:r>
      <w:r w:rsidR="00A33E72" w:rsidRPr="00924A47">
        <w:instrText xml:space="preserve"> REF handlesubmit \h </w:instrText>
      </w:r>
      <w:r w:rsidR="00C121E4" w:rsidRPr="00924A47">
        <w:instrText xml:space="preserve"> \* MERGEFORMAT </w:instrText>
      </w:r>
      <w:r w:rsidR="00A33E72" w:rsidRPr="00C121E4">
        <w:fldChar w:fldCharType="separate"/>
      </w:r>
      <w:r w:rsidR="00A33E72" w:rsidRPr="00924A47">
        <w:rPr>
          <w:rFonts w:eastAsia="Calibri" w:cstheme="minorHAnsi"/>
          <w:color w:val="0070C0"/>
          <w:u w:val="single"/>
        </w:rPr>
        <w:t>HandleSubmit</w:t>
      </w:r>
      <w:r w:rsidR="00A33E72" w:rsidRPr="00C121E4">
        <w:rPr>
          <w:rFonts w:eastAsia="Calibri" w:cstheme="minorHAnsi"/>
          <w:color w:val="0070C0"/>
          <w:sz w:val="24"/>
          <w:u w:val="single"/>
        </w:rPr>
        <w:t>-Funktion</w:t>
      </w:r>
    </w:p>
    <w:p w14:paraId="69695AB6" w14:textId="3FA43A85" w:rsidR="006F6116" w:rsidRDefault="00A33E72" w:rsidP="00C121E4">
      <w:r w:rsidRPr="00C121E4">
        <w:fldChar w:fldCharType="end"/>
      </w:r>
      <w:r w:rsidR="006F6116" w:rsidRPr="00C121E4">
        <w:fldChar w:fldCharType="end"/>
      </w:r>
      <w:r w:rsidR="006F6116">
        <w:t>und handleDelete auf der ImageManagementPage war entscheidend für die Schaffung einer intuitiven und effizienten Benutzeroberfläche zur Bildverwaltung. Der Gedanke hinter dieser Herangehensweise war es, den Administratoren der CompAcademy eine möglichst reibungslose und benutzerfreundliche Erfahrung beim Hochladen, Aktualisieren und Löschen von Bildern zu Kursen zu bieten.</w:t>
      </w:r>
    </w:p>
    <w:p w14:paraId="09C9DC4D" w14:textId="6AD231C3" w:rsidR="006F6116" w:rsidRDefault="006F6116" w:rsidP="006F6116"/>
    <w:p w14:paraId="1DE5A33C" w14:textId="733ED9CC" w:rsidR="006F6116" w:rsidRDefault="006F6116">
      <w:r w:rsidRPr="006F6116">
        <w:t>Das Kernstück dieser Entwicklung ist die Vermeidung von Redundanz durch den intelligenten Einsatz von Zuständen und props innerhalb der React-Komponenten, was eine flexible und wiederverwendbare Architektur ermöglicht. Diese Herangehensweise stellt sicher, dass die Bilderverwaltung nicht nur funktional robust, sondern auch ästhetisch ansprechend und</w:t>
      </w:r>
      <w:r>
        <w:t xml:space="preserve"> </w:t>
      </w:r>
      <w:r w:rsidRPr="006F6116">
        <w:t>intuitiv zu bedienen ist, was die Verwaltung von Kursbildern zu einem angenehmen Erlebnis für die</w:t>
      </w:r>
      <w:r>
        <w:t xml:space="preserve"> </w:t>
      </w:r>
      <w:r w:rsidRPr="006F6116">
        <w:t>Administratoren macht.</w:t>
      </w:r>
    </w:p>
    <w:p w14:paraId="4C947810" w14:textId="2F0D5B24" w:rsidR="006F6116" w:rsidRDefault="006F6116" w:rsidP="006F6116"/>
    <w:p w14:paraId="7964A5A1" w14:textId="2E6E4B39" w:rsidR="006F6116" w:rsidRPr="006F6116" w:rsidRDefault="00E02C76">
      <w:pPr>
        <w:rPr>
          <w:b/>
          <w:bCs/>
        </w:rPr>
      </w:pPr>
      <w:bookmarkStart w:id="223" w:name="aaa"/>
      <w:bookmarkStart w:id="224" w:name="handlesubmit"/>
      <w:r>
        <w:rPr>
          <w:noProof/>
        </w:rPr>
        <w:lastRenderedPageBreak/>
        <w:drawing>
          <wp:anchor distT="0" distB="0" distL="114300" distR="114300" simplePos="0" relativeHeight="251691008" behindDoc="0" locked="0" layoutInCell="1" allowOverlap="1" wp14:anchorId="78B2445C" wp14:editId="584886B3">
            <wp:simplePos x="0" y="0"/>
            <wp:positionH relativeFrom="margin">
              <wp:align>left</wp:align>
            </wp:positionH>
            <wp:positionV relativeFrom="paragraph">
              <wp:posOffset>220345</wp:posOffset>
            </wp:positionV>
            <wp:extent cx="5934075" cy="5076825"/>
            <wp:effectExtent l="0" t="0" r="9525" b="9525"/>
            <wp:wrapTopAndBottom/>
            <wp:docPr id="1142952289"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5076825"/>
                    </a:xfrm>
                    <a:prstGeom prst="rect">
                      <a:avLst/>
                    </a:prstGeom>
                    <a:noFill/>
                    <a:ln>
                      <a:noFill/>
                    </a:ln>
                  </pic:spPr>
                </pic:pic>
              </a:graphicData>
            </a:graphic>
          </wp:anchor>
        </w:drawing>
      </w:r>
      <w:r w:rsidR="006F6116" w:rsidRPr="006F6116">
        <w:rPr>
          <w:b/>
          <w:bCs/>
        </w:rPr>
        <w:t>HandleSubmit-Funktion</w:t>
      </w:r>
    </w:p>
    <w:bookmarkEnd w:id="223"/>
    <w:bookmarkEnd w:id="224"/>
    <w:p w14:paraId="660C5C26" w14:textId="27C38BBB" w:rsidR="006F6116" w:rsidRDefault="006F6116" w:rsidP="006F6116">
      <w:r>
        <w:t xml:space="preserve">Die handleSubmit-Funktion demonstriert eine flexible Handhabung des Bilduploads und der Bildaktualisierung, abhängig davon, ob bereits ein Bild für das Event vorhanden ist. Die Unterscheidung erfolgt über den </w:t>
      </w:r>
      <w:r w:rsidR="00E14486" w:rsidRPr="00E14486">
        <w:rPr>
          <w:rFonts w:eastAsia="Calibri" w:cstheme="minorHAnsi"/>
          <w:color w:val="0070C0"/>
          <w:u w:val="single"/>
        </w:rPr>
        <w:fldChar w:fldCharType="begin"/>
      </w:r>
      <w:r w:rsidR="00E14486" w:rsidRPr="00E14486">
        <w:rPr>
          <w:rFonts w:eastAsia="Calibri" w:cstheme="minorHAnsi"/>
          <w:color w:val="0070C0"/>
          <w:u w:val="single"/>
        </w:rPr>
        <w:instrText xml:space="preserve"> REF hasimage \h  \* MERGEFORMAT </w:instrText>
      </w:r>
      <w:r w:rsidR="00E14486" w:rsidRPr="00E14486">
        <w:rPr>
          <w:rFonts w:eastAsia="Calibri" w:cstheme="minorHAnsi"/>
          <w:color w:val="0070C0"/>
          <w:u w:val="single"/>
        </w:rPr>
      </w:r>
      <w:r w:rsidR="00E14486" w:rsidRPr="00E14486">
        <w:rPr>
          <w:rFonts w:eastAsia="Calibri" w:cstheme="minorHAnsi"/>
          <w:color w:val="0070C0"/>
          <w:u w:val="single"/>
        </w:rPr>
        <w:fldChar w:fldCharType="separate"/>
      </w:r>
      <w:r w:rsidR="00E14486" w:rsidRPr="00E14486">
        <w:rPr>
          <w:rFonts w:eastAsia="Calibri" w:cstheme="minorHAnsi"/>
          <w:color w:val="0070C0"/>
          <w:u w:val="single"/>
        </w:rPr>
        <w:t>hasImage</w:t>
      </w:r>
      <w:r w:rsidR="00E14486" w:rsidRPr="00E14486">
        <w:rPr>
          <w:rFonts w:eastAsia="Calibri" w:cstheme="minorHAnsi"/>
          <w:color w:val="0070C0"/>
          <w:u w:val="single"/>
        </w:rPr>
        <w:fldChar w:fldCharType="end"/>
      </w:r>
      <w:r>
        <w:t xml:space="preserve">-Boolean. Diese Vorgehensweise ermöglicht es, denselben Formular-Workflow für das Erstellen neuer Bilder und das Aktualisieren bestehender Bilder zu nutzen, was die Codebasis </w:t>
      </w:r>
      <w:proofErr w:type="gramStart"/>
      <w:r>
        <w:t>vereinfacht</w:t>
      </w:r>
      <w:proofErr w:type="gramEnd"/>
      <w:r>
        <w:t xml:space="preserve"> und Wartung erleichtert.</w:t>
      </w:r>
    </w:p>
    <w:p w14:paraId="140951EA" w14:textId="7CE13CA1" w:rsidR="006F6116" w:rsidRDefault="006F6116" w:rsidP="006F6116"/>
    <w:p w14:paraId="4498457D" w14:textId="7E72FE25" w:rsidR="006F6116" w:rsidRDefault="006F6116" w:rsidP="006F6116">
      <w:r w:rsidRPr="00E14486">
        <w:rPr>
          <w:b/>
          <w:bCs/>
        </w:rPr>
        <w:t>FormData:</w:t>
      </w:r>
      <w:r>
        <w:t xml:space="preserve"> Die Verwendung von FormData ermöglicht es, Dateiuploads und zusätzliche Daten wie Event-ID und Bildbeschreibung in einem einzigen Request zu kombinieren. Dies vereinfacht die Handhabung auf dem Server und sorgt für eine effiziente Datenübertragung.</w:t>
      </w:r>
    </w:p>
    <w:p w14:paraId="20AEB131" w14:textId="5E08E795" w:rsidR="006F6116" w:rsidRDefault="006F6116" w:rsidP="006F6116"/>
    <w:p w14:paraId="68D0640A" w14:textId="493394BE" w:rsidR="006F6116" w:rsidRDefault="006F6116" w:rsidP="006F6116">
      <w:r w:rsidRPr="00E14486">
        <w:rPr>
          <w:b/>
          <w:bCs/>
        </w:rPr>
        <w:t>Dynamische API-Anfrage:</w:t>
      </w:r>
      <w:r>
        <w:t xml:space="preserve"> Basierend auf dem Zustand hasImage wird dynamisch entschieden, ob eine PUT- oder POST-Anfrage verwendet wird, um das Bild entsprechend zu aktualisieren oder neu zu erstellen. Diese Flexibilität in der Anfragegestaltung erlaubt es, mit einer einzigen Funktion zwei unterschiedliche, aber verwandte Abläufe abzudecken.</w:t>
      </w:r>
    </w:p>
    <w:p w14:paraId="5941F93E" w14:textId="77777777" w:rsidR="00EA0862" w:rsidRDefault="00EA0862" w:rsidP="006F6116"/>
    <w:p w14:paraId="1D9AB92A" w14:textId="731FA97C" w:rsidR="006F6116" w:rsidRDefault="006F6116" w:rsidP="006F6116"/>
    <w:p w14:paraId="2E60BF73" w14:textId="77777777" w:rsidR="00EA0862" w:rsidRDefault="00EA0862" w:rsidP="00EA0862">
      <w:r>
        <w:rPr>
          <w:noProof/>
        </w:rPr>
        <w:lastRenderedPageBreak/>
        <w:drawing>
          <wp:anchor distT="0" distB="0" distL="114300" distR="114300" simplePos="0" relativeHeight="251693056" behindDoc="0" locked="0" layoutInCell="1" allowOverlap="1" wp14:anchorId="70FF2C7F" wp14:editId="22BAC283">
            <wp:simplePos x="0" y="0"/>
            <wp:positionH relativeFrom="margin">
              <wp:align>left</wp:align>
            </wp:positionH>
            <wp:positionV relativeFrom="paragraph">
              <wp:posOffset>426720</wp:posOffset>
            </wp:positionV>
            <wp:extent cx="5934075" cy="3152775"/>
            <wp:effectExtent l="0" t="0" r="9525" b="9525"/>
            <wp:wrapTopAndBottom/>
            <wp:docPr id="110164827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3152775"/>
                    </a:xfrm>
                    <a:prstGeom prst="rect">
                      <a:avLst/>
                    </a:prstGeom>
                    <a:noFill/>
                    <a:ln>
                      <a:noFill/>
                    </a:ln>
                  </pic:spPr>
                </pic:pic>
              </a:graphicData>
            </a:graphic>
          </wp:anchor>
        </w:drawing>
      </w:r>
      <w:r>
        <w:t xml:space="preserve">Die Validierung von Bildern im </w:t>
      </w:r>
      <w:bookmarkStart w:id="225" w:name="avalidforntend"/>
      <w:r>
        <w:t>Frontend</w:t>
      </w:r>
      <w:bookmarkEnd w:id="225"/>
      <w:r>
        <w:t xml:space="preserve"> spielt eine wesentliche Rolle in der Benutzererfahrung beim Hochladen von Dateien. </w:t>
      </w:r>
    </w:p>
    <w:p w14:paraId="65BA737D" w14:textId="5F603FBA" w:rsidR="00EA0862" w:rsidRDefault="00EA0862" w:rsidP="00EA0862">
      <w:r>
        <w:t>Durch das Setzen einer maximalen Dateigrö</w:t>
      </w:r>
      <w:r w:rsidR="00465685">
        <w:t>ss</w:t>
      </w:r>
      <w:r>
        <w:t>e und das Überprüfen des Dateityps direkt im Frontend, wie im handleFileAccepted-Verfahren illustriert, profitieren die Nutzer von einer sofortigen Rückmeldung. Diese Art der Validierung dient dazu, die Usability der Plattform zu steigern, indem sie verhindert, dass Benutzer auf eine Serverantwort warten müssen, nur um dann möglicherweise festzustellen, dass ihre Datei nicht den Anforderungen entspricht.</w:t>
      </w:r>
    </w:p>
    <w:p w14:paraId="3CED6145" w14:textId="77777777" w:rsidR="00EA0862" w:rsidRDefault="00EA0862" w:rsidP="00EA0862"/>
    <w:p w14:paraId="79B96C41" w14:textId="7175F52B" w:rsidR="00EA0862" w:rsidRDefault="00EA0862" w:rsidP="00EA0862">
      <w:r>
        <w:t>Die im Frontend durchgeführte Validierung fungiert als erste Verteidigungslinie gegen unerwünschte Dateiuploads. Sie stellt sicher, dass nur Bilder im PNG- oder JPEG-Format und mit einer Dateigrösse, die einen vorgegebenen Maximalwert nicht überschreitet, akzeptiert werden. Diese sofortige Validierung sorgt für eine effiziente Nutzung der Serverressourcen, indem unnötige Datenübertragungen vermieden werden.</w:t>
      </w:r>
    </w:p>
    <w:p w14:paraId="597AF1CC" w14:textId="77777777" w:rsidR="00EA0862" w:rsidRDefault="00EA0862" w:rsidP="00EA0862"/>
    <w:p w14:paraId="5C9B066F" w14:textId="7E838486" w:rsidR="00EA0862" w:rsidRDefault="00EA0862" w:rsidP="00EA0862">
      <w:r>
        <w:t>Es ist jedoch zu beachten, dass die Frontend-Validierung allein nicht ausreichend ist, um die Sicherheit und Integrität der Plattform zu gewährleisten. Aufgrund der Möglichkeit, Frontend-Validierungen zu umgehen oder MIME-Typen zu manipulieren, ist eine zusätzliche Überprüfung auf Serverseite unerlässlich. Wie bereits in einem früheren Arbeitspaket erwähnt, geht die Backend-Validierung einen Schritt weiter, indem sie nicht nur die Dateieigenschaften überprüft, sondern auch den Inhalt der Datei analysiert</w:t>
      </w:r>
      <w:r w:rsidR="00205133">
        <w:t xml:space="preserve"> wie hier in der </w:t>
      </w:r>
      <w:r w:rsidR="00205133" w:rsidRPr="005F72A3">
        <w:rPr>
          <w:rFonts w:eastAsia="Calibri" w:cstheme="minorHAnsi"/>
          <w:color w:val="0070C0"/>
          <w:u w:val="single"/>
        </w:rPr>
        <w:fldChar w:fldCharType="begin"/>
      </w:r>
      <w:r w:rsidR="00205133" w:rsidRPr="005F72A3">
        <w:rPr>
          <w:rFonts w:eastAsia="Calibri" w:cstheme="minorHAnsi"/>
          <w:color w:val="0070C0"/>
          <w:u w:val="single"/>
        </w:rPr>
        <w:instrText xml:space="preserve"> REF imagevalid \h </w:instrText>
      </w:r>
      <w:r w:rsidR="005F72A3">
        <w:rPr>
          <w:rFonts w:eastAsia="Calibri" w:cstheme="minorHAnsi"/>
          <w:color w:val="0070C0"/>
          <w:u w:val="single"/>
        </w:rPr>
        <w:instrText xml:space="preserve"> \* MERGEFORMAT </w:instrText>
      </w:r>
      <w:r w:rsidR="00205133" w:rsidRPr="005F72A3">
        <w:rPr>
          <w:rFonts w:eastAsia="Calibri" w:cstheme="minorHAnsi"/>
          <w:color w:val="0070C0"/>
          <w:u w:val="single"/>
        </w:rPr>
      </w:r>
      <w:r w:rsidR="00205133" w:rsidRPr="005F72A3">
        <w:rPr>
          <w:rFonts w:eastAsia="Calibri" w:cstheme="minorHAnsi"/>
          <w:color w:val="0070C0"/>
          <w:u w:val="single"/>
        </w:rPr>
        <w:fldChar w:fldCharType="separate"/>
      </w:r>
      <w:r w:rsidR="00205133" w:rsidRPr="005F72A3">
        <w:rPr>
          <w:rFonts w:eastAsia="Calibri" w:cstheme="minorHAnsi"/>
          <w:color w:val="0070C0"/>
          <w:u w:val="single"/>
        </w:rPr>
        <w:t>isImageValid</w:t>
      </w:r>
      <w:r w:rsidR="00205133" w:rsidRPr="005F72A3">
        <w:rPr>
          <w:rFonts w:eastAsia="Calibri" w:cstheme="minorHAnsi"/>
          <w:color w:val="0070C0"/>
          <w:u w:val="single"/>
        </w:rPr>
        <w:fldChar w:fldCharType="end"/>
      </w:r>
      <w:r w:rsidR="00205133">
        <w:t xml:space="preserve"> Methode</w:t>
      </w:r>
      <w:r>
        <w:t>, um sicherzustellen, dass er mit dem angegebenen Dateityp übereinstimmt.</w:t>
      </w:r>
    </w:p>
    <w:p w14:paraId="4252BCAC" w14:textId="77777777" w:rsidR="00EA0862" w:rsidRDefault="00EA0862" w:rsidP="00EA0862"/>
    <w:p w14:paraId="43889CD2" w14:textId="4DEE5B4F" w:rsidR="006F6116" w:rsidRDefault="005F72A3" w:rsidP="005F72A3">
      <w:r w:rsidRPr="005F72A3">
        <w:t xml:space="preserve">Diese Strategie vereint eine sofortige Rückmeldung an den Nutzer mit einer gründlichen Sicherheitsüberprüfung im Backend, um sowohl Benutzerfreundlichkeit als auch die Integrität der Datenverarbeitung zu gewährleisten. </w:t>
      </w:r>
    </w:p>
    <w:p w14:paraId="120992EB" w14:textId="77777777" w:rsidR="00D54E49" w:rsidRDefault="00D54E49" w:rsidP="006F6116"/>
    <w:p w14:paraId="408ADB69" w14:textId="77777777" w:rsidR="00D54E49" w:rsidRDefault="00D54E49">
      <w:r>
        <w:br w:type="page"/>
      </w:r>
    </w:p>
    <w:p w14:paraId="46E95A6B" w14:textId="1337F9B4" w:rsidR="00D54E49" w:rsidRDefault="00BF4FCB" w:rsidP="00BF4FCB">
      <w:pPr>
        <w:pStyle w:val="berschrift3"/>
      </w:pPr>
      <w:bookmarkStart w:id="226" w:name="_Toc161243352"/>
      <w:r w:rsidRPr="00BF4FCB">
        <w:lastRenderedPageBreak/>
        <w:t xml:space="preserve">Arbeitspaket </w:t>
      </w:r>
      <w:r w:rsidRPr="00FA3D9A">
        <w:rPr>
          <w:rFonts w:asciiTheme="minorHAnsi" w:eastAsia="Calibri" w:hAnsiTheme="minorHAnsi" w:cstheme="minorHAnsi"/>
          <w:bCs/>
          <w:color w:val="0070C0"/>
          <w:sz w:val="24"/>
          <w:szCs w:val="22"/>
          <w:u w:val="single"/>
        </w:rPr>
        <w:fldChar w:fldCharType="begin"/>
      </w:r>
      <w:r w:rsidRPr="00FA3D9A">
        <w:rPr>
          <w:rFonts w:asciiTheme="minorHAnsi" w:eastAsia="Calibri" w:hAnsiTheme="minorHAnsi" w:cstheme="minorHAnsi"/>
          <w:bCs/>
          <w:color w:val="0070C0"/>
          <w:sz w:val="24"/>
          <w:szCs w:val="22"/>
          <w:u w:val="single"/>
        </w:rPr>
        <w:instrText xml:space="preserve"> REF A26 \h </w:instrText>
      </w:r>
      <w:r w:rsidR="00FA3D9A">
        <w:rPr>
          <w:rFonts w:asciiTheme="minorHAnsi" w:eastAsia="Calibri" w:hAnsiTheme="minorHAnsi" w:cstheme="minorHAnsi"/>
          <w:bCs/>
          <w:color w:val="0070C0"/>
          <w:sz w:val="24"/>
          <w:szCs w:val="22"/>
          <w:u w:val="single"/>
        </w:rPr>
        <w:instrText xml:space="preserve"> \* MERGEFORMAT </w:instrText>
      </w:r>
      <w:r w:rsidRPr="00FA3D9A">
        <w:rPr>
          <w:rFonts w:asciiTheme="minorHAnsi" w:eastAsia="Calibri" w:hAnsiTheme="minorHAnsi" w:cstheme="minorHAnsi"/>
          <w:bCs/>
          <w:color w:val="0070C0"/>
          <w:sz w:val="24"/>
          <w:szCs w:val="22"/>
          <w:u w:val="single"/>
        </w:rPr>
      </w:r>
      <w:r w:rsidRPr="00FA3D9A">
        <w:rPr>
          <w:rFonts w:asciiTheme="minorHAnsi" w:eastAsia="Calibri" w:hAnsiTheme="minorHAnsi" w:cstheme="minorHAnsi"/>
          <w:bCs/>
          <w:color w:val="0070C0"/>
          <w:sz w:val="24"/>
          <w:szCs w:val="22"/>
          <w:u w:val="single"/>
        </w:rPr>
        <w:fldChar w:fldCharType="separate"/>
      </w:r>
      <w:r w:rsidRPr="00FA3D9A">
        <w:rPr>
          <w:rFonts w:asciiTheme="minorHAnsi" w:eastAsia="Calibri" w:hAnsiTheme="minorHAnsi" w:cstheme="minorHAnsi"/>
          <w:bCs/>
          <w:color w:val="0070C0"/>
          <w:sz w:val="24"/>
          <w:szCs w:val="22"/>
          <w:u w:val="single"/>
        </w:rPr>
        <w:t>26</w:t>
      </w:r>
      <w:r w:rsidRPr="00FA3D9A">
        <w:rPr>
          <w:rFonts w:asciiTheme="minorHAnsi" w:eastAsia="Calibri" w:hAnsiTheme="minorHAnsi" w:cstheme="minorHAnsi"/>
          <w:bCs/>
          <w:color w:val="0070C0"/>
          <w:sz w:val="24"/>
          <w:szCs w:val="22"/>
          <w:u w:val="single"/>
        </w:rPr>
        <w:fldChar w:fldCharType="end"/>
      </w:r>
      <w:r>
        <w:t xml:space="preserve"> &amp; </w:t>
      </w:r>
      <w:r w:rsidRPr="00FA3D9A">
        <w:rPr>
          <w:rFonts w:asciiTheme="minorHAnsi" w:eastAsia="Calibri" w:hAnsiTheme="minorHAnsi" w:cstheme="minorHAnsi"/>
          <w:bCs/>
          <w:color w:val="0070C0"/>
          <w:szCs w:val="22"/>
          <w:u w:val="single"/>
        </w:rPr>
        <w:fldChar w:fldCharType="begin"/>
      </w:r>
      <w:r w:rsidRPr="00FA3D9A">
        <w:rPr>
          <w:rFonts w:asciiTheme="minorHAnsi" w:eastAsia="Calibri" w:hAnsiTheme="minorHAnsi" w:cstheme="minorHAnsi"/>
          <w:bCs/>
          <w:color w:val="0070C0"/>
          <w:szCs w:val="22"/>
          <w:u w:val="single"/>
        </w:rPr>
        <w:instrText xml:space="preserve"> REF A27 \h </w:instrText>
      </w:r>
      <w:r w:rsidR="00FA3D9A">
        <w:rPr>
          <w:rFonts w:asciiTheme="minorHAnsi" w:eastAsia="Calibri" w:hAnsiTheme="minorHAnsi" w:cstheme="minorHAnsi"/>
          <w:bCs/>
          <w:color w:val="0070C0"/>
          <w:szCs w:val="22"/>
          <w:u w:val="single"/>
        </w:rPr>
        <w:instrText xml:space="preserve"> \* MERGEFORMAT </w:instrText>
      </w:r>
      <w:r w:rsidRPr="00FA3D9A">
        <w:rPr>
          <w:rFonts w:asciiTheme="minorHAnsi" w:eastAsia="Calibri" w:hAnsiTheme="minorHAnsi" w:cstheme="minorHAnsi"/>
          <w:bCs/>
          <w:color w:val="0070C0"/>
          <w:szCs w:val="22"/>
          <w:u w:val="single"/>
        </w:rPr>
      </w:r>
      <w:r w:rsidRPr="00FA3D9A">
        <w:rPr>
          <w:rFonts w:asciiTheme="minorHAnsi" w:eastAsia="Calibri" w:hAnsiTheme="minorHAnsi" w:cstheme="minorHAnsi"/>
          <w:bCs/>
          <w:color w:val="0070C0"/>
          <w:szCs w:val="22"/>
          <w:u w:val="single"/>
        </w:rPr>
        <w:fldChar w:fldCharType="separate"/>
      </w:r>
      <w:r w:rsidRPr="00FA3D9A">
        <w:rPr>
          <w:rFonts w:asciiTheme="minorHAnsi" w:eastAsia="Calibri" w:hAnsiTheme="minorHAnsi" w:cstheme="minorHAnsi"/>
          <w:bCs/>
          <w:color w:val="0070C0"/>
          <w:sz w:val="24"/>
          <w:szCs w:val="22"/>
          <w:u w:val="single"/>
        </w:rPr>
        <w:t>27</w:t>
      </w:r>
      <w:bookmarkEnd w:id="226"/>
      <w:r w:rsidRPr="00FA3D9A">
        <w:rPr>
          <w:rFonts w:asciiTheme="minorHAnsi" w:eastAsia="Calibri" w:hAnsiTheme="minorHAnsi" w:cstheme="minorHAnsi"/>
          <w:bCs/>
          <w:color w:val="0070C0"/>
          <w:szCs w:val="22"/>
          <w:u w:val="single"/>
        </w:rPr>
        <w:fldChar w:fldCharType="end"/>
      </w:r>
    </w:p>
    <w:p w14:paraId="456427FF" w14:textId="77777777" w:rsidR="00AF526F" w:rsidRPr="00AF526F" w:rsidRDefault="00AF526F" w:rsidP="00AF526F">
      <w:pPr>
        <w:rPr>
          <w:b/>
          <w:bCs/>
        </w:rPr>
      </w:pPr>
      <w:r w:rsidRPr="00AF526F">
        <w:rPr>
          <w:b/>
          <w:bCs/>
        </w:rPr>
        <w:t>Zielsetzung</w:t>
      </w:r>
    </w:p>
    <w:p w14:paraId="2E5F32C9" w14:textId="03FB6E7E" w:rsidR="00AF526F" w:rsidRDefault="00AF526F" w:rsidP="00AF526F">
      <w:r>
        <w:t xml:space="preserve">Die Entwicklung einer Benutzeroberfläche zur </w:t>
      </w:r>
      <w:bookmarkStart w:id="227" w:name="zimportfront"/>
      <w:r>
        <w:t>Anzeige</w:t>
      </w:r>
      <w:bookmarkEnd w:id="227"/>
      <w:r>
        <w:t xml:space="preserve"> von Datenimport-Transformationen (Arbeitspaket 26) und die Implementierung einer Komponente zur Anzeige der letzten Datenimporte (Arbeitspaket 27) waren darauf ausgerichtet, Administratoren einen detaillierten Einblick in Probleme zu geben, die während des Datenimports aufgetreten sind, sowie einen Überblick über die Importaktivitäten zu ermöglichen. Ein zentrales Anliegen war es, die Benutzerfreundlichkeit zu maximieren, indem Fehler leicht erkennbar gemacht und direkte Verknüpfungen zu den originalen Kursen im LMS bereitgestellt werden.</w:t>
      </w:r>
    </w:p>
    <w:p w14:paraId="152C17FF" w14:textId="77777777" w:rsidR="00AF526F" w:rsidRDefault="00AF526F" w:rsidP="00AF526F"/>
    <w:p w14:paraId="57A15658" w14:textId="77777777" w:rsidR="00AF526F" w:rsidRPr="00275C18" w:rsidRDefault="00AF526F" w:rsidP="00AF526F">
      <w:pPr>
        <w:rPr>
          <w:b/>
          <w:bCs/>
        </w:rPr>
      </w:pPr>
      <w:r w:rsidRPr="00275C18">
        <w:rPr>
          <w:b/>
          <w:bCs/>
        </w:rPr>
        <w:t>Umsetzung</w:t>
      </w:r>
    </w:p>
    <w:p w14:paraId="68605C7E" w14:textId="6932C300" w:rsidR="00AF526F" w:rsidRDefault="00AF526F" w:rsidP="00AF526F">
      <w:r>
        <w:t>Die TransformationPage-Komponente wurde entwickelt, um zwei Hauptfunktionen zu erfüllen: die Anzeige von Transformationsdetails und Importdetails. Durch den Einsatz von React Hooks wie useEffect, useMemo, und useState sowie einer ma</w:t>
      </w:r>
      <w:r w:rsidR="004838C5">
        <w:t>ss</w:t>
      </w:r>
      <w:r>
        <w:t>geschneiderten Hook useListen für das Abhören von Websocket-Nachrichten, konnte eine reaktive und interaktive Benutzeroberfläche geschaffen werden.</w:t>
      </w:r>
      <w:r w:rsidR="0029636F">
        <w:rPr>
          <w:noProof/>
        </w:rPr>
        <w:drawing>
          <wp:anchor distT="0" distB="0" distL="114300" distR="114300" simplePos="0" relativeHeight="251695104" behindDoc="0" locked="0" layoutInCell="1" allowOverlap="1" wp14:anchorId="7B916BD4" wp14:editId="2B28E5B7">
            <wp:simplePos x="0" y="0"/>
            <wp:positionH relativeFrom="column">
              <wp:posOffset>4445</wp:posOffset>
            </wp:positionH>
            <wp:positionV relativeFrom="paragraph">
              <wp:posOffset>955040</wp:posOffset>
            </wp:positionV>
            <wp:extent cx="5934075" cy="5276850"/>
            <wp:effectExtent l="0" t="0" r="9525" b="0"/>
            <wp:wrapTopAndBottom/>
            <wp:docPr id="28598731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5276850"/>
                    </a:xfrm>
                    <a:prstGeom prst="rect">
                      <a:avLst/>
                    </a:prstGeom>
                    <a:noFill/>
                    <a:ln>
                      <a:noFill/>
                    </a:ln>
                  </pic:spPr>
                </pic:pic>
              </a:graphicData>
            </a:graphic>
          </wp:anchor>
        </w:drawing>
      </w:r>
    </w:p>
    <w:p w14:paraId="53C94BCD" w14:textId="77777777" w:rsidR="00AF526F" w:rsidRPr="00924A47" w:rsidRDefault="00AF526F" w:rsidP="00AF526F">
      <w:pPr>
        <w:rPr>
          <w:b/>
          <w:bCs/>
        </w:rPr>
      </w:pPr>
      <w:r w:rsidRPr="00924A47">
        <w:rPr>
          <w:b/>
          <w:bCs/>
        </w:rPr>
        <w:lastRenderedPageBreak/>
        <w:t>Schlüsselaspekte der Implementierung:</w:t>
      </w:r>
    </w:p>
    <w:p w14:paraId="6C6DE53D" w14:textId="56F2EC32" w:rsidR="00AF526F" w:rsidRDefault="0029636F" w:rsidP="00AF526F">
      <w:r>
        <w:rPr>
          <w:noProof/>
        </w:rPr>
        <w:drawing>
          <wp:anchor distT="0" distB="0" distL="114300" distR="114300" simplePos="0" relativeHeight="251697152" behindDoc="0" locked="0" layoutInCell="1" allowOverlap="1" wp14:anchorId="5E55C8C6" wp14:editId="4611D4DC">
            <wp:simplePos x="0" y="0"/>
            <wp:positionH relativeFrom="margin">
              <wp:align>left</wp:align>
            </wp:positionH>
            <wp:positionV relativeFrom="paragraph">
              <wp:posOffset>1835785</wp:posOffset>
            </wp:positionV>
            <wp:extent cx="5591175" cy="1228725"/>
            <wp:effectExtent l="0" t="0" r="9525" b="9525"/>
            <wp:wrapTopAndBottom/>
            <wp:docPr id="57725489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91175" cy="1228725"/>
                    </a:xfrm>
                    <a:prstGeom prst="rect">
                      <a:avLst/>
                    </a:prstGeom>
                    <a:noFill/>
                    <a:ln>
                      <a:noFill/>
                    </a:ln>
                  </pic:spPr>
                </pic:pic>
              </a:graphicData>
            </a:graphic>
          </wp:anchor>
        </w:drawing>
      </w:r>
      <w:r>
        <w:rPr>
          <w:noProof/>
        </w:rPr>
        <w:drawing>
          <wp:anchor distT="0" distB="0" distL="114300" distR="114300" simplePos="0" relativeHeight="251696128" behindDoc="0" locked="0" layoutInCell="1" allowOverlap="1" wp14:anchorId="36717818" wp14:editId="168DE338">
            <wp:simplePos x="0" y="0"/>
            <wp:positionH relativeFrom="margin">
              <wp:align>left</wp:align>
            </wp:positionH>
            <wp:positionV relativeFrom="paragraph">
              <wp:posOffset>446405</wp:posOffset>
            </wp:positionV>
            <wp:extent cx="5943600" cy="790575"/>
            <wp:effectExtent l="0" t="0" r="0" b="9525"/>
            <wp:wrapTopAndBottom/>
            <wp:docPr id="164870741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790575"/>
                    </a:xfrm>
                    <a:prstGeom prst="rect">
                      <a:avLst/>
                    </a:prstGeom>
                    <a:noFill/>
                    <a:ln>
                      <a:noFill/>
                    </a:ln>
                  </pic:spPr>
                </pic:pic>
              </a:graphicData>
            </a:graphic>
          </wp:anchor>
        </w:drawing>
      </w:r>
      <w:r w:rsidR="00AF526F">
        <w:t>Dynamische Fehlerfilterung: Durch die Integration einer Optionskomponente, die es ermöglicht, zwischen verschiedenen ErrorTypes zu wählen, können Administratoren die angezeigten Transformationen basierend auf dem ausgewählten Fehlertyp (CRITICAL, CONVERSION, MISSING_DATA) filtern. Dies erhöht die Effizienz bei der Fehlersuche und -behebung.</w:t>
      </w:r>
    </w:p>
    <w:p w14:paraId="4F005955" w14:textId="7D556CEA" w:rsidR="00AF526F" w:rsidRDefault="00AF526F" w:rsidP="00AF526F"/>
    <w:p w14:paraId="313D50FC" w14:textId="6E4F177F" w:rsidR="0029636F" w:rsidRDefault="0029636F" w:rsidP="00AF526F"/>
    <w:p w14:paraId="3F67059C" w14:textId="77777777" w:rsidR="00723217" w:rsidRDefault="00723217" w:rsidP="00AF526F">
      <w:pPr>
        <w:rPr>
          <w:b/>
          <w:bCs/>
        </w:rPr>
      </w:pPr>
    </w:p>
    <w:p w14:paraId="5B6FFB9A" w14:textId="6C4C1FA6" w:rsidR="00AF526F" w:rsidRDefault="00AF526F" w:rsidP="00AF526F">
      <w:bookmarkStart w:id="228" w:name="zverknüpf"/>
      <w:r w:rsidRPr="0029636F">
        <w:rPr>
          <w:b/>
          <w:bCs/>
        </w:rPr>
        <w:t>Direkte Verknüpfung zum LMS</w:t>
      </w:r>
      <w:bookmarkEnd w:id="228"/>
      <w:r>
        <w:t xml:space="preserve">: Jede Transformations- und Importkomponente ist so gestaltet, dass sie nicht nur detaillierte Informationen über den jeweiligen Prozess bietet, sondern auch eine direkte Verknüpfung zum entsprechenden Kurs im LMS ermöglicht. Dies </w:t>
      </w:r>
      <w:proofErr w:type="gramStart"/>
      <w:r>
        <w:t>erleichtert</w:t>
      </w:r>
      <w:proofErr w:type="gramEnd"/>
      <w:r>
        <w:t xml:space="preserve"> die schnelle Navigation und Problemlösung.</w:t>
      </w:r>
    </w:p>
    <w:p w14:paraId="72142819" w14:textId="4DB535DD" w:rsidR="00AF526F" w:rsidRDefault="00723217" w:rsidP="00AF526F">
      <w:r>
        <w:rPr>
          <w:noProof/>
        </w:rPr>
        <w:drawing>
          <wp:anchor distT="0" distB="0" distL="114300" distR="114300" simplePos="0" relativeHeight="251699200" behindDoc="0" locked="0" layoutInCell="1" allowOverlap="1" wp14:anchorId="5BA913CC" wp14:editId="571F7158">
            <wp:simplePos x="0" y="0"/>
            <wp:positionH relativeFrom="column">
              <wp:posOffset>4445</wp:posOffset>
            </wp:positionH>
            <wp:positionV relativeFrom="paragraph">
              <wp:posOffset>2540</wp:posOffset>
            </wp:positionV>
            <wp:extent cx="5695950" cy="2305050"/>
            <wp:effectExtent l="0" t="0" r="0" b="0"/>
            <wp:wrapTopAndBottom/>
            <wp:docPr id="305073939"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95950" cy="2305050"/>
                    </a:xfrm>
                    <a:prstGeom prst="rect">
                      <a:avLst/>
                    </a:prstGeom>
                    <a:noFill/>
                    <a:ln>
                      <a:noFill/>
                    </a:ln>
                  </pic:spPr>
                </pic:pic>
              </a:graphicData>
            </a:graphic>
          </wp:anchor>
        </w:drawing>
      </w:r>
    </w:p>
    <w:p w14:paraId="0A53292B" w14:textId="34F35C9C" w:rsidR="00AF526F" w:rsidRDefault="00AF526F" w:rsidP="00AF526F">
      <w:r w:rsidRPr="0029636F">
        <w:rPr>
          <w:b/>
          <w:bCs/>
        </w:rPr>
        <w:t>Benutzerzentrierte Gestaltung</w:t>
      </w:r>
      <w:r>
        <w:t xml:space="preserve">: Die klare visuelle Hervorhebung von Fehlertypen </w:t>
      </w:r>
      <w:r w:rsidR="0029636F">
        <w:t xml:space="preserve">und historischen Datenimporten </w:t>
      </w:r>
      <w:r>
        <w:t xml:space="preserve">tragen dazu bei, dass Administratoren auf einen Blick den Zustand der Datenimporte erfassen können. Die Verwendung von </w:t>
      </w:r>
      <w:r w:rsidR="00723217">
        <w:t>Icons</w:t>
      </w:r>
      <w:r>
        <w:t xml:space="preserve"> und typografischen Elementen unterstützt die intuitive Bedienung der Oberfläche.</w:t>
      </w:r>
    </w:p>
    <w:p w14:paraId="335F0142" w14:textId="77777777" w:rsidR="00AF526F" w:rsidRDefault="00AF526F" w:rsidP="00AF526F"/>
    <w:p w14:paraId="1059FE2A" w14:textId="77777777" w:rsidR="00AF526F" w:rsidRDefault="00AF526F" w:rsidP="00AF526F"/>
    <w:p w14:paraId="5A71298E" w14:textId="7734A0D0" w:rsidR="00D54E49" w:rsidRDefault="00D54E49" w:rsidP="00AF526F">
      <w:r>
        <w:br w:type="page"/>
      </w:r>
    </w:p>
    <w:p w14:paraId="2B4A1699" w14:textId="76A5AAD9" w:rsidR="00924A47" w:rsidRDefault="00924A47" w:rsidP="00924A47">
      <w:pPr>
        <w:pStyle w:val="berschrift3"/>
      </w:pPr>
      <w:bookmarkStart w:id="229" w:name="_Toc161243353"/>
      <w:r>
        <w:lastRenderedPageBreak/>
        <w:t xml:space="preserve">Arbeitspaket </w:t>
      </w:r>
      <w:r w:rsidRPr="000F158A">
        <w:rPr>
          <w:rFonts w:asciiTheme="minorHAnsi" w:eastAsia="Calibri" w:hAnsiTheme="minorHAnsi" w:cstheme="minorHAnsi"/>
          <w:bCs/>
          <w:color w:val="0070C0"/>
          <w:szCs w:val="22"/>
          <w:u w:val="single"/>
        </w:rPr>
        <w:fldChar w:fldCharType="begin"/>
      </w:r>
      <w:r w:rsidRPr="000F158A">
        <w:rPr>
          <w:rFonts w:asciiTheme="minorHAnsi" w:eastAsia="Calibri" w:hAnsiTheme="minorHAnsi" w:cstheme="minorHAnsi"/>
          <w:bCs/>
          <w:color w:val="0070C0"/>
          <w:szCs w:val="22"/>
          <w:u w:val="single"/>
        </w:rPr>
        <w:instrText xml:space="preserve"> REF A28 \h </w:instrText>
      </w:r>
      <w:r w:rsidR="000F158A">
        <w:rPr>
          <w:rFonts w:asciiTheme="minorHAnsi" w:eastAsia="Calibri" w:hAnsiTheme="minorHAnsi" w:cstheme="minorHAnsi"/>
          <w:bCs/>
          <w:color w:val="0070C0"/>
          <w:szCs w:val="22"/>
          <w:u w:val="single"/>
        </w:rPr>
        <w:instrText xml:space="preserve"> \* MERGEFORMAT </w:instrText>
      </w:r>
      <w:r w:rsidRPr="000F158A">
        <w:rPr>
          <w:rFonts w:asciiTheme="minorHAnsi" w:eastAsia="Calibri" w:hAnsiTheme="minorHAnsi" w:cstheme="minorHAnsi"/>
          <w:bCs/>
          <w:color w:val="0070C0"/>
          <w:szCs w:val="22"/>
          <w:u w:val="single"/>
        </w:rPr>
      </w:r>
      <w:r w:rsidRPr="000F158A">
        <w:rPr>
          <w:rFonts w:asciiTheme="minorHAnsi" w:eastAsia="Calibri" w:hAnsiTheme="minorHAnsi" w:cstheme="minorHAnsi"/>
          <w:bCs/>
          <w:color w:val="0070C0"/>
          <w:szCs w:val="22"/>
          <w:u w:val="single"/>
        </w:rPr>
        <w:fldChar w:fldCharType="separate"/>
      </w:r>
      <w:r w:rsidRPr="000F158A">
        <w:rPr>
          <w:rFonts w:asciiTheme="minorHAnsi" w:eastAsia="Calibri" w:hAnsiTheme="minorHAnsi" w:cstheme="minorHAnsi"/>
          <w:bCs/>
          <w:color w:val="0070C0"/>
          <w:szCs w:val="22"/>
          <w:u w:val="single"/>
        </w:rPr>
        <w:t>28</w:t>
      </w:r>
      <w:bookmarkEnd w:id="229"/>
      <w:r w:rsidRPr="000F158A">
        <w:rPr>
          <w:rFonts w:asciiTheme="minorHAnsi" w:eastAsia="Calibri" w:hAnsiTheme="minorHAnsi" w:cstheme="minorHAnsi"/>
          <w:bCs/>
          <w:color w:val="0070C0"/>
          <w:szCs w:val="22"/>
          <w:u w:val="single"/>
        </w:rPr>
        <w:fldChar w:fldCharType="end"/>
      </w:r>
    </w:p>
    <w:p w14:paraId="78322C72" w14:textId="66C5B2DE" w:rsidR="00924A47" w:rsidRDefault="00924A47" w:rsidP="00B26A08">
      <w:r>
        <w:t>Das Ziel dieses Arbeitspakets bestand darin, eine Benutzerverwaltungsoberfläche im Frontend zu entwickeln, die es Administratoren ermöglicht, Benutzerkonten einfach zu verwalten, einschlie</w:t>
      </w:r>
      <w:r w:rsidR="00A71521">
        <w:t>ss</w:t>
      </w:r>
      <w:r>
        <w:t>lich der Erstellung, Bearbeitung und Deaktivierung von Benutzern. Die Gestaltung dieser Oberfläche war darauf ausgelegt, sowohl elegant als auch einfach zu sein, um eine intuitive Bedienung zu gewährleisten.</w:t>
      </w:r>
      <w:r w:rsidRPr="00924A47">
        <w:rPr>
          <w:b/>
          <w:bCs/>
        </w:rPr>
        <w:t xml:space="preserve"> </w:t>
      </w:r>
    </w:p>
    <w:p w14:paraId="37E0142A" w14:textId="4E835F48" w:rsidR="00924A47" w:rsidRDefault="00B26A08" w:rsidP="00924A47">
      <w:r>
        <w:rPr>
          <w:noProof/>
        </w:rPr>
        <w:drawing>
          <wp:inline distT="0" distB="0" distL="0" distR="0" wp14:anchorId="4377B2A8" wp14:editId="032DCA10">
            <wp:extent cx="5584370" cy="4867275"/>
            <wp:effectExtent l="0" t="0" r="0" b="0"/>
            <wp:docPr id="186329870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01920" cy="4882571"/>
                    </a:xfrm>
                    <a:prstGeom prst="rect">
                      <a:avLst/>
                    </a:prstGeom>
                    <a:noFill/>
                    <a:ln>
                      <a:noFill/>
                    </a:ln>
                  </pic:spPr>
                </pic:pic>
              </a:graphicData>
            </a:graphic>
          </wp:inline>
        </w:drawing>
      </w:r>
    </w:p>
    <w:p w14:paraId="2A7267C0" w14:textId="77777777" w:rsidR="00924A47" w:rsidRDefault="00924A47" w:rsidP="00924A47">
      <w:r w:rsidRPr="00B26A08">
        <w:rPr>
          <w:b/>
          <w:bCs/>
        </w:rPr>
        <w:t>Filterung nach Aktivitätsstatus:</w:t>
      </w:r>
      <w:r>
        <w:t xml:space="preserve"> Die Benutzer werden nach ihrem Aktivitätsstatus gefiltert und in zwei Abschnitte unterteilt: "Aktive Benutzer" und "Inaktive Benutzer". Diese Unterteilung ermöglicht eine übersichtliche Darstellung und einfache Navigation durch die Benutzerliste.</w:t>
      </w:r>
    </w:p>
    <w:p w14:paraId="0202F816" w14:textId="77777777" w:rsidR="00924A47" w:rsidRDefault="00924A47" w:rsidP="00924A47"/>
    <w:p w14:paraId="46F41478" w14:textId="6E2D1A23" w:rsidR="00924A47" w:rsidRDefault="00924A47" w:rsidP="00924A47">
      <w:r w:rsidRPr="008E5735">
        <w:rPr>
          <w:b/>
          <w:bCs/>
        </w:rPr>
        <w:t>Erstellung eines neuen Benutzers:</w:t>
      </w:r>
      <w:r>
        <w:t xml:space="preserve"> Administratoren können über einen dedizierten Button "Neuer Benutzer erstellen" einen neuen Benutzer hinzufügen. Durch Klicken auf diesen Button wird der Benutzer zur Seite </w:t>
      </w:r>
      <w:r w:rsidR="00B26A08">
        <w:t>personManagement</w:t>
      </w:r>
      <w:r>
        <w:t xml:space="preserve"> weitergeleitet.</w:t>
      </w:r>
    </w:p>
    <w:p w14:paraId="1CC22D72" w14:textId="77777777" w:rsidR="00924A47" w:rsidRDefault="00924A47" w:rsidP="00924A47"/>
    <w:p w14:paraId="60561D78" w14:textId="77777777" w:rsidR="00924A47" w:rsidRDefault="00924A47" w:rsidP="00924A47">
      <w:r w:rsidRPr="00B26A08">
        <w:rPr>
          <w:b/>
          <w:bCs/>
        </w:rPr>
        <w:t>Visuelles Feedback bei leerer Benutzerliste:</w:t>
      </w:r>
      <w:r>
        <w:t xml:space="preserve"> Wenn keine Benutzerinformationen verfügbar sind, wird eine entsprechende Nachricht angezeigt, um den Benutzer darüber zu informieren.</w:t>
      </w:r>
    </w:p>
    <w:p w14:paraId="5EAB8917" w14:textId="77777777" w:rsidR="00924A47" w:rsidRDefault="00924A47" w:rsidP="00924A47"/>
    <w:p w14:paraId="07F3F891" w14:textId="75B71311" w:rsidR="00924A47" w:rsidRPr="00924A47" w:rsidRDefault="00924A47" w:rsidP="00924A47">
      <w:r>
        <w:t>Diese Benutzerverwaltungsoberfläche stellt somit ein wichtiges Werkzeug für Administratoren dar, um die Verwaltung von Benutzerkonten effizient und intuitiv durchführen zu können.</w:t>
      </w:r>
    </w:p>
    <w:p w14:paraId="2C85D417" w14:textId="77777777" w:rsidR="008E5735" w:rsidRPr="008E5735" w:rsidRDefault="008E5735" w:rsidP="008E5735">
      <w:pPr>
        <w:rPr>
          <w:b/>
          <w:bCs/>
        </w:rPr>
      </w:pPr>
      <w:r w:rsidRPr="008E5735">
        <w:rPr>
          <w:b/>
          <w:bCs/>
        </w:rPr>
        <w:lastRenderedPageBreak/>
        <w:t>Person Component: Benutzerdetails mit Verlinkung</w:t>
      </w:r>
    </w:p>
    <w:p w14:paraId="2526464E" w14:textId="77777777" w:rsidR="008E5735" w:rsidRDefault="008E5735" w:rsidP="008E5735"/>
    <w:p w14:paraId="4863F0E8" w14:textId="75E40283" w:rsidR="008E5735" w:rsidRDefault="005E0E7B" w:rsidP="008E5735">
      <w:r>
        <w:rPr>
          <w:noProof/>
        </w:rPr>
        <w:drawing>
          <wp:anchor distT="0" distB="0" distL="114300" distR="114300" simplePos="0" relativeHeight="251700224" behindDoc="0" locked="0" layoutInCell="1" allowOverlap="1" wp14:anchorId="3F7E29C0" wp14:editId="474142C4">
            <wp:simplePos x="0" y="0"/>
            <wp:positionH relativeFrom="margin">
              <wp:align>left</wp:align>
            </wp:positionH>
            <wp:positionV relativeFrom="paragraph">
              <wp:posOffset>513080</wp:posOffset>
            </wp:positionV>
            <wp:extent cx="5934075" cy="2533650"/>
            <wp:effectExtent l="0" t="0" r="9525" b="0"/>
            <wp:wrapTopAndBottom/>
            <wp:docPr id="147578449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anchor>
        </w:drawing>
      </w:r>
      <w:r>
        <w:t>Der Person Component</w:t>
      </w:r>
      <w:r w:rsidR="008E5735">
        <w:t xml:space="preserve"> dient dazu, die Details eines Benutzers anzuzeigen. Sie erhält Benutzerdaten als Prop (personDetails) und rendert diese in einem übersichtlichen Layout.</w:t>
      </w:r>
    </w:p>
    <w:p w14:paraId="3D1DD491" w14:textId="7A0D9397" w:rsidR="008E5735" w:rsidRDefault="008E5735" w:rsidP="008E5735"/>
    <w:p w14:paraId="3C7081D0" w14:textId="77777777" w:rsidR="008E5735" w:rsidRDefault="008E5735" w:rsidP="008E5735">
      <w:r w:rsidRPr="00A7641A">
        <w:rPr>
          <w:b/>
          <w:bCs/>
        </w:rPr>
        <w:t>Verlinkung zu Benutzerdetails:</w:t>
      </w:r>
      <w:r>
        <w:t xml:space="preserve"> Die gesamte Person-Komponente ist als Link konfiguriert, der den Benutzer zur Seite mit den detaillierten Informationen des jeweiligen Benutzers weiterleitet. Dies geschieht mithilfe von React </w:t>
      </w:r>
      <w:proofErr w:type="gramStart"/>
      <w:r>
        <w:t>Router's</w:t>
      </w:r>
      <w:proofErr w:type="gramEnd"/>
      <w:r>
        <w:t xml:space="preserve"> Link-Komponente und dem to-Attribut, das die </w:t>
      </w:r>
      <w:bookmarkStart w:id="230" w:name="url"/>
      <w:r>
        <w:t xml:space="preserve">Ziel-URL </w:t>
      </w:r>
      <w:bookmarkEnd w:id="230"/>
      <w:r>
        <w:t>festlegt.</w:t>
      </w:r>
    </w:p>
    <w:p w14:paraId="4330D8D0" w14:textId="77777777" w:rsidR="008E5735" w:rsidRDefault="008E5735" w:rsidP="008E5735"/>
    <w:p w14:paraId="43FA6BA5" w14:textId="77777777" w:rsidR="008E5735" w:rsidRDefault="008E5735" w:rsidP="008E5735">
      <w:r w:rsidRPr="00A7641A">
        <w:rPr>
          <w:b/>
          <w:bCs/>
        </w:rPr>
        <w:t>Darstellung der Benutzerdetails:</w:t>
      </w:r>
      <w:r>
        <w:t xml:space="preserve"> Innerhalb der Person-Komponente werden die erhaltenen Benutzerdetails angezeigt. Dies umfasst den Benutzernamen und die E-Mail-Adresse des Benutzers. Diese Informationen werden in einem zweispaltigen Layout angeordnet, wobei der Benutzername und die E-Mail-Adresse jeweils in separaten Spalten dargestellt werden.</w:t>
      </w:r>
    </w:p>
    <w:p w14:paraId="790068BD" w14:textId="77777777" w:rsidR="008E5735" w:rsidRDefault="008E5735" w:rsidP="008E5735"/>
    <w:p w14:paraId="1FBF05A9" w14:textId="64FD6455" w:rsidR="008E5735" w:rsidRDefault="00A7641A" w:rsidP="008E5735">
      <w:r>
        <w:rPr>
          <w:b/>
          <w:bCs/>
        </w:rPr>
        <w:t>Benutzerhinweis</w:t>
      </w:r>
      <w:r w:rsidR="008E5735" w:rsidRPr="00A7641A">
        <w:rPr>
          <w:b/>
          <w:bCs/>
        </w:rPr>
        <w:t>:</w:t>
      </w:r>
      <w:r w:rsidR="008E5735">
        <w:t xml:space="preserve"> Zusätzlich zu den grundlegenden Benutzerdetails bietet die Person-Komponente auch ein Symbol ("more_horiz"), das den Benutzer auf weitere Aktionen oder Informationen hinweist. </w:t>
      </w:r>
    </w:p>
    <w:p w14:paraId="7E48E68E" w14:textId="77777777" w:rsidR="008E5735" w:rsidRDefault="008E5735" w:rsidP="008E5735"/>
    <w:p w14:paraId="4DC1BE56" w14:textId="0C3C3695" w:rsidR="008E5735" w:rsidRDefault="008E5735" w:rsidP="008E5735">
      <w:r>
        <w:t>D</w:t>
      </w:r>
      <w:r w:rsidR="005E0E7B">
        <w:t>er</w:t>
      </w:r>
      <w:r>
        <w:t xml:space="preserve"> Person-Komponent trägt somit zur Benutzerfreundlichkeit bei, indem sie eine klare Darstellung der Benutzerinformationen bietet und gleichzeitig eine nahtlose Navigation zu den detaillierten Benutzerdaten ermöglicht.</w:t>
      </w:r>
    </w:p>
    <w:p w14:paraId="1CAFC0B0" w14:textId="77777777" w:rsidR="008E5735" w:rsidRDefault="008E5735" w:rsidP="008E5735"/>
    <w:p w14:paraId="1D7FD271" w14:textId="77777777" w:rsidR="008E5735" w:rsidRDefault="008E5735" w:rsidP="008E5735">
      <w:r>
        <w:t>Nun, da wir wissen, wie die Person-Komponente funktioniert und Benutzerdetails anzeigt, stellt sich die Frage, wie die PersonManagementPage funktioniert und welche Funktionalitäten sie bietet. Diese spannende Enthüllung erfolgt als nächstes!</w:t>
      </w:r>
    </w:p>
    <w:p w14:paraId="4BB8FCDC" w14:textId="77777777" w:rsidR="008E5735" w:rsidRDefault="008E5735" w:rsidP="008E5735"/>
    <w:p w14:paraId="12C96C86" w14:textId="77777777" w:rsidR="008E5735" w:rsidRDefault="008E5735" w:rsidP="008E5735"/>
    <w:p w14:paraId="54551A09" w14:textId="77777777" w:rsidR="008E5735" w:rsidRDefault="008E5735" w:rsidP="008E5735"/>
    <w:p w14:paraId="5FD49E70" w14:textId="77777777" w:rsidR="008E5735" w:rsidRDefault="008E5735" w:rsidP="008E5735"/>
    <w:p w14:paraId="7716EF2C" w14:textId="2C6C3CA2" w:rsidR="00D66469" w:rsidRPr="00E021B7" w:rsidRDefault="00D66469" w:rsidP="00D66469">
      <w:pPr>
        <w:rPr>
          <w:b/>
          <w:bCs/>
        </w:rPr>
      </w:pPr>
      <w:r w:rsidRPr="00D66469">
        <w:rPr>
          <w:b/>
          <w:bCs/>
        </w:rPr>
        <w:lastRenderedPageBreak/>
        <w:t>PersonManagementPage: Benutzerverwaltung mit Eleganz</w:t>
      </w:r>
    </w:p>
    <w:p w14:paraId="45E25E86" w14:textId="77777777" w:rsidR="00D66469" w:rsidRDefault="00D66469" w:rsidP="00D66469">
      <w:r>
        <w:t>Die PersonManagementPage ist der Ort, an dem Benutzerkonten erstellt und bearbeitet werden können. Diese Seite wurde entwickelt, um das Erstellen und Bearbeiten von Benutzern auf elegante Weise zu ermöglichen, wodurch Redundanzen und unnötiger Code vermieden werden. Hier ist eine Erläuterung, wie diese Seite funktioniert und welche eleganten Lösungen implementiert wurden:</w:t>
      </w:r>
    </w:p>
    <w:p w14:paraId="1851181E" w14:textId="77777777" w:rsidR="00D66469" w:rsidRDefault="00D66469" w:rsidP="00D66469"/>
    <w:p w14:paraId="7A16FDC7" w14:textId="41FC906A" w:rsidR="00D66469" w:rsidRDefault="00D66469" w:rsidP="00D66469">
      <w:r w:rsidRPr="00E021B7">
        <w:rPr>
          <w:b/>
          <w:bCs/>
        </w:rPr>
        <w:t>Erstellen und Bearbeiten von Benutzern:</w:t>
      </w:r>
      <w:r>
        <w:t xml:space="preserve"> Die PersonManagementPage unterstützt sowohl das Erstellen als auch das Bearbeiten von Benutzerkonten. Dies bedeutet, dass Benutzer auf dieser Seite neue Benutzer hinzufügen können, indem sie relevante Informationen wie Name, E-Mail und Passwort eingeben. Gleichzeitig können sie auch vorhandene Benutzer bearbeiten, um Details wie den Namen, die E-Mail-Adresse und das Passwort zu ändern oder eine Person zu De/Aktivieren.</w:t>
      </w:r>
    </w:p>
    <w:p w14:paraId="44366D78" w14:textId="1F27CE73" w:rsidR="00E021B7" w:rsidRPr="00E021B7" w:rsidRDefault="00E021B7" w:rsidP="00E021B7">
      <w:pPr>
        <w:rPr>
          <w:b/>
          <w:bCs/>
        </w:rPr>
      </w:pPr>
      <w:r w:rsidRPr="00E021B7">
        <w:rPr>
          <w:b/>
          <w:bCs/>
        </w:rPr>
        <w:t>Bestimmung des Bearbeitungsmodus:</w:t>
      </w:r>
    </w:p>
    <w:p w14:paraId="1ABE7781" w14:textId="56B2A9C5" w:rsidR="00E021B7" w:rsidRDefault="00E021B7" w:rsidP="00E021B7">
      <w:r>
        <w:rPr>
          <w:noProof/>
        </w:rPr>
        <w:drawing>
          <wp:anchor distT="0" distB="0" distL="114300" distR="114300" simplePos="0" relativeHeight="251701248" behindDoc="0" locked="0" layoutInCell="1" allowOverlap="1" wp14:anchorId="413BFA6D" wp14:editId="052E279F">
            <wp:simplePos x="0" y="0"/>
            <wp:positionH relativeFrom="margin">
              <wp:align>right</wp:align>
            </wp:positionH>
            <wp:positionV relativeFrom="paragraph">
              <wp:posOffset>792480</wp:posOffset>
            </wp:positionV>
            <wp:extent cx="5934075" cy="1123950"/>
            <wp:effectExtent l="0" t="0" r="9525" b="0"/>
            <wp:wrapTopAndBottom/>
            <wp:docPr id="114500255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anchor>
        </w:drawing>
      </w:r>
      <w:r>
        <w:t>Die PersonManagementPage ist intelligent gestaltet, um automatisch zu erkennen, ob sie im Bearbeitungsmodus oder im Erstellungsmodus arbeiten soll. Diese Funktionalität ist entscheidend für eine benutzerfreundliche Benutzeroberfläche, da sie dem Benutzer klar macht, welche Aktion gerade ausgeführt wird.</w:t>
      </w:r>
    </w:p>
    <w:p w14:paraId="17FB5B78" w14:textId="5FD71A01" w:rsidR="00E021B7" w:rsidRDefault="00E021B7" w:rsidP="00E021B7">
      <w:r w:rsidRPr="00E021B7">
        <w:rPr>
          <w:b/>
          <w:bCs/>
        </w:rPr>
        <w:t>Updatemode-Erkennung:</w:t>
      </w:r>
      <w:r>
        <w:t xml:space="preserve"> Die PersonManagementPage verwendet die useParams-Hook von React Router, um die URL-Parameter zu überwachen die bei der Weiterleitung mitgegeben wird </w:t>
      </w:r>
      <w:r>
        <w:fldChar w:fldCharType="begin"/>
      </w:r>
      <w:r>
        <w:instrText xml:space="preserve"> REF url \h  \* MERGEFORMAT </w:instrText>
      </w:r>
      <w:r>
        <w:fldChar w:fldCharType="separate"/>
      </w:r>
      <w:r w:rsidRPr="00E12706">
        <w:rPr>
          <w:rFonts w:eastAsia="Calibri" w:cstheme="minorHAnsi"/>
          <w:bCs/>
          <w:color w:val="0070C0"/>
          <w:u w:val="single"/>
        </w:rPr>
        <w:t>Ziel-URL</w:t>
      </w:r>
      <w:r>
        <w:t xml:space="preserve"> </w:t>
      </w:r>
      <w:r>
        <w:fldChar w:fldCharType="end"/>
      </w:r>
      <w:r>
        <w:t>. Wenn ein Parameter mit dem Namen "id" vorhanden ist und dieser nicht "neu" ist, wird die Seite automatisch in den Bearbeitungsmodus versetzt. Dies bedeutet, dass die Seite darauf vorbereitet ist, die Details eines vorhandenen Benutzers</w:t>
      </w:r>
      <w:r w:rsidR="00E12706">
        <w:t xml:space="preserve"> anzuzeigen und</w:t>
      </w:r>
      <w:r>
        <w:t xml:space="preserve"> zu bearbeiten.</w:t>
      </w:r>
    </w:p>
    <w:p w14:paraId="20F0C8A3" w14:textId="2FD0130D" w:rsidR="00E021B7" w:rsidRDefault="00E021B7" w:rsidP="00E021B7"/>
    <w:p w14:paraId="504DD7FA" w14:textId="77777777" w:rsidR="00E021B7" w:rsidRDefault="00E021B7" w:rsidP="00E021B7">
      <w:r w:rsidRPr="004707AD">
        <w:rPr>
          <w:b/>
          <w:bCs/>
        </w:rPr>
        <w:t>Erstellungsmodus:</w:t>
      </w:r>
      <w:r>
        <w:t xml:space="preserve"> Wenn kein "id"-Parameter vorhanden ist oder wenn der Wert des Parameters "neu" ist, geht die Seite in den Erstellungsmodus über. In diesem Modus können Benutzer neue Benutzerkonten hinzufügen, indem sie die erforderlichen Informationen eingeben.</w:t>
      </w:r>
    </w:p>
    <w:p w14:paraId="55636597" w14:textId="27C0310E" w:rsidR="00E021B7" w:rsidRDefault="00E021B7" w:rsidP="00E021B7"/>
    <w:p w14:paraId="4687B449" w14:textId="77777777" w:rsidR="004707AD" w:rsidRDefault="00E021B7" w:rsidP="00E021B7">
      <w:pPr>
        <w:rPr>
          <w:noProof/>
        </w:rPr>
      </w:pPr>
      <w:r>
        <w:t xml:space="preserve">Durch diese dynamische Erkennung des Bearbeitungsmodus bietet die PersonManagementPage eine benutzerfreundliche Erfahrung, indem sie automatisch zwischen dem Erstellungsmodus und dem Bearbeitungsmodus wechselt, je nachdem, welche Aktion der Benutzer ausführt. </w:t>
      </w:r>
    </w:p>
    <w:p w14:paraId="347A8135" w14:textId="73F66E03" w:rsidR="00E021B7" w:rsidRDefault="00E021B7" w:rsidP="00E021B7">
      <w:pPr>
        <w:rPr>
          <w:noProof/>
        </w:rPr>
      </w:pPr>
    </w:p>
    <w:p w14:paraId="78FEF3C0" w14:textId="77777777" w:rsidR="00327B37" w:rsidRDefault="00327B37" w:rsidP="00E021B7">
      <w:pPr>
        <w:rPr>
          <w:noProof/>
        </w:rPr>
      </w:pPr>
    </w:p>
    <w:p w14:paraId="43798105" w14:textId="77777777" w:rsidR="00327B37" w:rsidRDefault="00327B37" w:rsidP="00E021B7">
      <w:pPr>
        <w:rPr>
          <w:noProof/>
        </w:rPr>
      </w:pPr>
    </w:p>
    <w:p w14:paraId="63C8A1AC" w14:textId="77777777" w:rsidR="00327B37" w:rsidRDefault="00327B37" w:rsidP="00E021B7"/>
    <w:p w14:paraId="6BB89401" w14:textId="25497C2C" w:rsidR="00D66469" w:rsidRDefault="00D66469" w:rsidP="00D66469">
      <w:r w:rsidRPr="00327B37">
        <w:rPr>
          <w:b/>
          <w:bCs/>
        </w:rPr>
        <w:lastRenderedPageBreak/>
        <w:t>Intuitives User Interface:</w:t>
      </w:r>
      <w:r>
        <w:t xml:space="preserve"> Das User Interface der PersonManagementPage wurde so gestaltet, dass es dem Benutzer klar macht, welche Aktion gerade ausgeführt wird</w:t>
      </w:r>
      <w:r w:rsidR="00CA644E">
        <w:t xml:space="preserve"> und vorallem was seine Pflichtfelder sind</w:t>
      </w:r>
      <w:r>
        <w:t>. Wenn die Seite im Bearbeitungsmodus ist, wird der Benutzer darüber informiert, dass er einen vorhandenen Benutzer bearbeitet, während im Erstellungsmodus darauf hingewiesen wird, dass ein neuer Benutzer erstellt wird.</w:t>
      </w:r>
    </w:p>
    <w:p w14:paraId="2312D3DD" w14:textId="7F1A4E06" w:rsidR="00D66469" w:rsidRDefault="00D66469" w:rsidP="00D66469"/>
    <w:p w14:paraId="7AA8C664" w14:textId="5128146E" w:rsidR="00327B37" w:rsidRPr="00327B37" w:rsidRDefault="00327B37" w:rsidP="00D66469">
      <w:pPr>
        <w:rPr>
          <w:b/>
          <w:bCs/>
        </w:rPr>
      </w:pPr>
      <w:r w:rsidRPr="00327B37">
        <w:rPr>
          <w:b/>
          <w:bCs/>
          <w:noProof/>
        </w:rPr>
        <w:drawing>
          <wp:anchor distT="0" distB="0" distL="114300" distR="114300" simplePos="0" relativeHeight="251702272" behindDoc="0" locked="0" layoutInCell="1" allowOverlap="1" wp14:anchorId="14FEFEF0" wp14:editId="7E170EFA">
            <wp:simplePos x="0" y="0"/>
            <wp:positionH relativeFrom="margin">
              <wp:align>left</wp:align>
            </wp:positionH>
            <wp:positionV relativeFrom="paragraph">
              <wp:posOffset>313690</wp:posOffset>
            </wp:positionV>
            <wp:extent cx="4051300" cy="3238500"/>
            <wp:effectExtent l="0" t="0" r="6350" b="0"/>
            <wp:wrapTopAndBottom/>
            <wp:docPr id="857541285"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51300" cy="3238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7B37">
        <w:rPr>
          <w:b/>
          <w:bCs/>
        </w:rPr>
        <w:t>Benutzer bearbeiten:</w:t>
      </w:r>
    </w:p>
    <w:p w14:paraId="7538C60D" w14:textId="77777777" w:rsidR="00327B37" w:rsidRDefault="00327B37" w:rsidP="00D66469"/>
    <w:p w14:paraId="36943F9E" w14:textId="7D78B63C" w:rsidR="00327B37" w:rsidRPr="00FA3D9A" w:rsidRDefault="00327B37">
      <w:pPr>
        <w:rPr>
          <w:b/>
          <w:bCs/>
        </w:rPr>
      </w:pPr>
      <w:r w:rsidRPr="00327B37">
        <w:rPr>
          <w:b/>
          <w:bCs/>
          <w:noProof/>
        </w:rPr>
        <w:drawing>
          <wp:anchor distT="0" distB="0" distL="114300" distR="114300" simplePos="0" relativeHeight="251703296" behindDoc="0" locked="0" layoutInCell="1" allowOverlap="1" wp14:anchorId="0C5B571F" wp14:editId="7D10EF57">
            <wp:simplePos x="0" y="0"/>
            <wp:positionH relativeFrom="margin">
              <wp:align>left</wp:align>
            </wp:positionH>
            <wp:positionV relativeFrom="paragraph">
              <wp:posOffset>301625</wp:posOffset>
            </wp:positionV>
            <wp:extent cx="4138295" cy="2876550"/>
            <wp:effectExtent l="0" t="0" r="0" b="0"/>
            <wp:wrapTopAndBottom/>
            <wp:docPr id="920313038"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38295" cy="287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7B37">
        <w:rPr>
          <w:b/>
          <w:bCs/>
        </w:rPr>
        <w:t>Benutzer erstellen:</w:t>
      </w:r>
      <w:r w:rsidRPr="00327B37">
        <w:rPr>
          <w:b/>
          <w:bCs/>
        </w:rPr>
        <w:br w:type="page"/>
      </w:r>
    </w:p>
    <w:p w14:paraId="24569589" w14:textId="5B5FC965" w:rsidR="00D66469" w:rsidRDefault="00D66469" w:rsidP="00D66469">
      <w:bookmarkStart w:id="231" w:name="validierung"/>
      <w:r>
        <w:lastRenderedPageBreak/>
        <w:t>Validierung</w:t>
      </w:r>
      <w:bookmarkEnd w:id="231"/>
      <w:r>
        <w:t xml:space="preserve"> von Benutzereingaben: Um sicherzustellen, dass nur gültige Daten gespeichert werden, werden alle Benutzereingaben </w:t>
      </w:r>
      <w:bookmarkStart w:id="232" w:name="validiert"/>
      <w:r>
        <w:t>validiert</w:t>
      </w:r>
      <w:bookmarkEnd w:id="232"/>
      <w:r>
        <w:t>, bevor sie verarbeitet werden. Zum Beispiel wird überprüft, ob der Benutzer einen gültigen Namen und eine gültige E-Mail-Adresse eingegeben hat. Wenn ein Pflichtfeld wie der Benutzername leer gelassen wird, wird dem Benutzer eine entsprechende Fehlermeldung angezeigt.</w:t>
      </w:r>
    </w:p>
    <w:p w14:paraId="28B370DA" w14:textId="46F57061" w:rsidR="00D66469" w:rsidRDefault="00BE70AC" w:rsidP="00D66469">
      <w:r>
        <w:rPr>
          <w:noProof/>
        </w:rPr>
        <w:drawing>
          <wp:inline distT="0" distB="0" distL="0" distR="0" wp14:anchorId="1BFA8396" wp14:editId="2FD2D9AC">
            <wp:extent cx="5934075" cy="4524375"/>
            <wp:effectExtent l="0" t="0" r="9525" b="9525"/>
            <wp:docPr id="1076968559"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4524375"/>
                    </a:xfrm>
                    <a:prstGeom prst="rect">
                      <a:avLst/>
                    </a:prstGeom>
                    <a:noFill/>
                    <a:ln>
                      <a:noFill/>
                    </a:ln>
                  </pic:spPr>
                </pic:pic>
              </a:graphicData>
            </a:graphic>
          </wp:inline>
        </w:drawing>
      </w:r>
    </w:p>
    <w:p w14:paraId="39673D46" w14:textId="7E75BFA1" w:rsidR="00D66469" w:rsidRDefault="00BE70AC" w:rsidP="00D66469">
      <w:r>
        <w:rPr>
          <w:noProof/>
        </w:rPr>
        <w:drawing>
          <wp:anchor distT="0" distB="0" distL="114300" distR="114300" simplePos="0" relativeHeight="251704320" behindDoc="0" locked="0" layoutInCell="1" allowOverlap="1" wp14:anchorId="77D506C2" wp14:editId="563C8DBD">
            <wp:simplePos x="0" y="0"/>
            <wp:positionH relativeFrom="margin">
              <wp:align>left</wp:align>
            </wp:positionH>
            <wp:positionV relativeFrom="paragraph">
              <wp:posOffset>885190</wp:posOffset>
            </wp:positionV>
            <wp:extent cx="5943600" cy="238125"/>
            <wp:effectExtent l="0" t="0" r="0" b="9525"/>
            <wp:wrapTopAndBottom/>
            <wp:docPr id="9188336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anchor>
        </w:drawing>
      </w:r>
      <w:r w:rsidR="00D66469">
        <w:t xml:space="preserve">Effiziente Fehlerbehandlung: Fehlermeldungen werden verwendet, um den Benutzer über Probleme bei der Eingabe oder Verarbeitung von Daten zu informieren. Wenn ein Fehler auftritt, wird dem Benutzer eine klare Fehlermeldung angezeigt, die ihn darüber informiert, was </w:t>
      </w:r>
      <w:r w:rsidR="00203ABC">
        <w:t>schiefgelaufen</w:t>
      </w:r>
      <w:r w:rsidR="00D66469">
        <w:t xml:space="preserve"> ist und wie er das Problem beheben kann.</w:t>
      </w:r>
    </w:p>
    <w:p w14:paraId="01C46793" w14:textId="77777777" w:rsidR="00D66469" w:rsidRDefault="00D66469" w:rsidP="00D66469"/>
    <w:p w14:paraId="7ACF205A" w14:textId="48A66897" w:rsidR="008E5735" w:rsidRDefault="00D66469" w:rsidP="00D66469">
      <w:r>
        <w:t>Insgesamt bietet die PersonManagementPage eine elegante Lösung für die Verwaltung von Benutzerkonten, die es Benutzern ermöglicht, schnell und einfach neue Benutzer zu erstellen und vorhandene Benutzer zu bearbeiten, während gleichzeitig sichergestellt wird, dass nur gültige Daten gespeichert werden.</w:t>
      </w:r>
    </w:p>
    <w:p w14:paraId="5BC8632E" w14:textId="77777777" w:rsidR="00924A47" w:rsidRDefault="00924A47">
      <w:pPr>
        <w:rPr>
          <w:rFonts w:asciiTheme="majorHAnsi" w:eastAsiaTheme="majorEastAsia" w:hAnsiTheme="majorHAnsi" w:cstheme="majorBidi"/>
          <w:bCs/>
          <w:sz w:val="28"/>
          <w:szCs w:val="26"/>
        </w:rPr>
      </w:pPr>
      <w:r>
        <w:br w:type="page"/>
      </w:r>
    </w:p>
    <w:p w14:paraId="3D731975" w14:textId="7DC63559" w:rsidR="00924A47" w:rsidRDefault="00FA3D9A" w:rsidP="00FA3D9A">
      <w:pPr>
        <w:pStyle w:val="berschrift3"/>
      </w:pPr>
      <w:bookmarkStart w:id="233" w:name="_Toc161243354"/>
      <w:r>
        <w:lastRenderedPageBreak/>
        <w:t xml:space="preserve">Arbeitspaket </w:t>
      </w:r>
      <w:r w:rsidRPr="00404909">
        <w:rPr>
          <w:rFonts w:asciiTheme="minorHAnsi" w:eastAsia="Calibri" w:hAnsiTheme="minorHAnsi" w:cstheme="minorHAnsi"/>
          <w:color w:val="0070C0"/>
          <w:sz w:val="24"/>
          <w:szCs w:val="22"/>
          <w:u w:val="single"/>
        </w:rPr>
        <w:fldChar w:fldCharType="begin"/>
      </w:r>
      <w:r w:rsidRPr="00404909">
        <w:rPr>
          <w:rFonts w:asciiTheme="minorHAnsi" w:eastAsia="Calibri" w:hAnsiTheme="minorHAnsi" w:cstheme="minorHAnsi"/>
          <w:color w:val="0070C0"/>
          <w:sz w:val="24"/>
          <w:szCs w:val="22"/>
          <w:u w:val="single"/>
        </w:rPr>
        <w:instrText xml:space="preserve"> REF A29 \h </w:instrText>
      </w:r>
      <w:r w:rsidR="00404909">
        <w:rPr>
          <w:rFonts w:asciiTheme="minorHAnsi" w:eastAsia="Calibri" w:hAnsiTheme="minorHAnsi" w:cstheme="minorHAnsi"/>
          <w:color w:val="0070C0"/>
          <w:sz w:val="24"/>
          <w:szCs w:val="22"/>
          <w:u w:val="single"/>
        </w:rPr>
        <w:instrText xml:space="preserve"> \* MERGEFORMAT </w:instrText>
      </w:r>
      <w:r w:rsidRPr="00404909">
        <w:rPr>
          <w:rFonts w:asciiTheme="minorHAnsi" w:eastAsia="Calibri" w:hAnsiTheme="minorHAnsi" w:cstheme="minorHAnsi"/>
          <w:color w:val="0070C0"/>
          <w:sz w:val="24"/>
          <w:szCs w:val="22"/>
          <w:u w:val="single"/>
        </w:rPr>
      </w:r>
      <w:r w:rsidRPr="00404909">
        <w:rPr>
          <w:rFonts w:asciiTheme="minorHAnsi" w:eastAsia="Calibri" w:hAnsiTheme="minorHAnsi" w:cstheme="minorHAnsi"/>
          <w:color w:val="0070C0"/>
          <w:sz w:val="24"/>
          <w:szCs w:val="22"/>
          <w:u w:val="single"/>
        </w:rPr>
        <w:fldChar w:fldCharType="separate"/>
      </w:r>
      <w:r w:rsidRPr="00404909">
        <w:rPr>
          <w:rFonts w:asciiTheme="minorHAnsi" w:eastAsia="Calibri" w:hAnsiTheme="minorHAnsi" w:cstheme="minorHAnsi"/>
          <w:color w:val="0070C0"/>
          <w:sz w:val="24"/>
          <w:szCs w:val="22"/>
          <w:u w:val="single"/>
        </w:rPr>
        <w:t>29</w:t>
      </w:r>
      <w:r w:rsidRPr="00404909">
        <w:rPr>
          <w:rFonts w:asciiTheme="minorHAnsi" w:eastAsia="Calibri" w:hAnsiTheme="minorHAnsi" w:cstheme="minorHAnsi"/>
          <w:color w:val="0070C0"/>
          <w:sz w:val="24"/>
          <w:szCs w:val="22"/>
          <w:u w:val="single"/>
        </w:rPr>
        <w:fldChar w:fldCharType="end"/>
      </w:r>
      <w:r w:rsidR="00ED62A8" w:rsidRPr="00404909">
        <w:rPr>
          <w:rFonts w:asciiTheme="minorHAnsi" w:eastAsia="Calibri" w:hAnsiTheme="minorHAnsi" w:cstheme="minorHAnsi"/>
          <w:color w:val="0070C0"/>
          <w:sz w:val="24"/>
          <w:szCs w:val="22"/>
          <w:u w:val="single"/>
        </w:rPr>
        <w:t xml:space="preserve"> </w:t>
      </w:r>
      <w:r w:rsidR="00ED62A8" w:rsidRPr="00ED62A8">
        <w:t xml:space="preserve">und </w:t>
      </w:r>
      <w:r w:rsidR="00ED62A8">
        <w:t>3</w:t>
      </w:r>
      <w:r w:rsidR="00ED62A8" w:rsidRPr="00ED62A8">
        <w:t>. Meilenstein</w:t>
      </w:r>
      <w:bookmarkEnd w:id="233"/>
    </w:p>
    <w:p w14:paraId="580F3A8C" w14:textId="77777777" w:rsidR="004011A1" w:rsidRPr="00091A49" w:rsidRDefault="004011A1" w:rsidP="004011A1">
      <w:pPr>
        <w:rPr>
          <w:b/>
          <w:bCs/>
        </w:rPr>
      </w:pPr>
      <w:r w:rsidRPr="00091A49">
        <w:rPr>
          <w:b/>
          <w:bCs/>
        </w:rPr>
        <w:t>Aufgaben</w:t>
      </w:r>
    </w:p>
    <w:p w14:paraId="5B45F0E3" w14:textId="4D89F64C" w:rsidR="004011A1" w:rsidRDefault="004011A1" w:rsidP="004011A1">
      <w:r>
        <w:t xml:space="preserve">In dieser Phase wurden die restlichen Arbeiten von den Arbeitspaketen </w:t>
      </w:r>
      <w:r w:rsidR="00ED62A8">
        <w:fldChar w:fldCharType="begin"/>
      </w:r>
      <w:r w:rsidR="00ED62A8">
        <w:instrText xml:space="preserve"> REF A26 \h </w:instrText>
      </w:r>
      <w:r w:rsidR="00ED62A8">
        <w:fldChar w:fldCharType="separate"/>
      </w:r>
      <w:r w:rsidR="00ED62A8" w:rsidRPr="00EF105C">
        <w:rPr>
          <w:rFonts w:eastAsia="Calibri" w:cstheme="minorHAnsi"/>
          <w:bCs/>
          <w:sz w:val="24"/>
        </w:rPr>
        <w:t>26</w:t>
      </w:r>
      <w:r w:rsidR="00ED62A8">
        <w:fldChar w:fldCharType="end"/>
      </w:r>
      <w:r w:rsidR="00ED62A8">
        <w:t xml:space="preserve"> </w:t>
      </w:r>
      <w:r>
        <w:t xml:space="preserve">und </w:t>
      </w:r>
      <w:r w:rsidR="00ED62A8">
        <w:fldChar w:fldCharType="begin"/>
      </w:r>
      <w:r w:rsidR="00ED62A8">
        <w:instrText xml:space="preserve"> REF A27 \h </w:instrText>
      </w:r>
      <w:r w:rsidR="00ED62A8">
        <w:fldChar w:fldCharType="separate"/>
      </w:r>
      <w:r w:rsidR="00ED62A8" w:rsidRPr="00EF105C">
        <w:rPr>
          <w:rFonts w:eastAsia="Calibri" w:cstheme="minorHAnsi"/>
          <w:bCs/>
          <w:sz w:val="24"/>
        </w:rPr>
        <w:t>27</w:t>
      </w:r>
      <w:r w:rsidR="00ED62A8">
        <w:fldChar w:fldCharType="end"/>
      </w:r>
      <w:r w:rsidR="00ED62A8">
        <w:t xml:space="preserve"> </w:t>
      </w:r>
      <w:r>
        <w:t>abgeschlossen. Trotz einer Fertigstellungsrate von etwa 80% am Vortag, waren noch wichtige Anpassungen im Bereich Styling notwendig, um die Daten und Transformationen für die Administratoren ansprechend darzustellen.</w:t>
      </w:r>
    </w:p>
    <w:p w14:paraId="2537211D" w14:textId="77777777" w:rsidR="004011A1" w:rsidRDefault="004011A1" w:rsidP="004011A1"/>
    <w:p w14:paraId="4EFE178C" w14:textId="77777777" w:rsidR="004011A1" w:rsidRPr="00091A49" w:rsidRDefault="004011A1" w:rsidP="004011A1">
      <w:pPr>
        <w:rPr>
          <w:b/>
          <w:bCs/>
        </w:rPr>
      </w:pPr>
      <w:r w:rsidRPr="00091A49">
        <w:rPr>
          <w:b/>
          <w:bCs/>
        </w:rPr>
        <w:t>Durchgeführte Arbeiten</w:t>
      </w:r>
    </w:p>
    <w:p w14:paraId="04DA30AD" w14:textId="5C6B41DB" w:rsidR="004011A1" w:rsidRDefault="004011A1" w:rsidP="004011A1">
      <w:r>
        <w:t>Die visuelle Aufbereitung der Transformationen wurde durch spezifische CSS-Stylinganpassungen verbessert. Ziel war es, die Informationen klar, übersichtlich und ansprechend für die Endnutzer zu präsentieren.</w:t>
      </w:r>
    </w:p>
    <w:p w14:paraId="5EAC2DAE" w14:textId="4EB967C3" w:rsidR="006B4FD6" w:rsidRDefault="006B4FD6" w:rsidP="004011A1">
      <w:pPr>
        <w:rPr>
          <w:b/>
          <w:bCs/>
        </w:rPr>
      </w:pPr>
      <w:r>
        <w:rPr>
          <w:noProof/>
        </w:rPr>
        <w:drawing>
          <wp:anchor distT="0" distB="0" distL="114300" distR="114300" simplePos="0" relativeHeight="251706368" behindDoc="0" locked="0" layoutInCell="1" allowOverlap="1" wp14:anchorId="08726CFB" wp14:editId="29BDDEE6">
            <wp:simplePos x="0" y="0"/>
            <wp:positionH relativeFrom="margin">
              <wp:align>left</wp:align>
            </wp:positionH>
            <wp:positionV relativeFrom="paragraph">
              <wp:posOffset>80645</wp:posOffset>
            </wp:positionV>
            <wp:extent cx="2543175" cy="2599690"/>
            <wp:effectExtent l="0" t="0" r="9525" b="0"/>
            <wp:wrapSquare wrapText="bothSides"/>
            <wp:docPr id="1161753809"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43175" cy="2599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1D14BB" w14:textId="42F1BBAB" w:rsidR="004011A1" w:rsidRDefault="004011A1" w:rsidP="004011A1">
      <w:r w:rsidRPr="00091A49">
        <w:rPr>
          <w:b/>
          <w:bCs/>
        </w:rPr>
        <w:t>Styling:</w:t>
      </w:r>
      <w:r>
        <w:t xml:space="preserve"> Besondere Aufmerksamkeit wurde auf die Lesbarkeit und die ansprechende Darstellung der Titel gelegt, indem Überläufe mit Ellipsen behandelt werden (title-ellipsis).</w:t>
      </w:r>
    </w:p>
    <w:p w14:paraId="73DCB76C" w14:textId="77777777" w:rsidR="006B4FD6" w:rsidRDefault="006B4FD6" w:rsidP="004011A1"/>
    <w:p w14:paraId="3CA86CFD" w14:textId="77777777" w:rsidR="006B4FD6" w:rsidRDefault="006B4FD6" w:rsidP="004011A1"/>
    <w:p w14:paraId="11123F99" w14:textId="77777777" w:rsidR="006B4FD6" w:rsidRDefault="006B4FD6" w:rsidP="004011A1"/>
    <w:p w14:paraId="2360B23E" w14:textId="77777777" w:rsidR="006B4FD6" w:rsidRDefault="006B4FD6" w:rsidP="004011A1"/>
    <w:p w14:paraId="2FD44580" w14:textId="77777777" w:rsidR="006B4FD6" w:rsidRDefault="006B4FD6" w:rsidP="004011A1"/>
    <w:p w14:paraId="721B633B" w14:textId="77777777" w:rsidR="006B4FD6" w:rsidRDefault="006B4FD6" w:rsidP="004011A1"/>
    <w:p w14:paraId="58A2427C" w14:textId="77777777" w:rsidR="006B4FD6" w:rsidRDefault="006B4FD6" w:rsidP="004011A1"/>
    <w:p w14:paraId="3FF3BF4D" w14:textId="77777777" w:rsidR="006B4FD6" w:rsidRDefault="006B4FD6" w:rsidP="004011A1"/>
    <w:p w14:paraId="3CDBCE36" w14:textId="77777777" w:rsidR="006B4FD6" w:rsidRDefault="006B4FD6" w:rsidP="004011A1"/>
    <w:p w14:paraId="3F618AF5" w14:textId="686EB63C" w:rsidR="006B4FD6" w:rsidRDefault="006B4FD6" w:rsidP="004011A1"/>
    <w:p w14:paraId="4DB134A2" w14:textId="36F300D3" w:rsidR="004011A1" w:rsidRPr="006B4FD6" w:rsidRDefault="004011A1" w:rsidP="004011A1">
      <w:pPr>
        <w:rPr>
          <w:b/>
          <w:bCs/>
        </w:rPr>
      </w:pPr>
      <w:r w:rsidRPr="006B4FD6">
        <w:rPr>
          <w:b/>
          <w:bCs/>
        </w:rPr>
        <w:t>Besondere Features</w:t>
      </w:r>
    </w:p>
    <w:p w14:paraId="223CF781" w14:textId="7A520B10" w:rsidR="004011A1" w:rsidRDefault="006B4FD6" w:rsidP="004011A1">
      <w:r>
        <w:rPr>
          <w:noProof/>
        </w:rPr>
        <w:drawing>
          <wp:anchor distT="0" distB="0" distL="114300" distR="114300" simplePos="0" relativeHeight="251705344" behindDoc="0" locked="0" layoutInCell="1" allowOverlap="1" wp14:anchorId="721ED2E6" wp14:editId="2C778E29">
            <wp:simplePos x="0" y="0"/>
            <wp:positionH relativeFrom="margin">
              <wp:align>left</wp:align>
            </wp:positionH>
            <wp:positionV relativeFrom="paragraph">
              <wp:posOffset>600075</wp:posOffset>
            </wp:positionV>
            <wp:extent cx="5934075" cy="1257300"/>
            <wp:effectExtent l="0" t="0" r="9525" b="0"/>
            <wp:wrapTopAndBottom/>
            <wp:docPr id="1133340250"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anchor>
        </w:drawing>
      </w:r>
      <w:r w:rsidR="004011A1">
        <w:t>Interaktivität: Die gesamte Komponente ist klickbar und führt den Benutzer zu einer externen Seite (navigateExternal) für detailliertere Informationen, basierend auf der eventId der Transformation.</w:t>
      </w:r>
    </w:p>
    <w:p w14:paraId="4090D5EF" w14:textId="77777777" w:rsidR="00FC6408" w:rsidRDefault="00FC6408" w:rsidP="004011A1">
      <w:pPr>
        <w:rPr>
          <w:b/>
          <w:bCs/>
        </w:rPr>
      </w:pPr>
    </w:p>
    <w:p w14:paraId="68DA1C16" w14:textId="48FD82D4" w:rsidR="004011A1" w:rsidRPr="006B4FD6" w:rsidRDefault="004011A1" w:rsidP="004011A1">
      <w:pPr>
        <w:rPr>
          <w:b/>
          <w:bCs/>
        </w:rPr>
      </w:pPr>
      <w:r w:rsidRPr="006B4FD6">
        <w:rPr>
          <w:b/>
          <w:bCs/>
        </w:rPr>
        <w:t>Ergebnis</w:t>
      </w:r>
    </w:p>
    <w:p w14:paraId="12747760" w14:textId="77777777" w:rsidR="004011A1" w:rsidRDefault="004011A1" w:rsidP="004011A1">
      <w:r>
        <w:t>Das Ergebnis dieser Anpassungen ist eine benutzerfreundliche, visuell ansprechende Darstellung von Transformationsdetails. Die Komponente unterstützt die Administratoren effektiv bei der Überprüfung und Verwaltung von Kursdetails und anderen relevanten Informationen.</w:t>
      </w:r>
    </w:p>
    <w:p w14:paraId="554176A2" w14:textId="12A29294" w:rsidR="00924A47" w:rsidRDefault="00924A47" w:rsidP="004011A1">
      <w:pPr>
        <w:rPr>
          <w:rFonts w:asciiTheme="majorHAnsi" w:eastAsiaTheme="majorEastAsia" w:hAnsiTheme="majorHAnsi" w:cstheme="majorBidi"/>
          <w:bCs/>
          <w:sz w:val="28"/>
          <w:szCs w:val="26"/>
        </w:rPr>
      </w:pPr>
      <w:r>
        <w:br w:type="page"/>
      </w:r>
    </w:p>
    <w:p w14:paraId="1EFA451E" w14:textId="77777777" w:rsidR="00A72519" w:rsidRPr="00A72519" w:rsidRDefault="00A72519" w:rsidP="00A72519">
      <w:pPr>
        <w:rPr>
          <w:b/>
          <w:bCs/>
        </w:rPr>
      </w:pPr>
      <w:r w:rsidRPr="00A72519">
        <w:rPr>
          <w:b/>
          <w:bCs/>
        </w:rPr>
        <w:lastRenderedPageBreak/>
        <w:t>Entwicklung der Administrations-Startseite</w:t>
      </w:r>
    </w:p>
    <w:p w14:paraId="63980722" w14:textId="79ABF2B1" w:rsidR="001D5062" w:rsidRDefault="00A72519" w:rsidP="00A72519">
      <w:r>
        <w:t xml:space="preserve">Im Zuge der letzten Anpassungen habe ich die </w:t>
      </w:r>
      <w:r w:rsidR="008B66F2">
        <w:t xml:space="preserve">während der IPA </w:t>
      </w:r>
      <w:r>
        <w:t xml:space="preserve">entwickelten Seitenlayouts im Figma nachgebaut und eine Startseite für den Administrationsbereich entwickelt, die nach dem Login als zentrale Anlaufstelle dient. Diese Startseite wurde gestaltet, um den Administratoren einen übersichtlichen und angenehmen Zugang zu den verschiedenen Verwaltungsbereichen zu bieten. </w:t>
      </w:r>
      <w:r w:rsidR="000141F3">
        <w:t>Also man kann es sich als Miniatur der Originellen Seiten vorstellen.</w:t>
      </w:r>
    </w:p>
    <w:p w14:paraId="44D6B4EA" w14:textId="77777777" w:rsidR="001D5062" w:rsidRDefault="001D5062" w:rsidP="00A72519"/>
    <w:p w14:paraId="43368FB9" w14:textId="38EC710B" w:rsidR="00A72519" w:rsidRDefault="001D5062" w:rsidP="00A72519">
      <w:r>
        <w:rPr>
          <w:noProof/>
        </w:rPr>
        <w:drawing>
          <wp:anchor distT="0" distB="0" distL="114300" distR="114300" simplePos="0" relativeHeight="251707392" behindDoc="0" locked="0" layoutInCell="1" allowOverlap="1" wp14:anchorId="41538E1E" wp14:editId="61B98C4F">
            <wp:simplePos x="0" y="0"/>
            <wp:positionH relativeFrom="margin">
              <wp:align>left</wp:align>
            </wp:positionH>
            <wp:positionV relativeFrom="paragraph">
              <wp:posOffset>542290</wp:posOffset>
            </wp:positionV>
            <wp:extent cx="5934075" cy="5857875"/>
            <wp:effectExtent l="0" t="0" r="9525" b="9525"/>
            <wp:wrapTopAndBottom/>
            <wp:docPr id="663124613"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075" cy="5857875"/>
                    </a:xfrm>
                    <a:prstGeom prst="rect">
                      <a:avLst/>
                    </a:prstGeom>
                    <a:noFill/>
                    <a:ln>
                      <a:noFill/>
                    </a:ln>
                  </pic:spPr>
                </pic:pic>
              </a:graphicData>
            </a:graphic>
          </wp:anchor>
        </w:drawing>
      </w:r>
      <w:r w:rsidR="00A72519">
        <w:t>Wie in diesem Bild zu sehen, spiegelt die Startseite das Engagement wider, eine benutzerfreundliche und ästhetisch ansprechende Oberfläche zu schaffen:</w:t>
      </w:r>
    </w:p>
    <w:p w14:paraId="22B3A52C" w14:textId="77777777" w:rsidR="002671FA" w:rsidRDefault="002671FA" w:rsidP="00BA1ACF"/>
    <w:p w14:paraId="4DAC7829" w14:textId="77777777" w:rsidR="002671FA" w:rsidRDefault="002671FA">
      <w:r>
        <w:br w:type="page"/>
      </w:r>
    </w:p>
    <w:p w14:paraId="462367A6" w14:textId="0981EC36" w:rsidR="002671FA" w:rsidRDefault="002671FA" w:rsidP="002671FA">
      <w:pPr>
        <w:pStyle w:val="berschrift3"/>
      </w:pPr>
      <w:r>
        <w:lastRenderedPageBreak/>
        <w:t xml:space="preserve">Arbeitspaket </w:t>
      </w:r>
      <w:r w:rsidRPr="002671FA">
        <w:rPr>
          <w:rFonts w:asciiTheme="minorHAnsi" w:eastAsia="Calibri" w:hAnsiTheme="minorHAnsi" w:cstheme="minorHAnsi"/>
          <w:color w:val="0070C0"/>
          <w:sz w:val="24"/>
          <w:szCs w:val="22"/>
          <w:u w:val="single"/>
        </w:rPr>
        <w:fldChar w:fldCharType="begin"/>
      </w:r>
      <w:r w:rsidRPr="002671FA">
        <w:rPr>
          <w:rFonts w:asciiTheme="minorHAnsi" w:eastAsia="Calibri" w:hAnsiTheme="minorHAnsi" w:cstheme="minorHAnsi"/>
          <w:color w:val="0070C0"/>
          <w:sz w:val="24"/>
          <w:szCs w:val="22"/>
          <w:u w:val="single"/>
        </w:rPr>
        <w:instrText xml:space="preserve"> REF A30 \h </w:instrText>
      </w:r>
      <w:r w:rsidRPr="002671FA">
        <w:rPr>
          <w:rFonts w:asciiTheme="minorHAnsi" w:eastAsia="Calibri" w:hAnsiTheme="minorHAnsi" w:cstheme="minorHAnsi"/>
          <w:color w:val="0070C0"/>
          <w:sz w:val="24"/>
          <w:szCs w:val="22"/>
          <w:u w:val="single"/>
        </w:rPr>
      </w:r>
      <w:r>
        <w:rPr>
          <w:rFonts w:asciiTheme="minorHAnsi" w:eastAsia="Calibri" w:hAnsiTheme="minorHAnsi" w:cstheme="minorHAnsi"/>
          <w:color w:val="0070C0"/>
          <w:sz w:val="24"/>
          <w:szCs w:val="22"/>
          <w:u w:val="single"/>
        </w:rPr>
        <w:instrText xml:space="preserve"> \* MERGEFORMAT </w:instrText>
      </w:r>
      <w:r w:rsidRPr="002671FA">
        <w:rPr>
          <w:rFonts w:asciiTheme="minorHAnsi" w:eastAsia="Calibri" w:hAnsiTheme="minorHAnsi" w:cstheme="minorHAnsi"/>
          <w:color w:val="0070C0"/>
          <w:sz w:val="24"/>
          <w:szCs w:val="22"/>
          <w:u w:val="single"/>
        </w:rPr>
        <w:fldChar w:fldCharType="separate"/>
      </w:r>
      <w:r w:rsidRPr="002671FA">
        <w:rPr>
          <w:rFonts w:asciiTheme="minorHAnsi" w:eastAsia="Calibri" w:hAnsiTheme="minorHAnsi" w:cstheme="minorHAnsi"/>
          <w:bCs/>
          <w:color w:val="0070C0"/>
          <w:sz w:val="24"/>
          <w:szCs w:val="22"/>
          <w:u w:val="single"/>
        </w:rPr>
        <w:t>30</w:t>
      </w:r>
      <w:r w:rsidRPr="002671FA">
        <w:rPr>
          <w:rFonts w:asciiTheme="minorHAnsi" w:eastAsia="Calibri" w:hAnsiTheme="minorHAnsi" w:cstheme="minorHAnsi"/>
          <w:color w:val="0070C0"/>
          <w:sz w:val="24"/>
          <w:szCs w:val="22"/>
          <w:u w:val="single"/>
        </w:rPr>
        <w:fldChar w:fldCharType="end"/>
      </w:r>
      <w:r>
        <w:t>: Deployment der Applikation</w:t>
      </w:r>
    </w:p>
    <w:p w14:paraId="574C29F0" w14:textId="77777777" w:rsidR="002671FA" w:rsidRDefault="002671FA" w:rsidP="002671FA"/>
    <w:p w14:paraId="1FF1C5D7" w14:textId="77777777" w:rsidR="002671FA" w:rsidRDefault="002671FA" w:rsidP="002671FA">
      <w:r>
        <w:t>Das Deployment der aktualisierten Version des Lernportals war ein entscheidender Schritt in meiner IPA. Es erforderte sorgfältige Vorbereitungen und Anpassungen, um sicherzustellen, dass die neuen Funktionen und Datenbankänderungen korrekt im Produktionsumfeld reflektiert werden.</w:t>
      </w:r>
    </w:p>
    <w:p w14:paraId="193F80EE" w14:textId="77777777" w:rsidR="002671FA" w:rsidRDefault="002671FA" w:rsidP="002671FA"/>
    <w:p w14:paraId="3441EA4D" w14:textId="36F105AC" w:rsidR="002671FA" w:rsidRDefault="002671FA" w:rsidP="002671FA">
      <w:r>
        <w:t xml:space="preserve">Zunächst passte ich die Umgebungsvariablen an, um sicherzustellen, dass die Anwendung korrekt mit den Produktions- und Staging-Datenbanken kommuniziert. Dies beinhaltete die Aktualisierung der </w:t>
      </w:r>
      <w:r w:rsidR="001114DF">
        <w:t>Environment Variablen</w:t>
      </w:r>
      <w:r>
        <w:t xml:space="preserve"> für die Produktions- und Staging-Umgebungen.</w:t>
      </w:r>
      <w:r w:rsidR="001114DF">
        <w:rPr>
          <w:noProof/>
        </w:rPr>
        <w:drawing>
          <wp:anchor distT="0" distB="0" distL="114300" distR="114300" simplePos="0" relativeHeight="251754496" behindDoc="0" locked="0" layoutInCell="1" allowOverlap="1" wp14:anchorId="144AD047" wp14:editId="79535F8B">
            <wp:simplePos x="0" y="0"/>
            <wp:positionH relativeFrom="column">
              <wp:posOffset>-2540</wp:posOffset>
            </wp:positionH>
            <wp:positionV relativeFrom="paragraph">
              <wp:posOffset>574040</wp:posOffset>
            </wp:positionV>
            <wp:extent cx="4826635" cy="437515"/>
            <wp:effectExtent l="0" t="0" r="0" b="635"/>
            <wp:wrapTopAndBottom/>
            <wp:docPr id="107259772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26635" cy="437515"/>
                    </a:xfrm>
                    <a:prstGeom prst="rect">
                      <a:avLst/>
                    </a:prstGeom>
                    <a:noFill/>
                    <a:ln>
                      <a:noFill/>
                    </a:ln>
                  </pic:spPr>
                </pic:pic>
              </a:graphicData>
            </a:graphic>
          </wp:anchor>
        </w:drawing>
      </w:r>
    </w:p>
    <w:p w14:paraId="5FC65C85" w14:textId="77777777" w:rsidR="002671FA" w:rsidRDefault="002671FA" w:rsidP="002671FA"/>
    <w:p w14:paraId="57D83E45" w14:textId="4D91C0CF" w:rsidR="002671FA" w:rsidRDefault="002671FA" w:rsidP="002671FA">
      <w:r>
        <w:t>Anschlie</w:t>
      </w:r>
      <w:r w:rsidR="001114DF">
        <w:t>ss</w:t>
      </w:r>
      <w:r>
        <w:t>end modifizierte ich den GitHub-Workflow für die Entwicklungsbranch, da eine Änderung in der Infrastruktur vorgenommen wurde. Durch diesen Schritt wurde sichergestellt, dass bei jedem Push in den Development-Branch automatisch eine GitHub-Action ausgelöst wird, die ein neues Docker-Image der Client- und API-Anwendung erstellt.</w:t>
      </w:r>
    </w:p>
    <w:p w14:paraId="1DD9C2BF" w14:textId="77777777" w:rsidR="002671FA" w:rsidRDefault="002671FA" w:rsidP="002671FA"/>
    <w:p w14:paraId="11F5D3E3" w14:textId="77777777" w:rsidR="00C824AF" w:rsidRDefault="00C824AF" w:rsidP="002671FA">
      <w:pPr>
        <w:rPr>
          <w:noProof/>
        </w:rPr>
      </w:pPr>
    </w:p>
    <w:p w14:paraId="4610DF85" w14:textId="00E7060A" w:rsidR="002671FA" w:rsidRDefault="002671FA" w:rsidP="002671FA">
      <w:r>
        <w:t xml:space="preserve">Während der Erstellung der Docker-Images aktualisierte ich die Datenbank auf unserem </w:t>
      </w:r>
      <w:r w:rsidR="00707509">
        <w:t>Dev</w:t>
      </w:r>
      <w:r>
        <w:t>-Server. Dies war notwendig, da meine IPA die Einführung neuer Tabellen in die Datenbank mit sich brachte. Hier sind die Schritte, die ich unternommen habe, um die Datenbank zu aktualisieren:</w:t>
      </w:r>
    </w:p>
    <w:p w14:paraId="105BCBC2" w14:textId="0C6384DE" w:rsidR="002671FA" w:rsidRDefault="002671FA" w:rsidP="002671FA"/>
    <w:p w14:paraId="2CA48E2C" w14:textId="39DF5F9C" w:rsidR="002671FA" w:rsidRDefault="00C824AF" w:rsidP="002671FA">
      <w:r>
        <w:rPr>
          <w:noProof/>
        </w:rPr>
        <w:drawing>
          <wp:anchor distT="0" distB="0" distL="114300" distR="114300" simplePos="0" relativeHeight="251755520" behindDoc="0" locked="0" layoutInCell="1" allowOverlap="1" wp14:anchorId="3068104E" wp14:editId="75538924">
            <wp:simplePos x="0" y="0"/>
            <wp:positionH relativeFrom="margin">
              <wp:align>left</wp:align>
            </wp:positionH>
            <wp:positionV relativeFrom="paragraph">
              <wp:posOffset>212421</wp:posOffset>
            </wp:positionV>
            <wp:extent cx="4598035" cy="325755"/>
            <wp:effectExtent l="0" t="0" r="0" b="0"/>
            <wp:wrapTopAndBottom/>
            <wp:docPr id="1829314143"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2487" t="11115" r="66712" b="86172"/>
                    <a:stretch/>
                  </pic:blipFill>
                  <pic:spPr bwMode="auto">
                    <a:xfrm>
                      <a:off x="0" y="0"/>
                      <a:ext cx="4598035" cy="325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71FA">
        <w:t>Anmeldung am Linux-Server mit sudo itacademy.</w:t>
      </w:r>
    </w:p>
    <w:p w14:paraId="3FEEE668" w14:textId="53A8F4CC" w:rsidR="002671FA" w:rsidRDefault="002671FA" w:rsidP="002671FA">
      <w:r>
        <w:t>Ausführen von docker ps, um die Container-ID der Talent-Datenbank zu finden.</w:t>
      </w:r>
      <w:r w:rsidR="00C824AF">
        <w:rPr>
          <w:noProof/>
        </w:rPr>
        <w:drawing>
          <wp:anchor distT="0" distB="0" distL="114300" distR="114300" simplePos="0" relativeHeight="251756544" behindDoc="0" locked="0" layoutInCell="1" allowOverlap="1" wp14:anchorId="3BE312CB" wp14:editId="4B32A769">
            <wp:simplePos x="0" y="0"/>
            <wp:positionH relativeFrom="column">
              <wp:posOffset>-2540</wp:posOffset>
            </wp:positionH>
            <wp:positionV relativeFrom="paragraph">
              <wp:posOffset>539750</wp:posOffset>
            </wp:positionV>
            <wp:extent cx="3084830" cy="174625"/>
            <wp:effectExtent l="0" t="0" r="1270" b="0"/>
            <wp:wrapTopAndBottom/>
            <wp:docPr id="763064993"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84830" cy="174625"/>
                    </a:xfrm>
                    <a:prstGeom prst="rect">
                      <a:avLst/>
                    </a:prstGeom>
                    <a:noFill/>
                    <a:ln>
                      <a:noFill/>
                    </a:ln>
                  </pic:spPr>
                </pic:pic>
              </a:graphicData>
            </a:graphic>
          </wp:anchor>
        </w:drawing>
      </w:r>
    </w:p>
    <w:p w14:paraId="4B09F501" w14:textId="61F8C6AD" w:rsidR="002671FA" w:rsidRDefault="00C824AF" w:rsidP="002671FA">
      <w:r>
        <w:rPr>
          <w:noProof/>
        </w:rPr>
        <w:drawing>
          <wp:anchor distT="0" distB="0" distL="114300" distR="114300" simplePos="0" relativeHeight="251757568" behindDoc="0" locked="0" layoutInCell="1" allowOverlap="1" wp14:anchorId="6F6A5DC1" wp14:editId="1FEABC55">
            <wp:simplePos x="0" y="0"/>
            <wp:positionH relativeFrom="margin">
              <wp:align>left</wp:align>
            </wp:positionH>
            <wp:positionV relativeFrom="paragraph">
              <wp:posOffset>391188</wp:posOffset>
            </wp:positionV>
            <wp:extent cx="4269740" cy="158750"/>
            <wp:effectExtent l="0" t="0" r="0" b="0"/>
            <wp:wrapTopAndBottom/>
            <wp:docPr id="69135557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69740" cy="158750"/>
                    </a:xfrm>
                    <a:prstGeom prst="rect">
                      <a:avLst/>
                    </a:prstGeom>
                    <a:noFill/>
                    <a:ln>
                      <a:noFill/>
                    </a:ln>
                  </pic:spPr>
                </pic:pic>
              </a:graphicData>
            </a:graphic>
          </wp:anchor>
        </w:drawing>
      </w:r>
      <w:r w:rsidR="002671FA">
        <w:t>Zugriff auf den Datenbank-Container mit docker exec [Container-ID] -it bash.</w:t>
      </w:r>
    </w:p>
    <w:p w14:paraId="5808FD4E" w14:textId="2A2B56ED" w:rsidR="002671FA" w:rsidRDefault="002671FA" w:rsidP="002671FA">
      <w:r>
        <w:t>Verbindung zur Datenbank herstellen mit psql -U ita_talent_api -d ita_talent_api.</w:t>
      </w:r>
      <w:r w:rsidR="00A50F3A">
        <w:rPr>
          <w:noProof/>
        </w:rPr>
        <w:drawing>
          <wp:anchor distT="0" distB="0" distL="114300" distR="114300" simplePos="0" relativeHeight="251758592" behindDoc="0" locked="0" layoutInCell="1" allowOverlap="1" wp14:anchorId="319AD609" wp14:editId="1A02217B">
            <wp:simplePos x="0" y="0"/>
            <wp:positionH relativeFrom="column">
              <wp:posOffset>-2540</wp:posOffset>
            </wp:positionH>
            <wp:positionV relativeFrom="paragraph">
              <wp:posOffset>374015</wp:posOffset>
            </wp:positionV>
            <wp:extent cx="4166235" cy="174625"/>
            <wp:effectExtent l="0" t="0" r="5715" b="0"/>
            <wp:wrapTopAndBottom/>
            <wp:docPr id="791767465"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66235" cy="174625"/>
                    </a:xfrm>
                    <a:prstGeom prst="rect">
                      <a:avLst/>
                    </a:prstGeom>
                    <a:noFill/>
                    <a:ln>
                      <a:noFill/>
                    </a:ln>
                  </pic:spPr>
                </pic:pic>
              </a:graphicData>
            </a:graphic>
          </wp:anchor>
        </w:drawing>
      </w:r>
    </w:p>
    <w:p w14:paraId="6BEA8049" w14:textId="5BB28B73" w:rsidR="002671FA" w:rsidRDefault="00A50F3A" w:rsidP="002671FA">
      <w:r>
        <w:rPr>
          <w:noProof/>
        </w:rPr>
        <w:drawing>
          <wp:anchor distT="0" distB="0" distL="114300" distR="114300" simplePos="0" relativeHeight="251759616" behindDoc="0" locked="0" layoutInCell="1" allowOverlap="1" wp14:anchorId="00954BDE" wp14:editId="678E379E">
            <wp:simplePos x="0" y="0"/>
            <wp:positionH relativeFrom="margin">
              <wp:align>left</wp:align>
            </wp:positionH>
            <wp:positionV relativeFrom="paragraph">
              <wp:posOffset>793529</wp:posOffset>
            </wp:positionV>
            <wp:extent cx="3220085" cy="1396365"/>
            <wp:effectExtent l="0" t="0" r="0" b="0"/>
            <wp:wrapTopAndBottom/>
            <wp:docPr id="136887738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20085" cy="1396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71FA">
        <w:t>Ausführen der SQL-Dateien 03_tables.sql und 04_data.sql, um die neuen Tabellen zu erstellen und Testdaten für die Benutzerverwaltung hinzuzufügen, was den Zugriff auf das aktualisierte Lernportal ermöglicht.</w:t>
      </w:r>
    </w:p>
    <w:p w14:paraId="1E486064" w14:textId="00AD89D1" w:rsidR="002671FA" w:rsidRDefault="00743A37" w:rsidP="002671FA">
      <w:r>
        <w:rPr>
          <w:noProof/>
        </w:rPr>
        <w:lastRenderedPageBreak/>
        <w:drawing>
          <wp:anchor distT="0" distB="0" distL="114300" distR="114300" simplePos="0" relativeHeight="251761664" behindDoc="0" locked="0" layoutInCell="1" allowOverlap="1" wp14:anchorId="1D6F213F" wp14:editId="1C8CB473">
            <wp:simplePos x="0" y="0"/>
            <wp:positionH relativeFrom="margin">
              <wp:align>left</wp:align>
            </wp:positionH>
            <wp:positionV relativeFrom="paragraph">
              <wp:posOffset>515537</wp:posOffset>
            </wp:positionV>
            <wp:extent cx="5549900" cy="2266315"/>
            <wp:effectExtent l="0" t="0" r="0" b="635"/>
            <wp:wrapTopAndBottom/>
            <wp:docPr id="972806890"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49900" cy="2266315"/>
                    </a:xfrm>
                    <a:prstGeom prst="rect">
                      <a:avLst/>
                    </a:prstGeom>
                    <a:noFill/>
                    <a:ln>
                      <a:noFill/>
                    </a:ln>
                  </pic:spPr>
                </pic:pic>
              </a:graphicData>
            </a:graphic>
          </wp:anchor>
        </w:drawing>
      </w:r>
      <w:r>
        <w:t>Jetzt wollte ich noch Testen ob im Server die änderungen geklappt haben und die Tabellen vorhanden sind:</w:t>
      </w:r>
      <w:r>
        <w:br/>
      </w:r>
      <w:r>
        <w:br/>
      </w:r>
      <w:r w:rsidR="002671FA">
        <w:t>Nachdem die Datenbankanpassungen abgeschlossen waren, aktualisierte ich die Docker-Images auf unserem Server, indem ich die folgenden Befehle ausführte:</w:t>
      </w:r>
    </w:p>
    <w:p w14:paraId="59A69725" w14:textId="0F3E0040" w:rsidR="002671FA" w:rsidRDefault="00743A37" w:rsidP="002671FA">
      <w:r>
        <w:rPr>
          <w:noProof/>
        </w:rPr>
        <w:drawing>
          <wp:anchor distT="0" distB="0" distL="114300" distR="114300" simplePos="0" relativeHeight="251760640" behindDoc="0" locked="0" layoutInCell="1" allowOverlap="1" wp14:anchorId="38276113" wp14:editId="589C615A">
            <wp:simplePos x="0" y="0"/>
            <wp:positionH relativeFrom="page">
              <wp:align>center</wp:align>
            </wp:positionH>
            <wp:positionV relativeFrom="paragraph">
              <wp:posOffset>191853</wp:posOffset>
            </wp:positionV>
            <wp:extent cx="5939790" cy="2727325"/>
            <wp:effectExtent l="0" t="0" r="3810" b="0"/>
            <wp:wrapTopAndBottom/>
            <wp:docPr id="1385555269"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2727325"/>
                    </a:xfrm>
                    <a:prstGeom prst="rect">
                      <a:avLst/>
                    </a:prstGeom>
                    <a:noFill/>
                    <a:ln>
                      <a:noFill/>
                    </a:ln>
                  </pic:spPr>
                </pic:pic>
              </a:graphicData>
            </a:graphic>
          </wp:anchor>
        </w:drawing>
      </w:r>
    </w:p>
    <w:p w14:paraId="010F5C49" w14:textId="77777777" w:rsidR="00743A37" w:rsidRDefault="00743A37" w:rsidP="002671FA"/>
    <w:p w14:paraId="670156D5" w14:textId="5CF368FB" w:rsidR="002671FA" w:rsidRDefault="002671FA" w:rsidP="002671FA">
      <w:r>
        <w:t>Herunterfahren der laufenden Container mit docker-compose down.</w:t>
      </w:r>
    </w:p>
    <w:p w14:paraId="396D14E7" w14:textId="6CCF00FC" w:rsidR="002671FA" w:rsidRDefault="002671FA" w:rsidP="002671FA">
      <w:r>
        <w:t>Aktualisieren der Images mit docker-compose pull.</w:t>
      </w:r>
    </w:p>
    <w:p w14:paraId="28C7AE7F" w14:textId="4AF65716" w:rsidR="002671FA" w:rsidRDefault="002671FA" w:rsidP="002671FA">
      <w:r>
        <w:t>Starten der aktualisierten Container mit docker-compose up -d.</w:t>
      </w:r>
    </w:p>
    <w:p w14:paraId="789F2127" w14:textId="77777777" w:rsidR="00A85908" w:rsidRDefault="00A85908" w:rsidP="002671FA"/>
    <w:p w14:paraId="73329147" w14:textId="46BCFBE2" w:rsidR="00A72519" w:rsidRPr="00BA1ACF" w:rsidRDefault="002671FA" w:rsidP="002671FA">
      <w:pPr>
        <w:rPr>
          <w:rFonts w:asciiTheme="majorHAnsi" w:eastAsiaTheme="majorEastAsia" w:hAnsiTheme="majorHAnsi" w:cstheme="majorBidi"/>
          <w:bCs/>
          <w:sz w:val="28"/>
          <w:szCs w:val="26"/>
        </w:rPr>
      </w:pPr>
      <w:r>
        <w:t xml:space="preserve">Mit diesen Schritten war das Deployment des Lernportals </w:t>
      </w:r>
      <w:r w:rsidR="00D57E73">
        <w:t xml:space="preserve">mit den änderungen während meiner IPA </w:t>
      </w:r>
      <w:r>
        <w:t>erfolgreich abgeschlossen. Die aktualisierte Anwendung war nun live</w:t>
      </w:r>
      <w:r w:rsidR="00D57E73">
        <w:t xml:space="preserve"> auf unserem Dev-Server</w:t>
      </w:r>
      <w:r>
        <w:t xml:space="preserve"> und bereit für den Einsatz</w:t>
      </w:r>
      <w:r w:rsidR="004C4290">
        <w:t>.</w:t>
      </w:r>
      <w:r w:rsidR="00A72519">
        <w:br w:type="page"/>
      </w:r>
    </w:p>
    <w:p w14:paraId="18496482" w14:textId="77777777" w:rsidR="00BA1ACF" w:rsidRPr="00BA1ACF" w:rsidRDefault="00BA1ACF" w:rsidP="00BA1ACF">
      <w:pPr>
        <w:rPr>
          <w:b/>
          <w:bCs/>
        </w:rPr>
      </w:pPr>
      <w:r w:rsidRPr="00BA1ACF">
        <w:rPr>
          <w:b/>
          <w:bCs/>
        </w:rPr>
        <w:lastRenderedPageBreak/>
        <w:t xml:space="preserve">Fazit zu Arbeitspaket </w:t>
      </w:r>
      <w:r w:rsidRPr="00D64DC3">
        <w:rPr>
          <w:rFonts w:eastAsia="Calibri" w:cstheme="minorHAnsi"/>
          <w:color w:val="0070C0"/>
          <w:u w:val="single"/>
        </w:rPr>
        <w:t>29</w:t>
      </w:r>
      <w:r w:rsidRPr="00BA1ACF">
        <w:rPr>
          <w:b/>
          <w:bCs/>
        </w:rPr>
        <w:t xml:space="preserve"> und dem 3. Meilenstein</w:t>
      </w:r>
    </w:p>
    <w:p w14:paraId="3C13835E" w14:textId="2D701744" w:rsidR="00BA1ACF" w:rsidRDefault="00BA1ACF" w:rsidP="00BA1ACF">
      <w:r>
        <w:t>Die Fertigstellung der Administrations-Startseite und die damit verbundenen letzten Anpassungen im Frontend bildeten den Abschluss des Arbeitspakets 29 und den 3. Meilenstein meiner IPA. Es war eine herausfordernde, aber zugleich enorm bereichernde Aufgabe, alle notwendigen Informationen und Funktionalitäten auf eine Weise darzustellen, die sowohl angenehm als auch elegant für den Benutzer ist. Trotz der Herausforderungen ist es mir gelungen, dieses Ziel zeitgerecht zu erreichen.</w:t>
      </w:r>
    </w:p>
    <w:p w14:paraId="4AAD1C94" w14:textId="77777777" w:rsidR="00BA1ACF" w:rsidRDefault="00BA1ACF" w:rsidP="00404909">
      <w:pPr>
        <w:pStyle w:val="berschrift3"/>
      </w:pPr>
      <w:bookmarkStart w:id="234" w:name="_Toc161243355"/>
      <w:r w:rsidRPr="00BA1ACF">
        <w:t>Fazit der Realisierungsphase</w:t>
      </w:r>
      <w:bookmarkEnd w:id="234"/>
    </w:p>
    <w:p w14:paraId="60BFE77C" w14:textId="6FFE283C" w:rsidR="00BA1ACF" w:rsidRDefault="00BA1ACF" w:rsidP="00BA1ACF">
      <w:r>
        <w:t xml:space="preserve">Die Realisierungsphase meiner Individuellen Praktischen Arbeit hat mich auf eine tiefgreifende Reise durch die Herausforderungen und Erfolge der Softwareentwicklung geführt. Während dieser Phase hatte ich die Gelegenheit, mein technisches Wissen und meine Fähigkeiten umfassend anzuwenden und zu erweitern. </w:t>
      </w:r>
    </w:p>
    <w:p w14:paraId="3D206AF8" w14:textId="77777777" w:rsidR="00BA1ACF" w:rsidRDefault="00BA1ACF" w:rsidP="00BA1ACF"/>
    <w:p w14:paraId="1FB48DA7" w14:textId="40CC9148" w:rsidR="00BA1ACF" w:rsidRDefault="00BA1ACF" w:rsidP="00BA1ACF">
      <w:r>
        <w:t xml:space="preserve">Obwohl ich diese Reise </w:t>
      </w:r>
      <w:r w:rsidR="00D64DC3">
        <w:t>an der IPA allein</w:t>
      </w:r>
      <w:r>
        <w:t xml:space="preserve"> angetreten bin</w:t>
      </w:r>
      <w:r w:rsidR="00375B4D">
        <w:t xml:space="preserve"> </w:t>
      </w:r>
      <w:r w:rsidR="00D64DC3">
        <w:t xml:space="preserve">(natürlich mit Täglicher </w:t>
      </w:r>
      <w:r w:rsidR="00526D59">
        <w:t>Absprache</w:t>
      </w:r>
      <w:r w:rsidR="00D64DC3">
        <w:t xml:space="preserve"> und Kommunikation mit </w:t>
      </w:r>
      <w:r w:rsidR="00D64DC3" w:rsidRPr="00D64DC3">
        <w:rPr>
          <w:rFonts w:eastAsia="Calibri" w:cstheme="minorHAnsi"/>
          <w:color w:val="0070C0"/>
          <w:u w:val="single"/>
        </w:rPr>
        <w:fldChar w:fldCharType="begin"/>
      </w:r>
      <w:r w:rsidR="00D64DC3" w:rsidRPr="00D64DC3">
        <w:rPr>
          <w:rFonts w:eastAsia="Calibri" w:cstheme="minorHAnsi"/>
          <w:color w:val="0070C0"/>
          <w:u w:val="single"/>
        </w:rPr>
        <w:instrText xml:space="preserve"> REF flo \h </w:instrText>
      </w:r>
      <w:r w:rsidR="00D64DC3">
        <w:rPr>
          <w:rFonts w:eastAsia="Calibri" w:cstheme="minorHAnsi"/>
          <w:color w:val="0070C0"/>
          <w:u w:val="single"/>
        </w:rPr>
        <w:instrText xml:space="preserve"> \* MERGEFORMAT </w:instrText>
      </w:r>
      <w:r w:rsidR="00D64DC3" w:rsidRPr="00D64DC3">
        <w:rPr>
          <w:rFonts w:eastAsia="Calibri" w:cstheme="minorHAnsi"/>
          <w:color w:val="0070C0"/>
          <w:u w:val="single"/>
        </w:rPr>
      </w:r>
      <w:r w:rsidR="00D64DC3" w:rsidRPr="00D64DC3">
        <w:rPr>
          <w:rFonts w:eastAsia="Calibri" w:cstheme="minorHAnsi"/>
          <w:color w:val="0070C0"/>
          <w:u w:val="single"/>
        </w:rPr>
        <w:fldChar w:fldCharType="separate"/>
      </w:r>
      <w:r w:rsidR="00D64DC3" w:rsidRPr="00D64DC3">
        <w:rPr>
          <w:rFonts w:eastAsia="Calibri" w:cstheme="minorHAnsi"/>
          <w:color w:val="0070C0"/>
          <w:u w:val="single"/>
        </w:rPr>
        <w:t>Flo</w:t>
      </w:r>
      <w:r w:rsidR="00D64DC3" w:rsidRPr="00D64DC3">
        <w:rPr>
          <w:rFonts w:eastAsia="Calibri" w:cstheme="minorHAnsi"/>
          <w:color w:val="0070C0"/>
          <w:u w:val="single"/>
        </w:rPr>
        <w:fldChar w:fldCharType="end"/>
      </w:r>
      <w:r w:rsidR="00191DCD" w:rsidRPr="00FA54A3">
        <w:t>)</w:t>
      </w:r>
      <w:r w:rsidR="00191DCD">
        <w:t>,</w:t>
      </w:r>
      <w:r>
        <w:t xml:space="preserve"> hat die Arbeit an der IPA paradoxerweise die immense Bedeutung von Teamarbeit in der Softwareentwicklung verdeutlicht. Die Isolation von der unmittelbaren dynamischen Zusammenarbeit mit einem Team machte deutlich, wie </w:t>
      </w:r>
      <w:r w:rsidR="00375B4D">
        <w:t>essenziell</w:t>
      </w:r>
      <w:r>
        <w:t xml:space="preserve"> der Austausch, die Unterstützung und die vielfältigen Perspektiven eines Teams für den Erfolg eines Projekts sind. Die Agilität und Flexibilität, die durch Teamarbeit gefördert werden, sowie die Fähigkeit, Ideen zu diskutieren und schnell auf Veränderungen zu reagieren, sind unschätzbare Aspekte, die ich in einem Einzelprojekt vermisst habe.</w:t>
      </w:r>
    </w:p>
    <w:p w14:paraId="6CAB062C" w14:textId="77777777" w:rsidR="00BA1ACF" w:rsidRDefault="00BA1ACF" w:rsidP="00BA1ACF"/>
    <w:p w14:paraId="7818C343" w14:textId="77777777" w:rsidR="00BA1ACF" w:rsidRDefault="00BA1ACF" w:rsidP="00BA1ACF">
      <w:r>
        <w:t>Diese Realisierungsphase war somit nicht nur ein Test meiner technischen Kompetenzen, sondern auch eine wichtige Lektion in Sachen Projektmanagement, Selbstorganisation und die Bedeutung von Zusammenarbeit. Die Erfahrungen, die ich während der eigenständigen Arbeit gesammelt habe, haben mir die Wichtigkeit eines starken Teams aufgezeigt. Ein Team bietet nicht nur Unterstützung und Feedback, sondern ist auch eine Quelle der Inspiration und Motivation.</w:t>
      </w:r>
    </w:p>
    <w:p w14:paraId="6907D627" w14:textId="77777777" w:rsidR="00BA1ACF" w:rsidRDefault="00BA1ACF" w:rsidP="00BA1ACF"/>
    <w:p w14:paraId="3316AD12" w14:textId="5F4D097E" w:rsidR="00A72519" w:rsidRPr="00546E19" w:rsidRDefault="00BA1ACF">
      <w:pPr>
        <w:rPr>
          <w:sz w:val="28"/>
          <w:szCs w:val="26"/>
        </w:rPr>
      </w:pPr>
      <w:r>
        <w:t xml:space="preserve">Abschliessend hat mich die Realisierungsphase meiner IPA gelehrt, dass der Erfolg in der Applikationsentwicklung nicht nur von individuellen Fähigkeiten abhängt, sondern auch davon, wie gut man in der Lage ist, </w:t>
      </w:r>
      <w:r w:rsidR="004B62F0">
        <w:t>mit Fehlern und Misserfolge umzugehen</w:t>
      </w:r>
      <w:r>
        <w:t>. Diese Erkenntnis ist eine wertvolle Ergänzung zu meinem technischen Know-how und wird meine zukünftige Arbeit und meine Einstellung zur Teamarbeit in der Softwareentwicklung massgeblich beeinflussen.</w:t>
      </w:r>
      <w:r w:rsidR="00A72519">
        <w:br w:type="page"/>
      </w:r>
    </w:p>
    <w:p w14:paraId="434907FE" w14:textId="436FCCF5" w:rsidR="00D519B2" w:rsidRDefault="00D519B2" w:rsidP="00DC7465">
      <w:pPr>
        <w:pStyle w:val="berschrift2"/>
      </w:pPr>
      <w:bookmarkStart w:id="235" w:name="_Toc161243356"/>
      <w:r w:rsidRPr="008648FF">
        <w:lastRenderedPageBreak/>
        <w:t>Phase "</w:t>
      </w:r>
      <w:r>
        <w:t>Kontrollieren</w:t>
      </w:r>
      <w:r w:rsidRPr="008648FF">
        <w:t>"</w:t>
      </w:r>
      <w:bookmarkEnd w:id="235"/>
    </w:p>
    <w:p w14:paraId="1946CC68" w14:textId="653359DB" w:rsidR="00546E19" w:rsidRDefault="00546E19" w:rsidP="00546E19">
      <w:pPr>
        <w:pStyle w:val="berschrift3"/>
      </w:pPr>
      <w:bookmarkStart w:id="236" w:name="_Toc161243357"/>
      <w:r>
        <w:t>Einleitung</w:t>
      </w:r>
      <w:bookmarkEnd w:id="236"/>
      <w:r>
        <w:t xml:space="preserve"> </w:t>
      </w:r>
    </w:p>
    <w:p w14:paraId="56856F7E" w14:textId="77777777" w:rsidR="00645F9B" w:rsidRDefault="00645F9B" w:rsidP="00645F9B">
      <w:r>
        <w:t>Nachdem die Realisierungsphase meiner Individuellen Praktischen Arbeit (IPA) erfolgreich abgeschlossen wurde, trete ich nun in die entscheidende Phase des Kontrollierens ein. Dieser Schritt ermöglicht es mir, eine gründliche Überprüfung und Bewertung meiner Arbeit durchzuführen, um festzustellen, inwiefern die Aufgabenstellung und die individuellen Kriterien erfüllt wurden. Der Fokus liegt dabei auf der Frage, wie gut die entwickelten Lösungen den definierten Anforderungen entsprechen.</w:t>
      </w:r>
    </w:p>
    <w:p w14:paraId="58132B75" w14:textId="77777777" w:rsidR="00645F9B" w:rsidRDefault="00645F9B" w:rsidP="00645F9B"/>
    <w:p w14:paraId="72771CEA" w14:textId="77777777" w:rsidR="00645F9B" w:rsidRDefault="00645F9B" w:rsidP="00645F9B">
      <w:r>
        <w:t>Zur Durchführung dieser Kontrolle greife ich auf das Testkonzept zurück, das bereits in der Phase "Planen" erstellt wurde. Dieses Konzept legt den Grundstein für eine systematische und strukturierte Testdurchführung, um eine umfassende Bewertung der Applikationsfunktionalität und Sicherheit zu gewährleisten.</w:t>
      </w:r>
    </w:p>
    <w:p w14:paraId="5E9D2F0C" w14:textId="77777777" w:rsidR="00645F9B" w:rsidRDefault="00645F9B" w:rsidP="00645F9B"/>
    <w:p w14:paraId="4F22CAE2" w14:textId="77777777" w:rsidR="00645F9B" w:rsidRPr="00272256" w:rsidRDefault="00645F9B" w:rsidP="00272256">
      <w:pPr>
        <w:rPr>
          <w:b/>
          <w:bCs/>
        </w:rPr>
      </w:pPr>
      <w:r w:rsidRPr="00272256">
        <w:rPr>
          <w:b/>
          <w:bCs/>
        </w:rPr>
        <w:t>Strukturierung der Testfälle</w:t>
      </w:r>
    </w:p>
    <w:p w14:paraId="04CE0CAF" w14:textId="77777777" w:rsidR="00645F9B" w:rsidRDefault="00645F9B" w:rsidP="00645F9B">
      <w:r>
        <w:t>Die Testfälle sind sorgfältig strukturiert, um eine klare und effiziente Durchführung und Auswertung der Tests zu ermöglichen:</w:t>
      </w:r>
    </w:p>
    <w:p w14:paraId="6FC93B1C" w14:textId="77777777" w:rsidR="00645F9B" w:rsidRDefault="00645F9B" w:rsidP="00645F9B"/>
    <w:p w14:paraId="15EDA174" w14:textId="61F0A1BA" w:rsidR="00645F9B" w:rsidRDefault="00645F9B" w:rsidP="00645F9B">
      <w:r>
        <w:t xml:space="preserve">ID / Bezeichnung: Jeder Testfall wird mit einer eindeutigen Identifikationsnummer (ID) versehen, die wie folgt aufgebaut ist: T-1XX für Testfälle des </w:t>
      </w:r>
      <w:r w:rsidRPr="00DE2018">
        <w:t xml:space="preserve">ersten </w:t>
      </w:r>
      <w:r w:rsidR="00DE2018" w:rsidRPr="00DE2018">
        <w:rPr>
          <w:rFonts w:eastAsia="Calibri" w:cstheme="minorHAnsi"/>
          <w:color w:val="0070C0"/>
          <w:u w:val="single"/>
        </w:rPr>
        <w:fldChar w:fldCharType="begin"/>
      </w:r>
      <w:r w:rsidR="00DE2018" w:rsidRPr="00DE2018">
        <w:rPr>
          <w:rFonts w:eastAsia="Calibri" w:cstheme="minorHAnsi"/>
          <w:color w:val="0070C0"/>
          <w:u w:val="single"/>
        </w:rPr>
        <w:instrText xml:space="preserve"> REF TA1s \h  \* MERGEFORMAT </w:instrText>
      </w:r>
      <w:r w:rsidR="00DE2018" w:rsidRPr="00DE2018">
        <w:rPr>
          <w:rFonts w:eastAsia="Calibri" w:cstheme="minorHAnsi"/>
          <w:color w:val="0070C0"/>
          <w:u w:val="single"/>
        </w:rPr>
      </w:r>
      <w:r w:rsidR="00DE2018" w:rsidRPr="00DE2018">
        <w:rPr>
          <w:rFonts w:eastAsia="Calibri" w:cstheme="minorHAnsi"/>
          <w:color w:val="0070C0"/>
          <w:u w:val="single"/>
        </w:rPr>
        <w:fldChar w:fldCharType="separate"/>
      </w:r>
      <w:r w:rsidR="00DE2018" w:rsidRPr="00DE2018">
        <w:rPr>
          <w:rFonts w:eastAsia="Calibri" w:cstheme="minorHAnsi"/>
          <w:color w:val="0070C0"/>
          <w:u w:val="single"/>
        </w:rPr>
        <w:t>Teilauftrag</w:t>
      </w:r>
      <w:r w:rsidR="00DE2018" w:rsidRPr="00DE2018">
        <w:rPr>
          <w:rFonts w:eastAsia="Calibri" w:cstheme="minorHAnsi"/>
          <w:color w:val="0070C0"/>
          <w:u w:val="single"/>
        </w:rPr>
        <w:fldChar w:fldCharType="end"/>
      </w:r>
      <w:r w:rsidRPr="00DE2018">
        <w:t xml:space="preserve">, T-2XX für den zweiten </w:t>
      </w:r>
      <w:r w:rsidR="00DE2018" w:rsidRPr="00DE2018">
        <w:rPr>
          <w:rFonts w:eastAsia="Calibri" w:cstheme="minorHAnsi"/>
          <w:color w:val="0070C0"/>
          <w:u w:val="single"/>
        </w:rPr>
        <w:fldChar w:fldCharType="begin"/>
      </w:r>
      <w:r w:rsidR="00DE2018" w:rsidRPr="00DE2018">
        <w:rPr>
          <w:rFonts w:eastAsia="Calibri" w:cstheme="minorHAnsi"/>
          <w:color w:val="0070C0"/>
          <w:u w:val="single"/>
        </w:rPr>
        <w:instrText xml:space="preserve"> REF TA2s \h  \* MERGEFORMAT </w:instrText>
      </w:r>
      <w:r w:rsidR="00DE2018" w:rsidRPr="00DE2018">
        <w:rPr>
          <w:rFonts w:eastAsia="Calibri" w:cstheme="minorHAnsi"/>
          <w:color w:val="0070C0"/>
          <w:u w:val="single"/>
        </w:rPr>
      </w:r>
      <w:r w:rsidR="00DE2018" w:rsidRPr="00DE2018">
        <w:rPr>
          <w:rFonts w:eastAsia="Calibri" w:cstheme="minorHAnsi"/>
          <w:color w:val="0070C0"/>
          <w:u w:val="single"/>
        </w:rPr>
        <w:fldChar w:fldCharType="separate"/>
      </w:r>
      <w:r w:rsidR="00DE2018" w:rsidRPr="00DE2018">
        <w:rPr>
          <w:rFonts w:eastAsia="Calibri" w:cstheme="minorHAnsi"/>
          <w:color w:val="0070C0"/>
          <w:u w:val="single"/>
        </w:rPr>
        <w:t>Teilauftrag</w:t>
      </w:r>
      <w:r w:rsidR="00DE2018" w:rsidRPr="00DE2018">
        <w:rPr>
          <w:rFonts w:eastAsia="Calibri" w:cstheme="minorHAnsi"/>
          <w:color w:val="0070C0"/>
          <w:u w:val="single"/>
        </w:rPr>
        <w:fldChar w:fldCharType="end"/>
      </w:r>
      <w:r w:rsidRPr="00DE2018">
        <w:t xml:space="preserve"> und T-3XX für den dritten </w:t>
      </w:r>
      <w:r w:rsidR="00DE2018" w:rsidRPr="00DE2018">
        <w:rPr>
          <w:rFonts w:eastAsia="Calibri" w:cstheme="minorHAnsi"/>
          <w:color w:val="0070C0"/>
          <w:u w:val="single"/>
        </w:rPr>
        <w:fldChar w:fldCharType="begin"/>
      </w:r>
      <w:r w:rsidR="00DE2018" w:rsidRPr="00DE2018">
        <w:rPr>
          <w:rFonts w:eastAsia="Calibri" w:cstheme="minorHAnsi"/>
          <w:color w:val="0070C0"/>
          <w:u w:val="single"/>
        </w:rPr>
        <w:instrText xml:space="preserve"> REF TA3s \h  \* MERGEFORMAT </w:instrText>
      </w:r>
      <w:r w:rsidR="00DE2018" w:rsidRPr="00DE2018">
        <w:rPr>
          <w:rFonts w:eastAsia="Calibri" w:cstheme="minorHAnsi"/>
          <w:color w:val="0070C0"/>
          <w:u w:val="single"/>
        </w:rPr>
      </w:r>
      <w:r w:rsidR="00DE2018" w:rsidRPr="00DE2018">
        <w:rPr>
          <w:rFonts w:eastAsia="Calibri" w:cstheme="minorHAnsi"/>
          <w:color w:val="0070C0"/>
          <w:u w:val="single"/>
        </w:rPr>
        <w:fldChar w:fldCharType="separate"/>
      </w:r>
      <w:r w:rsidR="00DE2018" w:rsidRPr="00DE2018">
        <w:rPr>
          <w:rFonts w:eastAsia="Calibri" w:cstheme="minorHAnsi"/>
          <w:color w:val="0070C0"/>
          <w:u w:val="single"/>
        </w:rPr>
        <w:t>Teilauftrag</w:t>
      </w:r>
      <w:r w:rsidR="00DE2018" w:rsidRPr="00DE2018">
        <w:rPr>
          <w:rFonts w:eastAsia="Calibri" w:cstheme="minorHAnsi"/>
          <w:color w:val="0070C0"/>
          <w:u w:val="single"/>
        </w:rPr>
        <w:fldChar w:fldCharType="end"/>
      </w:r>
      <w:r w:rsidRPr="00DE2018">
        <w:t>. Diese Strukturieru</w:t>
      </w:r>
      <w:r>
        <w:t>ng hilft dabei, die Testfälle den entsprechenden Teilaufträgen zuzuordnen und erleichtert die Navigation und Referenzierung innerhalb der Testdokumentation.</w:t>
      </w:r>
    </w:p>
    <w:p w14:paraId="5857916B" w14:textId="77777777" w:rsidR="00645F9B" w:rsidRDefault="00645F9B" w:rsidP="00645F9B"/>
    <w:p w14:paraId="5EEA68F0" w14:textId="77777777" w:rsidR="00DE2018" w:rsidRPr="00272256" w:rsidRDefault="00645F9B" w:rsidP="00272256">
      <w:pPr>
        <w:rPr>
          <w:rStyle w:val="berschrift3Zchn"/>
          <w:rFonts w:asciiTheme="minorHAnsi" w:hAnsiTheme="minorHAnsi" w:cstheme="minorHAnsi"/>
          <w:b/>
          <w:bCs/>
        </w:rPr>
      </w:pPr>
      <w:bookmarkStart w:id="237" w:name="_Toc161243358"/>
      <w:r w:rsidRPr="00272256">
        <w:rPr>
          <w:rStyle w:val="berschrift3Zchn"/>
          <w:rFonts w:asciiTheme="minorHAnsi" w:hAnsiTheme="minorHAnsi" w:cstheme="minorHAnsi"/>
          <w:b/>
          <w:bCs/>
        </w:rPr>
        <w:t>Mängelklasse</w:t>
      </w:r>
      <w:bookmarkEnd w:id="237"/>
    </w:p>
    <w:p w14:paraId="28CFB461" w14:textId="6BA9F031" w:rsidR="008F60E8" w:rsidRDefault="00645F9B" w:rsidP="008F60E8">
      <w:r>
        <w:t xml:space="preserve">Die Ergebnisse der Testfälle werden anhand der Mängelklassen klassifiziert, die bereits im </w:t>
      </w:r>
      <w:r w:rsidR="008F60E8">
        <w:fldChar w:fldCharType="begin"/>
      </w:r>
      <w:r w:rsidR="008F60E8">
        <w:instrText xml:space="preserve"> REF testkonzept \h  \* MERGEFORMAT </w:instrText>
      </w:r>
      <w:r w:rsidR="008F60E8">
        <w:fldChar w:fldCharType="separate"/>
      </w:r>
      <w:r w:rsidR="008F60E8" w:rsidRPr="008F60E8">
        <w:rPr>
          <w:rFonts w:eastAsia="Calibri" w:cstheme="minorHAnsi"/>
          <w:color w:val="0070C0"/>
          <w:u w:val="single"/>
        </w:rPr>
        <w:t xml:space="preserve">Testkonzept </w:t>
      </w:r>
      <w:r w:rsidR="008F60E8" w:rsidRPr="008F60E8">
        <w:t>definiert wurden.</w:t>
      </w:r>
    </w:p>
    <w:p w14:paraId="32728B24" w14:textId="0526FFCD" w:rsidR="00645F9B" w:rsidRDefault="008F60E8" w:rsidP="00645F9B">
      <w:r>
        <w:fldChar w:fldCharType="end"/>
      </w:r>
      <w:r w:rsidR="00645F9B">
        <w:t xml:space="preserve"> Die Mängelklassen sind wie folgt eingeteilt:</w:t>
      </w:r>
    </w:p>
    <w:p w14:paraId="6F50B2AD" w14:textId="77777777" w:rsidR="00645F9B" w:rsidRDefault="00645F9B" w:rsidP="00645F9B"/>
    <w:p w14:paraId="05E38572" w14:textId="77777777" w:rsidR="00645F9B" w:rsidRDefault="00645F9B" w:rsidP="00645F9B">
      <w:r>
        <w:t>0 = mängelfrei</w:t>
      </w:r>
    </w:p>
    <w:p w14:paraId="04831DCA" w14:textId="77777777" w:rsidR="00645F9B" w:rsidRDefault="00645F9B" w:rsidP="00645F9B">
      <w:r>
        <w:t>1 = belangloser Mangel</w:t>
      </w:r>
    </w:p>
    <w:p w14:paraId="351A8AC7" w14:textId="77777777" w:rsidR="00645F9B" w:rsidRDefault="00645F9B" w:rsidP="00645F9B">
      <w:r>
        <w:t>2 = leichter Mangel</w:t>
      </w:r>
    </w:p>
    <w:p w14:paraId="564AB734" w14:textId="77777777" w:rsidR="00645F9B" w:rsidRDefault="00645F9B" w:rsidP="00645F9B">
      <w:r>
        <w:t>3 = schwerer Mangel</w:t>
      </w:r>
    </w:p>
    <w:p w14:paraId="0B63279A" w14:textId="77777777" w:rsidR="00645F9B" w:rsidRDefault="00645F9B" w:rsidP="00645F9B">
      <w:r>
        <w:t>4 = kritischer Mangel</w:t>
      </w:r>
    </w:p>
    <w:p w14:paraId="75F2ED06" w14:textId="77777777" w:rsidR="00645F9B" w:rsidRDefault="00645F9B" w:rsidP="00645F9B">
      <w:r>
        <w:t>Diese Klassifizierung ermöglicht eine präzise Bewertung der Schwere von identifizierten Mängeln und unterstützt die Entscheidungsfindung hinsichtlich notwendiger Anpassungen oder Verbesserungen.</w:t>
      </w:r>
    </w:p>
    <w:p w14:paraId="037BF439" w14:textId="77777777" w:rsidR="00645F9B" w:rsidRDefault="00645F9B" w:rsidP="00645F9B"/>
    <w:p w14:paraId="2ECFC095" w14:textId="1CF0C91C" w:rsidR="00F97A17" w:rsidRDefault="00645F9B" w:rsidP="00645F9B">
      <w:r>
        <w:t>Die Struktur und Klassifizierung der Testfälle bieten eine klare und methodische Grundlage für die Durchführung der Tests. Mit diesem systematischen Ansatz beginne ich nun mit dem Testen des ersten Teilauftrags, um die Erfüllung der Aufgabenstellung und der individuellen Kriterien zu überprüfen.</w:t>
      </w:r>
    </w:p>
    <w:p w14:paraId="74DB524A" w14:textId="2769B3AE" w:rsidR="00645F9B" w:rsidRDefault="00F97A17" w:rsidP="00645F9B">
      <w:r>
        <w:br w:type="page"/>
      </w:r>
    </w:p>
    <w:p w14:paraId="4D8CEFFB" w14:textId="77777777" w:rsidR="00F97A17" w:rsidRPr="00F97A17" w:rsidRDefault="00F97A17" w:rsidP="00F97A17">
      <w:pPr>
        <w:pStyle w:val="berschrift3"/>
        <w:rPr>
          <w:lang w:eastAsia="de-DE"/>
        </w:rPr>
      </w:pPr>
      <w:bookmarkStart w:id="238" w:name="_Toc18316529"/>
      <w:bookmarkStart w:id="239" w:name="_Toc161243359"/>
      <w:r w:rsidRPr="00F97A17">
        <w:rPr>
          <w:lang w:eastAsia="de-DE"/>
        </w:rPr>
        <w:lastRenderedPageBreak/>
        <w:t>Übersicht der Testfälle / Testdurchführungen</w:t>
      </w:r>
      <w:bookmarkEnd w:id="238"/>
    </w:p>
    <w:p w14:paraId="3D218317" w14:textId="77777777" w:rsidR="00F97A17" w:rsidRPr="00F97A17" w:rsidRDefault="00F97A17" w:rsidP="00F97A17">
      <w:pPr>
        <w:keepNext/>
        <w:spacing w:line="180" w:lineRule="exact"/>
        <w:jc w:val="both"/>
        <w:rPr>
          <w:rFonts w:ascii="Calibri Light" w:eastAsia="Calibri" w:hAnsi="Calibri Light" w:cs="Arial"/>
          <w:color w:val="000000"/>
          <w:sz w:val="24"/>
          <w:szCs w:val="24"/>
          <w:lang w:eastAsia="de-DE"/>
        </w:rPr>
      </w:pP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6804"/>
        <w:gridCol w:w="1134"/>
        <w:gridCol w:w="850"/>
      </w:tblGrid>
      <w:tr w:rsidR="00BD6366" w:rsidRPr="00F97A17" w14:paraId="01DFFC5E" w14:textId="77777777" w:rsidTr="00BE425E">
        <w:trPr>
          <w:trHeight w:val="362"/>
          <w:tblHeader/>
        </w:trPr>
        <w:tc>
          <w:tcPr>
            <w:tcW w:w="993" w:type="dxa"/>
            <w:tcBorders>
              <w:top w:val="single" w:sz="4" w:space="0" w:color="auto"/>
              <w:left w:val="single" w:sz="4" w:space="0" w:color="auto"/>
              <w:bottom w:val="single" w:sz="4" w:space="0" w:color="auto"/>
              <w:right w:val="single" w:sz="4" w:space="0" w:color="auto"/>
            </w:tcBorders>
            <w:shd w:val="clear" w:color="auto" w:fill="D9D9D9"/>
            <w:hideMark/>
          </w:tcPr>
          <w:p w14:paraId="49AEE657" w14:textId="77777777" w:rsidR="00BD6366" w:rsidRPr="00F97A17" w:rsidRDefault="00BD6366" w:rsidP="004E490D">
            <w:pPr>
              <w:rPr>
                <w:lang w:eastAsia="de-DE"/>
              </w:rPr>
            </w:pPr>
            <w:r w:rsidRPr="00F97A17">
              <w:rPr>
                <w:lang w:eastAsia="de-DE"/>
              </w:rPr>
              <w:t>ID</w:t>
            </w:r>
          </w:p>
        </w:tc>
        <w:tc>
          <w:tcPr>
            <w:tcW w:w="6804" w:type="dxa"/>
            <w:tcBorders>
              <w:top w:val="single" w:sz="4" w:space="0" w:color="auto"/>
              <w:left w:val="single" w:sz="4" w:space="0" w:color="auto"/>
              <w:bottom w:val="single" w:sz="4" w:space="0" w:color="auto"/>
              <w:right w:val="single" w:sz="4" w:space="0" w:color="auto"/>
            </w:tcBorders>
            <w:shd w:val="clear" w:color="auto" w:fill="D9D9D9"/>
            <w:hideMark/>
          </w:tcPr>
          <w:p w14:paraId="55C78167" w14:textId="77777777" w:rsidR="00BD6366" w:rsidRPr="00F97A17" w:rsidRDefault="00BD6366" w:rsidP="004E490D">
            <w:pPr>
              <w:rPr>
                <w:lang w:eastAsia="de-DE"/>
              </w:rPr>
            </w:pPr>
            <w:r w:rsidRPr="00F97A17">
              <w:rPr>
                <w:lang w:eastAsia="de-DE"/>
              </w:rPr>
              <w:t>Bezeichnung</w:t>
            </w:r>
          </w:p>
        </w:tc>
        <w:tc>
          <w:tcPr>
            <w:tcW w:w="1134" w:type="dxa"/>
            <w:tcBorders>
              <w:top w:val="single" w:sz="4" w:space="0" w:color="auto"/>
              <w:left w:val="single" w:sz="4" w:space="0" w:color="auto"/>
              <w:bottom w:val="single" w:sz="4" w:space="0" w:color="auto"/>
              <w:right w:val="single" w:sz="4" w:space="0" w:color="auto"/>
            </w:tcBorders>
            <w:shd w:val="clear" w:color="auto" w:fill="D9D9D9"/>
            <w:hideMark/>
          </w:tcPr>
          <w:p w14:paraId="61BC388A" w14:textId="77777777" w:rsidR="00BD6366" w:rsidRPr="00F97A17" w:rsidRDefault="00BD6366" w:rsidP="004E490D">
            <w:pPr>
              <w:rPr>
                <w:lang w:eastAsia="de-DE"/>
              </w:rPr>
            </w:pPr>
            <w:r w:rsidRPr="00F97A17">
              <w:rPr>
                <w:lang w:eastAsia="de-DE"/>
              </w:rPr>
              <w:t>Testdatum</w:t>
            </w:r>
          </w:p>
        </w:tc>
        <w:tc>
          <w:tcPr>
            <w:tcW w:w="850" w:type="dxa"/>
            <w:tcBorders>
              <w:top w:val="single" w:sz="4" w:space="0" w:color="auto"/>
              <w:left w:val="single" w:sz="4" w:space="0" w:color="auto"/>
              <w:bottom w:val="single" w:sz="4" w:space="0" w:color="auto"/>
              <w:right w:val="single" w:sz="4" w:space="0" w:color="auto"/>
            </w:tcBorders>
            <w:shd w:val="clear" w:color="auto" w:fill="D9D9D9"/>
          </w:tcPr>
          <w:p w14:paraId="6B283E03" w14:textId="130DDC8A" w:rsidR="00BD6366" w:rsidRPr="00F97A17" w:rsidRDefault="00BD6366" w:rsidP="004E490D">
            <w:pPr>
              <w:rPr>
                <w:lang w:eastAsia="de-DE"/>
              </w:rPr>
            </w:pPr>
            <w:r>
              <w:rPr>
                <w:lang w:eastAsia="de-DE"/>
              </w:rPr>
              <w:t>MK</w:t>
            </w:r>
            <w:r w:rsidRPr="00F97A17">
              <w:rPr>
                <w:lang w:eastAsia="de-DE"/>
              </w:rPr>
              <w:t>*</w:t>
            </w:r>
          </w:p>
        </w:tc>
      </w:tr>
      <w:tr w:rsidR="00BD6366" w:rsidRPr="00F97A17" w14:paraId="4E49536B"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08E15E9F" w14:textId="7EC5F4B9"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t101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T-101</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8F79D48" w14:textId="652E1B05" w:rsidR="00BD6366" w:rsidRPr="00F97A17" w:rsidRDefault="00BD6366" w:rsidP="004E490D">
            <w:pPr>
              <w:rPr>
                <w:i/>
                <w:iCs/>
                <w:lang w:eastAsia="de-DE"/>
              </w:rPr>
            </w:pPr>
            <w:r w:rsidRPr="00B72663">
              <w:rPr>
                <w:i/>
                <w:iCs/>
                <w:lang w:eastAsia="de-DE"/>
              </w:rPr>
              <w:t>Erfolgreiche Anmeldung</w:t>
            </w:r>
          </w:p>
        </w:tc>
        <w:tc>
          <w:tcPr>
            <w:tcW w:w="1134" w:type="dxa"/>
            <w:tcBorders>
              <w:top w:val="single" w:sz="4" w:space="0" w:color="auto"/>
              <w:left w:val="single" w:sz="4" w:space="0" w:color="auto"/>
              <w:right w:val="single" w:sz="4" w:space="0" w:color="auto"/>
            </w:tcBorders>
          </w:tcPr>
          <w:p w14:paraId="5E59A15F" w14:textId="77777777" w:rsidR="00BD6366" w:rsidRPr="00F97A17" w:rsidRDefault="00BD6366" w:rsidP="004E490D">
            <w:pPr>
              <w:rPr>
                <w:i/>
                <w:iCs/>
                <w:lang w:eastAsia="de-DE"/>
              </w:rPr>
            </w:pPr>
          </w:p>
        </w:tc>
        <w:tc>
          <w:tcPr>
            <w:tcW w:w="850" w:type="dxa"/>
            <w:tcBorders>
              <w:top w:val="single" w:sz="4" w:space="0" w:color="auto"/>
              <w:left w:val="single" w:sz="4" w:space="0" w:color="auto"/>
              <w:right w:val="single" w:sz="4" w:space="0" w:color="auto"/>
            </w:tcBorders>
          </w:tcPr>
          <w:p w14:paraId="59CAA5D9" w14:textId="77777777" w:rsidR="00BD6366" w:rsidRPr="00F97A17" w:rsidRDefault="00BD6366" w:rsidP="004E490D">
            <w:pPr>
              <w:rPr>
                <w:i/>
                <w:iCs/>
                <w:lang w:eastAsia="de-DE"/>
              </w:rPr>
            </w:pPr>
          </w:p>
        </w:tc>
      </w:tr>
      <w:tr w:rsidR="00BD6366" w:rsidRPr="00F97A17" w14:paraId="636D67F7"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6E1204B0" w14:textId="0B4A5ACA"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t102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T-102</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44AC574" w14:textId="7C521B6F" w:rsidR="00BD6366" w:rsidRPr="00F97A17" w:rsidRDefault="00BD6366" w:rsidP="004E490D">
            <w:pPr>
              <w:rPr>
                <w:i/>
                <w:iCs/>
                <w:lang w:eastAsia="de-DE"/>
              </w:rPr>
            </w:pPr>
            <w:r w:rsidRPr="00BD6366">
              <w:rPr>
                <w:i/>
                <w:iCs/>
                <w:lang w:eastAsia="de-DE"/>
              </w:rPr>
              <w:t>Anmeldung mit ungültigem Passwort</w:t>
            </w:r>
          </w:p>
        </w:tc>
        <w:tc>
          <w:tcPr>
            <w:tcW w:w="1134" w:type="dxa"/>
            <w:tcBorders>
              <w:left w:val="single" w:sz="4" w:space="0" w:color="auto"/>
              <w:right w:val="single" w:sz="4" w:space="0" w:color="auto"/>
            </w:tcBorders>
          </w:tcPr>
          <w:p w14:paraId="0385D42D"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12E48274" w14:textId="77777777" w:rsidR="00BD6366" w:rsidRPr="00F97A17" w:rsidRDefault="00BD6366" w:rsidP="004E490D">
            <w:pPr>
              <w:rPr>
                <w:i/>
                <w:iCs/>
                <w:lang w:eastAsia="de-DE"/>
              </w:rPr>
            </w:pPr>
          </w:p>
        </w:tc>
      </w:tr>
      <w:tr w:rsidR="00BD6366" w:rsidRPr="00F97A17" w14:paraId="3F36C148"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773A6809" w14:textId="3E89BB58"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t103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T-103</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16B62466" w14:textId="52129A39" w:rsidR="00BD6366" w:rsidRPr="00F97A17" w:rsidRDefault="00BD6366" w:rsidP="004E490D">
            <w:pPr>
              <w:rPr>
                <w:i/>
                <w:iCs/>
                <w:lang w:eastAsia="de-DE"/>
              </w:rPr>
            </w:pPr>
            <w:r w:rsidRPr="00BD6366">
              <w:rPr>
                <w:i/>
                <w:iCs/>
                <w:lang w:eastAsia="de-DE"/>
              </w:rPr>
              <w:t>Anmeldung ohne Eingaben</w:t>
            </w:r>
          </w:p>
        </w:tc>
        <w:tc>
          <w:tcPr>
            <w:tcW w:w="1134" w:type="dxa"/>
            <w:tcBorders>
              <w:left w:val="single" w:sz="4" w:space="0" w:color="auto"/>
              <w:right w:val="single" w:sz="4" w:space="0" w:color="auto"/>
            </w:tcBorders>
          </w:tcPr>
          <w:p w14:paraId="649F0BBC"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31CA76A7" w14:textId="77777777" w:rsidR="00BD6366" w:rsidRPr="00F97A17" w:rsidRDefault="00BD6366" w:rsidP="004E490D">
            <w:pPr>
              <w:rPr>
                <w:i/>
                <w:iCs/>
                <w:lang w:eastAsia="de-DE"/>
              </w:rPr>
            </w:pPr>
          </w:p>
        </w:tc>
      </w:tr>
      <w:tr w:rsidR="00BD6366" w:rsidRPr="00F97A17" w14:paraId="1CC8527F"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2A1AE1D" w14:textId="44E4EF24"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t104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T-104</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7FA168E5" w14:textId="459154A1" w:rsidR="00BD6366" w:rsidRPr="00F97A17" w:rsidRDefault="00BD6366" w:rsidP="004E490D">
            <w:pPr>
              <w:rPr>
                <w:i/>
                <w:iCs/>
                <w:lang w:eastAsia="de-DE"/>
              </w:rPr>
            </w:pPr>
            <w:r w:rsidRPr="00BD6366">
              <w:rPr>
                <w:i/>
                <w:iCs/>
                <w:lang w:eastAsia="de-DE"/>
              </w:rPr>
              <w:t>Person erstellen ohne Benutzername</w:t>
            </w:r>
          </w:p>
        </w:tc>
        <w:tc>
          <w:tcPr>
            <w:tcW w:w="1134" w:type="dxa"/>
            <w:tcBorders>
              <w:left w:val="single" w:sz="4" w:space="0" w:color="auto"/>
              <w:right w:val="single" w:sz="4" w:space="0" w:color="auto"/>
            </w:tcBorders>
          </w:tcPr>
          <w:p w14:paraId="6E421BA4"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C1856D8" w14:textId="77777777" w:rsidR="00BD6366" w:rsidRPr="00F97A17" w:rsidRDefault="00BD6366" w:rsidP="004E490D">
            <w:pPr>
              <w:rPr>
                <w:i/>
                <w:iCs/>
                <w:lang w:eastAsia="de-DE"/>
              </w:rPr>
            </w:pPr>
          </w:p>
        </w:tc>
      </w:tr>
      <w:tr w:rsidR="00BD6366" w:rsidRPr="00F97A17" w14:paraId="75D2FC21"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4C118430" w14:textId="1DB71F8E"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t105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T-105</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57090C2A" w14:textId="794032E9" w:rsidR="00BD6366" w:rsidRPr="00F97A17" w:rsidRDefault="00BD6366" w:rsidP="004E490D">
            <w:pPr>
              <w:rPr>
                <w:i/>
                <w:iCs/>
                <w:lang w:eastAsia="de-DE"/>
              </w:rPr>
            </w:pPr>
            <w:r w:rsidRPr="00BD6366">
              <w:rPr>
                <w:i/>
                <w:iCs/>
                <w:lang w:eastAsia="de-DE"/>
              </w:rPr>
              <w:t>Person erstellen ohne gültiger Competec E-Mail</w:t>
            </w:r>
          </w:p>
        </w:tc>
        <w:tc>
          <w:tcPr>
            <w:tcW w:w="1134" w:type="dxa"/>
            <w:tcBorders>
              <w:left w:val="single" w:sz="4" w:space="0" w:color="auto"/>
              <w:right w:val="single" w:sz="4" w:space="0" w:color="auto"/>
            </w:tcBorders>
          </w:tcPr>
          <w:p w14:paraId="11248239"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39492DE" w14:textId="77777777" w:rsidR="00BD6366" w:rsidRPr="00F97A17" w:rsidRDefault="00BD6366" w:rsidP="004E490D">
            <w:pPr>
              <w:rPr>
                <w:i/>
                <w:iCs/>
                <w:lang w:eastAsia="de-DE"/>
              </w:rPr>
            </w:pPr>
          </w:p>
        </w:tc>
      </w:tr>
      <w:tr w:rsidR="00BD6366" w:rsidRPr="00F97A17" w14:paraId="508DDFC0"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A1F61A5" w14:textId="15425E82"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t106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T-106</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60F1C0E5" w14:textId="024B8D6A" w:rsidR="00BD6366" w:rsidRPr="00F97A17" w:rsidRDefault="00BD6366" w:rsidP="004E490D">
            <w:pPr>
              <w:rPr>
                <w:i/>
                <w:iCs/>
                <w:lang w:eastAsia="de-DE"/>
              </w:rPr>
            </w:pPr>
            <w:r w:rsidRPr="00BD6366">
              <w:rPr>
                <w:i/>
                <w:iCs/>
                <w:lang w:eastAsia="de-DE"/>
              </w:rPr>
              <w:t>Person erstellen mit ungültigem Passwort</w:t>
            </w:r>
          </w:p>
        </w:tc>
        <w:tc>
          <w:tcPr>
            <w:tcW w:w="1134" w:type="dxa"/>
            <w:tcBorders>
              <w:left w:val="single" w:sz="4" w:space="0" w:color="auto"/>
              <w:right w:val="single" w:sz="4" w:space="0" w:color="auto"/>
            </w:tcBorders>
          </w:tcPr>
          <w:p w14:paraId="3581F5BF"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5FA82485" w14:textId="77777777" w:rsidR="00BD6366" w:rsidRPr="00F97A17" w:rsidRDefault="00BD6366" w:rsidP="004E490D">
            <w:pPr>
              <w:rPr>
                <w:i/>
                <w:iCs/>
                <w:lang w:eastAsia="de-DE"/>
              </w:rPr>
            </w:pPr>
          </w:p>
        </w:tc>
      </w:tr>
      <w:tr w:rsidR="00BD6366" w:rsidRPr="00F97A17" w14:paraId="24865FC5"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6DCDB5FE" w14:textId="2E30657D"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t107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T-107</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07CBCB09" w14:textId="750E5D9C" w:rsidR="00BD6366" w:rsidRPr="00F97A17" w:rsidRDefault="00BD6366" w:rsidP="004E490D">
            <w:pPr>
              <w:rPr>
                <w:i/>
                <w:iCs/>
                <w:lang w:eastAsia="de-DE"/>
              </w:rPr>
            </w:pPr>
            <w:r w:rsidRPr="00BD6366">
              <w:rPr>
                <w:i/>
                <w:iCs/>
                <w:lang w:eastAsia="de-DE"/>
              </w:rPr>
              <w:t>Person erstellen mit gültigen Daten</w:t>
            </w:r>
          </w:p>
        </w:tc>
        <w:tc>
          <w:tcPr>
            <w:tcW w:w="1134" w:type="dxa"/>
            <w:tcBorders>
              <w:left w:val="single" w:sz="4" w:space="0" w:color="auto"/>
              <w:right w:val="single" w:sz="4" w:space="0" w:color="auto"/>
            </w:tcBorders>
          </w:tcPr>
          <w:p w14:paraId="3038D231"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6B011B6F" w14:textId="77777777" w:rsidR="00BD6366" w:rsidRPr="00F97A17" w:rsidRDefault="00BD6366" w:rsidP="004E490D">
            <w:pPr>
              <w:rPr>
                <w:i/>
                <w:iCs/>
                <w:lang w:eastAsia="de-DE"/>
              </w:rPr>
            </w:pPr>
          </w:p>
        </w:tc>
      </w:tr>
      <w:tr w:rsidR="00BD6366" w:rsidRPr="00F97A17" w14:paraId="26EB6FA3"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5214D884" w14:textId="11B23219"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t108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T-108</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04C31287" w14:textId="36694C41" w:rsidR="00BD6366" w:rsidRPr="00F97A17" w:rsidRDefault="00BD6366" w:rsidP="00BD6366">
            <w:pPr>
              <w:rPr>
                <w:i/>
                <w:iCs/>
                <w:lang w:eastAsia="de-DE"/>
              </w:rPr>
            </w:pPr>
            <w:r w:rsidRPr="00BD6366">
              <w:rPr>
                <w:i/>
                <w:iCs/>
                <w:lang w:eastAsia="de-DE"/>
              </w:rPr>
              <w:t>Person deaktivieren</w:t>
            </w:r>
          </w:p>
        </w:tc>
        <w:tc>
          <w:tcPr>
            <w:tcW w:w="1134" w:type="dxa"/>
            <w:tcBorders>
              <w:left w:val="single" w:sz="4" w:space="0" w:color="auto"/>
              <w:right w:val="single" w:sz="4" w:space="0" w:color="auto"/>
            </w:tcBorders>
          </w:tcPr>
          <w:p w14:paraId="4AAA7EF6"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6089F0E5" w14:textId="77777777" w:rsidR="00BD6366" w:rsidRPr="00F97A17" w:rsidRDefault="00BD6366" w:rsidP="004E490D">
            <w:pPr>
              <w:rPr>
                <w:i/>
                <w:iCs/>
                <w:lang w:eastAsia="de-DE"/>
              </w:rPr>
            </w:pPr>
          </w:p>
        </w:tc>
      </w:tr>
      <w:tr w:rsidR="00BD6366" w:rsidRPr="00F97A17" w14:paraId="1537D681"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1269004" w14:textId="7C3899B5"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t109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T-109</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2F6FAE17" w14:textId="56A530A1" w:rsidR="00BD6366" w:rsidRPr="00F97A17" w:rsidRDefault="00BD6366" w:rsidP="004E490D">
            <w:pPr>
              <w:rPr>
                <w:i/>
                <w:iCs/>
                <w:lang w:eastAsia="de-DE"/>
              </w:rPr>
            </w:pPr>
            <w:r w:rsidRPr="00BD6366">
              <w:rPr>
                <w:i/>
                <w:iCs/>
                <w:lang w:eastAsia="de-DE"/>
              </w:rPr>
              <w:t>Anmeldeversuch mit inaktivem Benutzer</w:t>
            </w:r>
          </w:p>
        </w:tc>
        <w:tc>
          <w:tcPr>
            <w:tcW w:w="1134" w:type="dxa"/>
            <w:tcBorders>
              <w:left w:val="single" w:sz="4" w:space="0" w:color="auto"/>
              <w:right w:val="single" w:sz="4" w:space="0" w:color="auto"/>
            </w:tcBorders>
          </w:tcPr>
          <w:p w14:paraId="6A766A84"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6962FAAE" w14:textId="77777777" w:rsidR="00BD6366" w:rsidRPr="00F97A17" w:rsidRDefault="00BD6366" w:rsidP="004E490D">
            <w:pPr>
              <w:rPr>
                <w:i/>
                <w:iCs/>
                <w:lang w:eastAsia="de-DE"/>
              </w:rPr>
            </w:pPr>
          </w:p>
        </w:tc>
      </w:tr>
      <w:tr w:rsidR="00BD6366" w:rsidRPr="00F97A17" w14:paraId="239F30DD"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1A2CDEEB" w14:textId="226DB08A"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t110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T-110</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6709EDC" w14:textId="70F96543" w:rsidR="00BD6366" w:rsidRPr="00F97A17" w:rsidRDefault="00BD6366" w:rsidP="004E490D">
            <w:pPr>
              <w:rPr>
                <w:i/>
                <w:iCs/>
                <w:lang w:eastAsia="de-DE"/>
              </w:rPr>
            </w:pPr>
            <w:r w:rsidRPr="00BD6366">
              <w:rPr>
                <w:i/>
                <w:iCs/>
                <w:lang w:eastAsia="de-DE"/>
              </w:rPr>
              <w:t>Inaktive Person aktivieren</w:t>
            </w:r>
          </w:p>
        </w:tc>
        <w:tc>
          <w:tcPr>
            <w:tcW w:w="1134" w:type="dxa"/>
            <w:tcBorders>
              <w:left w:val="single" w:sz="4" w:space="0" w:color="auto"/>
              <w:right w:val="single" w:sz="4" w:space="0" w:color="auto"/>
            </w:tcBorders>
          </w:tcPr>
          <w:p w14:paraId="698B2E51"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1F232DC2" w14:textId="77777777" w:rsidR="00BD6366" w:rsidRPr="00F97A17" w:rsidRDefault="00BD6366" w:rsidP="004E490D">
            <w:pPr>
              <w:rPr>
                <w:i/>
                <w:iCs/>
                <w:lang w:eastAsia="de-DE"/>
              </w:rPr>
            </w:pPr>
          </w:p>
        </w:tc>
      </w:tr>
      <w:tr w:rsidR="00BD6366" w:rsidRPr="00F97A17" w14:paraId="5CA6B2FD"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D224968" w14:textId="651A544E"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t111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T-111</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1766DA53" w14:textId="1B0E0926" w:rsidR="00BD6366" w:rsidRPr="00F97A17" w:rsidRDefault="00BD6366" w:rsidP="004E490D">
            <w:pPr>
              <w:rPr>
                <w:i/>
                <w:iCs/>
                <w:lang w:eastAsia="de-DE"/>
              </w:rPr>
            </w:pPr>
            <w:r w:rsidRPr="00BD6366">
              <w:rPr>
                <w:i/>
                <w:iCs/>
                <w:lang w:eastAsia="de-DE"/>
              </w:rPr>
              <w:t>Person bearbeiten und Benutzernamen leer lassen</w:t>
            </w:r>
          </w:p>
        </w:tc>
        <w:tc>
          <w:tcPr>
            <w:tcW w:w="1134" w:type="dxa"/>
            <w:tcBorders>
              <w:left w:val="single" w:sz="4" w:space="0" w:color="auto"/>
              <w:right w:val="single" w:sz="4" w:space="0" w:color="auto"/>
            </w:tcBorders>
          </w:tcPr>
          <w:p w14:paraId="5FD256D3"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47B74389" w14:textId="77777777" w:rsidR="00BD6366" w:rsidRPr="00F97A17" w:rsidRDefault="00BD6366" w:rsidP="004E490D">
            <w:pPr>
              <w:rPr>
                <w:i/>
                <w:iCs/>
                <w:lang w:eastAsia="de-DE"/>
              </w:rPr>
            </w:pPr>
          </w:p>
        </w:tc>
      </w:tr>
      <w:tr w:rsidR="00BD6366" w:rsidRPr="00F97A17" w14:paraId="16828055"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022D740C" w14:textId="3E211AB0"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t112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T-112</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24C9A58F" w14:textId="786BEC0F" w:rsidR="00BD6366" w:rsidRPr="00F97A17" w:rsidRDefault="00BD6366" w:rsidP="004E490D">
            <w:pPr>
              <w:rPr>
                <w:i/>
                <w:iCs/>
                <w:lang w:eastAsia="de-DE"/>
              </w:rPr>
            </w:pPr>
            <w:r w:rsidRPr="00BD6366">
              <w:rPr>
                <w:i/>
                <w:iCs/>
                <w:lang w:eastAsia="de-DE"/>
              </w:rPr>
              <w:t>Person bearbeiten und E-Mail-Adresse leer lassen</w:t>
            </w:r>
          </w:p>
        </w:tc>
        <w:tc>
          <w:tcPr>
            <w:tcW w:w="1134" w:type="dxa"/>
            <w:tcBorders>
              <w:left w:val="single" w:sz="4" w:space="0" w:color="auto"/>
              <w:right w:val="single" w:sz="4" w:space="0" w:color="auto"/>
            </w:tcBorders>
          </w:tcPr>
          <w:p w14:paraId="66E13771"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76CC4BBD" w14:textId="77777777" w:rsidR="00BD6366" w:rsidRPr="00F97A17" w:rsidRDefault="00BD6366" w:rsidP="004E490D">
            <w:pPr>
              <w:rPr>
                <w:i/>
                <w:iCs/>
                <w:lang w:eastAsia="de-DE"/>
              </w:rPr>
            </w:pPr>
          </w:p>
        </w:tc>
      </w:tr>
      <w:tr w:rsidR="00BD6366" w:rsidRPr="00F97A17" w14:paraId="20567598"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781FB4C" w14:textId="1709B06D"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t113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T-113</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09251D9" w14:textId="034731FD" w:rsidR="00BD6366" w:rsidRPr="00F97A17" w:rsidRDefault="00BD6366" w:rsidP="004E490D">
            <w:pPr>
              <w:rPr>
                <w:i/>
                <w:iCs/>
                <w:lang w:eastAsia="de-DE"/>
              </w:rPr>
            </w:pPr>
            <w:r w:rsidRPr="00BD6366">
              <w:rPr>
                <w:i/>
                <w:iCs/>
                <w:lang w:eastAsia="de-DE"/>
              </w:rPr>
              <w:t>Person bearbeiten mit ungültigem altem Passwort</w:t>
            </w:r>
          </w:p>
        </w:tc>
        <w:tc>
          <w:tcPr>
            <w:tcW w:w="1134" w:type="dxa"/>
            <w:tcBorders>
              <w:left w:val="single" w:sz="4" w:space="0" w:color="auto"/>
              <w:right w:val="single" w:sz="4" w:space="0" w:color="auto"/>
            </w:tcBorders>
          </w:tcPr>
          <w:p w14:paraId="485AD75C"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31B8F9DE" w14:textId="77777777" w:rsidR="00BD6366" w:rsidRPr="00F97A17" w:rsidRDefault="00BD6366" w:rsidP="004E490D">
            <w:pPr>
              <w:rPr>
                <w:i/>
                <w:iCs/>
                <w:lang w:eastAsia="de-DE"/>
              </w:rPr>
            </w:pPr>
          </w:p>
        </w:tc>
      </w:tr>
      <w:tr w:rsidR="00BD6366" w:rsidRPr="00F97A17" w14:paraId="12B681E7"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FEA07AF" w14:textId="69C1FAF2"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t114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T-114</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03598A5" w14:textId="2FB23DFB" w:rsidR="00BD6366" w:rsidRPr="00F97A17" w:rsidRDefault="00BD6366" w:rsidP="004E490D">
            <w:pPr>
              <w:rPr>
                <w:i/>
                <w:iCs/>
                <w:lang w:eastAsia="de-DE"/>
              </w:rPr>
            </w:pPr>
            <w:r w:rsidRPr="00BD6366">
              <w:rPr>
                <w:i/>
                <w:iCs/>
                <w:lang w:eastAsia="de-DE"/>
              </w:rPr>
              <w:t>Person bearbeiten mit ungültigem neuem Passwort</w:t>
            </w:r>
          </w:p>
        </w:tc>
        <w:tc>
          <w:tcPr>
            <w:tcW w:w="1134" w:type="dxa"/>
            <w:tcBorders>
              <w:left w:val="single" w:sz="4" w:space="0" w:color="auto"/>
              <w:right w:val="single" w:sz="4" w:space="0" w:color="auto"/>
            </w:tcBorders>
          </w:tcPr>
          <w:p w14:paraId="632DC423"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6660410" w14:textId="77777777" w:rsidR="00BD6366" w:rsidRPr="00F97A17" w:rsidRDefault="00BD6366" w:rsidP="004E490D">
            <w:pPr>
              <w:rPr>
                <w:i/>
                <w:iCs/>
                <w:lang w:eastAsia="de-DE"/>
              </w:rPr>
            </w:pPr>
          </w:p>
        </w:tc>
      </w:tr>
      <w:tr w:rsidR="00BD6366" w:rsidRPr="00F97A17" w14:paraId="20DF2D33"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7EA23535" w14:textId="51C4FC57"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t115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T-115</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2FE03E99" w14:textId="76793E66" w:rsidR="00BD6366" w:rsidRPr="00F97A17" w:rsidRDefault="00BD6366" w:rsidP="00BD6366">
            <w:pPr>
              <w:rPr>
                <w:i/>
                <w:iCs/>
                <w:lang w:eastAsia="de-DE"/>
              </w:rPr>
            </w:pPr>
            <w:r w:rsidRPr="00BD6366">
              <w:rPr>
                <w:i/>
                <w:iCs/>
                <w:lang w:eastAsia="de-DE"/>
              </w:rPr>
              <w:t>Person bearbeiten und das alte Passwort ist gleich wie das neue</w:t>
            </w:r>
          </w:p>
        </w:tc>
        <w:tc>
          <w:tcPr>
            <w:tcW w:w="1134" w:type="dxa"/>
            <w:tcBorders>
              <w:left w:val="single" w:sz="4" w:space="0" w:color="auto"/>
              <w:right w:val="single" w:sz="4" w:space="0" w:color="auto"/>
            </w:tcBorders>
          </w:tcPr>
          <w:p w14:paraId="48CE2F4D"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3F9CAA1" w14:textId="77777777" w:rsidR="00BD6366" w:rsidRPr="00F97A17" w:rsidRDefault="00BD6366" w:rsidP="004E490D">
            <w:pPr>
              <w:rPr>
                <w:i/>
                <w:iCs/>
                <w:lang w:eastAsia="de-DE"/>
              </w:rPr>
            </w:pPr>
          </w:p>
        </w:tc>
      </w:tr>
      <w:tr w:rsidR="00BD6366" w:rsidRPr="00F97A17" w14:paraId="5A4F2B4B"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CD5C589" w14:textId="0D117B10"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t116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T-116</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2007E19A" w14:textId="545B30AA" w:rsidR="00BD6366" w:rsidRPr="00F97A17" w:rsidRDefault="00BD6366" w:rsidP="00BD6366">
            <w:pPr>
              <w:rPr>
                <w:i/>
                <w:iCs/>
                <w:lang w:eastAsia="de-DE"/>
              </w:rPr>
            </w:pPr>
            <w:r w:rsidRPr="00BD6366">
              <w:rPr>
                <w:i/>
                <w:iCs/>
                <w:lang w:eastAsia="de-DE"/>
              </w:rPr>
              <w:t>Person mit korrekten Angaben aktualisieren</w:t>
            </w:r>
          </w:p>
        </w:tc>
        <w:tc>
          <w:tcPr>
            <w:tcW w:w="1134" w:type="dxa"/>
            <w:tcBorders>
              <w:left w:val="single" w:sz="4" w:space="0" w:color="auto"/>
              <w:right w:val="single" w:sz="4" w:space="0" w:color="auto"/>
            </w:tcBorders>
          </w:tcPr>
          <w:p w14:paraId="696699B3"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5C7BA9F" w14:textId="77777777" w:rsidR="00BD6366" w:rsidRPr="00F97A17" w:rsidRDefault="00BD6366" w:rsidP="004E490D">
            <w:pPr>
              <w:rPr>
                <w:i/>
                <w:iCs/>
                <w:lang w:eastAsia="de-DE"/>
              </w:rPr>
            </w:pPr>
          </w:p>
        </w:tc>
      </w:tr>
      <w:tr w:rsidR="00BD6366" w:rsidRPr="00F97A17" w14:paraId="478E5E51"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A3CCBAB" w14:textId="72AAC60A"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t117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T-117</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795E166A" w14:textId="5AF4AB2C" w:rsidR="00BD6366" w:rsidRPr="00F97A17" w:rsidRDefault="00BE425E" w:rsidP="004E490D">
            <w:pPr>
              <w:rPr>
                <w:i/>
                <w:iCs/>
                <w:lang w:eastAsia="de-DE"/>
              </w:rPr>
            </w:pPr>
            <w:r>
              <w:rPr>
                <w:i/>
                <w:iCs/>
                <w:lang w:eastAsia="de-DE"/>
              </w:rPr>
              <w:t>Eine</w:t>
            </w:r>
            <w:r w:rsidR="00BD6366" w:rsidRPr="00BD6366">
              <w:rPr>
                <w:i/>
                <w:iCs/>
                <w:lang w:eastAsia="de-DE"/>
              </w:rPr>
              <w:t xml:space="preserve"> Person nach Logout in einem duplizierten Tab zu erstellen</w:t>
            </w:r>
          </w:p>
        </w:tc>
        <w:tc>
          <w:tcPr>
            <w:tcW w:w="1134" w:type="dxa"/>
            <w:tcBorders>
              <w:left w:val="single" w:sz="4" w:space="0" w:color="auto"/>
              <w:right w:val="single" w:sz="4" w:space="0" w:color="auto"/>
            </w:tcBorders>
          </w:tcPr>
          <w:p w14:paraId="298EE2A9"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5BDCFACC" w14:textId="77777777" w:rsidR="00BD6366" w:rsidRPr="00F97A17" w:rsidRDefault="00BD6366" w:rsidP="004E490D">
            <w:pPr>
              <w:rPr>
                <w:i/>
                <w:iCs/>
                <w:lang w:eastAsia="de-DE"/>
              </w:rPr>
            </w:pPr>
          </w:p>
        </w:tc>
      </w:tr>
      <w:tr w:rsidR="00BD6366" w:rsidRPr="00F97A17" w14:paraId="414FC7DA"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BC52D15" w14:textId="1C7C5470"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t201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T-201</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165F4870" w14:textId="6273D92F" w:rsidR="00BD6366" w:rsidRPr="00F97A17" w:rsidRDefault="00BD6366" w:rsidP="00BD6366">
            <w:pPr>
              <w:rPr>
                <w:i/>
                <w:iCs/>
                <w:lang w:eastAsia="de-DE"/>
              </w:rPr>
            </w:pPr>
            <w:r w:rsidRPr="00BD6366">
              <w:rPr>
                <w:i/>
                <w:iCs/>
                <w:lang w:eastAsia="de-DE"/>
              </w:rPr>
              <w:t>Bild für ein Event erstellen ohne Bildauswahl</w:t>
            </w:r>
          </w:p>
        </w:tc>
        <w:tc>
          <w:tcPr>
            <w:tcW w:w="1134" w:type="dxa"/>
            <w:tcBorders>
              <w:left w:val="single" w:sz="4" w:space="0" w:color="auto"/>
              <w:right w:val="single" w:sz="4" w:space="0" w:color="auto"/>
            </w:tcBorders>
          </w:tcPr>
          <w:p w14:paraId="606AA0F1"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C44AA8E" w14:textId="77777777" w:rsidR="00BD6366" w:rsidRPr="00F97A17" w:rsidRDefault="00BD6366" w:rsidP="004E490D">
            <w:pPr>
              <w:rPr>
                <w:i/>
                <w:iCs/>
                <w:lang w:eastAsia="de-DE"/>
              </w:rPr>
            </w:pPr>
          </w:p>
        </w:tc>
      </w:tr>
      <w:tr w:rsidR="00BD6366" w:rsidRPr="00F97A17" w14:paraId="0B359534"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CB2CDDD" w14:textId="68C00841"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t202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T-202</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62905EB1" w14:textId="365562DD" w:rsidR="00BD6366" w:rsidRPr="00F97A17" w:rsidRDefault="00BD6366" w:rsidP="00BD6366">
            <w:pPr>
              <w:rPr>
                <w:i/>
                <w:iCs/>
                <w:lang w:eastAsia="de-DE"/>
              </w:rPr>
            </w:pPr>
            <w:r w:rsidRPr="00BD6366">
              <w:rPr>
                <w:i/>
                <w:iCs/>
                <w:lang w:eastAsia="de-DE"/>
              </w:rPr>
              <w:t>Ungültige Datei für Eventbild hochladen</w:t>
            </w:r>
          </w:p>
        </w:tc>
        <w:tc>
          <w:tcPr>
            <w:tcW w:w="1134" w:type="dxa"/>
            <w:tcBorders>
              <w:left w:val="single" w:sz="4" w:space="0" w:color="auto"/>
              <w:right w:val="single" w:sz="4" w:space="0" w:color="auto"/>
            </w:tcBorders>
          </w:tcPr>
          <w:p w14:paraId="578D8A1C"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2D6B5F59" w14:textId="77777777" w:rsidR="00BD6366" w:rsidRPr="00F97A17" w:rsidRDefault="00BD6366" w:rsidP="004E490D">
            <w:pPr>
              <w:rPr>
                <w:i/>
                <w:iCs/>
                <w:lang w:eastAsia="de-DE"/>
              </w:rPr>
            </w:pPr>
          </w:p>
        </w:tc>
      </w:tr>
      <w:tr w:rsidR="00BD6366" w:rsidRPr="00F97A17" w14:paraId="3B1509C3"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1A9A464" w14:textId="2A098EF7"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t203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T-203</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04144229" w14:textId="71AF9E7A" w:rsidR="00BD6366" w:rsidRPr="00F97A17" w:rsidRDefault="00BD6366" w:rsidP="00BD6366">
            <w:pPr>
              <w:rPr>
                <w:i/>
                <w:iCs/>
                <w:lang w:eastAsia="de-DE"/>
              </w:rPr>
            </w:pPr>
            <w:r w:rsidRPr="00BD6366">
              <w:rPr>
                <w:i/>
                <w:iCs/>
                <w:lang w:eastAsia="de-DE"/>
              </w:rPr>
              <w:t>Bild mit Überschreitung der maximalen Grösse hochladen</w:t>
            </w:r>
          </w:p>
        </w:tc>
        <w:tc>
          <w:tcPr>
            <w:tcW w:w="1134" w:type="dxa"/>
            <w:tcBorders>
              <w:left w:val="single" w:sz="4" w:space="0" w:color="auto"/>
              <w:right w:val="single" w:sz="4" w:space="0" w:color="auto"/>
            </w:tcBorders>
          </w:tcPr>
          <w:p w14:paraId="183ACA5B"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1C69A2B" w14:textId="77777777" w:rsidR="00BD6366" w:rsidRPr="00F97A17" w:rsidRDefault="00BD6366" w:rsidP="004E490D">
            <w:pPr>
              <w:rPr>
                <w:i/>
                <w:iCs/>
                <w:lang w:eastAsia="de-DE"/>
              </w:rPr>
            </w:pPr>
          </w:p>
        </w:tc>
      </w:tr>
      <w:tr w:rsidR="00BD6366" w:rsidRPr="00F97A17" w14:paraId="5E184479"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12442C7" w14:textId="4BBE5C0B"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t204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T-204</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57229AF7" w14:textId="4CAC30F2" w:rsidR="00BD6366" w:rsidRPr="00F97A17" w:rsidRDefault="00BD6366" w:rsidP="00BD6366">
            <w:pPr>
              <w:rPr>
                <w:i/>
                <w:iCs/>
                <w:lang w:eastAsia="de-DE"/>
              </w:rPr>
            </w:pPr>
            <w:r w:rsidRPr="00BD6366">
              <w:rPr>
                <w:i/>
                <w:iCs/>
                <w:lang w:eastAsia="de-DE"/>
              </w:rPr>
              <w:t>PNG-Bild unter 1024px Breite für ein Event hochladen</w:t>
            </w:r>
          </w:p>
        </w:tc>
        <w:tc>
          <w:tcPr>
            <w:tcW w:w="1134" w:type="dxa"/>
            <w:tcBorders>
              <w:left w:val="single" w:sz="4" w:space="0" w:color="auto"/>
              <w:right w:val="single" w:sz="4" w:space="0" w:color="auto"/>
            </w:tcBorders>
          </w:tcPr>
          <w:p w14:paraId="659FEB4A"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36405C0E" w14:textId="77777777" w:rsidR="00BD6366" w:rsidRPr="00F97A17" w:rsidRDefault="00BD6366" w:rsidP="004E490D">
            <w:pPr>
              <w:rPr>
                <w:i/>
                <w:iCs/>
                <w:lang w:eastAsia="de-DE"/>
              </w:rPr>
            </w:pPr>
          </w:p>
        </w:tc>
      </w:tr>
      <w:tr w:rsidR="00BD6366" w:rsidRPr="00F97A17" w14:paraId="1ED8E6DE"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6407C96B" w14:textId="60DDE251"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t205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T-205</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19C70A8E" w14:textId="2BD9A010" w:rsidR="00BD6366" w:rsidRPr="00F97A17" w:rsidRDefault="00BD6366" w:rsidP="00BD6366">
            <w:pPr>
              <w:rPr>
                <w:i/>
                <w:iCs/>
                <w:lang w:eastAsia="de-DE"/>
              </w:rPr>
            </w:pPr>
            <w:r w:rsidRPr="00BD6366">
              <w:rPr>
                <w:i/>
                <w:iCs/>
                <w:lang w:eastAsia="de-DE"/>
              </w:rPr>
              <w:t>JPG-Bild unter 1024px Breite für ein Event hochladen</w:t>
            </w:r>
          </w:p>
        </w:tc>
        <w:tc>
          <w:tcPr>
            <w:tcW w:w="1134" w:type="dxa"/>
            <w:tcBorders>
              <w:left w:val="single" w:sz="4" w:space="0" w:color="auto"/>
              <w:right w:val="single" w:sz="4" w:space="0" w:color="auto"/>
            </w:tcBorders>
          </w:tcPr>
          <w:p w14:paraId="03ECA6A8"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3CB5A071" w14:textId="77777777" w:rsidR="00BD6366" w:rsidRPr="00F97A17" w:rsidRDefault="00BD6366" w:rsidP="004E490D">
            <w:pPr>
              <w:rPr>
                <w:i/>
                <w:iCs/>
                <w:lang w:eastAsia="de-DE"/>
              </w:rPr>
            </w:pPr>
          </w:p>
        </w:tc>
      </w:tr>
      <w:tr w:rsidR="00BD6366" w:rsidRPr="00F97A17" w14:paraId="5DEFBEC6"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021DA7FF" w14:textId="3B4032D7"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t206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T-206</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6C290D7" w14:textId="06765F70" w:rsidR="00BD6366" w:rsidRPr="00F97A17" w:rsidRDefault="00BD6366" w:rsidP="00BD6366">
            <w:pPr>
              <w:rPr>
                <w:i/>
                <w:iCs/>
                <w:lang w:eastAsia="de-DE"/>
              </w:rPr>
            </w:pPr>
            <w:r>
              <w:rPr>
                <w:i/>
                <w:iCs/>
                <w:lang w:eastAsia="de-DE"/>
              </w:rPr>
              <w:t>J</w:t>
            </w:r>
            <w:r w:rsidRPr="00BD6366">
              <w:rPr>
                <w:i/>
                <w:iCs/>
                <w:lang w:eastAsia="de-DE"/>
              </w:rPr>
              <w:t>PG-Bild über 1024px Breite für ein Event hochladen</w:t>
            </w:r>
          </w:p>
        </w:tc>
        <w:tc>
          <w:tcPr>
            <w:tcW w:w="1134" w:type="dxa"/>
            <w:tcBorders>
              <w:left w:val="single" w:sz="4" w:space="0" w:color="auto"/>
              <w:right w:val="single" w:sz="4" w:space="0" w:color="auto"/>
            </w:tcBorders>
          </w:tcPr>
          <w:p w14:paraId="313B7295"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46D469E8" w14:textId="77777777" w:rsidR="00BD6366" w:rsidRPr="00F97A17" w:rsidRDefault="00BD6366" w:rsidP="004E490D">
            <w:pPr>
              <w:rPr>
                <w:i/>
                <w:iCs/>
                <w:lang w:eastAsia="de-DE"/>
              </w:rPr>
            </w:pPr>
          </w:p>
        </w:tc>
      </w:tr>
      <w:tr w:rsidR="00BD6366" w:rsidRPr="00F97A17" w14:paraId="572DBD50"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5176956F" w14:textId="28EB2DC9"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t207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T-207</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D4FA58E" w14:textId="02CE9D8D" w:rsidR="00BD6366" w:rsidRPr="00F97A17" w:rsidRDefault="00BD6366" w:rsidP="00BD6366">
            <w:pPr>
              <w:rPr>
                <w:i/>
                <w:iCs/>
                <w:lang w:eastAsia="de-DE"/>
              </w:rPr>
            </w:pPr>
            <w:r w:rsidRPr="00BD6366">
              <w:rPr>
                <w:i/>
                <w:iCs/>
                <w:lang w:eastAsia="de-DE"/>
              </w:rPr>
              <w:t>Bild für ein Event löschen</w:t>
            </w:r>
          </w:p>
        </w:tc>
        <w:tc>
          <w:tcPr>
            <w:tcW w:w="1134" w:type="dxa"/>
            <w:tcBorders>
              <w:left w:val="single" w:sz="4" w:space="0" w:color="auto"/>
              <w:right w:val="single" w:sz="4" w:space="0" w:color="auto"/>
            </w:tcBorders>
          </w:tcPr>
          <w:p w14:paraId="038F1773"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7E853420" w14:textId="77777777" w:rsidR="00BD6366" w:rsidRPr="00F97A17" w:rsidRDefault="00BD6366" w:rsidP="004E490D">
            <w:pPr>
              <w:rPr>
                <w:i/>
                <w:iCs/>
                <w:lang w:eastAsia="de-DE"/>
              </w:rPr>
            </w:pPr>
          </w:p>
        </w:tc>
      </w:tr>
      <w:tr w:rsidR="00BD6366" w:rsidRPr="00F97A17" w14:paraId="6A46D2A8"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10C4927D" w14:textId="61483D07"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t208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T-208</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60347284" w14:textId="3990A93B" w:rsidR="00BD6366" w:rsidRPr="00F97A17" w:rsidRDefault="00BD6366" w:rsidP="004E490D">
            <w:pPr>
              <w:rPr>
                <w:i/>
                <w:iCs/>
                <w:lang w:eastAsia="de-DE"/>
              </w:rPr>
            </w:pPr>
            <w:r w:rsidRPr="00BD6366">
              <w:rPr>
                <w:i/>
                <w:iCs/>
                <w:lang w:eastAsia="de-DE"/>
              </w:rPr>
              <w:t>Bildupload-Versuch nach Logout in dupliziertem Tab</w:t>
            </w:r>
          </w:p>
        </w:tc>
        <w:tc>
          <w:tcPr>
            <w:tcW w:w="1134" w:type="dxa"/>
            <w:tcBorders>
              <w:left w:val="single" w:sz="4" w:space="0" w:color="auto"/>
              <w:right w:val="single" w:sz="4" w:space="0" w:color="auto"/>
            </w:tcBorders>
          </w:tcPr>
          <w:p w14:paraId="571A1921"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64674ECC" w14:textId="77777777" w:rsidR="00BD6366" w:rsidRPr="00F97A17" w:rsidRDefault="00BD6366" w:rsidP="004E490D">
            <w:pPr>
              <w:rPr>
                <w:i/>
                <w:iCs/>
                <w:lang w:eastAsia="de-DE"/>
              </w:rPr>
            </w:pPr>
          </w:p>
        </w:tc>
      </w:tr>
      <w:tr w:rsidR="00BD6366" w:rsidRPr="00F97A17" w14:paraId="28A3CB6C"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A0C5C1C" w14:textId="2B5A1A8C"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t301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T-301</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0736794A" w14:textId="7EBFF187" w:rsidR="00BD6366" w:rsidRPr="00F97A17" w:rsidRDefault="00BD6366" w:rsidP="00BD6366">
            <w:pPr>
              <w:rPr>
                <w:i/>
                <w:iCs/>
                <w:lang w:eastAsia="de-DE"/>
              </w:rPr>
            </w:pPr>
            <w:r w:rsidRPr="00BD6366">
              <w:rPr>
                <w:i/>
                <w:iCs/>
                <w:lang w:eastAsia="de-DE"/>
              </w:rPr>
              <w:t>Import-Transformationsprozesses auf fehlende Daten</w:t>
            </w:r>
          </w:p>
        </w:tc>
        <w:tc>
          <w:tcPr>
            <w:tcW w:w="1134" w:type="dxa"/>
            <w:tcBorders>
              <w:left w:val="single" w:sz="4" w:space="0" w:color="auto"/>
              <w:right w:val="single" w:sz="4" w:space="0" w:color="auto"/>
            </w:tcBorders>
          </w:tcPr>
          <w:p w14:paraId="4FD7BA90"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4E8A3F1B" w14:textId="77777777" w:rsidR="00BD6366" w:rsidRPr="00F97A17" w:rsidRDefault="00BD6366" w:rsidP="004E490D">
            <w:pPr>
              <w:rPr>
                <w:i/>
                <w:iCs/>
                <w:lang w:eastAsia="de-DE"/>
              </w:rPr>
            </w:pPr>
          </w:p>
        </w:tc>
      </w:tr>
      <w:tr w:rsidR="00BD6366" w:rsidRPr="00F97A17" w14:paraId="0716462D"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EBFB531" w14:textId="3AB94101"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t302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T-302</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0B96F32B" w14:textId="0A1BA60E" w:rsidR="00BD6366" w:rsidRPr="00F97A17" w:rsidRDefault="00BD6366" w:rsidP="00BD6366">
            <w:pPr>
              <w:rPr>
                <w:i/>
                <w:iCs/>
                <w:lang w:eastAsia="de-DE"/>
              </w:rPr>
            </w:pPr>
            <w:r w:rsidRPr="00BD6366">
              <w:rPr>
                <w:i/>
                <w:iCs/>
                <w:lang w:eastAsia="de-DE"/>
              </w:rPr>
              <w:t>Import-Transformationsprozesses auf Konvertierungsfehler</w:t>
            </w:r>
          </w:p>
        </w:tc>
        <w:tc>
          <w:tcPr>
            <w:tcW w:w="1134" w:type="dxa"/>
            <w:tcBorders>
              <w:left w:val="single" w:sz="4" w:space="0" w:color="auto"/>
              <w:right w:val="single" w:sz="4" w:space="0" w:color="auto"/>
            </w:tcBorders>
          </w:tcPr>
          <w:p w14:paraId="38FB6E58"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41F24A39" w14:textId="77777777" w:rsidR="00BD6366" w:rsidRPr="00F97A17" w:rsidRDefault="00BD6366" w:rsidP="004E490D">
            <w:pPr>
              <w:rPr>
                <w:i/>
                <w:iCs/>
                <w:lang w:eastAsia="de-DE"/>
              </w:rPr>
            </w:pPr>
          </w:p>
        </w:tc>
      </w:tr>
      <w:tr w:rsidR="00BD6366" w:rsidRPr="00F97A17" w14:paraId="32A8C28B"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095F8486" w14:textId="6FFF9C86"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t303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T-303</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306BC00E" w14:textId="760B0E16" w:rsidR="00BD6366" w:rsidRPr="00F97A17" w:rsidRDefault="00BD6366" w:rsidP="004E490D">
            <w:pPr>
              <w:rPr>
                <w:i/>
                <w:iCs/>
                <w:lang w:eastAsia="de-DE"/>
              </w:rPr>
            </w:pPr>
            <w:r w:rsidRPr="00BD6366">
              <w:rPr>
                <w:i/>
                <w:iCs/>
                <w:lang w:eastAsia="de-DE"/>
              </w:rPr>
              <w:t xml:space="preserve">Import-Transformationsprozesses auf </w:t>
            </w:r>
            <w:r>
              <w:rPr>
                <w:i/>
                <w:iCs/>
                <w:lang w:eastAsia="de-DE"/>
              </w:rPr>
              <w:t>Kritische Fehler</w:t>
            </w:r>
          </w:p>
        </w:tc>
        <w:tc>
          <w:tcPr>
            <w:tcW w:w="1134" w:type="dxa"/>
            <w:tcBorders>
              <w:left w:val="single" w:sz="4" w:space="0" w:color="auto"/>
              <w:right w:val="single" w:sz="4" w:space="0" w:color="auto"/>
            </w:tcBorders>
          </w:tcPr>
          <w:p w14:paraId="30B3957B"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13BF72EE" w14:textId="77777777" w:rsidR="00BD6366" w:rsidRPr="00F97A17" w:rsidRDefault="00BD6366" w:rsidP="004E490D">
            <w:pPr>
              <w:rPr>
                <w:i/>
                <w:iCs/>
                <w:lang w:eastAsia="de-DE"/>
              </w:rPr>
            </w:pPr>
          </w:p>
        </w:tc>
      </w:tr>
    </w:tbl>
    <w:p w14:paraId="51EFD183" w14:textId="1B925268" w:rsidR="00B638F4" w:rsidRDefault="00272256" w:rsidP="001479FC">
      <w:pPr>
        <w:pStyle w:val="berschrift3"/>
      </w:pPr>
      <w:r>
        <w:lastRenderedPageBreak/>
        <w:t>Testfälle</w:t>
      </w:r>
      <w:r w:rsidR="00FD47FB">
        <w:t xml:space="preserve"> Teilauftrag 1</w:t>
      </w:r>
      <w:bookmarkEnd w:id="239"/>
    </w:p>
    <w:p w14:paraId="3EAAA555" w14:textId="77777777" w:rsidR="0021177D" w:rsidRPr="0021177D" w:rsidRDefault="0021177D" w:rsidP="0021177D"/>
    <w:p w14:paraId="64A1CBDA" w14:textId="1DE671B2" w:rsidR="0021177D" w:rsidRPr="0021177D" w:rsidRDefault="0021177D" w:rsidP="0021177D">
      <w:pPr>
        <w:rPr>
          <w:b/>
          <w:bCs/>
        </w:rPr>
      </w:pPr>
      <w:r w:rsidRPr="0021177D">
        <w:rPr>
          <w:b/>
          <w:bCs/>
        </w:rPr>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645F9B" w:rsidRPr="00B91718" w14:paraId="2CBD827F"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542EFD7" w14:textId="77777777" w:rsidR="00645F9B" w:rsidRPr="00B91718" w:rsidRDefault="00645F9B"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3F8125A" w14:textId="51E271D3" w:rsidR="00645F9B" w:rsidRPr="00B91718" w:rsidRDefault="00645F9B" w:rsidP="003B396F">
            <w:pPr>
              <w:rPr>
                <w:rFonts w:cs="Arial"/>
                <w:i/>
                <w:iCs/>
                <w:sz w:val="24"/>
                <w:szCs w:val="24"/>
                <w:lang w:eastAsia="de-DE"/>
              </w:rPr>
            </w:pPr>
            <w:bookmarkStart w:id="240" w:name="t101"/>
            <w:r w:rsidRPr="00B91718">
              <w:rPr>
                <w:rFonts w:cs="Arial"/>
                <w:i/>
                <w:iCs/>
                <w:sz w:val="24"/>
                <w:szCs w:val="24"/>
                <w:lang w:eastAsia="de-DE"/>
              </w:rPr>
              <w:t>T-</w:t>
            </w:r>
            <w:r w:rsidR="00272256">
              <w:rPr>
                <w:rFonts w:cs="Arial"/>
                <w:i/>
                <w:iCs/>
                <w:sz w:val="24"/>
                <w:szCs w:val="24"/>
                <w:lang w:eastAsia="de-DE"/>
              </w:rPr>
              <w:t>1</w:t>
            </w:r>
            <w:r w:rsidRPr="00B91718">
              <w:rPr>
                <w:rFonts w:cs="Arial"/>
                <w:i/>
                <w:iCs/>
                <w:sz w:val="24"/>
                <w:szCs w:val="24"/>
                <w:lang w:eastAsia="de-DE"/>
              </w:rPr>
              <w:t>01</w:t>
            </w:r>
            <w:bookmarkEnd w:id="240"/>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EE4DB49" w14:textId="2FC99B89" w:rsidR="00645F9B" w:rsidRPr="00B91718" w:rsidRDefault="000C1458" w:rsidP="003B396F">
            <w:pPr>
              <w:rPr>
                <w:rFonts w:cs="Arial"/>
                <w:i/>
                <w:iCs/>
                <w:sz w:val="24"/>
                <w:szCs w:val="24"/>
                <w:lang w:eastAsia="de-DE"/>
              </w:rPr>
            </w:pPr>
            <w:r w:rsidRPr="000C1458">
              <w:rPr>
                <w:rFonts w:cs="Arial"/>
                <w:i/>
                <w:iCs/>
                <w:sz w:val="24"/>
                <w:szCs w:val="24"/>
                <w:lang w:eastAsia="de-DE"/>
              </w:rPr>
              <w:t>Erfolgreiche Anmeldung</w:t>
            </w:r>
          </w:p>
        </w:tc>
      </w:tr>
      <w:tr w:rsidR="00645F9B" w:rsidRPr="00B91718" w14:paraId="2D2BD9D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D440917" w14:textId="77777777" w:rsidR="00645F9B" w:rsidRPr="00B91718" w:rsidRDefault="00645F9B"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61DB815" w14:textId="75CD1D4B" w:rsidR="00645F9B" w:rsidRPr="00B91718" w:rsidRDefault="000C1458" w:rsidP="003B396F">
            <w:pPr>
              <w:rPr>
                <w:rFonts w:cs="Arial"/>
                <w:i/>
                <w:iCs/>
                <w:sz w:val="24"/>
                <w:szCs w:val="24"/>
                <w:lang w:eastAsia="de-DE"/>
              </w:rPr>
            </w:pPr>
            <w:r w:rsidRPr="000C1458">
              <w:rPr>
                <w:rFonts w:cs="Arial"/>
                <w:i/>
                <w:iCs/>
                <w:sz w:val="24"/>
                <w:szCs w:val="24"/>
                <w:lang w:eastAsia="de-DE"/>
              </w:rPr>
              <w:t>Überprüft, ob eine Anmeldung mit gültigen Benutzerdaten erfolgreich ist.</w:t>
            </w:r>
          </w:p>
        </w:tc>
      </w:tr>
      <w:tr w:rsidR="00645F9B" w:rsidRPr="00B91718" w14:paraId="19D0376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651E422" w14:textId="77777777" w:rsidR="00645F9B" w:rsidRPr="00B91718" w:rsidRDefault="00645F9B"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EA98E99" w14:textId="3D96D167" w:rsidR="00645F9B" w:rsidRPr="00B91718" w:rsidRDefault="000C1458" w:rsidP="003B396F">
            <w:pPr>
              <w:rPr>
                <w:rFonts w:cs="Arial"/>
                <w:i/>
                <w:iCs/>
                <w:sz w:val="24"/>
                <w:szCs w:val="24"/>
                <w:lang w:eastAsia="de-DE"/>
              </w:rPr>
            </w:pPr>
            <w:r w:rsidRPr="000C1458">
              <w:rPr>
                <w:rFonts w:cs="Arial"/>
                <w:i/>
                <w:iCs/>
                <w:sz w:val="24"/>
                <w:szCs w:val="24"/>
                <w:lang w:eastAsia="de-DE"/>
              </w:rPr>
              <w:t>Ein aktiver Benutzer mit bekannten Benutzernamen und Passwort existiert in der Datenbank.</w:t>
            </w:r>
          </w:p>
        </w:tc>
      </w:tr>
      <w:tr w:rsidR="00645F9B" w:rsidRPr="00B91718" w14:paraId="5417598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3EB6B79" w14:textId="77777777" w:rsidR="00645F9B" w:rsidRPr="00B91718" w:rsidRDefault="00645F9B"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6E73F60F" w14:textId="77777777" w:rsidR="004464B6" w:rsidRPr="00B638F4" w:rsidRDefault="004464B6" w:rsidP="00B638F4">
            <w:pPr>
              <w:pStyle w:val="Listenabsatz"/>
              <w:numPr>
                <w:ilvl w:val="0"/>
                <w:numId w:val="27"/>
              </w:numPr>
              <w:rPr>
                <w:rFonts w:cs="Arial"/>
                <w:i/>
                <w:iCs/>
                <w:sz w:val="24"/>
                <w:szCs w:val="24"/>
                <w:lang w:eastAsia="de-DE"/>
              </w:rPr>
            </w:pPr>
            <w:r w:rsidRPr="00B638F4">
              <w:rPr>
                <w:rFonts w:cs="Arial"/>
                <w:i/>
                <w:iCs/>
                <w:sz w:val="24"/>
                <w:szCs w:val="24"/>
                <w:lang w:eastAsia="de-DE"/>
              </w:rPr>
              <w:t>Öffnen der Login-Seite.</w:t>
            </w:r>
          </w:p>
          <w:p w14:paraId="71B39987" w14:textId="77777777" w:rsidR="004464B6" w:rsidRPr="00B638F4" w:rsidRDefault="004464B6" w:rsidP="00B638F4">
            <w:pPr>
              <w:pStyle w:val="Listenabsatz"/>
              <w:numPr>
                <w:ilvl w:val="0"/>
                <w:numId w:val="27"/>
              </w:numPr>
              <w:rPr>
                <w:rFonts w:cs="Arial"/>
                <w:i/>
                <w:iCs/>
                <w:sz w:val="24"/>
                <w:szCs w:val="24"/>
                <w:lang w:eastAsia="de-DE"/>
              </w:rPr>
            </w:pPr>
            <w:r w:rsidRPr="00B638F4">
              <w:rPr>
                <w:rFonts w:cs="Arial"/>
                <w:i/>
                <w:iCs/>
                <w:sz w:val="24"/>
                <w:szCs w:val="24"/>
                <w:lang w:eastAsia="de-DE"/>
              </w:rPr>
              <w:t>Eingabe des gültigen Benutzernamens und Passworts.</w:t>
            </w:r>
          </w:p>
          <w:p w14:paraId="50BF406C" w14:textId="4A4D3327" w:rsidR="00645F9B" w:rsidRPr="00B638F4" w:rsidRDefault="004464B6" w:rsidP="00B638F4">
            <w:pPr>
              <w:pStyle w:val="Listenabsatz"/>
              <w:numPr>
                <w:ilvl w:val="0"/>
                <w:numId w:val="27"/>
              </w:numPr>
              <w:rPr>
                <w:rFonts w:cs="Arial"/>
                <w:i/>
                <w:iCs/>
                <w:sz w:val="24"/>
                <w:szCs w:val="24"/>
                <w:lang w:eastAsia="de-DE"/>
              </w:rPr>
            </w:pPr>
            <w:r w:rsidRPr="00B638F4">
              <w:rPr>
                <w:rFonts w:cs="Arial"/>
                <w:i/>
                <w:iCs/>
                <w:sz w:val="24"/>
                <w:szCs w:val="24"/>
                <w:lang w:eastAsia="de-DE"/>
              </w:rPr>
              <w:t>Klicken auf den Login-Button.</w:t>
            </w:r>
          </w:p>
        </w:tc>
      </w:tr>
      <w:tr w:rsidR="00645F9B" w:rsidRPr="00B91718" w14:paraId="1FF66D9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ED39320" w14:textId="77777777" w:rsidR="00645F9B" w:rsidRPr="00B91718" w:rsidRDefault="00645F9B"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5BFF3BD" w14:textId="18B00A96" w:rsidR="00645F9B" w:rsidRPr="00B91718" w:rsidRDefault="004464B6" w:rsidP="003B396F">
            <w:pPr>
              <w:rPr>
                <w:rFonts w:cs="Arial"/>
                <w:i/>
                <w:iCs/>
                <w:sz w:val="24"/>
                <w:szCs w:val="24"/>
                <w:lang w:eastAsia="de-DE"/>
              </w:rPr>
            </w:pPr>
            <w:r w:rsidRPr="004464B6">
              <w:rPr>
                <w:rFonts w:cs="Arial"/>
                <w:i/>
                <w:iCs/>
                <w:sz w:val="24"/>
                <w:szCs w:val="24"/>
                <w:lang w:eastAsia="de-DE"/>
              </w:rPr>
              <w:t>Der Benutzer wird erfolgreich angemeldet und zur Administrations-Startseite weitergeleitet.</w:t>
            </w:r>
          </w:p>
        </w:tc>
      </w:tr>
    </w:tbl>
    <w:p w14:paraId="11B5BCCA" w14:textId="77777777" w:rsidR="0021177D" w:rsidRDefault="0021177D" w:rsidP="00546E19">
      <w:pPr>
        <w:rPr>
          <w:b/>
          <w:bCs/>
        </w:rPr>
      </w:pPr>
    </w:p>
    <w:p w14:paraId="57912BF9" w14:textId="5BDB937B" w:rsidR="001479FC" w:rsidRPr="0021177D" w:rsidRDefault="0021177D" w:rsidP="00546E19">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479FC" w:rsidRPr="00B91718" w14:paraId="0632080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BB27051" w14:textId="77777777" w:rsidR="001479FC" w:rsidRPr="00B91718" w:rsidRDefault="001479FC"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378BB881" w14:textId="2173E005" w:rsidR="001479FC" w:rsidRPr="00B91718" w:rsidRDefault="001479FC" w:rsidP="003B396F">
            <w:pPr>
              <w:rPr>
                <w:i/>
                <w:iCs/>
                <w:lang w:eastAsia="de-DE"/>
              </w:rPr>
            </w:pPr>
            <w:r>
              <w:rPr>
                <w:i/>
                <w:iCs/>
                <w:lang w:eastAsia="de-DE"/>
              </w:rPr>
              <w:t>13.03.2024, 13:00 Uhr</w:t>
            </w:r>
          </w:p>
        </w:tc>
      </w:tr>
      <w:tr w:rsidR="001479FC" w:rsidRPr="00B91718" w14:paraId="3C1DA0C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86BB6BC" w14:textId="77777777" w:rsidR="001479FC" w:rsidRPr="00B91718" w:rsidRDefault="001479FC"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74E263B" w14:textId="7A174D56" w:rsidR="001479FC" w:rsidRPr="00B91718" w:rsidRDefault="001479FC" w:rsidP="003B396F">
            <w:pPr>
              <w:rPr>
                <w:i/>
                <w:iCs/>
                <w:lang w:eastAsia="de-DE"/>
              </w:rPr>
            </w:pPr>
            <w:r>
              <w:rPr>
                <w:i/>
                <w:iCs/>
                <w:lang w:eastAsia="de-DE"/>
              </w:rPr>
              <w:t>David</w:t>
            </w:r>
          </w:p>
        </w:tc>
      </w:tr>
      <w:tr w:rsidR="001479FC" w:rsidRPr="00B91718" w14:paraId="7F21729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7AD584B" w14:textId="77777777" w:rsidR="001479FC" w:rsidRPr="00B91718" w:rsidRDefault="001479FC"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30210DF6" w14:textId="096E93E3" w:rsidR="001479FC" w:rsidRPr="00B91718" w:rsidRDefault="001479FC" w:rsidP="003B396F">
            <w:pPr>
              <w:rPr>
                <w:i/>
                <w:iCs/>
                <w:lang w:eastAsia="de-DE"/>
              </w:rPr>
            </w:pPr>
            <w:r w:rsidRPr="001479FC">
              <w:rPr>
                <w:i/>
                <w:iCs/>
                <w:lang w:eastAsia="de-DE"/>
              </w:rPr>
              <w:t>0 (mängelfrei)</w:t>
            </w:r>
          </w:p>
        </w:tc>
      </w:tr>
      <w:tr w:rsidR="001479FC" w:rsidRPr="00B91718" w14:paraId="52BC9AD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1366ECA" w14:textId="77777777" w:rsidR="001479FC" w:rsidRPr="00B91718" w:rsidRDefault="001479FC"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0450423" w14:textId="42989823" w:rsidR="001479FC" w:rsidRPr="00B91718" w:rsidRDefault="001479FC" w:rsidP="003B396F">
            <w:pPr>
              <w:rPr>
                <w:i/>
                <w:iCs/>
                <w:lang w:eastAsia="de-DE"/>
              </w:rPr>
            </w:pPr>
            <w:r>
              <w:rPr>
                <w:i/>
                <w:iCs/>
                <w:lang w:eastAsia="de-DE"/>
              </w:rPr>
              <w:t>Kein Mangel</w:t>
            </w:r>
          </w:p>
        </w:tc>
      </w:tr>
      <w:tr w:rsidR="001479FC" w:rsidRPr="00B91718" w14:paraId="38A4C11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88DFC8F" w14:textId="77777777" w:rsidR="001479FC" w:rsidRPr="00B91718" w:rsidRDefault="001479FC"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A1EBF7B" w14:textId="6D9609B8" w:rsidR="001479FC" w:rsidRPr="00B91718" w:rsidRDefault="001479FC" w:rsidP="003B396F">
            <w:pPr>
              <w:rPr>
                <w:i/>
                <w:iCs/>
                <w:lang w:eastAsia="de-DE"/>
              </w:rPr>
            </w:pPr>
            <w:r w:rsidRPr="001479FC">
              <w:rPr>
                <w:i/>
                <w:iCs/>
                <w:lang w:eastAsia="de-DE"/>
              </w:rPr>
              <w:t xml:space="preserve">Die Anmeldung war erfolgreich, und es erfolgte eine korrekte Weiterleitung zur Administrations-Startseite. Zudem wurde ein Token in der </w:t>
            </w:r>
            <w:r w:rsidR="00036AAB" w:rsidRPr="00203ABC">
              <w:rPr>
                <w:rFonts w:eastAsia="Calibri" w:cstheme="minorHAnsi"/>
                <w:color w:val="0070C0"/>
                <w:u w:val="single"/>
              </w:rPr>
              <w:fldChar w:fldCharType="begin"/>
            </w:r>
            <w:r w:rsidR="00036AAB" w:rsidRPr="00203ABC">
              <w:rPr>
                <w:rFonts w:eastAsia="Calibri" w:cstheme="minorHAnsi"/>
                <w:color w:val="0070C0"/>
                <w:u w:val="single"/>
              </w:rPr>
              <w:instrText xml:space="preserve"> REF p_s \h </w:instrText>
            </w:r>
            <w:r w:rsidR="00203ABC">
              <w:rPr>
                <w:rFonts w:eastAsia="Calibri" w:cstheme="minorHAnsi"/>
                <w:color w:val="0070C0"/>
                <w:u w:val="single"/>
              </w:rPr>
              <w:instrText xml:space="preserve"> \* MERGEFORMAT </w:instrText>
            </w:r>
            <w:r w:rsidR="00036AAB" w:rsidRPr="00203ABC">
              <w:rPr>
                <w:rFonts w:eastAsia="Calibri" w:cstheme="minorHAnsi"/>
                <w:color w:val="0070C0"/>
                <w:u w:val="single"/>
              </w:rPr>
            </w:r>
            <w:r w:rsidR="00036AAB" w:rsidRPr="00203ABC">
              <w:rPr>
                <w:rFonts w:eastAsia="Calibri" w:cstheme="minorHAnsi"/>
                <w:color w:val="0070C0"/>
                <w:u w:val="single"/>
              </w:rPr>
              <w:fldChar w:fldCharType="separate"/>
            </w:r>
            <w:r w:rsidR="00036AAB" w:rsidRPr="00203ABC">
              <w:rPr>
                <w:rFonts w:eastAsia="Calibri" w:cstheme="minorHAnsi"/>
                <w:color w:val="0070C0"/>
                <w:u w:val="single"/>
              </w:rPr>
              <w:t>person_session</w:t>
            </w:r>
            <w:r w:rsidR="00036AAB" w:rsidRPr="00203ABC">
              <w:rPr>
                <w:rFonts w:eastAsia="Calibri" w:cstheme="minorHAnsi"/>
                <w:color w:val="0070C0"/>
                <w:u w:val="single"/>
              </w:rPr>
              <w:fldChar w:fldCharType="end"/>
            </w:r>
            <w:r w:rsidR="00036AAB">
              <w:rPr>
                <w:i/>
                <w:iCs/>
                <w:lang w:eastAsia="de-DE"/>
              </w:rPr>
              <w:t xml:space="preserve"> </w:t>
            </w:r>
            <w:r w:rsidRPr="001479FC">
              <w:rPr>
                <w:i/>
                <w:iCs/>
                <w:lang w:eastAsia="de-DE"/>
              </w:rPr>
              <w:t xml:space="preserve">Tabelle für den Benutzer David erstellt, was die Authentifizierung und Session-Verwaltung </w:t>
            </w:r>
            <w:proofErr w:type="gramStart"/>
            <w:r w:rsidRPr="001479FC">
              <w:rPr>
                <w:i/>
                <w:iCs/>
                <w:lang w:eastAsia="de-DE"/>
              </w:rPr>
              <w:t>bestätigt</w:t>
            </w:r>
            <w:proofErr w:type="gramEnd"/>
            <w:r w:rsidRPr="001479FC">
              <w:rPr>
                <w:i/>
                <w:iCs/>
                <w:lang w:eastAsia="de-DE"/>
              </w:rPr>
              <w:t>.</w:t>
            </w:r>
          </w:p>
        </w:tc>
      </w:tr>
    </w:tbl>
    <w:p w14:paraId="74B17F9C" w14:textId="77777777" w:rsidR="001479FC" w:rsidRDefault="001479FC" w:rsidP="001479FC">
      <w:pPr>
        <w:rPr>
          <w:bCs/>
        </w:rPr>
      </w:pPr>
    </w:p>
    <w:p w14:paraId="34A4E099" w14:textId="4D60386A" w:rsidR="00295CE1" w:rsidRPr="00295CE1" w:rsidRDefault="00295CE1" w:rsidP="001479FC">
      <w:pPr>
        <w:rPr>
          <w:b/>
        </w:rPr>
      </w:pPr>
      <w:r w:rsidRPr="00295CE1">
        <w:rPr>
          <w:b/>
        </w:rPr>
        <w:t>Erstellter Token in der Person_session Tabelle:</w:t>
      </w:r>
    </w:p>
    <w:p w14:paraId="71E2554A" w14:textId="77777777" w:rsidR="00295CE1" w:rsidRDefault="00295CE1" w:rsidP="001479FC">
      <w:pPr>
        <w:rPr>
          <w:bCs/>
        </w:rPr>
      </w:pPr>
    </w:p>
    <w:p w14:paraId="35D6EFBE" w14:textId="2D89D067" w:rsidR="001479FC" w:rsidRDefault="0021177D" w:rsidP="00546E19">
      <w:r>
        <w:rPr>
          <w:noProof/>
        </w:rPr>
        <w:drawing>
          <wp:inline distT="0" distB="0" distL="0" distR="0" wp14:anchorId="414001E7" wp14:editId="3F0E957E">
            <wp:extent cx="5934075" cy="381000"/>
            <wp:effectExtent l="0" t="0" r="9525" b="0"/>
            <wp:docPr id="951155119"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4075" cy="381000"/>
                    </a:xfrm>
                    <a:prstGeom prst="rect">
                      <a:avLst/>
                    </a:prstGeom>
                    <a:noFill/>
                    <a:ln>
                      <a:noFill/>
                    </a:ln>
                  </pic:spPr>
                </pic:pic>
              </a:graphicData>
            </a:graphic>
          </wp:inline>
        </w:drawing>
      </w:r>
    </w:p>
    <w:p w14:paraId="24C5D0BC" w14:textId="21450A07" w:rsidR="0021177D" w:rsidRDefault="0021177D" w:rsidP="00546E19"/>
    <w:p w14:paraId="290E3647" w14:textId="777E17FB" w:rsidR="0021177D" w:rsidRDefault="0021177D" w:rsidP="00546E19"/>
    <w:p w14:paraId="65080753" w14:textId="77777777" w:rsidR="00A2417B" w:rsidRDefault="00A2417B" w:rsidP="00546E19"/>
    <w:p w14:paraId="2E437F5A" w14:textId="77777777" w:rsidR="00A2417B" w:rsidRDefault="00A2417B" w:rsidP="00546E19"/>
    <w:p w14:paraId="4266DC8A" w14:textId="77777777" w:rsidR="00A2417B" w:rsidRDefault="00A2417B" w:rsidP="00546E19"/>
    <w:p w14:paraId="27AA285B" w14:textId="77777777" w:rsidR="00A2417B" w:rsidRDefault="00A2417B" w:rsidP="00546E19"/>
    <w:p w14:paraId="7A91E8AD" w14:textId="77777777" w:rsidR="00A2417B" w:rsidRDefault="00A2417B" w:rsidP="00546E19"/>
    <w:p w14:paraId="4CB0C00A" w14:textId="77777777" w:rsidR="00A2417B" w:rsidRDefault="00A2417B" w:rsidP="00546E19"/>
    <w:p w14:paraId="031AFF44" w14:textId="77777777" w:rsidR="00A2417B" w:rsidRDefault="00A2417B" w:rsidP="00546E19"/>
    <w:p w14:paraId="76786F7B" w14:textId="77777777" w:rsidR="00A2417B" w:rsidRDefault="00A2417B" w:rsidP="00546E19"/>
    <w:p w14:paraId="5B6521C4" w14:textId="77777777" w:rsidR="00A2417B" w:rsidRDefault="00A2417B" w:rsidP="00546E19"/>
    <w:p w14:paraId="5195B643" w14:textId="4B19D901" w:rsidR="0021177D" w:rsidRDefault="0021177D" w:rsidP="00546E19"/>
    <w:p w14:paraId="0AE11990" w14:textId="6FC792A1" w:rsidR="00A2417B" w:rsidRPr="00A2417B" w:rsidRDefault="00A2417B" w:rsidP="00546E19">
      <w:pPr>
        <w:rPr>
          <w:b/>
          <w:bCs/>
        </w:rPr>
      </w:pPr>
      <w:r w:rsidRPr="00A2417B">
        <w:rPr>
          <w:b/>
          <w:bCs/>
        </w:rPr>
        <w:lastRenderedPageBreak/>
        <w:t>Testfallbeschreibung</w:t>
      </w:r>
    </w:p>
    <w:tbl>
      <w:tblPr>
        <w:tblpPr w:leftFromText="141" w:rightFromText="141" w:vertAnchor="page" w:horzAnchor="margin" w:tblpY="2596"/>
        <w:tblW w:w="9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A2417B" w:rsidRPr="00B91718" w14:paraId="60CCCCB5" w14:textId="77777777" w:rsidTr="00A2417B">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4549116" w14:textId="77777777" w:rsidR="00A2417B" w:rsidRPr="00B91718" w:rsidRDefault="00A2417B" w:rsidP="00A2417B">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B4EBD2E" w14:textId="77777777" w:rsidR="00A2417B" w:rsidRPr="00B91718" w:rsidRDefault="00A2417B" w:rsidP="00A2417B">
            <w:pPr>
              <w:rPr>
                <w:rFonts w:cs="Arial"/>
                <w:i/>
                <w:iCs/>
                <w:sz w:val="24"/>
                <w:szCs w:val="24"/>
                <w:lang w:eastAsia="de-DE"/>
              </w:rPr>
            </w:pPr>
            <w:bookmarkStart w:id="241" w:name="t102"/>
            <w:r w:rsidRPr="00B91718">
              <w:rPr>
                <w:rFonts w:cs="Arial"/>
                <w:i/>
                <w:iCs/>
                <w:sz w:val="24"/>
                <w:szCs w:val="24"/>
                <w:lang w:eastAsia="de-DE"/>
              </w:rPr>
              <w:t>T-</w:t>
            </w:r>
            <w:r>
              <w:rPr>
                <w:rFonts w:cs="Arial"/>
                <w:i/>
                <w:iCs/>
                <w:sz w:val="24"/>
                <w:szCs w:val="24"/>
                <w:lang w:eastAsia="de-DE"/>
              </w:rPr>
              <w:t>1</w:t>
            </w:r>
            <w:r w:rsidRPr="00B91718">
              <w:rPr>
                <w:rFonts w:cs="Arial"/>
                <w:i/>
                <w:iCs/>
                <w:sz w:val="24"/>
                <w:szCs w:val="24"/>
                <w:lang w:eastAsia="de-DE"/>
              </w:rPr>
              <w:t>0</w:t>
            </w:r>
            <w:r>
              <w:rPr>
                <w:rFonts w:cs="Arial"/>
                <w:i/>
                <w:iCs/>
                <w:sz w:val="24"/>
                <w:szCs w:val="24"/>
                <w:lang w:eastAsia="de-DE"/>
              </w:rPr>
              <w:t>2</w:t>
            </w:r>
            <w:bookmarkEnd w:id="241"/>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6BC4C6D" w14:textId="77777777" w:rsidR="00A2417B" w:rsidRPr="00B91718" w:rsidRDefault="00A2417B" w:rsidP="00A2417B">
            <w:pPr>
              <w:rPr>
                <w:rFonts w:cs="Arial"/>
                <w:i/>
                <w:iCs/>
                <w:sz w:val="24"/>
                <w:szCs w:val="24"/>
                <w:lang w:eastAsia="de-DE"/>
              </w:rPr>
            </w:pPr>
            <w:r w:rsidRPr="00B638F4">
              <w:rPr>
                <w:rFonts w:cs="Arial"/>
                <w:i/>
                <w:iCs/>
                <w:sz w:val="24"/>
                <w:szCs w:val="24"/>
                <w:lang w:eastAsia="de-DE"/>
              </w:rPr>
              <w:t>Anmeldung mit ungültigem Passwort</w:t>
            </w:r>
          </w:p>
        </w:tc>
      </w:tr>
      <w:tr w:rsidR="00A2417B" w:rsidRPr="00B91718" w14:paraId="5E7E083C" w14:textId="77777777" w:rsidTr="00A2417B">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BD6372A" w14:textId="77777777" w:rsidR="00A2417B" w:rsidRPr="00B91718" w:rsidRDefault="00A2417B" w:rsidP="00A2417B">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40EFFF4" w14:textId="77777777" w:rsidR="00A2417B" w:rsidRPr="00B91718" w:rsidRDefault="00A2417B" w:rsidP="00A2417B">
            <w:pPr>
              <w:rPr>
                <w:rFonts w:cs="Arial"/>
                <w:i/>
                <w:iCs/>
                <w:sz w:val="24"/>
                <w:szCs w:val="24"/>
                <w:lang w:eastAsia="de-DE"/>
              </w:rPr>
            </w:pPr>
            <w:r w:rsidRPr="00B638F4">
              <w:rPr>
                <w:rFonts w:cs="Arial"/>
                <w:i/>
                <w:iCs/>
                <w:sz w:val="24"/>
                <w:szCs w:val="24"/>
                <w:lang w:eastAsia="de-DE"/>
              </w:rPr>
              <w:t>Überprüft, ob die Anmeldung mit einem ungültigen Passwort fehlschlägt</w:t>
            </w:r>
            <w:r>
              <w:rPr>
                <w:rFonts w:cs="Arial"/>
                <w:i/>
                <w:iCs/>
                <w:sz w:val="24"/>
                <w:szCs w:val="24"/>
                <w:lang w:eastAsia="de-DE"/>
              </w:rPr>
              <w:t xml:space="preserve"> </w:t>
            </w:r>
            <w:r w:rsidRPr="0099100F">
              <w:rPr>
                <w:rFonts w:cs="Arial"/>
                <w:i/>
                <w:iCs/>
                <w:sz w:val="24"/>
                <w:szCs w:val="24"/>
                <w:lang w:eastAsia="de-DE"/>
              </w:rPr>
              <w:t>und den Benutzer darauf hinweist.</w:t>
            </w:r>
          </w:p>
        </w:tc>
      </w:tr>
      <w:tr w:rsidR="00A2417B" w:rsidRPr="00B91718" w14:paraId="22AEA8D0" w14:textId="77777777" w:rsidTr="00A2417B">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40EC269" w14:textId="77777777" w:rsidR="00A2417B" w:rsidRPr="00B91718" w:rsidRDefault="00A2417B" w:rsidP="00A2417B">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544FD1A" w14:textId="77777777" w:rsidR="00A2417B" w:rsidRPr="00B91718" w:rsidRDefault="00A2417B" w:rsidP="00A2417B">
            <w:pPr>
              <w:rPr>
                <w:rFonts w:cs="Arial"/>
                <w:i/>
                <w:iCs/>
                <w:sz w:val="24"/>
                <w:szCs w:val="24"/>
                <w:lang w:eastAsia="de-DE"/>
              </w:rPr>
            </w:pPr>
            <w:r w:rsidRPr="00B638F4">
              <w:rPr>
                <w:rFonts w:cs="Arial"/>
                <w:i/>
                <w:iCs/>
                <w:sz w:val="24"/>
                <w:szCs w:val="24"/>
                <w:lang w:eastAsia="de-DE"/>
              </w:rPr>
              <w:t>Ein aktiver Benutzer mit bekanntem Benutzernamen existiert, das eingegebene Passwort ist jedoch falsch.</w:t>
            </w:r>
          </w:p>
        </w:tc>
      </w:tr>
      <w:tr w:rsidR="00A2417B" w:rsidRPr="00B91718" w14:paraId="220D47F0" w14:textId="77777777" w:rsidTr="00A2417B">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18EE94A" w14:textId="77777777" w:rsidR="00A2417B" w:rsidRPr="00B91718" w:rsidRDefault="00A2417B" w:rsidP="00A2417B">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298786E" w14:textId="77777777" w:rsidR="00A2417B" w:rsidRPr="00B638F4" w:rsidRDefault="00A2417B" w:rsidP="00A2417B">
            <w:pPr>
              <w:pStyle w:val="Listenabsatz"/>
              <w:numPr>
                <w:ilvl w:val="0"/>
                <w:numId w:val="26"/>
              </w:numPr>
              <w:rPr>
                <w:rFonts w:cs="Arial"/>
                <w:i/>
                <w:iCs/>
                <w:sz w:val="24"/>
                <w:szCs w:val="24"/>
                <w:lang w:eastAsia="de-DE"/>
              </w:rPr>
            </w:pPr>
            <w:r w:rsidRPr="00B638F4">
              <w:rPr>
                <w:rFonts w:cs="Arial"/>
                <w:i/>
                <w:iCs/>
                <w:sz w:val="24"/>
                <w:szCs w:val="24"/>
                <w:lang w:eastAsia="de-DE"/>
              </w:rPr>
              <w:t>Öffnen der Login-Seite.</w:t>
            </w:r>
          </w:p>
          <w:p w14:paraId="2E50BE72" w14:textId="77777777" w:rsidR="00A2417B" w:rsidRDefault="00A2417B" w:rsidP="00A2417B">
            <w:pPr>
              <w:pStyle w:val="Listenabsatz"/>
              <w:numPr>
                <w:ilvl w:val="0"/>
                <w:numId w:val="26"/>
              </w:numPr>
              <w:rPr>
                <w:rFonts w:cs="Arial"/>
                <w:i/>
                <w:iCs/>
                <w:sz w:val="24"/>
                <w:szCs w:val="24"/>
                <w:lang w:eastAsia="de-DE"/>
              </w:rPr>
            </w:pPr>
            <w:r w:rsidRPr="00B638F4">
              <w:rPr>
                <w:rFonts w:cs="Arial"/>
                <w:i/>
                <w:iCs/>
                <w:sz w:val="24"/>
                <w:szCs w:val="24"/>
                <w:lang w:eastAsia="de-DE"/>
              </w:rPr>
              <w:t>Eingabe des gültigen Benutzernamens und eines falschen Passworts.</w:t>
            </w:r>
          </w:p>
          <w:p w14:paraId="6AA6F4E1" w14:textId="77777777" w:rsidR="00A2417B" w:rsidRPr="00B638F4" w:rsidRDefault="00A2417B" w:rsidP="00A2417B">
            <w:pPr>
              <w:pStyle w:val="Listenabsatz"/>
              <w:numPr>
                <w:ilvl w:val="0"/>
                <w:numId w:val="26"/>
              </w:numPr>
              <w:rPr>
                <w:rFonts w:cs="Arial"/>
                <w:i/>
                <w:iCs/>
                <w:sz w:val="24"/>
                <w:szCs w:val="24"/>
                <w:lang w:eastAsia="de-DE"/>
              </w:rPr>
            </w:pPr>
            <w:r w:rsidRPr="00B638F4">
              <w:rPr>
                <w:rFonts w:cs="Arial"/>
                <w:i/>
                <w:iCs/>
                <w:sz w:val="24"/>
                <w:szCs w:val="24"/>
                <w:lang w:eastAsia="de-DE"/>
              </w:rPr>
              <w:t>Klicken auf den Login-Button.</w:t>
            </w:r>
          </w:p>
        </w:tc>
      </w:tr>
      <w:tr w:rsidR="00A2417B" w:rsidRPr="00B91718" w14:paraId="134FA952" w14:textId="77777777" w:rsidTr="00A2417B">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28D80C0" w14:textId="77777777" w:rsidR="00A2417B" w:rsidRPr="00B91718" w:rsidRDefault="00A2417B" w:rsidP="00A2417B">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991394A" w14:textId="77777777" w:rsidR="00A2417B" w:rsidRPr="00B91718" w:rsidRDefault="00A2417B" w:rsidP="00A2417B">
            <w:pPr>
              <w:rPr>
                <w:rFonts w:cs="Arial"/>
                <w:i/>
                <w:iCs/>
                <w:sz w:val="24"/>
                <w:szCs w:val="24"/>
                <w:lang w:eastAsia="de-DE"/>
              </w:rPr>
            </w:pPr>
            <w:r w:rsidRPr="00E5512B">
              <w:rPr>
                <w:rFonts w:cs="Arial"/>
                <w:i/>
                <w:iCs/>
                <w:sz w:val="24"/>
                <w:szCs w:val="24"/>
                <w:lang w:eastAsia="de-DE"/>
              </w:rPr>
              <w:t>Die Anmeldung scheitert, und eine Fehlermeldung wird angezeigt, die den Benutzer über das ungültige Passwort informiert.</w:t>
            </w:r>
          </w:p>
        </w:tc>
      </w:tr>
    </w:tbl>
    <w:p w14:paraId="0BB61F3A" w14:textId="77777777" w:rsidR="00A2417B" w:rsidRDefault="00A2417B" w:rsidP="00546E19"/>
    <w:p w14:paraId="0AEA60F2" w14:textId="74E6D401" w:rsidR="00A2417B" w:rsidRPr="0021177D" w:rsidRDefault="003532D2" w:rsidP="00A2417B">
      <w:pPr>
        <w:rPr>
          <w:b/>
          <w:bCs/>
        </w:rPr>
      </w:pPr>
      <w:r>
        <w:rPr>
          <w:noProof/>
        </w:rPr>
        <w:drawing>
          <wp:anchor distT="0" distB="0" distL="114300" distR="114300" simplePos="0" relativeHeight="251708416" behindDoc="0" locked="0" layoutInCell="1" allowOverlap="1" wp14:anchorId="526A69B9" wp14:editId="5778968D">
            <wp:simplePos x="0" y="0"/>
            <wp:positionH relativeFrom="margin">
              <wp:posOffset>-358140</wp:posOffset>
            </wp:positionH>
            <wp:positionV relativeFrom="paragraph">
              <wp:posOffset>2112645</wp:posOffset>
            </wp:positionV>
            <wp:extent cx="6744970" cy="3524250"/>
            <wp:effectExtent l="0" t="0" r="0" b="0"/>
            <wp:wrapTopAndBottom/>
            <wp:docPr id="1650401610"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74497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417B"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A2417B" w:rsidRPr="00B91718" w14:paraId="7494ABC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C95D511" w14:textId="77777777" w:rsidR="00A2417B" w:rsidRPr="00B91718" w:rsidRDefault="00A2417B"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7B1BCD01" w14:textId="1D8543D5" w:rsidR="00A2417B" w:rsidRPr="00B91718" w:rsidRDefault="00A2417B" w:rsidP="003B396F">
            <w:pPr>
              <w:rPr>
                <w:i/>
                <w:iCs/>
                <w:lang w:eastAsia="de-DE"/>
              </w:rPr>
            </w:pPr>
            <w:r>
              <w:rPr>
                <w:i/>
                <w:iCs/>
                <w:lang w:eastAsia="de-DE"/>
              </w:rPr>
              <w:t>13.03.2024, 13:10 Uhr</w:t>
            </w:r>
          </w:p>
        </w:tc>
      </w:tr>
      <w:tr w:rsidR="00A2417B" w:rsidRPr="00B91718" w14:paraId="0067662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68EDA6C" w14:textId="77777777" w:rsidR="00A2417B" w:rsidRPr="00B91718" w:rsidRDefault="00A2417B"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15E0EB8" w14:textId="77777777" w:rsidR="00A2417B" w:rsidRPr="00B91718" w:rsidRDefault="00A2417B" w:rsidP="003B396F">
            <w:pPr>
              <w:rPr>
                <w:i/>
                <w:iCs/>
                <w:lang w:eastAsia="de-DE"/>
              </w:rPr>
            </w:pPr>
            <w:r>
              <w:rPr>
                <w:i/>
                <w:iCs/>
                <w:lang w:eastAsia="de-DE"/>
              </w:rPr>
              <w:t>David</w:t>
            </w:r>
          </w:p>
        </w:tc>
      </w:tr>
      <w:tr w:rsidR="00A2417B" w:rsidRPr="00B91718" w14:paraId="37F5322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9C61686" w14:textId="77777777" w:rsidR="00A2417B" w:rsidRPr="00B91718" w:rsidRDefault="00A2417B"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5F5AC2EF" w14:textId="77777777" w:rsidR="00A2417B" w:rsidRPr="00B91718" w:rsidRDefault="00A2417B" w:rsidP="003B396F">
            <w:pPr>
              <w:rPr>
                <w:i/>
                <w:iCs/>
                <w:lang w:eastAsia="de-DE"/>
              </w:rPr>
            </w:pPr>
            <w:r w:rsidRPr="001479FC">
              <w:rPr>
                <w:i/>
                <w:iCs/>
                <w:lang w:eastAsia="de-DE"/>
              </w:rPr>
              <w:t>0 (mängelfrei)</w:t>
            </w:r>
          </w:p>
        </w:tc>
      </w:tr>
      <w:tr w:rsidR="00A2417B" w:rsidRPr="00B91718" w14:paraId="6F20ADD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4911033" w14:textId="77777777" w:rsidR="00A2417B" w:rsidRPr="00B91718" w:rsidRDefault="00A2417B"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5C276A2A" w14:textId="77777777" w:rsidR="00A2417B" w:rsidRPr="00B91718" w:rsidRDefault="00A2417B" w:rsidP="003B396F">
            <w:pPr>
              <w:rPr>
                <w:i/>
                <w:iCs/>
                <w:lang w:eastAsia="de-DE"/>
              </w:rPr>
            </w:pPr>
            <w:r>
              <w:rPr>
                <w:i/>
                <w:iCs/>
                <w:lang w:eastAsia="de-DE"/>
              </w:rPr>
              <w:t>Kein Mangel</w:t>
            </w:r>
          </w:p>
        </w:tc>
      </w:tr>
      <w:tr w:rsidR="00A2417B" w:rsidRPr="00B91718" w14:paraId="12CB39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3B9F01D" w14:textId="77777777" w:rsidR="00A2417B" w:rsidRPr="00B91718" w:rsidRDefault="00A2417B"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1F3D6EAA" w14:textId="587290C5" w:rsidR="00A2417B" w:rsidRPr="00B91718" w:rsidRDefault="00336CA9" w:rsidP="003B396F">
            <w:pPr>
              <w:rPr>
                <w:i/>
                <w:iCs/>
                <w:lang w:eastAsia="de-DE"/>
              </w:rPr>
            </w:pPr>
            <w:r w:rsidRPr="00336CA9">
              <w:rPr>
                <w:i/>
                <w:iCs/>
                <w:lang w:eastAsia="de-DE"/>
              </w:rPr>
              <w:t xml:space="preserve">Die Anmeldung mit einem ungültigen Passwort hat nicht </w:t>
            </w:r>
            <w:proofErr w:type="gramStart"/>
            <w:r w:rsidRPr="00336CA9">
              <w:rPr>
                <w:i/>
                <w:iCs/>
                <w:lang w:eastAsia="de-DE"/>
              </w:rPr>
              <w:t>geklappt</w:t>
            </w:r>
            <w:proofErr w:type="gramEnd"/>
            <w:r w:rsidRPr="00336CA9">
              <w:rPr>
                <w:i/>
                <w:iCs/>
                <w:lang w:eastAsia="de-DE"/>
              </w:rPr>
              <w:t>, wie erwartet. Eine Fehlermeldung wurde korrekt angezeigt, die den Benutzer darüber informiert, dass das Passwort ungültig ist.</w:t>
            </w:r>
          </w:p>
        </w:tc>
      </w:tr>
    </w:tbl>
    <w:p w14:paraId="4C5147CE" w14:textId="243A8AAD" w:rsidR="0099100F" w:rsidRPr="008A5C85" w:rsidRDefault="008A5C85" w:rsidP="00546E19">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99100F" w:rsidRPr="00B91718" w14:paraId="3AE32F20"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7F9ED82" w14:textId="77777777" w:rsidR="0099100F" w:rsidRPr="00B91718" w:rsidRDefault="0099100F"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A196A06" w14:textId="1F38F19A" w:rsidR="0099100F" w:rsidRPr="00B91718" w:rsidRDefault="0099100F" w:rsidP="003B396F">
            <w:pPr>
              <w:rPr>
                <w:rFonts w:cs="Arial"/>
                <w:i/>
                <w:iCs/>
                <w:sz w:val="24"/>
                <w:szCs w:val="24"/>
                <w:lang w:eastAsia="de-DE"/>
              </w:rPr>
            </w:pPr>
            <w:bookmarkStart w:id="242" w:name="t103"/>
            <w:r w:rsidRPr="00B91718">
              <w:rPr>
                <w:rFonts w:cs="Arial"/>
                <w:i/>
                <w:iCs/>
                <w:sz w:val="24"/>
                <w:szCs w:val="24"/>
                <w:lang w:eastAsia="de-DE"/>
              </w:rPr>
              <w:t>T-</w:t>
            </w:r>
            <w:r>
              <w:rPr>
                <w:rFonts w:cs="Arial"/>
                <w:i/>
                <w:iCs/>
                <w:sz w:val="24"/>
                <w:szCs w:val="24"/>
                <w:lang w:eastAsia="de-DE"/>
              </w:rPr>
              <w:t>1</w:t>
            </w:r>
            <w:r w:rsidRPr="00B91718">
              <w:rPr>
                <w:rFonts w:cs="Arial"/>
                <w:i/>
                <w:iCs/>
                <w:sz w:val="24"/>
                <w:szCs w:val="24"/>
                <w:lang w:eastAsia="de-DE"/>
              </w:rPr>
              <w:t>0</w:t>
            </w:r>
            <w:r>
              <w:rPr>
                <w:rFonts w:cs="Arial"/>
                <w:i/>
                <w:iCs/>
                <w:sz w:val="24"/>
                <w:szCs w:val="24"/>
                <w:lang w:eastAsia="de-DE"/>
              </w:rPr>
              <w:t>3</w:t>
            </w:r>
            <w:bookmarkEnd w:id="242"/>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C051AD6" w14:textId="7041B3D9" w:rsidR="0099100F" w:rsidRPr="00B91718" w:rsidRDefault="0099100F" w:rsidP="003B396F">
            <w:pPr>
              <w:rPr>
                <w:rFonts w:cs="Arial"/>
                <w:i/>
                <w:iCs/>
                <w:sz w:val="24"/>
                <w:szCs w:val="24"/>
                <w:lang w:eastAsia="de-DE"/>
              </w:rPr>
            </w:pPr>
            <w:r w:rsidRPr="00B638F4">
              <w:rPr>
                <w:rFonts w:cs="Arial"/>
                <w:i/>
                <w:iCs/>
                <w:sz w:val="24"/>
                <w:szCs w:val="24"/>
                <w:lang w:eastAsia="de-DE"/>
              </w:rPr>
              <w:t xml:space="preserve">Anmeldung </w:t>
            </w:r>
            <w:r>
              <w:rPr>
                <w:rFonts w:cs="Arial"/>
                <w:i/>
                <w:iCs/>
                <w:sz w:val="24"/>
                <w:szCs w:val="24"/>
                <w:lang w:eastAsia="de-DE"/>
              </w:rPr>
              <w:t xml:space="preserve">ohne </w:t>
            </w:r>
            <w:r w:rsidR="005B1D24">
              <w:rPr>
                <w:rFonts w:cs="Arial"/>
                <w:i/>
                <w:iCs/>
                <w:sz w:val="24"/>
                <w:szCs w:val="24"/>
                <w:lang w:eastAsia="de-DE"/>
              </w:rPr>
              <w:t>Eingaben</w:t>
            </w:r>
          </w:p>
        </w:tc>
      </w:tr>
      <w:tr w:rsidR="0099100F" w:rsidRPr="00B91718" w14:paraId="3EB739C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893BEFC" w14:textId="77777777" w:rsidR="0099100F" w:rsidRPr="00B91718" w:rsidRDefault="0099100F"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171293A7" w14:textId="4EF7ED6B" w:rsidR="0099100F" w:rsidRPr="00B91718" w:rsidRDefault="0099100F" w:rsidP="003B396F">
            <w:pPr>
              <w:rPr>
                <w:rFonts w:cs="Arial"/>
                <w:i/>
                <w:iCs/>
                <w:sz w:val="24"/>
                <w:szCs w:val="24"/>
                <w:lang w:eastAsia="de-DE"/>
              </w:rPr>
            </w:pPr>
            <w:r w:rsidRPr="00B638F4">
              <w:rPr>
                <w:rFonts w:cs="Arial"/>
                <w:i/>
                <w:iCs/>
                <w:sz w:val="24"/>
                <w:szCs w:val="24"/>
                <w:lang w:eastAsia="de-DE"/>
              </w:rPr>
              <w:t xml:space="preserve">Überprüft, ob die Anmeldung </w:t>
            </w:r>
            <w:r>
              <w:rPr>
                <w:rFonts w:cs="Arial"/>
                <w:i/>
                <w:iCs/>
                <w:sz w:val="24"/>
                <w:szCs w:val="24"/>
                <w:lang w:eastAsia="de-DE"/>
              </w:rPr>
              <w:t xml:space="preserve">ohne </w:t>
            </w:r>
            <w:r w:rsidR="005B1D24">
              <w:rPr>
                <w:rFonts w:cs="Arial"/>
                <w:i/>
                <w:iCs/>
                <w:sz w:val="24"/>
                <w:szCs w:val="24"/>
                <w:lang w:eastAsia="de-DE"/>
              </w:rPr>
              <w:t>Eingaben</w:t>
            </w:r>
            <w:r>
              <w:rPr>
                <w:rFonts w:cs="Arial"/>
                <w:i/>
                <w:iCs/>
                <w:sz w:val="24"/>
                <w:szCs w:val="24"/>
                <w:lang w:eastAsia="de-DE"/>
              </w:rPr>
              <w:t xml:space="preserve"> fehlschlägt und den Benutzer darauf hinweist.</w:t>
            </w:r>
          </w:p>
        </w:tc>
      </w:tr>
      <w:tr w:rsidR="0099100F" w:rsidRPr="00B91718" w14:paraId="6C37DC0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6310F91" w14:textId="77777777" w:rsidR="0099100F" w:rsidRPr="00B91718" w:rsidRDefault="0099100F"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732EF9F3" w14:textId="58142A27" w:rsidR="0099100F" w:rsidRPr="00B91718" w:rsidRDefault="00C725D8" w:rsidP="003B396F">
            <w:pPr>
              <w:rPr>
                <w:rFonts w:cs="Arial"/>
                <w:i/>
                <w:iCs/>
                <w:sz w:val="24"/>
                <w:szCs w:val="24"/>
                <w:lang w:eastAsia="de-DE"/>
              </w:rPr>
            </w:pPr>
            <w:r>
              <w:rPr>
                <w:rFonts w:cs="Arial"/>
                <w:i/>
                <w:iCs/>
                <w:sz w:val="24"/>
                <w:szCs w:val="24"/>
                <w:lang w:eastAsia="de-DE"/>
              </w:rPr>
              <w:t>Anmelde</w:t>
            </w:r>
            <w:r w:rsidR="00986B7D">
              <w:rPr>
                <w:rFonts w:cs="Arial"/>
                <w:i/>
                <w:iCs/>
                <w:sz w:val="24"/>
                <w:szCs w:val="24"/>
                <w:lang w:eastAsia="de-DE"/>
              </w:rPr>
              <w:t>versuch ohne Benutzernamen</w:t>
            </w:r>
            <w:r w:rsidR="005B1D24">
              <w:rPr>
                <w:rFonts w:cs="Arial"/>
                <w:i/>
                <w:iCs/>
                <w:sz w:val="24"/>
                <w:szCs w:val="24"/>
                <w:lang w:eastAsia="de-DE"/>
              </w:rPr>
              <w:t xml:space="preserve"> und Passwort</w:t>
            </w:r>
            <w:r w:rsidR="00986B7D">
              <w:rPr>
                <w:rFonts w:cs="Arial"/>
                <w:i/>
                <w:iCs/>
                <w:sz w:val="24"/>
                <w:szCs w:val="24"/>
                <w:lang w:eastAsia="de-DE"/>
              </w:rPr>
              <w:t xml:space="preserve"> einzugeben.</w:t>
            </w:r>
          </w:p>
        </w:tc>
      </w:tr>
      <w:tr w:rsidR="0099100F" w:rsidRPr="00B91718" w14:paraId="3D5B4FC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6010961" w14:textId="77777777" w:rsidR="0099100F" w:rsidRPr="00B91718" w:rsidRDefault="0099100F"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60D1AC6C" w14:textId="77777777" w:rsidR="0099100F" w:rsidRPr="00B638F4" w:rsidRDefault="0099100F" w:rsidP="0099100F">
            <w:pPr>
              <w:pStyle w:val="Listenabsatz"/>
              <w:numPr>
                <w:ilvl w:val="0"/>
                <w:numId w:val="28"/>
              </w:numPr>
              <w:rPr>
                <w:rFonts w:cs="Arial"/>
                <w:i/>
                <w:iCs/>
                <w:sz w:val="24"/>
                <w:szCs w:val="24"/>
                <w:lang w:eastAsia="de-DE"/>
              </w:rPr>
            </w:pPr>
            <w:r w:rsidRPr="00B638F4">
              <w:rPr>
                <w:rFonts w:cs="Arial"/>
                <w:i/>
                <w:iCs/>
                <w:sz w:val="24"/>
                <w:szCs w:val="24"/>
                <w:lang w:eastAsia="de-DE"/>
              </w:rPr>
              <w:t>Öffnen der Login-Seite.</w:t>
            </w:r>
          </w:p>
          <w:p w14:paraId="6A68463C" w14:textId="77777777" w:rsidR="0099100F" w:rsidRPr="00B638F4" w:rsidRDefault="0099100F" w:rsidP="0099100F">
            <w:pPr>
              <w:pStyle w:val="Listenabsatz"/>
              <w:numPr>
                <w:ilvl w:val="0"/>
                <w:numId w:val="28"/>
              </w:numPr>
              <w:rPr>
                <w:rFonts w:cs="Arial"/>
                <w:i/>
                <w:iCs/>
                <w:sz w:val="24"/>
                <w:szCs w:val="24"/>
                <w:lang w:eastAsia="de-DE"/>
              </w:rPr>
            </w:pPr>
            <w:r w:rsidRPr="00B638F4">
              <w:rPr>
                <w:rFonts w:cs="Arial"/>
                <w:i/>
                <w:iCs/>
                <w:sz w:val="24"/>
                <w:szCs w:val="24"/>
                <w:lang w:eastAsia="de-DE"/>
              </w:rPr>
              <w:t>Klicken auf den Login-Button.</w:t>
            </w:r>
          </w:p>
        </w:tc>
      </w:tr>
      <w:tr w:rsidR="0099100F" w:rsidRPr="00B91718" w14:paraId="1DF43B2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30F5E6D" w14:textId="77777777" w:rsidR="0099100F" w:rsidRPr="00B91718" w:rsidRDefault="0099100F"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FA66818" w14:textId="4751605C" w:rsidR="0099100F" w:rsidRPr="00B91718" w:rsidRDefault="0099100F" w:rsidP="003B396F">
            <w:pPr>
              <w:rPr>
                <w:rFonts w:cs="Arial"/>
                <w:i/>
                <w:iCs/>
                <w:sz w:val="24"/>
                <w:szCs w:val="24"/>
                <w:lang w:eastAsia="de-DE"/>
              </w:rPr>
            </w:pPr>
            <w:r w:rsidRPr="00E5512B">
              <w:rPr>
                <w:rFonts w:cs="Arial"/>
                <w:i/>
                <w:iCs/>
                <w:sz w:val="24"/>
                <w:szCs w:val="24"/>
                <w:lang w:eastAsia="de-DE"/>
              </w:rPr>
              <w:t xml:space="preserve">Die Anmeldung scheitert, und eine Fehlermeldung wird angezeigt, die den Benutzer </w:t>
            </w:r>
            <w:r w:rsidR="00CC14A1">
              <w:rPr>
                <w:rFonts w:cs="Arial"/>
                <w:i/>
                <w:iCs/>
                <w:sz w:val="24"/>
                <w:szCs w:val="24"/>
                <w:lang w:eastAsia="de-DE"/>
              </w:rPr>
              <w:t>darauf hinweist das Benutzername und Passwort erforderlich sind.</w:t>
            </w:r>
          </w:p>
        </w:tc>
      </w:tr>
    </w:tbl>
    <w:p w14:paraId="76DBF55D" w14:textId="77777777" w:rsidR="007E4BA6" w:rsidRDefault="007E4BA6" w:rsidP="0099100F"/>
    <w:p w14:paraId="4AF24932" w14:textId="15A2BF4A" w:rsidR="007E4BA6" w:rsidRPr="0021177D" w:rsidRDefault="00A361F5" w:rsidP="007E4BA6">
      <w:pPr>
        <w:rPr>
          <w:b/>
          <w:bCs/>
        </w:rPr>
      </w:pPr>
      <w:r>
        <w:rPr>
          <w:noProof/>
        </w:rPr>
        <w:drawing>
          <wp:anchor distT="0" distB="0" distL="114300" distR="114300" simplePos="0" relativeHeight="251709440" behindDoc="0" locked="0" layoutInCell="1" allowOverlap="1" wp14:anchorId="196BBCF1" wp14:editId="3FAB7390">
            <wp:simplePos x="0" y="0"/>
            <wp:positionH relativeFrom="margin">
              <wp:align>center</wp:align>
            </wp:positionH>
            <wp:positionV relativeFrom="paragraph">
              <wp:posOffset>2073275</wp:posOffset>
            </wp:positionV>
            <wp:extent cx="6529070" cy="3448050"/>
            <wp:effectExtent l="0" t="0" r="5080" b="0"/>
            <wp:wrapTopAndBottom/>
            <wp:docPr id="156086992"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529070"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4BA6"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7E4BA6" w:rsidRPr="00B91718" w14:paraId="5D6AA6E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BEEE71E" w14:textId="77777777" w:rsidR="007E4BA6" w:rsidRPr="00B91718" w:rsidRDefault="007E4BA6"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7254F94" w14:textId="34E43A8B" w:rsidR="007E4BA6" w:rsidRPr="00B91718" w:rsidRDefault="007E4BA6" w:rsidP="003B396F">
            <w:pPr>
              <w:rPr>
                <w:i/>
                <w:iCs/>
                <w:lang w:eastAsia="de-DE"/>
              </w:rPr>
            </w:pPr>
            <w:r>
              <w:rPr>
                <w:i/>
                <w:iCs/>
                <w:lang w:eastAsia="de-DE"/>
              </w:rPr>
              <w:t>13.03.2024, 13:15 Uhr</w:t>
            </w:r>
          </w:p>
        </w:tc>
      </w:tr>
      <w:tr w:rsidR="007E4BA6" w:rsidRPr="00B91718" w14:paraId="3966934D"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F919FFE" w14:textId="77777777" w:rsidR="007E4BA6" w:rsidRPr="00B91718" w:rsidRDefault="007E4BA6"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0B3B653" w14:textId="77777777" w:rsidR="007E4BA6" w:rsidRPr="00B91718" w:rsidRDefault="007E4BA6" w:rsidP="003B396F">
            <w:pPr>
              <w:rPr>
                <w:i/>
                <w:iCs/>
                <w:lang w:eastAsia="de-DE"/>
              </w:rPr>
            </w:pPr>
            <w:r>
              <w:rPr>
                <w:i/>
                <w:iCs/>
                <w:lang w:eastAsia="de-DE"/>
              </w:rPr>
              <w:t>David</w:t>
            </w:r>
          </w:p>
        </w:tc>
      </w:tr>
      <w:tr w:rsidR="007E4BA6" w:rsidRPr="00B91718" w14:paraId="755932A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F2DC245" w14:textId="77777777" w:rsidR="007E4BA6" w:rsidRPr="00B91718" w:rsidRDefault="007E4BA6"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982ADFB" w14:textId="77777777" w:rsidR="007E4BA6" w:rsidRPr="00B91718" w:rsidRDefault="007E4BA6" w:rsidP="003B396F">
            <w:pPr>
              <w:rPr>
                <w:i/>
                <w:iCs/>
                <w:lang w:eastAsia="de-DE"/>
              </w:rPr>
            </w:pPr>
            <w:r w:rsidRPr="001479FC">
              <w:rPr>
                <w:i/>
                <w:iCs/>
                <w:lang w:eastAsia="de-DE"/>
              </w:rPr>
              <w:t>0 (mängelfrei)</w:t>
            </w:r>
          </w:p>
        </w:tc>
      </w:tr>
      <w:tr w:rsidR="007E4BA6" w:rsidRPr="00B91718" w14:paraId="178D6C0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9F8FA8B" w14:textId="77777777" w:rsidR="007E4BA6" w:rsidRPr="00B91718" w:rsidRDefault="007E4BA6"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5FB0AA98" w14:textId="77777777" w:rsidR="007E4BA6" w:rsidRPr="00B91718" w:rsidRDefault="007E4BA6" w:rsidP="003B396F">
            <w:pPr>
              <w:rPr>
                <w:i/>
                <w:iCs/>
                <w:lang w:eastAsia="de-DE"/>
              </w:rPr>
            </w:pPr>
            <w:r>
              <w:rPr>
                <w:i/>
                <w:iCs/>
                <w:lang w:eastAsia="de-DE"/>
              </w:rPr>
              <w:t>Kein Mangel</w:t>
            </w:r>
          </w:p>
        </w:tc>
      </w:tr>
      <w:tr w:rsidR="007E4BA6" w:rsidRPr="00B91718" w14:paraId="26767B3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776F89B" w14:textId="77777777" w:rsidR="007E4BA6" w:rsidRPr="00B91718" w:rsidRDefault="007E4BA6"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1A2C0989" w14:textId="6A8731BB" w:rsidR="007E4BA6" w:rsidRPr="00B91718" w:rsidRDefault="00567FE8" w:rsidP="003B396F">
            <w:pPr>
              <w:rPr>
                <w:i/>
                <w:iCs/>
                <w:lang w:eastAsia="de-DE"/>
              </w:rPr>
            </w:pPr>
            <w:r w:rsidRPr="00567FE8">
              <w:rPr>
                <w:i/>
                <w:iCs/>
                <w:lang w:eastAsia="de-DE"/>
              </w:rPr>
              <w:t>Die Anmeldung ohne Eingaben ist erwartungsgemä</w:t>
            </w:r>
            <w:r>
              <w:rPr>
                <w:i/>
                <w:iCs/>
                <w:lang w:eastAsia="de-DE"/>
              </w:rPr>
              <w:t>ss</w:t>
            </w:r>
            <w:r w:rsidRPr="00567FE8">
              <w:rPr>
                <w:i/>
                <w:iCs/>
                <w:lang w:eastAsia="de-DE"/>
              </w:rPr>
              <w:t xml:space="preserve"> fehlgeschlagen. Dem Benutzer wurde eine klare Fehlermeldung gegeben, die ihn darauf hinweist, dass Benutzername und Passwort erforderlich sind.</w:t>
            </w:r>
          </w:p>
        </w:tc>
      </w:tr>
    </w:tbl>
    <w:p w14:paraId="3D8E5096" w14:textId="1F0B7561" w:rsidR="0099100F" w:rsidRDefault="0099100F" w:rsidP="0099100F">
      <w:r>
        <w:br w:type="page"/>
      </w:r>
    </w:p>
    <w:p w14:paraId="057C6D27" w14:textId="7F1CA163" w:rsidR="002A1C85" w:rsidRPr="008A5C85" w:rsidRDefault="002A1C85" w:rsidP="002A1C85">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A1C85" w:rsidRPr="00B91718" w14:paraId="3916B8CC"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17423E6" w14:textId="77777777" w:rsidR="002A1C85" w:rsidRPr="00B91718" w:rsidRDefault="002A1C85"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F91E0E8" w14:textId="1634A819" w:rsidR="002A1C85" w:rsidRPr="00EA3862" w:rsidRDefault="002A1C85" w:rsidP="003B396F">
            <w:pPr>
              <w:rPr>
                <w:rFonts w:cs="Arial"/>
                <w:i/>
                <w:iCs/>
                <w:lang w:eastAsia="de-DE"/>
              </w:rPr>
            </w:pPr>
            <w:bookmarkStart w:id="243" w:name="t104"/>
            <w:r w:rsidRPr="00EA3862">
              <w:rPr>
                <w:rFonts w:cs="Arial"/>
                <w:i/>
                <w:iCs/>
                <w:lang w:eastAsia="de-DE"/>
              </w:rPr>
              <w:t>T-104</w:t>
            </w:r>
            <w:bookmarkEnd w:id="243"/>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A6E0086" w14:textId="73559C24" w:rsidR="002A1C85" w:rsidRPr="00B91718" w:rsidRDefault="002A1C85" w:rsidP="003B396F">
            <w:pPr>
              <w:rPr>
                <w:rFonts w:cs="Arial"/>
                <w:i/>
                <w:iCs/>
                <w:sz w:val="24"/>
                <w:szCs w:val="24"/>
                <w:lang w:eastAsia="de-DE"/>
              </w:rPr>
            </w:pPr>
            <w:r w:rsidRPr="002A1C85">
              <w:rPr>
                <w:rFonts w:cs="Arial"/>
                <w:i/>
                <w:iCs/>
                <w:sz w:val="24"/>
                <w:szCs w:val="24"/>
                <w:lang w:eastAsia="de-DE"/>
              </w:rPr>
              <w:t>Person erstellen ohne Benutzername</w:t>
            </w:r>
          </w:p>
        </w:tc>
      </w:tr>
      <w:tr w:rsidR="002A1C85" w:rsidRPr="00B91718" w14:paraId="74DA2AD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7BC32B7" w14:textId="77777777" w:rsidR="002A1C85" w:rsidRPr="00B91718" w:rsidRDefault="002A1C85"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49F270B2" w14:textId="1DBC5515" w:rsidR="002A1C85" w:rsidRPr="00EA3862" w:rsidRDefault="002A1C85" w:rsidP="003B396F">
            <w:pPr>
              <w:rPr>
                <w:rFonts w:cs="Arial"/>
                <w:i/>
                <w:iCs/>
                <w:lang w:eastAsia="de-DE"/>
              </w:rPr>
            </w:pPr>
            <w:r w:rsidRPr="00EA3862">
              <w:rPr>
                <w:rFonts w:cs="Arial"/>
                <w:i/>
                <w:iCs/>
                <w:lang w:eastAsia="de-DE"/>
              </w:rPr>
              <w:t>Überprüft, ob die Erstellung einer Person ohne Eingabe eines Benutzernamens fehlschlägt und eine entsprechende Fehlermeldung ausgegeben wird.</w:t>
            </w:r>
          </w:p>
        </w:tc>
      </w:tr>
      <w:tr w:rsidR="002A1C85" w:rsidRPr="00B91718" w14:paraId="0EDCF44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A958B5" w14:textId="77777777" w:rsidR="002A1C85" w:rsidRPr="00B91718" w:rsidRDefault="002A1C85"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2BBD0E5E" w14:textId="70C8F0A8" w:rsidR="002A1C85" w:rsidRPr="00EA3862" w:rsidRDefault="002A1C85" w:rsidP="003B396F">
            <w:pPr>
              <w:rPr>
                <w:rFonts w:cs="Arial"/>
                <w:i/>
                <w:iCs/>
                <w:lang w:eastAsia="de-DE"/>
              </w:rPr>
            </w:pPr>
            <w:r w:rsidRPr="00EA3862">
              <w:rPr>
                <w:rFonts w:cs="Arial"/>
                <w:i/>
                <w:iCs/>
                <w:lang w:eastAsia="de-DE"/>
              </w:rPr>
              <w:t>Gültige @competec.ch E-Mail-Adresse und Password wurde eingegeben und Benutzername wird Leer gelassen.</w:t>
            </w:r>
          </w:p>
        </w:tc>
      </w:tr>
      <w:tr w:rsidR="002A1C85" w:rsidRPr="00B91718" w14:paraId="0A08722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D952B1A" w14:textId="77777777" w:rsidR="002A1C85" w:rsidRPr="00B91718" w:rsidRDefault="002A1C85"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5E3D7144" w14:textId="2DB59ECE" w:rsidR="007C2C07" w:rsidRPr="00EA3862" w:rsidRDefault="007C2C07" w:rsidP="007C2C07">
            <w:pPr>
              <w:pStyle w:val="Listenabsatz"/>
              <w:numPr>
                <w:ilvl w:val="0"/>
                <w:numId w:val="29"/>
              </w:numPr>
              <w:rPr>
                <w:rFonts w:cs="Arial"/>
                <w:i/>
                <w:iCs/>
                <w:lang w:eastAsia="de-DE"/>
              </w:rPr>
            </w:pPr>
            <w:r w:rsidRPr="00EA3862">
              <w:rPr>
                <w:rFonts w:cs="Arial"/>
                <w:i/>
                <w:iCs/>
                <w:lang w:eastAsia="de-DE"/>
              </w:rPr>
              <w:t>Öffnen der Seite zur Personenerstellung.</w:t>
            </w:r>
          </w:p>
          <w:p w14:paraId="762F2553" w14:textId="451B85E6" w:rsidR="007C2C07" w:rsidRPr="00EA3862" w:rsidRDefault="007C2C07" w:rsidP="007C2C07">
            <w:pPr>
              <w:pStyle w:val="Listenabsatz"/>
              <w:numPr>
                <w:ilvl w:val="0"/>
                <w:numId w:val="29"/>
              </w:numPr>
              <w:rPr>
                <w:rFonts w:cs="Arial"/>
                <w:i/>
                <w:iCs/>
                <w:lang w:eastAsia="de-DE"/>
              </w:rPr>
            </w:pPr>
            <w:r w:rsidRPr="00EA3862">
              <w:rPr>
                <w:rFonts w:cs="Arial"/>
                <w:i/>
                <w:iCs/>
                <w:lang w:eastAsia="de-DE"/>
              </w:rPr>
              <w:t>Eingabe aller erforderlichen Daten, au</w:t>
            </w:r>
            <w:r w:rsidR="00251E76" w:rsidRPr="00EA3862">
              <w:rPr>
                <w:rFonts w:cs="Arial"/>
                <w:i/>
                <w:iCs/>
                <w:lang w:eastAsia="de-DE"/>
              </w:rPr>
              <w:t>ss</w:t>
            </w:r>
            <w:r w:rsidRPr="00EA3862">
              <w:rPr>
                <w:rFonts w:cs="Arial"/>
                <w:i/>
                <w:iCs/>
                <w:lang w:eastAsia="de-DE"/>
              </w:rPr>
              <w:t>er des Benutzernamens.</w:t>
            </w:r>
          </w:p>
          <w:p w14:paraId="0E5911B1" w14:textId="4BE7899A" w:rsidR="002A1C85" w:rsidRPr="00EA3862" w:rsidRDefault="007C2C07" w:rsidP="007C2C07">
            <w:pPr>
              <w:pStyle w:val="Listenabsatz"/>
              <w:numPr>
                <w:ilvl w:val="0"/>
                <w:numId w:val="29"/>
              </w:numPr>
              <w:rPr>
                <w:rFonts w:cs="Arial"/>
                <w:i/>
                <w:iCs/>
                <w:lang w:eastAsia="de-DE"/>
              </w:rPr>
            </w:pPr>
            <w:r w:rsidRPr="00EA3862">
              <w:rPr>
                <w:rFonts w:cs="Arial"/>
                <w:i/>
                <w:iCs/>
                <w:lang w:eastAsia="de-DE"/>
              </w:rPr>
              <w:t>Versuch, die Person zu erstellen.</w:t>
            </w:r>
          </w:p>
        </w:tc>
      </w:tr>
      <w:tr w:rsidR="002A1C85" w:rsidRPr="00B91718" w14:paraId="17F7545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1109E50" w14:textId="77777777" w:rsidR="002A1C85" w:rsidRPr="00B91718" w:rsidRDefault="002A1C85"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596097F" w14:textId="20828DDB" w:rsidR="002A1C85" w:rsidRPr="00EA3862" w:rsidRDefault="00193490" w:rsidP="003B396F">
            <w:pPr>
              <w:rPr>
                <w:rFonts w:cs="Arial"/>
                <w:i/>
                <w:iCs/>
                <w:lang w:eastAsia="de-DE"/>
              </w:rPr>
            </w:pPr>
            <w:r w:rsidRPr="00EA3862">
              <w:rPr>
                <w:rFonts w:cs="Arial"/>
                <w:i/>
                <w:iCs/>
                <w:lang w:eastAsia="de-DE"/>
              </w:rPr>
              <w:t>Die Erstellung der Person scheitert. Es wird eine Fehlermeldung angezeigt, die darauf hinweist, dass der Benutzername fehlt.</w:t>
            </w:r>
          </w:p>
        </w:tc>
      </w:tr>
    </w:tbl>
    <w:p w14:paraId="5A464707" w14:textId="77777777" w:rsidR="00C036BD" w:rsidRDefault="00C036BD" w:rsidP="002A1C85">
      <w:pPr>
        <w:rPr>
          <w:b/>
          <w:bCs/>
        </w:rPr>
      </w:pPr>
    </w:p>
    <w:p w14:paraId="69730567" w14:textId="77777777" w:rsidR="008D2890" w:rsidRDefault="008D2890" w:rsidP="002A1C85">
      <w:pPr>
        <w:rPr>
          <w:noProof/>
        </w:rPr>
      </w:pPr>
    </w:p>
    <w:p w14:paraId="3351A519" w14:textId="03AD76BC" w:rsidR="002A1C85" w:rsidRPr="0021177D" w:rsidRDefault="007263EE" w:rsidP="002A1C85">
      <w:pPr>
        <w:rPr>
          <w:b/>
          <w:bCs/>
        </w:rPr>
      </w:pPr>
      <w:r>
        <w:rPr>
          <w:noProof/>
        </w:rPr>
        <w:drawing>
          <wp:anchor distT="0" distB="0" distL="114300" distR="114300" simplePos="0" relativeHeight="251710464" behindDoc="0" locked="0" layoutInCell="1" allowOverlap="1" wp14:anchorId="152FC601" wp14:editId="1FC569C4">
            <wp:simplePos x="0" y="0"/>
            <wp:positionH relativeFrom="margin">
              <wp:align>center</wp:align>
            </wp:positionH>
            <wp:positionV relativeFrom="paragraph">
              <wp:posOffset>2078355</wp:posOffset>
            </wp:positionV>
            <wp:extent cx="5591175" cy="3616325"/>
            <wp:effectExtent l="0" t="0" r="9525" b="3175"/>
            <wp:wrapTopAndBottom/>
            <wp:docPr id="84051072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15">
                      <a:extLst>
                        <a:ext uri="{28A0092B-C50C-407E-A947-70E740481C1C}">
                          <a14:useLocalDpi xmlns:a14="http://schemas.microsoft.com/office/drawing/2010/main" val="0"/>
                        </a:ext>
                      </a:extLst>
                    </a:blip>
                    <a:srcRect t="2829" b="5365"/>
                    <a:stretch/>
                  </pic:blipFill>
                  <pic:spPr bwMode="auto">
                    <a:xfrm>
                      <a:off x="0" y="0"/>
                      <a:ext cx="5591175" cy="3616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C85"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A1C85" w:rsidRPr="00B91718" w14:paraId="1C244FA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E378C51" w14:textId="77777777" w:rsidR="002A1C85" w:rsidRPr="00B91718" w:rsidRDefault="002A1C85"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40EF045" w14:textId="55C6B61E" w:rsidR="002A1C85" w:rsidRPr="00B91718" w:rsidRDefault="002A1C85" w:rsidP="003B396F">
            <w:pPr>
              <w:rPr>
                <w:i/>
                <w:iCs/>
                <w:lang w:eastAsia="de-DE"/>
              </w:rPr>
            </w:pPr>
            <w:r>
              <w:rPr>
                <w:i/>
                <w:iCs/>
                <w:lang w:eastAsia="de-DE"/>
              </w:rPr>
              <w:t>13.03.2024, 13:</w:t>
            </w:r>
            <w:r w:rsidR="002D465A">
              <w:rPr>
                <w:i/>
                <w:iCs/>
                <w:lang w:eastAsia="de-DE"/>
              </w:rPr>
              <w:t>20</w:t>
            </w:r>
            <w:r>
              <w:rPr>
                <w:i/>
                <w:iCs/>
                <w:lang w:eastAsia="de-DE"/>
              </w:rPr>
              <w:t xml:space="preserve"> Uhr</w:t>
            </w:r>
          </w:p>
        </w:tc>
      </w:tr>
      <w:tr w:rsidR="002A1C85" w:rsidRPr="00B91718" w14:paraId="1740517F"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81153B3" w14:textId="77777777" w:rsidR="002A1C85" w:rsidRPr="00B91718" w:rsidRDefault="002A1C85"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BC4C82E" w14:textId="77777777" w:rsidR="002A1C85" w:rsidRPr="00B91718" w:rsidRDefault="002A1C85" w:rsidP="003B396F">
            <w:pPr>
              <w:rPr>
                <w:i/>
                <w:iCs/>
                <w:lang w:eastAsia="de-DE"/>
              </w:rPr>
            </w:pPr>
            <w:r>
              <w:rPr>
                <w:i/>
                <w:iCs/>
                <w:lang w:eastAsia="de-DE"/>
              </w:rPr>
              <w:t>David</w:t>
            </w:r>
          </w:p>
        </w:tc>
      </w:tr>
      <w:tr w:rsidR="002A1C85" w:rsidRPr="00B91718" w14:paraId="1E005B6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983453D" w14:textId="77777777" w:rsidR="002A1C85" w:rsidRPr="00B91718" w:rsidRDefault="002A1C85"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5C03EF4E" w14:textId="77777777" w:rsidR="002A1C85" w:rsidRPr="00B91718" w:rsidRDefault="002A1C85" w:rsidP="003B396F">
            <w:pPr>
              <w:rPr>
                <w:i/>
                <w:iCs/>
                <w:lang w:eastAsia="de-DE"/>
              </w:rPr>
            </w:pPr>
            <w:r w:rsidRPr="001479FC">
              <w:rPr>
                <w:i/>
                <w:iCs/>
                <w:lang w:eastAsia="de-DE"/>
              </w:rPr>
              <w:t>0 (mängelfrei)</w:t>
            </w:r>
          </w:p>
        </w:tc>
      </w:tr>
      <w:tr w:rsidR="002A1C85" w:rsidRPr="00B91718" w14:paraId="4DE9B09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EBE5C20" w14:textId="77777777" w:rsidR="002A1C85" w:rsidRPr="00B91718" w:rsidRDefault="002A1C85"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37E100D5" w14:textId="7A78997D" w:rsidR="002A1C85" w:rsidRPr="00B91718" w:rsidRDefault="002A1C85" w:rsidP="003B396F">
            <w:pPr>
              <w:rPr>
                <w:i/>
                <w:iCs/>
                <w:lang w:eastAsia="de-DE"/>
              </w:rPr>
            </w:pPr>
            <w:r>
              <w:rPr>
                <w:i/>
                <w:iCs/>
                <w:lang w:eastAsia="de-DE"/>
              </w:rPr>
              <w:t>Kein Mangel</w:t>
            </w:r>
          </w:p>
        </w:tc>
      </w:tr>
      <w:tr w:rsidR="002A1C85" w:rsidRPr="00B91718" w14:paraId="1FFFADE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9294A95" w14:textId="3F0A8591" w:rsidR="002A1C85" w:rsidRPr="00B91718" w:rsidRDefault="002A1C85"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01EFDE9" w14:textId="4FECFCFF" w:rsidR="002A1C85" w:rsidRPr="00B91718" w:rsidRDefault="00C07184" w:rsidP="003B396F">
            <w:pPr>
              <w:rPr>
                <w:i/>
                <w:iCs/>
                <w:lang w:eastAsia="de-DE"/>
              </w:rPr>
            </w:pPr>
            <w:r w:rsidRPr="00C07184">
              <w:rPr>
                <w:i/>
                <w:iCs/>
                <w:lang w:eastAsia="de-DE"/>
              </w:rPr>
              <w:t>Die Anmeldung ohne Benutzername ist erwartungsgemä</w:t>
            </w:r>
            <w:r w:rsidR="0033660A">
              <w:rPr>
                <w:i/>
                <w:iCs/>
                <w:lang w:eastAsia="de-DE"/>
              </w:rPr>
              <w:t>ss</w:t>
            </w:r>
            <w:r w:rsidRPr="00C07184">
              <w:rPr>
                <w:i/>
                <w:iCs/>
                <w:lang w:eastAsia="de-DE"/>
              </w:rPr>
              <w:t xml:space="preserve"> fehlgeschlagen. Dem Benutzer wurde eine klare Fehlermeldung gegeben, die ihn darauf hinweist, dass der Benutzername erforderlich ist.</w:t>
            </w:r>
          </w:p>
        </w:tc>
      </w:tr>
    </w:tbl>
    <w:p w14:paraId="7F516DD3" w14:textId="19A25542" w:rsidR="009D5982" w:rsidRPr="008A5C85" w:rsidRDefault="009D5982" w:rsidP="009D5982">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9D5982" w:rsidRPr="00B91718" w14:paraId="5FF3F71C"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1EF4497" w14:textId="77777777" w:rsidR="009D5982" w:rsidRPr="00B91718" w:rsidRDefault="009D5982"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3274853" w14:textId="0190E114" w:rsidR="009D5982" w:rsidRPr="00EA3862" w:rsidRDefault="009D5982" w:rsidP="003B396F">
            <w:pPr>
              <w:rPr>
                <w:rFonts w:cs="Arial"/>
                <w:i/>
                <w:iCs/>
                <w:lang w:eastAsia="de-DE"/>
              </w:rPr>
            </w:pPr>
            <w:bookmarkStart w:id="244" w:name="t105"/>
            <w:r w:rsidRPr="00EA3862">
              <w:rPr>
                <w:rFonts w:cs="Arial"/>
                <w:i/>
                <w:iCs/>
                <w:lang w:eastAsia="de-DE"/>
              </w:rPr>
              <w:t>T-10</w:t>
            </w:r>
            <w:r>
              <w:rPr>
                <w:rFonts w:cs="Arial"/>
                <w:i/>
                <w:iCs/>
                <w:lang w:eastAsia="de-DE"/>
              </w:rPr>
              <w:t>5</w:t>
            </w:r>
            <w:bookmarkEnd w:id="244"/>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150E482F" w14:textId="6D3E60F5" w:rsidR="009D5982" w:rsidRPr="00B91718" w:rsidRDefault="009D5982" w:rsidP="003B396F">
            <w:pPr>
              <w:rPr>
                <w:rFonts w:cs="Arial"/>
                <w:i/>
                <w:iCs/>
                <w:sz w:val="24"/>
                <w:szCs w:val="24"/>
                <w:lang w:eastAsia="de-DE"/>
              </w:rPr>
            </w:pPr>
            <w:r w:rsidRPr="009D5982">
              <w:rPr>
                <w:rFonts w:cs="Arial"/>
                <w:i/>
                <w:iCs/>
                <w:sz w:val="24"/>
                <w:szCs w:val="24"/>
                <w:lang w:eastAsia="de-DE"/>
              </w:rPr>
              <w:t xml:space="preserve">Person erstellen </w:t>
            </w:r>
            <w:r>
              <w:rPr>
                <w:rFonts w:cs="Arial"/>
                <w:i/>
                <w:iCs/>
                <w:sz w:val="24"/>
                <w:szCs w:val="24"/>
                <w:lang w:eastAsia="de-DE"/>
              </w:rPr>
              <w:t>ohne</w:t>
            </w:r>
            <w:r w:rsidRPr="009D5982">
              <w:rPr>
                <w:rFonts w:cs="Arial"/>
                <w:i/>
                <w:iCs/>
                <w:sz w:val="24"/>
                <w:szCs w:val="24"/>
                <w:lang w:eastAsia="de-DE"/>
              </w:rPr>
              <w:t xml:space="preserve"> gültige</w:t>
            </w:r>
            <w:r w:rsidR="004C5BE9">
              <w:rPr>
                <w:rFonts w:cs="Arial"/>
                <w:i/>
                <w:iCs/>
                <w:sz w:val="24"/>
                <w:szCs w:val="24"/>
                <w:lang w:eastAsia="de-DE"/>
              </w:rPr>
              <w:t>r</w:t>
            </w:r>
            <w:r w:rsidRPr="009D5982">
              <w:rPr>
                <w:rFonts w:cs="Arial"/>
                <w:i/>
                <w:iCs/>
                <w:sz w:val="24"/>
                <w:szCs w:val="24"/>
                <w:lang w:eastAsia="de-DE"/>
              </w:rPr>
              <w:t xml:space="preserve"> Competec E-Mail</w:t>
            </w:r>
          </w:p>
        </w:tc>
      </w:tr>
      <w:tr w:rsidR="009D5982" w:rsidRPr="00B91718" w14:paraId="7B981D9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D5BDB51" w14:textId="77777777" w:rsidR="009D5982" w:rsidRPr="00B91718" w:rsidRDefault="009D5982"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7F98CB7" w14:textId="299A68D7" w:rsidR="009D5982" w:rsidRPr="00EA3862" w:rsidRDefault="004F115D" w:rsidP="003B396F">
            <w:pPr>
              <w:rPr>
                <w:rFonts w:cs="Arial"/>
                <w:i/>
                <w:iCs/>
                <w:lang w:eastAsia="de-DE"/>
              </w:rPr>
            </w:pPr>
            <w:r w:rsidRPr="004F115D">
              <w:rPr>
                <w:rFonts w:cs="Arial"/>
                <w:i/>
                <w:iCs/>
                <w:lang w:eastAsia="de-DE"/>
              </w:rPr>
              <w:t>Überprüft, ob die Erstellung einer Person ohne eine gültige @competec.ch E-Mail-Adresse fehlschlägt und eine entsprechende Fehlermeldung ausgegeben wird.</w:t>
            </w:r>
          </w:p>
        </w:tc>
      </w:tr>
      <w:tr w:rsidR="009D5982" w:rsidRPr="00B91718" w14:paraId="6CC71A4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5B45D9D" w14:textId="77777777" w:rsidR="009D5982" w:rsidRPr="00B91718" w:rsidRDefault="009D5982"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4377FA38" w14:textId="0F197E51" w:rsidR="009D5982" w:rsidRPr="00EA3862" w:rsidRDefault="004C38CC" w:rsidP="003B396F">
            <w:pPr>
              <w:rPr>
                <w:rFonts w:cs="Arial"/>
                <w:i/>
                <w:iCs/>
                <w:lang w:eastAsia="de-DE"/>
              </w:rPr>
            </w:pPr>
            <w:r w:rsidRPr="004C38CC">
              <w:rPr>
                <w:rFonts w:cs="Arial"/>
                <w:i/>
                <w:iCs/>
                <w:lang w:eastAsia="de-DE"/>
              </w:rPr>
              <w:t>Versuch, eine Person ohne eine gültige @competec.ch E-Mail-Adresse zu erstellen.</w:t>
            </w:r>
          </w:p>
        </w:tc>
      </w:tr>
      <w:tr w:rsidR="009D5982" w:rsidRPr="00B91718" w14:paraId="61B40D1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D48BB4A" w14:textId="77777777" w:rsidR="009D5982" w:rsidRPr="00B91718" w:rsidRDefault="009D5982"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27F4405" w14:textId="77777777" w:rsidR="004C38CC" w:rsidRPr="004C38CC" w:rsidRDefault="004C38CC" w:rsidP="004C38CC">
            <w:pPr>
              <w:pStyle w:val="Listenabsatz"/>
              <w:numPr>
                <w:ilvl w:val="0"/>
                <w:numId w:val="30"/>
              </w:numPr>
              <w:rPr>
                <w:rFonts w:cs="Arial"/>
                <w:i/>
                <w:iCs/>
                <w:lang w:eastAsia="de-DE"/>
              </w:rPr>
            </w:pPr>
            <w:r w:rsidRPr="004C38CC">
              <w:rPr>
                <w:rFonts w:cs="Arial"/>
                <w:i/>
                <w:iCs/>
                <w:lang w:eastAsia="de-DE"/>
              </w:rPr>
              <w:t>Öffnen der Seite zur Personenerstellung.</w:t>
            </w:r>
          </w:p>
          <w:p w14:paraId="67611BE7" w14:textId="5C950E30" w:rsidR="004C38CC" w:rsidRPr="004C38CC" w:rsidRDefault="004C38CC" w:rsidP="004C38CC">
            <w:pPr>
              <w:pStyle w:val="Listenabsatz"/>
              <w:numPr>
                <w:ilvl w:val="0"/>
                <w:numId w:val="30"/>
              </w:numPr>
              <w:rPr>
                <w:rFonts w:cs="Arial"/>
                <w:i/>
                <w:iCs/>
                <w:lang w:eastAsia="de-DE"/>
              </w:rPr>
            </w:pPr>
            <w:r w:rsidRPr="004C38CC">
              <w:rPr>
                <w:rFonts w:cs="Arial"/>
                <w:i/>
                <w:iCs/>
                <w:lang w:eastAsia="de-DE"/>
              </w:rPr>
              <w:t xml:space="preserve">Eingabe </w:t>
            </w:r>
            <w:r>
              <w:rPr>
                <w:rFonts w:cs="Arial"/>
                <w:i/>
                <w:iCs/>
                <w:lang w:eastAsia="de-DE"/>
              </w:rPr>
              <w:t xml:space="preserve">der erforderlichen Felder und </w:t>
            </w:r>
            <w:r w:rsidRPr="004C38CC">
              <w:rPr>
                <w:rFonts w:cs="Arial"/>
                <w:i/>
                <w:iCs/>
                <w:lang w:eastAsia="de-DE"/>
              </w:rPr>
              <w:t>einer E-Mail-Adresse ohne das erforderliche @competec.ch Format.</w:t>
            </w:r>
          </w:p>
          <w:p w14:paraId="78D36AC5" w14:textId="3E3BA9DE" w:rsidR="009D5982" w:rsidRPr="004C38CC" w:rsidRDefault="004C38CC" w:rsidP="004C38CC">
            <w:pPr>
              <w:pStyle w:val="Listenabsatz"/>
              <w:numPr>
                <w:ilvl w:val="0"/>
                <w:numId w:val="30"/>
              </w:numPr>
              <w:rPr>
                <w:rFonts w:cs="Arial"/>
                <w:i/>
                <w:iCs/>
                <w:lang w:eastAsia="de-DE"/>
              </w:rPr>
            </w:pPr>
            <w:r w:rsidRPr="004C38CC">
              <w:rPr>
                <w:rFonts w:cs="Arial"/>
                <w:i/>
                <w:iCs/>
                <w:lang w:eastAsia="de-DE"/>
              </w:rPr>
              <w:t>Versuch, die Person zu erstellen.</w:t>
            </w:r>
          </w:p>
        </w:tc>
      </w:tr>
      <w:tr w:rsidR="009D5982" w:rsidRPr="00B91718" w14:paraId="4ED95CA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366F935" w14:textId="77777777" w:rsidR="009D5982" w:rsidRPr="00B91718" w:rsidRDefault="009D5982"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0733588" w14:textId="79F33056" w:rsidR="009D5982" w:rsidRPr="00EA3862" w:rsidRDefault="00541D93" w:rsidP="003B396F">
            <w:pPr>
              <w:rPr>
                <w:rFonts w:cs="Arial"/>
                <w:i/>
                <w:iCs/>
                <w:lang w:eastAsia="de-DE"/>
              </w:rPr>
            </w:pPr>
            <w:r w:rsidRPr="00541D93">
              <w:rPr>
                <w:rFonts w:cs="Arial"/>
                <w:i/>
                <w:iCs/>
                <w:lang w:eastAsia="de-DE"/>
              </w:rPr>
              <w:t>Die Erstellung der Person scheitert. Es wird eine Fehlermeldung angezeigt, die darauf hinweist, dass eine gültige @competec.ch E-Mail-Adresse erforderlich ist.</w:t>
            </w:r>
          </w:p>
        </w:tc>
      </w:tr>
    </w:tbl>
    <w:p w14:paraId="75400F7A" w14:textId="77777777" w:rsidR="009D5982" w:rsidRDefault="009D5982" w:rsidP="009D5982">
      <w:pPr>
        <w:rPr>
          <w:noProof/>
        </w:rPr>
      </w:pPr>
    </w:p>
    <w:p w14:paraId="359EAB44" w14:textId="6AB00ADC" w:rsidR="009D5982" w:rsidRPr="0021177D" w:rsidRDefault="003212FE" w:rsidP="009D5982">
      <w:pPr>
        <w:rPr>
          <w:b/>
          <w:bCs/>
        </w:rPr>
      </w:pPr>
      <w:r>
        <w:rPr>
          <w:noProof/>
        </w:rPr>
        <w:drawing>
          <wp:anchor distT="0" distB="0" distL="114300" distR="114300" simplePos="0" relativeHeight="251711488" behindDoc="0" locked="0" layoutInCell="1" allowOverlap="1" wp14:anchorId="78F3F9A8" wp14:editId="4C12AABC">
            <wp:simplePos x="0" y="0"/>
            <wp:positionH relativeFrom="margin">
              <wp:align>center</wp:align>
            </wp:positionH>
            <wp:positionV relativeFrom="paragraph">
              <wp:posOffset>2242820</wp:posOffset>
            </wp:positionV>
            <wp:extent cx="4752340" cy="3310255"/>
            <wp:effectExtent l="0" t="0" r="0" b="4445"/>
            <wp:wrapTopAndBottom/>
            <wp:docPr id="169440566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52340" cy="3310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5982"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9D5982" w:rsidRPr="00B91718" w14:paraId="4D166CF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31D1191" w14:textId="77777777" w:rsidR="009D5982" w:rsidRPr="00B91718" w:rsidRDefault="009D5982"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D37B48E" w14:textId="1E80C9CC" w:rsidR="009D5982" w:rsidRPr="00B91718" w:rsidRDefault="009D5982" w:rsidP="003B396F">
            <w:pPr>
              <w:rPr>
                <w:i/>
                <w:iCs/>
                <w:lang w:eastAsia="de-DE"/>
              </w:rPr>
            </w:pPr>
            <w:r>
              <w:rPr>
                <w:i/>
                <w:iCs/>
                <w:lang w:eastAsia="de-DE"/>
              </w:rPr>
              <w:t>13.03.2024, 13:</w:t>
            </w:r>
            <w:r w:rsidR="003A2AA7">
              <w:rPr>
                <w:i/>
                <w:iCs/>
                <w:lang w:eastAsia="de-DE"/>
              </w:rPr>
              <w:t>3</w:t>
            </w:r>
            <w:r>
              <w:rPr>
                <w:i/>
                <w:iCs/>
                <w:lang w:eastAsia="de-DE"/>
              </w:rPr>
              <w:t>0 Uhr</w:t>
            </w:r>
          </w:p>
        </w:tc>
      </w:tr>
      <w:tr w:rsidR="009D5982" w:rsidRPr="00B91718" w14:paraId="5183DCB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60626D" w14:textId="77777777" w:rsidR="009D5982" w:rsidRPr="00B91718" w:rsidRDefault="009D5982"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CACF01A" w14:textId="77777777" w:rsidR="009D5982" w:rsidRPr="00B91718" w:rsidRDefault="009D5982" w:rsidP="003B396F">
            <w:pPr>
              <w:rPr>
                <w:i/>
                <w:iCs/>
                <w:lang w:eastAsia="de-DE"/>
              </w:rPr>
            </w:pPr>
            <w:r>
              <w:rPr>
                <w:i/>
                <w:iCs/>
                <w:lang w:eastAsia="de-DE"/>
              </w:rPr>
              <w:t>David</w:t>
            </w:r>
          </w:p>
        </w:tc>
      </w:tr>
      <w:tr w:rsidR="009D5982" w:rsidRPr="00B91718" w14:paraId="73EF3DB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AB6B544" w14:textId="77777777" w:rsidR="009D5982" w:rsidRPr="00B91718" w:rsidRDefault="009D5982"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5E54BD4E" w14:textId="77777777" w:rsidR="009D5982" w:rsidRPr="00B91718" w:rsidRDefault="009D5982" w:rsidP="003B396F">
            <w:pPr>
              <w:rPr>
                <w:i/>
                <w:iCs/>
                <w:lang w:eastAsia="de-DE"/>
              </w:rPr>
            </w:pPr>
            <w:r w:rsidRPr="001479FC">
              <w:rPr>
                <w:i/>
                <w:iCs/>
                <w:lang w:eastAsia="de-DE"/>
              </w:rPr>
              <w:t>0 (mängelfrei)</w:t>
            </w:r>
          </w:p>
        </w:tc>
      </w:tr>
      <w:tr w:rsidR="009D5982" w:rsidRPr="00B91718" w14:paraId="14F66FF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C2064C9" w14:textId="77777777" w:rsidR="009D5982" w:rsidRPr="00B91718" w:rsidRDefault="009D5982"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41C746DD" w14:textId="77777777" w:rsidR="009D5982" w:rsidRPr="00B91718" w:rsidRDefault="009D5982" w:rsidP="003B396F">
            <w:pPr>
              <w:rPr>
                <w:i/>
                <w:iCs/>
                <w:lang w:eastAsia="de-DE"/>
              </w:rPr>
            </w:pPr>
            <w:r>
              <w:rPr>
                <w:i/>
                <w:iCs/>
                <w:lang w:eastAsia="de-DE"/>
              </w:rPr>
              <w:t>Kein Mangel</w:t>
            </w:r>
          </w:p>
        </w:tc>
      </w:tr>
      <w:tr w:rsidR="009D5982" w:rsidRPr="00B91718" w14:paraId="1B3344C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D313A5B" w14:textId="77777777" w:rsidR="009D5982" w:rsidRPr="00B91718" w:rsidRDefault="009D5982"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4988BAC" w14:textId="75733EEB" w:rsidR="009D5982" w:rsidRPr="00B91718" w:rsidRDefault="008A5831" w:rsidP="003B396F">
            <w:pPr>
              <w:rPr>
                <w:i/>
                <w:iCs/>
                <w:lang w:eastAsia="de-DE"/>
              </w:rPr>
            </w:pPr>
            <w:r w:rsidRPr="008A5831">
              <w:rPr>
                <w:i/>
                <w:iCs/>
                <w:lang w:eastAsia="de-DE"/>
              </w:rPr>
              <w:t>Die Anmeldung ohne gültige @competec.ch E-Mail-Adresse ist erwartungsgemä</w:t>
            </w:r>
            <w:r>
              <w:rPr>
                <w:i/>
                <w:iCs/>
                <w:lang w:eastAsia="de-DE"/>
              </w:rPr>
              <w:t>ss</w:t>
            </w:r>
            <w:r w:rsidRPr="008A5831">
              <w:rPr>
                <w:i/>
                <w:iCs/>
                <w:lang w:eastAsia="de-DE"/>
              </w:rPr>
              <w:t xml:space="preserve"> fehlgeschlagen. Dem Benutzer wurde eine klare Fehlermeldung gegeben, die ihn darauf hinweist, dass eine gültige Competec E-Mail-Adresse erforderlich ist.</w:t>
            </w:r>
          </w:p>
        </w:tc>
      </w:tr>
    </w:tbl>
    <w:p w14:paraId="7E58906C" w14:textId="117FB0D8" w:rsidR="008D39F5" w:rsidRPr="008A5C85" w:rsidRDefault="008D39F5" w:rsidP="008D39F5">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8D39F5" w:rsidRPr="00B91718" w14:paraId="4BC4D652"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6A988F4" w14:textId="77777777" w:rsidR="008D39F5" w:rsidRPr="00B91718" w:rsidRDefault="008D39F5"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0F7CD16" w14:textId="212E07C2" w:rsidR="008D39F5" w:rsidRPr="00EA3862" w:rsidRDefault="008D39F5" w:rsidP="003B396F">
            <w:pPr>
              <w:rPr>
                <w:rFonts w:cs="Arial"/>
                <w:i/>
                <w:iCs/>
                <w:lang w:eastAsia="de-DE"/>
              </w:rPr>
            </w:pPr>
            <w:bookmarkStart w:id="245" w:name="t106"/>
            <w:r w:rsidRPr="00EA3862">
              <w:rPr>
                <w:rFonts w:cs="Arial"/>
                <w:i/>
                <w:iCs/>
                <w:lang w:eastAsia="de-DE"/>
              </w:rPr>
              <w:t>T-10</w:t>
            </w:r>
            <w:r>
              <w:rPr>
                <w:rFonts w:cs="Arial"/>
                <w:i/>
                <w:iCs/>
                <w:lang w:eastAsia="de-DE"/>
              </w:rPr>
              <w:t>6</w:t>
            </w:r>
            <w:bookmarkEnd w:id="245"/>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4D8393AB" w14:textId="37923E72" w:rsidR="008D39F5" w:rsidRPr="00B91718" w:rsidRDefault="008D39F5" w:rsidP="003B396F">
            <w:pPr>
              <w:rPr>
                <w:rFonts w:cs="Arial"/>
                <w:i/>
                <w:iCs/>
                <w:sz w:val="24"/>
                <w:szCs w:val="24"/>
                <w:lang w:eastAsia="de-DE"/>
              </w:rPr>
            </w:pPr>
            <w:r w:rsidRPr="008D39F5">
              <w:rPr>
                <w:rFonts w:cs="Arial"/>
                <w:i/>
                <w:iCs/>
                <w:sz w:val="24"/>
                <w:szCs w:val="24"/>
                <w:lang w:eastAsia="de-DE"/>
              </w:rPr>
              <w:t>Person erstellen mit ungültigem Passwort</w:t>
            </w:r>
          </w:p>
        </w:tc>
      </w:tr>
      <w:tr w:rsidR="008D39F5" w:rsidRPr="00B91718" w14:paraId="3F33539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95EE167" w14:textId="77777777" w:rsidR="008D39F5" w:rsidRPr="00B91718" w:rsidRDefault="008D39F5"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27FA0F8D" w14:textId="3D364BD1" w:rsidR="008D39F5" w:rsidRPr="00EA3862" w:rsidRDefault="008D39F5" w:rsidP="003B396F">
            <w:pPr>
              <w:rPr>
                <w:rFonts w:cs="Arial"/>
                <w:i/>
                <w:iCs/>
                <w:lang w:eastAsia="de-DE"/>
              </w:rPr>
            </w:pPr>
            <w:r w:rsidRPr="008D39F5">
              <w:rPr>
                <w:rFonts w:cs="Arial"/>
                <w:i/>
                <w:iCs/>
                <w:lang w:eastAsia="de-DE"/>
              </w:rPr>
              <w:t>Überprüft, ob die Erstellung einer Person mit einem Passwort, das nicht den Anforderungen entspricht (weniger als 4 Zeichen), fehlschlägt und eine entsprechende Fehlermeldung ausgegeben wird.</w:t>
            </w:r>
          </w:p>
        </w:tc>
      </w:tr>
      <w:tr w:rsidR="008D39F5" w:rsidRPr="00B91718" w14:paraId="2B204A5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F1B7B23" w14:textId="77777777" w:rsidR="008D39F5" w:rsidRPr="00B91718" w:rsidRDefault="008D39F5"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4C4FC408" w14:textId="3DBB8CE2" w:rsidR="008D39F5" w:rsidRPr="00EA3862" w:rsidRDefault="008D39F5" w:rsidP="003B396F">
            <w:pPr>
              <w:rPr>
                <w:rFonts w:cs="Arial"/>
                <w:i/>
                <w:iCs/>
                <w:lang w:eastAsia="de-DE"/>
              </w:rPr>
            </w:pPr>
            <w:r w:rsidRPr="008D39F5">
              <w:rPr>
                <w:rFonts w:cs="Arial"/>
                <w:i/>
                <w:iCs/>
                <w:lang w:eastAsia="de-DE"/>
              </w:rPr>
              <w:t>Versuch, eine Person mit einem ungültigen Passwort zu erstellen.</w:t>
            </w:r>
          </w:p>
        </w:tc>
      </w:tr>
      <w:tr w:rsidR="008D39F5" w:rsidRPr="00B91718" w14:paraId="2DB79DD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0D0A082" w14:textId="77777777" w:rsidR="008D39F5" w:rsidRPr="00B91718" w:rsidRDefault="008D39F5"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EAA57D8" w14:textId="77777777" w:rsidR="008D39F5" w:rsidRPr="004C38CC" w:rsidRDefault="008D39F5" w:rsidP="008D39F5">
            <w:pPr>
              <w:pStyle w:val="Listenabsatz"/>
              <w:numPr>
                <w:ilvl w:val="0"/>
                <w:numId w:val="31"/>
              </w:numPr>
              <w:rPr>
                <w:rFonts w:cs="Arial"/>
                <w:i/>
                <w:iCs/>
                <w:lang w:eastAsia="de-DE"/>
              </w:rPr>
            </w:pPr>
            <w:r w:rsidRPr="004C38CC">
              <w:rPr>
                <w:rFonts w:cs="Arial"/>
                <w:i/>
                <w:iCs/>
                <w:lang w:eastAsia="de-DE"/>
              </w:rPr>
              <w:t>Öffnen der Seite zur Personenerstellung.</w:t>
            </w:r>
          </w:p>
          <w:p w14:paraId="57F8D149" w14:textId="49CE68E0" w:rsidR="008D39F5" w:rsidRPr="004C38CC" w:rsidRDefault="008D39F5" w:rsidP="008D39F5">
            <w:pPr>
              <w:pStyle w:val="Listenabsatz"/>
              <w:numPr>
                <w:ilvl w:val="0"/>
                <w:numId w:val="31"/>
              </w:numPr>
              <w:rPr>
                <w:rFonts w:cs="Arial"/>
                <w:i/>
                <w:iCs/>
                <w:lang w:eastAsia="de-DE"/>
              </w:rPr>
            </w:pPr>
            <w:r w:rsidRPr="004C38CC">
              <w:rPr>
                <w:rFonts w:cs="Arial"/>
                <w:i/>
                <w:iCs/>
                <w:lang w:eastAsia="de-DE"/>
              </w:rPr>
              <w:t xml:space="preserve">Eingabe </w:t>
            </w:r>
            <w:r>
              <w:rPr>
                <w:rFonts w:cs="Arial"/>
                <w:i/>
                <w:iCs/>
                <w:lang w:eastAsia="de-DE"/>
              </w:rPr>
              <w:t xml:space="preserve">der erforderlichen Felder und </w:t>
            </w:r>
            <w:r w:rsidR="000A0F2E">
              <w:rPr>
                <w:rFonts w:cs="Arial"/>
                <w:i/>
                <w:iCs/>
                <w:lang w:eastAsia="de-DE"/>
              </w:rPr>
              <w:t>eines ungültigen Passworts</w:t>
            </w:r>
            <w:r w:rsidR="002D565D">
              <w:rPr>
                <w:rFonts w:cs="Arial"/>
                <w:i/>
                <w:iCs/>
                <w:lang w:eastAsia="de-DE"/>
              </w:rPr>
              <w:t>.</w:t>
            </w:r>
          </w:p>
          <w:p w14:paraId="7F81B2DC" w14:textId="77777777" w:rsidR="008D39F5" w:rsidRPr="004C38CC" w:rsidRDefault="008D39F5" w:rsidP="008D39F5">
            <w:pPr>
              <w:pStyle w:val="Listenabsatz"/>
              <w:numPr>
                <w:ilvl w:val="0"/>
                <w:numId w:val="31"/>
              </w:numPr>
              <w:rPr>
                <w:rFonts w:cs="Arial"/>
                <w:i/>
                <w:iCs/>
                <w:lang w:eastAsia="de-DE"/>
              </w:rPr>
            </w:pPr>
            <w:r w:rsidRPr="004C38CC">
              <w:rPr>
                <w:rFonts w:cs="Arial"/>
                <w:i/>
                <w:iCs/>
                <w:lang w:eastAsia="de-DE"/>
              </w:rPr>
              <w:t>Versuch, die Person zu erstellen.</w:t>
            </w:r>
          </w:p>
        </w:tc>
      </w:tr>
      <w:tr w:rsidR="008D39F5" w:rsidRPr="00B91718" w14:paraId="725B5E9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82F9ED1" w14:textId="77777777" w:rsidR="008D39F5" w:rsidRPr="00B91718" w:rsidRDefault="008D39F5"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55ECA3F9" w14:textId="716B9361" w:rsidR="008D39F5" w:rsidRPr="00EA3862" w:rsidRDefault="00674261" w:rsidP="003B396F">
            <w:pPr>
              <w:rPr>
                <w:rFonts w:cs="Arial"/>
                <w:i/>
                <w:iCs/>
                <w:lang w:eastAsia="de-DE"/>
              </w:rPr>
            </w:pPr>
            <w:r w:rsidRPr="00674261">
              <w:rPr>
                <w:rFonts w:cs="Arial"/>
                <w:i/>
                <w:iCs/>
                <w:lang w:eastAsia="de-DE"/>
              </w:rPr>
              <w:t>Die Erstellung der Person scheitert. Es wird eine Fehlermeldung angezeigt, die darauf hinweist, dass das Passwort nicht den Anforderungen entspricht.</w:t>
            </w:r>
          </w:p>
        </w:tc>
      </w:tr>
    </w:tbl>
    <w:p w14:paraId="3648F6F0" w14:textId="77777777" w:rsidR="008D39F5" w:rsidRDefault="008D39F5" w:rsidP="008D39F5">
      <w:pPr>
        <w:rPr>
          <w:noProof/>
        </w:rPr>
      </w:pPr>
    </w:p>
    <w:p w14:paraId="283629A2" w14:textId="6854AABD" w:rsidR="008D39F5" w:rsidRPr="0021177D" w:rsidRDefault="00FF3A0E" w:rsidP="008D39F5">
      <w:pPr>
        <w:rPr>
          <w:b/>
          <w:bCs/>
        </w:rPr>
      </w:pPr>
      <w:r>
        <w:rPr>
          <w:noProof/>
        </w:rPr>
        <w:drawing>
          <wp:anchor distT="0" distB="0" distL="114300" distR="114300" simplePos="0" relativeHeight="251712512" behindDoc="0" locked="0" layoutInCell="1" allowOverlap="1" wp14:anchorId="226B4F0E" wp14:editId="257422F0">
            <wp:simplePos x="0" y="0"/>
            <wp:positionH relativeFrom="margin">
              <wp:align>center</wp:align>
            </wp:positionH>
            <wp:positionV relativeFrom="paragraph">
              <wp:posOffset>2086610</wp:posOffset>
            </wp:positionV>
            <wp:extent cx="5124450" cy="3577590"/>
            <wp:effectExtent l="0" t="0" r="0" b="3810"/>
            <wp:wrapTopAndBottom/>
            <wp:docPr id="1730416565"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24450" cy="357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39F5"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8D39F5" w:rsidRPr="00B91718" w14:paraId="1D48102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E7FA87" w14:textId="77777777" w:rsidR="008D39F5" w:rsidRPr="00B91718" w:rsidRDefault="008D39F5"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E82DC3F" w14:textId="1FE2EB7F" w:rsidR="008D39F5" w:rsidRPr="00B91718" w:rsidRDefault="008D39F5" w:rsidP="003B396F">
            <w:pPr>
              <w:rPr>
                <w:i/>
                <w:iCs/>
                <w:lang w:eastAsia="de-DE"/>
              </w:rPr>
            </w:pPr>
            <w:r>
              <w:rPr>
                <w:i/>
                <w:iCs/>
                <w:lang w:eastAsia="de-DE"/>
              </w:rPr>
              <w:t>13.03.2024, 13:</w:t>
            </w:r>
            <w:r w:rsidR="009E476A">
              <w:rPr>
                <w:i/>
                <w:iCs/>
                <w:lang w:eastAsia="de-DE"/>
              </w:rPr>
              <w:t>40</w:t>
            </w:r>
            <w:r>
              <w:rPr>
                <w:i/>
                <w:iCs/>
                <w:lang w:eastAsia="de-DE"/>
              </w:rPr>
              <w:t xml:space="preserve"> Uhr</w:t>
            </w:r>
          </w:p>
        </w:tc>
      </w:tr>
      <w:tr w:rsidR="008D39F5" w:rsidRPr="00B91718" w14:paraId="042044F6"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9FF1D8" w14:textId="77777777" w:rsidR="008D39F5" w:rsidRPr="00B91718" w:rsidRDefault="008D39F5"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430DD139" w14:textId="77777777" w:rsidR="008D39F5" w:rsidRPr="00B91718" w:rsidRDefault="008D39F5" w:rsidP="003B396F">
            <w:pPr>
              <w:rPr>
                <w:i/>
                <w:iCs/>
                <w:lang w:eastAsia="de-DE"/>
              </w:rPr>
            </w:pPr>
            <w:r>
              <w:rPr>
                <w:i/>
                <w:iCs/>
                <w:lang w:eastAsia="de-DE"/>
              </w:rPr>
              <w:t>David</w:t>
            </w:r>
          </w:p>
        </w:tc>
      </w:tr>
      <w:tr w:rsidR="008D39F5" w:rsidRPr="00B91718" w14:paraId="46D3914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5024F42" w14:textId="77777777" w:rsidR="008D39F5" w:rsidRPr="00B91718" w:rsidRDefault="008D39F5"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4A7722B" w14:textId="77777777" w:rsidR="008D39F5" w:rsidRPr="00B91718" w:rsidRDefault="008D39F5" w:rsidP="003B396F">
            <w:pPr>
              <w:rPr>
                <w:i/>
                <w:iCs/>
                <w:lang w:eastAsia="de-DE"/>
              </w:rPr>
            </w:pPr>
            <w:r w:rsidRPr="001479FC">
              <w:rPr>
                <w:i/>
                <w:iCs/>
                <w:lang w:eastAsia="de-DE"/>
              </w:rPr>
              <w:t>0 (mängelfrei)</w:t>
            </w:r>
          </w:p>
        </w:tc>
      </w:tr>
      <w:tr w:rsidR="008D39F5" w:rsidRPr="00B91718" w14:paraId="7D5AA4F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D78E001" w14:textId="77777777" w:rsidR="008D39F5" w:rsidRPr="00B91718" w:rsidRDefault="008D39F5"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1365B55" w14:textId="77777777" w:rsidR="008D39F5" w:rsidRPr="00B91718" w:rsidRDefault="008D39F5" w:rsidP="003B396F">
            <w:pPr>
              <w:rPr>
                <w:i/>
                <w:iCs/>
                <w:lang w:eastAsia="de-DE"/>
              </w:rPr>
            </w:pPr>
            <w:r>
              <w:rPr>
                <w:i/>
                <w:iCs/>
                <w:lang w:eastAsia="de-DE"/>
              </w:rPr>
              <w:t>Kein Mangel</w:t>
            </w:r>
          </w:p>
        </w:tc>
      </w:tr>
      <w:tr w:rsidR="008D39F5" w:rsidRPr="00B91718" w14:paraId="3017162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97796D0" w14:textId="77777777" w:rsidR="008D39F5" w:rsidRPr="00B91718" w:rsidRDefault="008D39F5"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1BE15F70" w14:textId="4C76A217" w:rsidR="008D39F5" w:rsidRPr="00B91718" w:rsidRDefault="00AB7188" w:rsidP="003B396F">
            <w:pPr>
              <w:rPr>
                <w:i/>
                <w:iCs/>
                <w:lang w:eastAsia="de-DE"/>
              </w:rPr>
            </w:pPr>
            <w:r w:rsidRPr="00AB7188">
              <w:rPr>
                <w:i/>
                <w:iCs/>
                <w:lang w:eastAsia="de-DE"/>
              </w:rPr>
              <w:t>Die Anmeldung mit einem ungültigen Passwort ist erwartungsgemä</w:t>
            </w:r>
            <w:r w:rsidR="00246103">
              <w:rPr>
                <w:i/>
                <w:iCs/>
                <w:lang w:eastAsia="de-DE"/>
              </w:rPr>
              <w:t>ss</w:t>
            </w:r>
            <w:r w:rsidRPr="00AB7188">
              <w:rPr>
                <w:i/>
                <w:iCs/>
                <w:lang w:eastAsia="de-DE"/>
              </w:rPr>
              <w:t xml:space="preserve"> fehlgeschlagen. Dem Benutzer wurde eine klare Fehlermeldung gegeben, die ihn darauf hinweist, dass ein gültiges Passwort erforderlich ist.</w:t>
            </w:r>
          </w:p>
        </w:tc>
      </w:tr>
    </w:tbl>
    <w:p w14:paraId="5C0EFB2A" w14:textId="19E459C5" w:rsidR="008A1EC2" w:rsidRPr="008A5C85" w:rsidRDefault="008A1EC2" w:rsidP="008A1EC2">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8A1EC2" w:rsidRPr="00B91718" w14:paraId="750FACF8"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5C65BD0" w14:textId="77777777" w:rsidR="008A1EC2" w:rsidRPr="00B91718" w:rsidRDefault="008A1EC2"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65BD276E" w14:textId="4DE185B4" w:rsidR="008A1EC2" w:rsidRPr="00EA3862" w:rsidRDefault="008A1EC2" w:rsidP="003B396F">
            <w:pPr>
              <w:rPr>
                <w:rFonts w:cs="Arial"/>
                <w:i/>
                <w:iCs/>
                <w:lang w:eastAsia="de-DE"/>
              </w:rPr>
            </w:pPr>
            <w:bookmarkStart w:id="246" w:name="t107"/>
            <w:r w:rsidRPr="00EA3862">
              <w:rPr>
                <w:rFonts w:cs="Arial"/>
                <w:i/>
                <w:iCs/>
                <w:lang w:eastAsia="de-DE"/>
              </w:rPr>
              <w:t>T-10</w:t>
            </w:r>
            <w:r>
              <w:rPr>
                <w:rFonts w:cs="Arial"/>
                <w:i/>
                <w:iCs/>
                <w:lang w:eastAsia="de-DE"/>
              </w:rPr>
              <w:t>7</w:t>
            </w:r>
            <w:bookmarkEnd w:id="246"/>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249EA43E" w14:textId="35D4940E" w:rsidR="008A1EC2" w:rsidRPr="00B91718" w:rsidRDefault="008A1EC2" w:rsidP="003B396F">
            <w:pPr>
              <w:rPr>
                <w:rFonts w:cs="Arial"/>
                <w:i/>
                <w:iCs/>
                <w:sz w:val="24"/>
                <w:szCs w:val="24"/>
                <w:lang w:eastAsia="de-DE"/>
              </w:rPr>
            </w:pPr>
            <w:r w:rsidRPr="008A1EC2">
              <w:rPr>
                <w:rFonts w:cs="Arial"/>
                <w:i/>
                <w:iCs/>
                <w:sz w:val="24"/>
                <w:szCs w:val="24"/>
                <w:lang w:eastAsia="de-DE"/>
              </w:rPr>
              <w:t>Person erstellen mit gültigen Daten</w:t>
            </w:r>
          </w:p>
        </w:tc>
      </w:tr>
      <w:tr w:rsidR="008A1EC2" w:rsidRPr="00B91718" w14:paraId="42E19E6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56BAD1D" w14:textId="77777777" w:rsidR="008A1EC2" w:rsidRPr="00B91718" w:rsidRDefault="008A1EC2"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EDD17AA" w14:textId="1860BF75" w:rsidR="008A1EC2" w:rsidRPr="00EA3862" w:rsidRDefault="004F1E0D" w:rsidP="003B396F">
            <w:pPr>
              <w:rPr>
                <w:rFonts w:cs="Arial"/>
                <w:i/>
                <w:iCs/>
                <w:lang w:eastAsia="de-DE"/>
              </w:rPr>
            </w:pPr>
            <w:r w:rsidRPr="004F1E0D">
              <w:rPr>
                <w:rFonts w:cs="Arial"/>
                <w:i/>
                <w:iCs/>
                <w:lang w:eastAsia="de-DE"/>
              </w:rPr>
              <w:t>Überprüft, ob die Erstellung einer Person mit allen gültigen Daten erfolgreich ist und der Benutzer zur Personenübersichtsseite weitergeleitet wird, wo die neue Person aufgelistet ist.</w:t>
            </w:r>
          </w:p>
        </w:tc>
      </w:tr>
      <w:tr w:rsidR="008A1EC2" w:rsidRPr="00B91718" w14:paraId="40B480C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4871130" w14:textId="77777777" w:rsidR="008A1EC2" w:rsidRPr="00B91718" w:rsidRDefault="008A1EC2"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2CAB3F9F" w14:textId="0A4350B9" w:rsidR="008A1EC2" w:rsidRPr="00EA3862" w:rsidRDefault="007615EF" w:rsidP="003B396F">
            <w:pPr>
              <w:rPr>
                <w:rFonts w:cs="Arial"/>
                <w:i/>
                <w:iCs/>
                <w:lang w:eastAsia="de-DE"/>
              </w:rPr>
            </w:pPr>
            <w:r w:rsidRPr="007615EF">
              <w:rPr>
                <w:rFonts w:cs="Arial"/>
                <w:i/>
                <w:iCs/>
                <w:lang w:eastAsia="de-DE"/>
              </w:rPr>
              <w:t>Alle erforderlichen Daten für die Erstellung einer Person sind korrekt eingegeben.</w:t>
            </w:r>
          </w:p>
        </w:tc>
      </w:tr>
      <w:tr w:rsidR="008A1EC2" w:rsidRPr="00B91718" w14:paraId="151CA63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7BDB0E7" w14:textId="77777777" w:rsidR="008A1EC2" w:rsidRPr="00B91718" w:rsidRDefault="008A1EC2"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BC0CDC8" w14:textId="12312BDE" w:rsidR="005C1EC2" w:rsidRPr="005C1EC2" w:rsidRDefault="005C1EC2" w:rsidP="005C1EC2">
            <w:pPr>
              <w:pStyle w:val="Listenabsatz"/>
              <w:numPr>
                <w:ilvl w:val="0"/>
                <w:numId w:val="32"/>
              </w:numPr>
              <w:rPr>
                <w:rFonts w:cs="Arial"/>
                <w:i/>
                <w:iCs/>
                <w:lang w:eastAsia="de-DE"/>
              </w:rPr>
            </w:pPr>
            <w:r w:rsidRPr="005C1EC2">
              <w:rPr>
                <w:rFonts w:cs="Arial"/>
                <w:i/>
                <w:iCs/>
                <w:lang w:eastAsia="de-DE"/>
              </w:rPr>
              <w:t>Öffnen der Seite zur Personenerstellung.</w:t>
            </w:r>
          </w:p>
          <w:p w14:paraId="4EA33385" w14:textId="77777777" w:rsidR="005C1EC2" w:rsidRPr="005C1EC2" w:rsidRDefault="005C1EC2" w:rsidP="005C1EC2">
            <w:pPr>
              <w:pStyle w:val="Listenabsatz"/>
              <w:numPr>
                <w:ilvl w:val="0"/>
                <w:numId w:val="32"/>
              </w:numPr>
              <w:rPr>
                <w:rFonts w:cs="Arial"/>
                <w:i/>
                <w:iCs/>
                <w:lang w:eastAsia="de-DE"/>
              </w:rPr>
            </w:pPr>
            <w:r w:rsidRPr="005C1EC2">
              <w:rPr>
                <w:rFonts w:cs="Arial"/>
                <w:i/>
                <w:iCs/>
                <w:lang w:eastAsia="de-DE"/>
              </w:rPr>
              <w:t>Eingabe aller erforderlichen und gültigen Daten.</w:t>
            </w:r>
          </w:p>
          <w:p w14:paraId="739ACFA3" w14:textId="7FD0ED69" w:rsidR="008A1EC2" w:rsidRPr="005C1EC2" w:rsidRDefault="005C1EC2" w:rsidP="005C1EC2">
            <w:pPr>
              <w:pStyle w:val="Listenabsatz"/>
              <w:numPr>
                <w:ilvl w:val="0"/>
                <w:numId w:val="32"/>
              </w:numPr>
              <w:rPr>
                <w:rFonts w:cs="Arial"/>
                <w:i/>
                <w:iCs/>
                <w:lang w:eastAsia="de-DE"/>
              </w:rPr>
            </w:pPr>
            <w:r w:rsidRPr="005C1EC2">
              <w:rPr>
                <w:rFonts w:cs="Arial"/>
                <w:i/>
                <w:iCs/>
                <w:lang w:eastAsia="de-DE"/>
              </w:rPr>
              <w:t>Bestätigung der Erstellung der Person.</w:t>
            </w:r>
          </w:p>
        </w:tc>
      </w:tr>
      <w:tr w:rsidR="008A1EC2" w:rsidRPr="00B91718" w14:paraId="5735154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7205097" w14:textId="77777777" w:rsidR="008A1EC2" w:rsidRPr="00B91718" w:rsidRDefault="008A1EC2"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DC05977" w14:textId="771E945E" w:rsidR="008A1EC2" w:rsidRPr="00EA3862" w:rsidRDefault="002C6027" w:rsidP="003B396F">
            <w:pPr>
              <w:rPr>
                <w:rFonts w:cs="Arial"/>
                <w:i/>
                <w:iCs/>
                <w:lang w:eastAsia="de-DE"/>
              </w:rPr>
            </w:pPr>
            <w:r w:rsidRPr="002C6027">
              <w:rPr>
                <w:rFonts w:cs="Arial"/>
                <w:i/>
                <w:iCs/>
                <w:lang w:eastAsia="de-DE"/>
              </w:rPr>
              <w:t>Die Person wird erfolgreich erstellt, und der Benutzer wird zur Personenübersichtsseite weitergeleitet, wo die neue Person aufgelistet ist.</w:t>
            </w:r>
          </w:p>
        </w:tc>
      </w:tr>
    </w:tbl>
    <w:p w14:paraId="2A7F1A8B" w14:textId="77777777" w:rsidR="008A1EC2" w:rsidRDefault="008A1EC2" w:rsidP="008A1EC2">
      <w:pPr>
        <w:rPr>
          <w:noProof/>
        </w:rPr>
      </w:pPr>
    </w:p>
    <w:p w14:paraId="692A0BBA" w14:textId="5A02911B" w:rsidR="008A1EC2" w:rsidRPr="0021177D" w:rsidRDefault="008A1EC2" w:rsidP="008A1EC2">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8A1EC2" w:rsidRPr="00B91718" w14:paraId="712AE58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D10D87B" w14:textId="77777777" w:rsidR="008A1EC2" w:rsidRPr="00B91718" w:rsidRDefault="008A1EC2"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A4DAE77" w14:textId="0DAE613E" w:rsidR="008A1EC2" w:rsidRPr="00B91718" w:rsidRDefault="008A1EC2" w:rsidP="003B396F">
            <w:pPr>
              <w:rPr>
                <w:i/>
                <w:iCs/>
                <w:lang w:eastAsia="de-DE"/>
              </w:rPr>
            </w:pPr>
            <w:r>
              <w:rPr>
                <w:i/>
                <w:iCs/>
                <w:lang w:eastAsia="de-DE"/>
              </w:rPr>
              <w:t>13.03.2024, 13:50 Uhr</w:t>
            </w:r>
          </w:p>
        </w:tc>
      </w:tr>
      <w:tr w:rsidR="008A1EC2" w:rsidRPr="00B91718" w14:paraId="4899A62B"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5B3F470" w14:textId="77777777" w:rsidR="008A1EC2" w:rsidRPr="00B91718" w:rsidRDefault="008A1EC2"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3B52D5A" w14:textId="6C4DD410" w:rsidR="008A1EC2" w:rsidRPr="00B91718" w:rsidRDefault="008A1EC2" w:rsidP="003B396F">
            <w:pPr>
              <w:rPr>
                <w:i/>
                <w:iCs/>
                <w:lang w:eastAsia="de-DE"/>
              </w:rPr>
            </w:pPr>
            <w:r>
              <w:rPr>
                <w:i/>
                <w:iCs/>
                <w:lang w:eastAsia="de-DE"/>
              </w:rPr>
              <w:t>David</w:t>
            </w:r>
          </w:p>
        </w:tc>
      </w:tr>
      <w:tr w:rsidR="008A1EC2" w:rsidRPr="00B91718" w14:paraId="4FF887E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9889C9B" w14:textId="77777777" w:rsidR="008A1EC2" w:rsidRPr="00B91718" w:rsidRDefault="008A1EC2"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8ECD01C" w14:textId="4612828E" w:rsidR="008A1EC2" w:rsidRPr="00B91718" w:rsidRDefault="008A1EC2" w:rsidP="003B396F">
            <w:pPr>
              <w:rPr>
                <w:i/>
                <w:iCs/>
                <w:lang w:eastAsia="de-DE"/>
              </w:rPr>
            </w:pPr>
            <w:r w:rsidRPr="001479FC">
              <w:rPr>
                <w:i/>
                <w:iCs/>
                <w:lang w:eastAsia="de-DE"/>
              </w:rPr>
              <w:t>0 (mängelfrei)</w:t>
            </w:r>
          </w:p>
        </w:tc>
      </w:tr>
      <w:tr w:rsidR="008A1EC2" w:rsidRPr="00B91718" w14:paraId="667FA95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C83936D" w14:textId="77777777" w:rsidR="008A1EC2" w:rsidRPr="00B91718" w:rsidRDefault="008A1EC2"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2EBB6788" w14:textId="0068EA94" w:rsidR="008A1EC2" w:rsidRPr="00B91718" w:rsidRDefault="008A1EC2" w:rsidP="003B396F">
            <w:pPr>
              <w:rPr>
                <w:i/>
                <w:iCs/>
                <w:lang w:eastAsia="de-DE"/>
              </w:rPr>
            </w:pPr>
            <w:r>
              <w:rPr>
                <w:i/>
                <w:iCs/>
                <w:lang w:eastAsia="de-DE"/>
              </w:rPr>
              <w:t>Kein Mangel</w:t>
            </w:r>
          </w:p>
        </w:tc>
      </w:tr>
      <w:tr w:rsidR="008A1EC2" w:rsidRPr="00B91718" w14:paraId="11B28B2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A8F6B42" w14:textId="77777777" w:rsidR="008A1EC2" w:rsidRPr="00B91718" w:rsidRDefault="008A1EC2"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B128CDA" w14:textId="61E0E5FF" w:rsidR="008A1EC2" w:rsidRPr="00B91718" w:rsidRDefault="00C96206" w:rsidP="003B396F">
            <w:pPr>
              <w:rPr>
                <w:i/>
                <w:iCs/>
                <w:lang w:eastAsia="de-DE"/>
              </w:rPr>
            </w:pPr>
            <w:r w:rsidRPr="00C96206">
              <w:rPr>
                <w:i/>
                <w:iCs/>
                <w:lang w:eastAsia="de-DE"/>
              </w:rPr>
              <w:t>Die Erstellung der Person mit gültigen Daten war erfolgreich. Der Benutzer wurde wie erwartet zur Personenübersichtsseite weitergeleitet, und die neu erstellte Person ist dort sichtbar.</w:t>
            </w:r>
            <w:r>
              <w:rPr>
                <w:i/>
                <w:iCs/>
                <w:lang w:eastAsia="de-DE"/>
              </w:rPr>
              <w:t xml:space="preserve"> Ein neuer Datensatz wurde ebenfalls in der </w:t>
            </w:r>
            <w:r w:rsidR="00884FFF" w:rsidRPr="00203ABC">
              <w:rPr>
                <w:rFonts w:eastAsia="Calibri" w:cstheme="minorHAnsi"/>
                <w:color w:val="0070C0"/>
                <w:u w:val="single"/>
              </w:rPr>
              <w:fldChar w:fldCharType="begin"/>
            </w:r>
            <w:r w:rsidR="00884FFF"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884FFF" w:rsidRPr="00203ABC">
              <w:rPr>
                <w:rFonts w:eastAsia="Calibri" w:cstheme="minorHAnsi"/>
                <w:color w:val="0070C0"/>
                <w:u w:val="single"/>
              </w:rPr>
            </w:r>
            <w:r w:rsidR="00884FFF" w:rsidRPr="00203ABC">
              <w:rPr>
                <w:rFonts w:eastAsia="Calibri" w:cstheme="minorHAnsi"/>
                <w:color w:val="0070C0"/>
                <w:u w:val="single"/>
              </w:rPr>
              <w:fldChar w:fldCharType="separate"/>
            </w:r>
            <w:r w:rsidR="00884FFF" w:rsidRPr="00203ABC">
              <w:rPr>
                <w:rFonts w:eastAsia="Calibri" w:cstheme="minorHAnsi"/>
                <w:color w:val="0070C0"/>
                <w:u w:val="single"/>
              </w:rPr>
              <w:t>person</w:t>
            </w:r>
            <w:r w:rsidR="00884FFF" w:rsidRPr="00203ABC">
              <w:rPr>
                <w:rFonts w:eastAsia="Calibri" w:cstheme="minorHAnsi"/>
                <w:color w:val="0070C0"/>
                <w:u w:val="single"/>
              </w:rPr>
              <w:fldChar w:fldCharType="end"/>
            </w:r>
            <w:r w:rsidR="00884FFF">
              <w:rPr>
                <w:i/>
                <w:iCs/>
                <w:lang w:eastAsia="de-DE"/>
              </w:rPr>
              <w:t xml:space="preserve"> </w:t>
            </w:r>
            <w:r>
              <w:rPr>
                <w:i/>
                <w:iCs/>
                <w:lang w:eastAsia="de-DE"/>
              </w:rPr>
              <w:t>Tabelle für die neue Person erstellt.</w:t>
            </w:r>
          </w:p>
        </w:tc>
      </w:tr>
    </w:tbl>
    <w:p w14:paraId="73E1AC64" w14:textId="66532B55" w:rsidR="008A1EC2" w:rsidRDefault="008A1EC2" w:rsidP="00283133"/>
    <w:p w14:paraId="7D29E1A4" w14:textId="74EE6349" w:rsidR="00B35A2E" w:rsidRPr="00B35A2E" w:rsidRDefault="00B35A2E">
      <w:pPr>
        <w:rPr>
          <w:b/>
          <w:bCs/>
        </w:rPr>
      </w:pPr>
      <w:r w:rsidRPr="00B35A2E">
        <w:rPr>
          <w:b/>
          <w:bCs/>
          <w:noProof/>
        </w:rPr>
        <w:drawing>
          <wp:anchor distT="0" distB="0" distL="114300" distR="114300" simplePos="0" relativeHeight="251713536" behindDoc="0" locked="0" layoutInCell="1" allowOverlap="1" wp14:anchorId="6D873122" wp14:editId="775BFAE3">
            <wp:simplePos x="0" y="0"/>
            <wp:positionH relativeFrom="margin">
              <wp:align>left</wp:align>
            </wp:positionH>
            <wp:positionV relativeFrom="paragraph">
              <wp:posOffset>342265</wp:posOffset>
            </wp:positionV>
            <wp:extent cx="5934075" cy="904875"/>
            <wp:effectExtent l="0" t="0" r="9525" b="9525"/>
            <wp:wrapTopAndBottom/>
            <wp:docPr id="1841792989"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4075" cy="904875"/>
                    </a:xfrm>
                    <a:prstGeom prst="rect">
                      <a:avLst/>
                    </a:prstGeom>
                    <a:noFill/>
                    <a:ln>
                      <a:noFill/>
                    </a:ln>
                  </pic:spPr>
                </pic:pic>
              </a:graphicData>
            </a:graphic>
          </wp:anchor>
        </w:drawing>
      </w:r>
      <w:r w:rsidRPr="00B35A2E">
        <w:rPr>
          <w:b/>
          <w:bCs/>
        </w:rPr>
        <w:t>Die Person ist aufgelistet:</w:t>
      </w:r>
    </w:p>
    <w:p w14:paraId="43706869" w14:textId="77777777" w:rsidR="00B35A2E" w:rsidRDefault="00B35A2E"/>
    <w:p w14:paraId="061C7F89" w14:textId="31C89ED9" w:rsidR="008A1EC2" w:rsidRPr="00B35A2E" w:rsidRDefault="00B35A2E">
      <w:pPr>
        <w:rPr>
          <w:rFonts w:asciiTheme="majorHAnsi" w:eastAsiaTheme="majorEastAsia" w:hAnsiTheme="majorHAnsi" w:cstheme="majorBidi"/>
          <w:b/>
          <w:bCs/>
          <w:szCs w:val="24"/>
        </w:rPr>
      </w:pPr>
      <w:r w:rsidRPr="00B35A2E">
        <w:rPr>
          <w:b/>
          <w:bCs/>
          <w:noProof/>
        </w:rPr>
        <w:drawing>
          <wp:anchor distT="0" distB="0" distL="114300" distR="114300" simplePos="0" relativeHeight="251714560" behindDoc="0" locked="0" layoutInCell="1" allowOverlap="1" wp14:anchorId="5D9D65CF" wp14:editId="27AFC4B8">
            <wp:simplePos x="0" y="0"/>
            <wp:positionH relativeFrom="page">
              <wp:align>center</wp:align>
            </wp:positionH>
            <wp:positionV relativeFrom="paragraph">
              <wp:posOffset>417195</wp:posOffset>
            </wp:positionV>
            <wp:extent cx="5943600" cy="314325"/>
            <wp:effectExtent l="0" t="0" r="0" b="9525"/>
            <wp:wrapTopAndBottom/>
            <wp:docPr id="464938885"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14325"/>
                    </a:xfrm>
                    <a:prstGeom prst="rect">
                      <a:avLst/>
                    </a:prstGeom>
                    <a:noFill/>
                    <a:ln>
                      <a:noFill/>
                    </a:ln>
                  </pic:spPr>
                </pic:pic>
              </a:graphicData>
            </a:graphic>
            <wp14:sizeRelV relativeFrom="margin">
              <wp14:pctHeight>0</wp14:pctHeight>
            </wp14:sizeRelV>
          </wp:anchor>
        </w:drawing>
      </w:r>
      <w:r w:rsidRPr="00B35A2E">
        <w:rPr>
          <w:b/>
          <w:bCs/>
        </w:rPr>
        <w:t>Neuer Datensatz in der Person Tabelle:</w:t>
      </w:r>
    </w:p>
    <w:p w14:paraId="5F7D1156" w14:textId="77777777" w:rsidR="008A1EC2" w:rsidRDefault="008A1EC2">
      <w:pPr>
        <w:rPr>
          <w:rFonts w:asciiTheme="majorHAnsi" w:eastAsiaTheme="majorEastAsia" w:hAnsiTheme="majorHAnsi" w:cstheme="majorBidi"/>
          <w:szCs w:val="24"/>
        </w:rPr>
      </w:pPr>
      <w:r>
        <w:br w:type="page"/>
      </w:r>
    </w:p>
    <w:p w14:paraId="06EE76DA" w14:textId="77777777" w:rsidR="00283133" w:rsidRPr="008A5C85" w:rsidRDefault="00283133" w:rsidP="00283133">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83133" w:rsidRPr="00B91718" w14:paraId="449EE341"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55239D4" w14:textId="77777777" w:rsidR="00283133" w:rsidRPr="00B91718" w:rsidRDefault="00283133"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E812912" w14:textId="7DDB2D0B" w:rsidR="00283133" w:rsidRPr="00EA3862" w:rsidRDefault="00283133" w:rsidP="003B396F">
            <w:pPr>
              <w:rPr>
                <w:rFonts w:cs="Arial"/>
                <w:i/>
                <w:iCs/>
                <w:lang w:eastAsia="de-DE"/>
              </w:rPr>
            </w:pPr>
            <w:bookmarkStart w:id="247" w:name="t108"/>
            <w:r w:rsidRPr="00EA3862">
              <w:rPr>
                <w:rFonts w:cs="Arial"/>
                <w:i/>
                <w:iCs/>
                <w:lang w:eastAsia="de-DE"/>
              </w:rPr>
              <w:t>T-10</w:t>
            </w:r>
            <w:r>
              <w:rPr>
                <w:rFonts w:cs="Arial"/>
                <w:i/>
                <w:iCs/>
                <w:lang w:eastAsia="de-DE"/>
              </w:rPr>
              <w:t>8</w:t>
            </w:r>
            <w:bookmarkEnd w:id="247"/>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C117412" w14:textId="7BDABEF4" w:rsidR="00283133" w:rsidRPr="00B91718" w:rsidRDefault="004762B5" w:rsidP="003B396F">
            <w:pPr>
              <w:rPr>
                <w:rFonts w:cs="Arial"/>
                <w:i/>
                <w:iCs/>
                <w:sz w:val="24"/>
                <w:szCs w:val="24"/>
                <w:lang w:eastAsia="de-DE"/>
              </w:rPr>
            </w:pPr>
            <w:r w:rsidRPr="004762B5">
              <w:rPr>
                <w:rFonts w:cs="Arial"/>
                <w:i/>
                <w:iCs/>
                <w:sz w:val="24"/>
                <w:szCs w:val="24"/>
                <w:lang w:eastAsia="de-DE"/>
              </w:rPr>
              <w:t>Person deaktivieren</w:t>
            </w:r>
          </w:p>
        </w:tc>
      </w:tr>
      <w:tr w:rsidR="00283133" w:rsidRPr="00B91718" w14:paraId="2EFB02F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E811340" w14:textId="77777777" w:rsidR="00283133" w:rsidRPr="00B91718" w:rsidRDefault="00283133"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8CC4189" w14:textId="278154D7" w:rsidR="00283133" w:rsidRPr="00EA3862" w:rsidRDefault="00E26D79" w:rsidP="003B396F">
            <w:pPr>
              <w:rPr>
                <w:rFonts w:cs="Arial"/>
                <w:i/>
                <w:iCs/>
                <w:lang w:eastAsia="de-DE"/>
              </w:rPr>
            </w:pPr>
            <w:r w:rsidRPr="00E26D79">
              <w:rPr>
                <w:rFonts w:cs="Arial"/>
                <w:i/>
                <w:iCs/>
                <w:lang w:eastAsia="de-DE"/>
              </w:rPr>
              <w:t>Überprüft, ob die Person "loremipsum" erfolgreich deaktiviert wird und danach in der Benutzerübersicht unter den inaktiven Benutzern angezeigt wird.</w:t>
            </w:r>
          </w:p>
        </w:tc>
      </w:tr>
      <w:tr w:rsidR="00283133" w:rsidRPr="00B91718" w14:paraId="41DC407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EAD30D7" w14:textId="77777777" w:rsidR="00283133" w:rsidRPr="00B91718" w:rsidRDefault="00283133"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5379F05" w14:textId="519EFC57" w:rsidR="00283133" w:rsidRPr="00EA3862" w:rsidRDefault="00E26D79" w:rsidP="003B396F">
            <w:pPr>
              <w:rPr>
                <w:rFonts w:cs="Arial"/>
                <w:i/>
                <w:iCs/>
                <w:lang w:eastAsia="de-DE"/>
              </w:rPr>
            </w:pPr>
            <w:r w:rsidRPr="00E26D79">
              <w:rPr>
                <w:rFonts w:cs="Arial"/>
                <w:i/>
                <w:iCs/>
                <w:lang w:eastAsia="de-DE"/>
              </w:rPr>
              <w:t>Die Person "loremipsum" existiert und ist aktiv.</w:t>
            </w:r>
          </w:p>
        </w:tc>
      </w:tr>
      <w:tr w:rsidR="00283133" w:rsidRPr="00B91718" w14:paraId="7666D7B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9A29B55" w14:textId="77777777" w:rsidR="00283133" w:rsidRPr="00B91718" w:rsidRDefault="00283133"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84339F8" w14:textId="77777777" w:rsidR="00E26D79" w:rsidRPr="00E26D79" w:rsidRDefault="00E26D79" w:rsidP="00E26D79">
            <w:pPr>
              <w:pStyle w:val="Listenabsatz"/>
              <w:numPr>
                <w:ilvl w:val="0"/>
                <w:numId w:val="33"/>
              </w:numPr>
              <w:rPr>
                <w:rFonts w:cs="Arial"/>
                <w:i/>
                <w:iCs/>
                <w:lang w:eastAsia="de-DE"/>
              </w:rPr>
            </w:pPr>
            <w:r w:rsidRPr="00E26D79">
              <w:rPr>
                <w:rFonts w:cs="Arial"/>
                <w:i/>
                <w:iCs/>
                <w:lang w:eastAsia="de-DE"/>
              </w:rPr>
              <w:t>Navigieren zur Benutzerübersicht.</w:t>
            </w:r>
          </w:p>
          <w:p w14:paraId="66138FCC" w14:textId="77777777" w:rsidR="00E26D79" w:rsidRPr="00E26D79" w:rsidRDefault="00E26D79" w:rsidP="00E26D79">
            <w:pPr>
              <w:pStyle w:val="Listenabsatz"/>
              <w:numPr>
                <w:ilvl w:val="0"/>
                <w:numId w:val="33"/>
              </w:numPr>
              <w:rPr>
                <w:rFonts w:cs="Arial"/>
                <w:i/>
                <w:iCs/>
                <w:lang w:eastAsia="de-DE"/>
              </w:rPr>
            </w:pPr>
            <w:r w:rsidRPr="00E26D79">
              <w:rPr>
                <w:rFonts w:cs="Arial"/>
                <w:i/>
                <w:iCs/>
                <w:lang w:eastAsia="de-DE"/>
              </w:rPr>
              <w:t>Auswahl der Person "loremipsum".</w:t>
            </w:r>
          </w:p>
          <w:p w14:paraId="7B47391C" w14:textId="44146D66" w:rsidR="00283133" w:rsidRPr="005C1EC2" w:rsidRDefault="00E26D79" w:rsidP="00E26D79">
            <w:pPr>
              <w:pStyle w:val="Listenabsatz"/>
              <w:numPr>
                <w:ilvl w:val="0"/>
                <w:numId w:val="33"/>
              </w:numPr>
              <w:rPr>
                <w:rFonts w:cs="Arial"/>
                <w:i/>
                <w:iCs/>
                <w:lang w:eastAsia="de-DE"/>
              </w:rPr>
            </w:pPr>
            <w:r w:rsidRPr="00E26D79">
              <w:rPr>
                <w:rFonts w:cs="Arial"/>
                <w:i/>
                <w:iCs/>
                <w:lang w:eastAsia="de-DE"/>
              </w:rPr>
              <w:t>Drücken des "Deaktivieren"-Buttons.</w:t>
            </w:r>
          </w:p>
        </w:tc>
      </w:tr>
      <w:tr w:rsidR="00283133" w:rsidRPr="00B91718" w14:paraId="6A54F9B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26E5AB9" w14:textId="77777777" w:rsidR="00283133" w:rsidRPr="00B91718" w:rsidRDefault="00283133"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E9B63EB" w14:textId="74417355" w:rsidR="00283133" w:rsidRPr="00EA3862" w:rsidRDefault="003F4A10" w:rsidP="003B396F">
            <w:pPr>
              <w:rPr>
                <w:rFonts w:cs="Arial"/>
                <w:i/>
                <w:iCs/>
                <w:lang w:eastAsia="de-DE"/>
              </w:rPr>
            </w:pPr>
            <w:r w:rsidRPr="003F4A10">
              <w:rPr>
                <w:rFonts w:cs="Arial"/>
                <w:i/>
                <w:iCs/>
                <w:lang w:eastAsia="de-DE"/>
              </w:rPr>
              <w:t>Die Person wird erfolgreich deaktiviert, zur Benutzerübersicht zurückgeleitet, "loremipsum" wird unter den inaktiven Benutzern angezeigt, und in der</w:t>
            </w:r>
            <w:r w:rsidRPr="00203ABC">
              <w:rPr>
                <w:rFonts w:eastAsia="Calibri" w:cstheme="minorHAnsi"/>
                <w:color w:val="0070C0"/>
                <w:u w:val="single"/>
              </w:rPr>
              <w:t xml:space="preserve"> </w:t>
            </w:r>
            <w:r w:rsidR="00884FFF" w:rsidRPr="00203ABC">
              <w:rPr>
                <w:rFonts w:eastAsia="Calibri" w:cstheme="minorHAnsi"/>
                <w:color w:val="0070C0"/>
                <w:u w:val="single"/>
              </w:rPr>
              <w:fldChar w:fldCharType="begin"/>
            </w:r>
            <w:r w:rsidR="00884FFF"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884FFF" w:rsidRPr="00203ABC">
              <w:rPr>
                <w:rFonts w:eastAsia="Calibri" w:cstheme="minorHAnsi"/>
                <w:color w:val="0070C0"/>
                <w:u w:val="single"/>
              </w:rPr>
            </w:r>
            <w:r w:rsidR="00884FFF" w:rsidRPr="00203ABC">
              <w:rPr>
                <w:rFonts w:eastAsia="Calibri" w:cstheme="minorHAnsi"/>
                <w:color w:val="0070C0"/>
                <w:u w:val="single"/>
              </w:rPr>
              <w:fldChar w:fldCharType="separate"/>
            </w:r>
            <w:r w:rsidR="00884FFF" w:rsidRPr="00203ABC">
              <w:rPr>
                <w:rFonts w:eastAsia="Calibri" w:cstheme="minorHAnsi"/>
                <w:color w:val="0070C0"/>
                <w:u w:val="single"/>
              </w:rPr>
              <w:t>person</w:t>
            </w:r>
            <w:r w:rsidR="00884FFF" w:rsidRPr="00203ABC">
              <w:rPr>
                <w:rFonts w:eastAsia="Calibri" w:cstheme="minorHAnsi"/>
                <w:color w:val="0070C0"/>
                <w:u w:val="single"/>
              </w:rPr>
              <w:fldChar w:fldCharType="end"/>
            </w:r>
            <w:r w:rsidR="00884FFF">
              <w:rPr>
                <w:rFonts w:cs="Arial"/>
                <w:i/>
                <w:iCs/>
                <w:lang w:eastAsia="de-DE"/>
              </w:rPr>
              <w:t xml:space="preserve"> Tabelle</w:t>
            </w:r>
            <w:r w:rsidRPr="003F4A10">
              <w:rPr>
                <w:rFonts w:cs="Arial"/>
                <w:i/>
                <w:iCs/>
                <w:lang w:eastAsia="de-DE"/>
              </w:rPr>
              <w:t xml:space="preserve"> ist die Spalte is_active bei der Person auf false gesetzt.</w:t>
            </w:r>
          </w:p>
        </w:tc>
      </w:tr>
    </w:tbl>
    <w:p w14:paraId="58FE0A3F" w14:textId="77777777" w:rsidR="00283133" w:rsidRDefault="00283133" w:rsidP="00283133">
      <w:pPr>
        <w:rPr>
          <w:noProof/>
        </w:rPr>
      </w:pPr>
    </w:p>
    <w:p w14:paraId="24DC0860" w14:textId="77777777" w:rsidR="00283133" w:rsidRPr="0021177D" w:rsidRDefault="00283133" w:rsidP="00283133">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83133" w:rsidRPr="00B91718" w14:paraId="75B7C60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83A1D86" w14:textId="77777777" w:rsidR="00283133" w:rsidRPr="00B91718" w:rsidRDefault="00283133"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88B5E91" w14:textId="1A75796A" w:rsidR="00283133" w:rsidRPr="00B91718" w:rsidRDefault="00283133" w:rsidP="003B396F">
            <w:pPr>
              <w:rPr>
                <w:i/>
                <w:iCs/>
                <w:lang w:eastAsia="de-DE"/>
              </w:rPr>
            </w:pPr>
            <w:r>
              <w:rPr>
                <w:i/>
                <w:iCs/>
                <w:lang w:eastAsia="de-DE"/>
              </w:rPr>
              <w:t>13.03.2024, 14:00 Uhr</w:t>
            </w:r>
          </w:p>
        </w:tc>
      </w:tr>
      <w:tr w:rsidR="00283133" w:rsidRPr="00B91718" w14:paraId="132F3F68"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635D7B6" w14:textId="77777777" w:rsidR="00283133" w:rsidRPr="00B91718" w:rsidRDefault="00283133"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AA125AC" w14:textId="77777777" w:rsidR="00283133" w:rsidRPr="00B91718" w:rsidRDefault="00283133" w:rsidP="003B396F">
            <w:pPr>
              <w:rPr>
                <w:i/>
                <w:iCs/>
                <w:lang w:eastAsia="de-DE"/>
              </w:rPr>
            </w:pPr>
            <w:r>
              <w:rPr>
                <w:i/>
                <w:iCs/>
                <w:lang w:eastAsia="de-DE"/>
              </w:rPr>
              <w:t>David</w:t>
            </w:r>
          </w:p>
        </w:tc>
      </w:tr>
      <w:tr w:rsidR="00283133" w:rsidRPr="00B91718" w14:paraId="6FEBEAB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6A03F71" w14:textId="77777777" w:rsidR="00283133" w:rsidRPr="00B91718" w:rsidRDefault="00283133"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CAE908B" w14:textId="77777777" w:rsidR="00283133" w:rsidRPr="00B91718" w:rsidRDefault="00283133" w:rsidP="003B396F">
            <w:pPr>
              <w:rPr>
                <w:i/>
                <w:iCs/>
                <w:lang w:eastAsia="de-DE"/>
              </w:rPr>
            </w:pPr>
            <w:r w:rsidRPr="001479FC">
              <w:rPr>
                <w:i/>
                <w:iCs/>
                <w:lang w:eastAsia="de-DE"/>
              </w:rPr>
              <w:t>0 (mängelfrei)</w:t>
            </w:r>
          </w:p>
        </w:tc>
      </w:tr>
      <w:tr w:rsidR="00283133" w:rsidRPr="00B91718" w14:paraId="2D444E2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897DCCC" w14:textId="77777777" w:rsidR="00283133" w:rsidRPr="00B91718" w:rsidRDefault="00283133"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04FE5D0C" w14:textId="77777777" w:rsidR="00283133" w:rsidRPr="00B91718" w:rsidRDefault="00283133" w:rsidP="003B396F">
            <w:pPr>
              <w:rPr>
                <w:i/>
                <w:iCs/>
                <w:lang w:eastAsia="de-DE"/>
              </w:rPr>
            </w:pPr>
            <w:r>
              <w:rPr>
                <w:i/>
                <w:iCs/>
                <w:lang w:eastAsia="de-DE"/>
              </w:rPr>
              <w:t>Kein Mangel</w:t>
            </w:r>
          </w:p>
        </w:tc>
      </w:tr>
      <w:tr w:rsidR="00283133" w:rsidRPr="00B91718" w14:paraId="0BF6162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077223C" w14:textId="77777777" w:rsidR="00283133" w:rsidRPr="00B91718" w:rsidRDefault="00283133"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5691922" w14:textId="5AEB9E25" w:rsidR="00283133" w:rsidRPr="00B91718" w:rsidRDefault="00A35041" w:rsidP="003B396F">
            <w:pPr>
              <w:rPr>
                <w:i/>
                <w:iCs/>
                <w:lang w:eastAsia="de-DE"/>
              </w:rPr>
            </w:pPr>
            <w:r>
              <w:rPr>
                <w:i/>
                <w:iCs/>
                <w:lang w:eastAsia="de-DE"/>
              </w:rPr>
              <w:t>D</w:t>
            </w:r>
            <w:r w:rsidR="00635036" w:rsidRPr="00635036">
              <w:rPr>
                <w:i/>
                <w:iCs/>
                <w:lang w:eastAsia="de-DE"/>
              </w:rPr>
              <w:t xml:space="preserve">ie Deaktivierung der Person "loremipsum" verlief erfolgreich. Nach der Deaktivierung wurde die Person in der Benutzerübersicht unter den inaktiven Benutzern angezeigt. In der </w:t>
            </w:r>
            <w:r w:rsidR="00884FFF" w:rsidRPr="00203ABC">
              <w:rPr>
                <w:rFonts w:eastAsia="Calibri" w:cstheme="minorHAnsi"/>
                <w:color w:val="0070C0"/>
                <w:u w:val="single"/>
              </w:rPr>
              <w:fldChar w:fldCharType="begin"/>
            </w:r>
            <w:r w:rsidR="00884FFF"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884FFF" w:rsidRPr="00203ABC">
              <w:rPr>
                <w:rFonts w:eastAsia="Calibri" w:cstheme="minorHAnsi"/>
                <w:color w:val="0070C0"/>
                <w:u w:val="single"/>
              </w:rPr>
            </w:r>
            <w:r w:rsidR="00884FFF" w:rsidRPr="00203ABC">
              <w:rPr>
                <w:rFonts w:eastAsia="Calibri" w:cstheme="minorHAnsi"/>
                <w:color w:val="0070C0"/>
                <w:u w:val="single"/>
              </w:rPr>
              <w:fldChar w:fldCharType="separate"/>
            </w:r>
            <w:r w:rsidR="00884FFF" w:rsidRPr="00203ABC">
              <w:rPr>
                <w:rFonts w:eastAsia="Calibri" w:cstheme="minorHAnsi"/>
                <w:color w:val="0070C0"/>
                <w:u w:val="single"/>
              </w:rPr>
              <w:t>person</w:t>
            </w:r>
            <w:r w:rsidR="00884FFF" w:rsidRPr="00203ABC">
              <w:rPr>
                <w:rFonts w:eastAsia="Calibri" w:cstheme="minorHAnsi"/>
                <w:color w:val="0070C0"/>
                <w:u w:val="single"/>
              </w:rPr>
              <w:fldChar w:fldCharType="end"/>
            </w:r>
            <w:r w:rsidR="00884FFF">
              <w:rPr>
                <w:i/>
                <w:iCs/>
                <w:lang w:eastAsia="de-DE"/>
              </w:rPr>
              <w:t xml:space="preserve"> Tabelle</w:t>
            </w:r>
            <w:r w:rsidR="00635036" w:rsidRPr="00635036">
              <w:rPr>
                <w:i/>
                <w:iCs/>
                <w:lang w:eastAsia="de-DE"/>
              </w:rPr>
              <w:t xml:space="preserve"> wurde die is_active Spalte für "loremipsum" korrekt auf false gesetzt.</w:t>
            </w:r>
          </w:p>
        </w:tc>
      </w:tr>
    </w:tbl>
    <w:p w14:paraId="0BBA12A0" w14:textId="2898ACBE" w:rsidR="00283133" w:rsidRDefault="00283133" w:rsidP="00283133"/>
    <w:p w14:paraId="3FEC3065" w14:textId="77777777" w:rsidR="00AD0C58" w:rsidRDefault="00AD0C58"/>
    <w:p w14:paraId="6654C030" w14:textId="77777777" w:rsidR="00AD0C58" w:rsidRDefault="00AD0C58">
      <w:pPr>
        <w:rPr>
          <w:b/>
          <w:bCs/>
        </w:rPr>
      </w:pPr>
      <w:r w:rsidRPr="00AD0C58">
        <w:rPr>
          <w:b/>
          <w:bCs/>
          <w:noProof/>
        </w:rPr>
        <w:drawing>
          <wp:anchor distT="0" distB="0" distL="114300" distR="114300" simplePos="0" relativeHeight="251716608" behindDoc="0" locked="0" layoutInCell="1" allowOverlap="1" wp14:anchorId="2D171727" wp14:editId="1D6F7FD3">
            <wp:simplePos x="0" y="0"/>
            <wp:positionH relativeFrom="column">
              <wp:posOffset>33020</wp:posOffset>
            </wp:positionH>
            <wp:positionV relativeFrom="paragraph">
              <wp:posOffset>307975</wp:posOffset>
            </wp:positionV>
            <wp:extent cx="5934075" cy="1247775"/>
            <wp:effectExtent l="0" t="0" r="9525" b="9525"/>
            <wp:wrapTopAndBottom/>
            <wp:docPr id="875241592"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075" cy="1247775"/>
                    </a:xfrm>
                    <a:prstGeom prst="rect">
                      <a:avLst/>
                    </a:prstGeom>
                    <a:noFill/>
                    <a:ln>
                      <a:noFill/>
                    </a:ln>
                  </pic:spPr>
                </pic:pic>
              </a:graphicData>
            </a:graphic>
          </wp:anchor>
        </w:drawing>
      </w:r>
      <w:r w:rsidRPr="00AD0C58">
        <w:rPr>
          <w:b/>
          <w:bCs/>
          <w:noProof/>
        </w:rPr>
        <w:drawing>
          <wp:anchor distT="0" distB="0" distL="114300" distR="114300" simplePos="0" relativeHeight="251715584" behindDoc="0" locked="0" layoutInCell="1" allowOverlap="1" wp14:anchorId="0F5A34AB" wp14:editId="11F95A2F">
            <wp:simplePos x="0" y="0"/>
            <wp:positionH relativeFrom="column">
              <wp:posOffset>90170</wp:posOffset>
            </wp:positionH>
            <wp:positionV relativeFrom="paragraph">
              <wp:posOffset>1955800</wp:posOffset>
            </wp:positionV>
            <wp:extent cx="5943600" cy="276225"/>
            <wp:effectExtent l="0" t="0" r="0" b="9525"/>
            <wp:wrapTopAndBottom/>
            <wp:docPr id="164143801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anchor>
        </w:drawing>
      </w:r>
      <w:r w:rsidRPr="00AD0C58">
        <w:rPr>
          <w:b/>
          <w:bCs/>
        </w:rPr>
        <w:t>Die Person wird bei den Inaktiven Benutzern aufgelistet:</w:t>
      </w:r>
    </w:p>
    <w:p w14:paraId="2CF5F038" w14:textId="77777777" w:rsidR="00172F4C" w:rsidRPr="008A5C85" w:rsidRDefault="00AD0C58" w:rsidP="00172F4C">
      <w:pPr>
        <w:rPr>
          <w:b/>
          <w:bCs/>
        </w:rPr>
      </w:pPr>
      <w:r>
        <w:rPr>
          <w:b/>
          <w:bCs/>
        </w:rPr>
        <w:t>Aktualisierung der is_active Spalte der Person:</w:t>
      </w:r>
      <w:r w:rsidR="00283133" w:rsidRPr="00AD0C58">
        <w:rPr>
          <w:b/>
          <w:bCs/>
        </w:rPr>
        <w:br w:type="page"/>
      </w:r>
      <w:r w:rsidR="00172F4C"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72F4C" w:rsidRPr="00B91718" w14:paraId="7131C156"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20D590D" w14:textId="77777777" w:rsidR="00172F4C" w:rsidRPr="00B91718" w:rsidRDefault="00172F4C"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51E3738" w14:textId="7CB70E45" w:rsidR="00172F4C" w:rsidRPr="00EA3862" w:rsidRDefault="00172F4C" w:rsidP="003B396F">
            <w:pPr>
              <w:rPr>
                <w:rFonts w:cs="Arial"/>
                <w:i/>
                <w:iCs/>
                <w:lang w:eastAsia="de-DE"/>
              </w:rPr>
            </w:pPr>
            <w:bookmarkStart w:id="248" w:name="t109"/>
            <w:r w:rsidRPr="00EA3862">
              <w:rPr>
                <w:rFonts w:cs="Arial"/>
                <w:i/>
                <w:iCs/>
                <w:lang w:eastAsia="de-DE"/>
              </w:rPr>
              <w:t>T-10</w:t>
            </w:r>
            <w:r>
              <w:rPr>
                <w:rFonts w:cs="Arial"/>
                <w:i/>
                <w:iCs/>
                <w:lang w:eastAsia="de-DE"/>
              </w:rPr>
              <w:t>9</w:t>
            </w:r>
            <w:bookmarkEnd w:id="248"/>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3391D9B" w14:textId="73FFD7FC" w:rsidR="00172F4C" w:rsidRPr="00B91718" w:rsidRDefault="00172F4C" w:rsidP="003B396F">
            <w:pPr>
              <w:rPr>
                <w:rFonts w:cs="Arial"/>
                <w:i/>
                <w:iCs/>
                <w:sz w:val="24"/>
                <w:szCs w:val="24"/>
                <w:lang w:eastAsia="de-DE"/>
              </w:rPr>
            </w:pPr>
            <w:r w:rsidRPr="00172F4C">
              <w:rPr>
                <w:rFonts w:cs="Arial"/>
                <w:i/>
                <w:iCs/>
                <w:sz w:val="24"/>
                <w:szCs w:val="24"/>
                <w:lang w:eastAsia="de-DE"/>
              </w:rPr>
              <w:t>Anmeldeversuch mit inaktivem Benutzer</w:t>
            </w:r>
          </w:p>
        </w:tc>
      </w:tr>
      <w:tr w:rsidR="00172F4C" w:rsidRPr="00B91718" w14:paraId="32C802E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CD2EE2A" w14:textId="77777777" w:rsidR="00172F4C" w:rsidRPr="00B91718" w:rsidRDefault="00172F4C"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630786B7" w14:textId="2BED7EF5" w:rsidR="00172F4C" w:rsidRPr="00EA3862" w:rsidRDefault="00D336F9" w:rsidP="003B396F">
            <w:pPr>
              <w:rPr>
                <w:rFonts w:cs="Arial"/>
                <w:i/>
                <w:iCs/>
                <w:lang w:eastAsia="de-DE"/>
              </w:rPr>
            </w:pPr>
            <w:r w:rsidRPr="00D336F9">
              <w:rPr>
                <w:rFonts w:cs="Arial"/>
                <w:i/>
                <w:iCs/>
                <w:lang w:eastAsia="de-DE"/>
              </w:rPr>
              <w:t>Überprüft, ob der Anmeldeversuch mit dem inaktiven Benutzer "loremipsum" fehlschlägt</w:t>
            </w:r>
            <w:r>
              <w:rPr>
                <w:rFonts w:cs="Arial"/>
                <w:i/>
                <w:iCs/>
                <w:lang w:eastAsia="de-DE"/>
              </w:rPr>
              <w:t>.</w:t>
            </w:r>
          </w:p>
        </w:tc>
      </w:tr>
      <w:tr w:rsidR="00172F4C" w:rsidRPr="00B91718" w14:paraId="45AC28B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E25463E" w14:textId="77777777" w:rsidR="00172F4C" w:rsidRPr="00B91718" w:rsidRDefault="00172F4C"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70493F0" w14:textId="1787C629" w:rsidR="00172F4C" w:rsidRPr="00EA3862" w:rsidRDefault="00E1383E" w:rsidP="003B396F">
            <w:pPr>
              <w:rPr>
                <w:rFonts w:cs="Arial"/>
                <w:i/>
                <w:iCs/>
                <w:lang w:eastAsia="de-DE"/>
              </w:rPr>
            </w:pPr>
            <w:r w:rsidRPr="00E1383E">
              <w:rPr>
                <w:rFonts w:cs="Arial"/>
                <w:i/>
                <w:iCs/>
                <w:lang w:eastAsia="de-DE"/>
              </w:rPr>
              <w:t>Die Person "loremipsum" ist als inaktiv markiert</w:t>
            </w:r>
            <w:r>
              <w:rPr>
                <w:rFonts w:cs="Arial"/>
                <w:i/>
                <w:iCs/>
                <w:lang w:eastAsia="de-DE"/>
              </w:rPr>
              <w:t xml:space="preserve"> und gültige Anmeldedaten für diese Person</w:t>
            </w:r>
            <w:r w:rsidRPr="00E1383E">
              <w:rPr>
                <w:rFonts w:cs="Arial"/>
                <w:i/>
                <w:iCs/>
                <w:lang w:eastAsia="de-DE"/>
              </w:rPr>
              <w:t>.</w:t>
            </w:r>
          </w:p>
        </w:tc>
      </w:tr>
      <w:tr w:rsidR="00172F4C" w:rsidRPr="00B91718" w14:paraId="6F7C107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8A3D098" w14:textId="77777777" w:rsidR="00172F4C" w:rsidRPr="00B91718" w:rsidRDefault="00172F4C"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7D932C4" w14:textId="77777777" w:rsidR="0068457C" w:rsidRPr="0068457C" w:rsidRDefault="0068457C" w:rsidP="0068457C">
            <w:pPr>
              <w:pStyle w:val="Listenabsatz"/>
              <w:numPr>
                <w:ilvl w:val="0"/>
                <w:numId w:val="34"/>
              </w:numPr>
              <w:rPr>
                <w:rFonts w:cs="Arial"/>
                <w:i/>
                <w:iCs/>
                <w:lang w:eastAsia="de-DE"/>
              </w:rPr>
            </w:pPr>
            <w:r w:rsidRPr="0068457C">
              <w:rPr>
                <w:rFonts w:cs="Arial"/>
                <w:i/>
                <w:iCs/>
                <w:lang w:eastAsia="de-DE"/>
              </w:rPr>
              <w:t>Öffnen der Login-Seite.</w:t>
            </w:r>
          </w:p>
          <w:p w14:paraId="627D6E81" w14:textId="77777777" w:rsidR="0068457C" w:rsidRPr="0068457C" w:rsidRDefault="0068457C" w:rsidP="0068457C">
            <w:pPr>
              <w:pStyle w:val="Listenabsatz"/>
              <w:numPr>
                <w:ilvl w:val="0"/>
                <w:numId w:val="34"/>
              </w:numPr>
              <w:rPr>
                <w:rFonts w:cs="Arial"/>
                <w:i/>
                <w:iCs/>
                <w:lang w:eastAsia="de-DE"/>
              </w:rPr>
            </w:pPr>
            <w:r w:rsidRPr="0068457C">
              <w:rPr>
                <w:rFonts w:cs="Arial"/>
                <w:i/>
                <w:iCs/>
                <w:lang w:eastAsia="de-DE"/>
              </w:rPr>
              <w:t>Eingabe der gültigen Anmeldedaten von "loremipsum".</w:t>
            </w:r>
          </w:p>
          <w:p w14:paraId="30B01E02" w14:textId="70EDD61D" w:rsidR="00172F4C" w:rsidRPr="0068457C" w:rsidRDefault="0068457C" w:rsidP="0068457C">
            <w:pPr>
              <w:pStyle w:val="Listenabsatz"/>
              <w:numPr>
                <w:ilvl w:val="0"/>
                <w:numId w:val="34"/>
              </w:numPr>
              <w:rPr>
                <w:rFonts w:cs="Arial"/>
                <w:i/>
                <w:iCs/>
                <w:lang w:eastAsia="de-DE"/>
              </w:rPr>
            </w:pPr>
            <w:r w:rsidRPr="0068457C">
              <w:rPr>
                <w:rFonts w:cs="Arial"/>
                <w:i/>
                <w:iCs/>
                <w:lang w:eastAsia="de-DE"/>
              </w:rPr>
              <w:t>Klicken auf den Login-Button.</w:t>
            </w:r>
          </w:p>
        </w:tc>
      </w:tr>
      <w:tr w:rsidR="00172F4C" w:rsidRPr="00B91718" w14:paraId="4073CCB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59061A0" w14:textId="77777777" w:rsidR="00172F4C" w:rsidRPr="00B91718" w:rsidRDefault="00172F4C"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0EFDFA30" w14:textId="3931FFD5" w:rsidR="00172F4C" w:rsidRPr="00EA3862" w:rsidRDefault="00B455F9" w:rsidP="003B396F">
            <w:pPr>
              <w:rPr>
                <w:rFonts w:cs="Arial"/>
                <w:i/>
                <w:iCs/>
                <w:lang w:eastAsia="de-DE"/>
              </w:rPr>
            </w:pPr>
            <w:r w:rsidRPr="00B455F9">
              <w:rPr>
                <w:rFonts w:cs="Arial"/>
                <w:i/>
                <w:iCs/>
                <w:lang w:eastAsia="de-DE"/>
              </w:rPr>
              <w:t xml:space="preserve">Das Login </w:t>
            </w:r>
            <w:r>
              <w:rPr>
                <w:rFonts w:cs="Arial"/>
                <w:i/>
                <w:iCs/>
                <w:lang w:eastAsia="de-DE"/>
              </w:rPr>
              <w:t xml:space="preserve">mit den gültigen Anmeldedaten der Inaktiven Person "loremipsum" scheitert, kein token wird in der </w:t>
            </w:r>
            <w:r w:rsidR="00203ABC" w:rsidRPr="00203ABC">
              <w:rPr>
                <w:rFonts w:eastAsia="Calibri" w:cstheme="minorHAnsi"/>
                <w:color w:val="0070C0"/>
                <w:u w:val="single"/>
              </w:rPr>
              <w:fldChar w:fldCharType="begin"/>
            </w:r>
            <w:r w:rsidR="00203ABC" w:rsidRPr="00203ABC">
              <w:rPr>
                <w:rFonts w:eastAsia="Calibri" w:cstheme="minorHAnsi"/>
                <w:color w:val="0070C0"/>
                <w:u w:val="single"/>
              </w:rPr>
              <w:instrText xml:space="preserve"> REF p_s \h </w:instrText>
            </w:r>
            <w:r w:rsidR="00203ABC">
              <w:rPr>
                <w:rFonts w:eastAsia="Calibri" w:cstheme="minorHAnsi"/>
                <w:color w:val="0070C0"/>
                <w:u w:val="single"/>
              </w:rPr>
              <w:instrText xml:space="preserve"> \* MERGEFORMAT </w:instrText>
            </w:r>
            <w:r w:rsidR="00203ABC" w:rsidRPr="00203ABC">
              <w:rPr>
                <w:rFonts w:eastAsia="Calibri" w:cstheme="minorHAnsi"/>
                <w:color w:val="0070C0"/>
                <w:u w:val="single"/>
              </w:rPr>
            </w:r>
            <w:r w:rsidR="00203ABC" w:rsidRPr="00203ABC">
              <w:rPr>
                <w:rFonts w:eastAsia="Calibri" w:cstheme="minorHAnsi"/>
                <w:color w:val="0070C0"/>
                <w:u w:val="single"/>
              </w:rPr>
              <w:fldChar w:fldCharType="separate"/>
            </w:r>
            <w:r w:rsidR="00203ABC" w:rsidRPr="00203ABC">
              <w:rPr>
                <w:rFonts w:eastAsia="Calibri" w:cstheme="minorHAnsi"/>
                <w:color w:val="0070C0"/>
                <w:u w:val="single"/>
              </w:rPr>
              <w:t>person_session</w:t>
            </w:r>
            <w:r w:rsidR="00203ABC" w:rsidRPr="00203ABC">
              <w:rPr>
                <w:rFonts w:eastAsia="Calibri" w:cstheme="minorHAnsi"/>
                <w:color w:val="0070C0"/>
                <w:u w:val="single"/>
              </w:rPr>
              <w:fldChar w:fldCharType="end"/>
            </w:r>
            <w:r w:rsidR="00203ABC">
              <w:rPr>
                <w:rFonts w:cs="Arial"/>
                <w:i/>
                <w:iCs/>
                <w:lang w:eastAsia="de-DE"/>
              </w:rPr>
              <w:t xml:space="preserve"> </w:t>
            </w:r>
            <w:r w:rsidR="008F3487">
              <w:rPr>
                <w:rFonts w:cs="Arial"/>
                <w:i/>
                <w:iCs/>
                <w:lang w:eastAsia="de-DE"/>
              </w:rPr>
              <w:t>T</w:t>
            </w:r>
            <w:r>
              <w:rPr>
                <w:rFonts w:cs="Arial"/>
                <w:i/>
                <w:iCs/>
                <w:lang w:eastAsia="de-DE"/>
              </w:rPr>
              <w:t>abelle erstellt.</w:t>
            </w:r>
          </w:p>
        </w:tc>
      </w:tr>
    </w:tbl>
    <w:p w14:paraId="35817B0C" w14:textId="77777777" w:rsidR="00172F4C" w:rsidRDefault="00172F4C" w:rsidP="00172F4C">
      <w:pPr>
        <w:rPr>
          <w:noProof/>
        </w:rPr>
      </w:pPr>
    </w:p>
    <w:p w14:paraId="435A4AC9" w14:textId="3D13D162" w:rsidR="00172F4C" w:rsidRPr="0021177D" w:rsidRDefault="007C4070" w:rsidP="00172F4C">
      <w:pPr>
        <w:rPr>
          <w:b/>
          <w:bCs/>
        </w:rPr>
      </w:pPr>
      <w:r>
        <w:rPr>
          <w:noProof/>
        </w:rPr>
        <w:drawing>
          <wp:anchor distT="0" distB="0" distL="114300" distR="114300" simplePos="0" relativeHeight="251717632" behindDoc="0" locked="0" layoutInCell="1" allowOverlap="1" wp14:anchorId="6479827D" wp14:editId="4FCA1122">
            <wp:simplePos x="0" y="0"/>
            <wp:positionH relativeFrom="margin">
              <wp:align>left</wp:align>
            </wp:positionH>
            <wp:positionV relativeFrom="paragraph">
              <wp:posOffset>2068195</wp:posOffset>
            </wp:positionV>
            <wp:extent cx="6334125" cy="3467100"/>
            <wp:effectExtent l="0" t="0" r="9525" b="0"/>
            <wp:wrapTopAndBottom/>
            <wp:docPr id="135696802"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33412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2F4C"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72F4C" w:rsidRPr="00B91718" w14:paraId="0C1A319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9F3C92C" w14:textId="77777777" w:rsidR="00172F4C" w:rsidRPr="00B91718" w:rsidRDefault="00172F4C"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8799A1E" w14:textId="43C962A3" w:rsidR="00172F4C" w:rsidRPr="00B91718" w:rsidRDefault="00172F4C" w:rsidP="003B396F">
            <w:pPr>
              <w:rPr>
                <w:i/>
                <w:iCs/>
                <w:lang w:eastAsia="de-DE"/>
              </w:rPr>
            </w:pPr>
            <w:r>
              <w:rPr>
                <w:i/>
                <w:iCs/>
                <w:lang w:eastAsia="de-DE"/>
              </w:rPr>
              <w:t>13.03.2024, 14:</w:t>
            </w:r>
            <w:r w:rsidR="002B7FFA">
              <w:rPr>
                <w:i/>
                <w:iCs/>
                <w:lang w:eastAsia="de-DE"/>
              </w:rPr>
              <w:t>2</w:t>
            </w:r>
            <w:r>
              <w:rPr>
                <w:i/>
                <w:iCs/>
                <w:lang w:eastAsia="de-DE"/>
              </w:rPr>
              <w:t>0 Uhr</w:t>
            </w:r>
          </w:p>
        </w:tc>
      </w:tr>
      <w:tr w:rsidR="00172F4C" w:rsidRPr="00B91718" w14:paraId="3EB2152A"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3EC31C9" w14:textId="77777777" w:rsidR="00172F4C" w:rsidRPr="00B91718" w:rsidRDefault="00172F4C"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73EC901" w14:textId="77777777" w:rsidR="00172F4C" w:rsidRPr="00B91718" w:rsidRDefault="00172F4C" w:rsidP="003B396F">
            <w:pPr>
              <w:rPr>
                <w:i/>
                <w:iCs/>
                <w:lang w:eastAsia="de-DE"/>
              </w:rPr>
            </w:pPr>
            <w:r>
              <w:rPr>
                <w:i/>
                <w:iCs/>
                <w:lang w:eastAsia="de-DE"/>
              </w:rPr>
              <w:t>David</w:t>
            </w:r>
          </w:p>
        </w:tc>
      </w:tr>
      <w:tr w:rsidR="00172F4C" w:rsidRPr="00B91718" w14:paraId="1C12B0C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0E2B204" w14:textId="77777777" w:rsidR="00172F4C" w:rsidRPr="00B91718" w:rsidRDefault="00172F4C"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3D4216A" w14:textId="77777777" w:rsidR="00172F4C" w:rsidRPr="00B91718" w:rsidRDefault="00172F4C" w:rsidP="003B396F">
            <w:pPr>
              <w:rPr>
                <w:i/>
                <w:iCs/>
                <w:lang w:eastAsia="de-DE"/>
              </w:rPr>
            </w:pPr>
            <w:r w:rsidRPr="001479FC">
              <w:rPr>
                <w:i/>
                <w:iCs/>
                <w:lang w:eastAsia="de-DE"/>
              </w:rPr>
              <w:t>0 (mängelfrei)</w:t>
            </w:r>
          </w:p>
        </w:tc>
      </w:tr>
      <w:tr w:rsidR="00172F4C" w:rsidRPr="00B91718" w14:paraId="7BB7AB3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415ABC0" w14:textId="77777777" w:rsidR="00172F4C" w:rsidRPr="00B91718" w:rsidRDefault="00172F4C"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1E6AA138" w14:textId="77777777" w:rsidR="00172F4C" w:rsidRPr="00B91718" w:rsidRDefault="00172F4C" w:rsidP="003B396F">
            <w:pPr>
              <w:rPr>
                <w:i/>
                <w:iCs/>
                <w:lang w:eastAsia="de-DE"/>
              </w:rPr>
            </w:pPr>
            <w:r>
              <w:rPr>
                <w:i/>
                <w:iCs/>
                <w:lang w:eastAsia="de-DE"/>
              </w:rPr>
              <w:t>Kein Mangel</w:t>
            </w:r>
          </w:p>
        </w:tc>
      </w:tr>
      <w:tr w:rsidR="00172F4C" w:rsidRPr="00B91718" w14:paraId="0841C03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030874B" w14:textId="77777777" w:rsidR="00172F4C" w:rsidRPr="00B91718" w:rsidRDefault="00172F4C"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0C31D23" w14:textId="369DA7BA" w:rsidR="00172F4C" w:rsidRPr="00B91718" w:rsidRDefault="008F3487" w:rsidP="003B396F">
            <w:pPr>
              <w:rPr>
                <w:i/>
                <w:iCs/>
                <w:lang w:eastAsia="de-DE"/>
              </w:rPr>
            </w:pPr>
            <w:r w:rsidRPr="008F3487">
              <w:rPr>
                <w:i/>
                <w:iCs/>
                <w:lang w:eastAsia="de-DE"/>
              </w:rPr>
              <w:t xml:space="preserve">Wie erwartet, schlug der Anmeldeversuch mit dem inaktiven Benutzer "loremipsum" fehl. </w:t>
            </w:r>
            <w:r>
              <w:rPr>
                <w:i/>
                <w:iCs/>
                <w:lang w:eastAsia="de-DE"/>
              </w:rPr>
              <w:t>Ausserdem in der</w:t>
            </w:r>
            <w:r w:rsidRPr="00203ABC">
              <w:rPr>
                <w:rFonts w:eastAsia="Calibri" w:cstheme="minorHAnsi"/>
                <w:color w:val="0070C0"/>
                <w:u w:val="single"/>
              </w:rPr>
              <w:t xml:space="preserve"> </w:t>
            </w:r>
            <w:r w:rsidR="00203ABC">
              <w:rPr>
                <w:rFonts w:eastAsia="Calibri" w:cstheme="minorHAnsi"/>
                <w:color w:val="0070C0"/>
                <w:u w:val="single"/>
              </w:rPr>
              <w:fldChar w:fldCharType="begin"/>
            </w:r>
            <w:r w:rsidR="00203ABC" w:rsidRPr="00203ABC">
              <w:rPr>
                <w:rFonts w:eastAsia="Calibri" w:cstheme="minorHAnsi"/>
                <w:color w:val="0070C0"/>
                <w:u w:val="single"/>
              </w:rPr>
              <w:instrText xml:space="preserve"> REF p_s \h </w:instrText>
            </w:r>
            <w:r w:rsidR="00203ABC">
              <w:rPr>
                <w:rFonts w:eastAsia="Calibri" w:cstheme="minorHAnsi"/>
                <w:color w:val="0070C0"/>
                <w:u w:val="single"/>
              </w:rPr>
              <w:instrText xml:space="preserve"> \* MERGEFORMAT </w:instrText>
            </w:r>
            <w:r w:rsidR="00203ABC">
              <w:rPr>
                <w:rFonts w:eastAsia="Calibri" w:cstheme="minorHAnsi"/>
                <w:color w:val="0070C0"/>
                <w:u w:val="single"/>
              </w:rPr>
            </w:r>
            <w:r w:rsidR="00203ABC">
              <w:rPr>
                <w:rFonts w:eastAsia="Calibri" w:cstheme="minorHAnsi"/>
                <w:color w:val="0070C0"/>
                <w:u w:val="single"/>
              </w:rPr>
              <w:fldChar w:fldCharType="separate"/>
            </w:r>
            <w:r w:rsidR="00203ABC" w:rsidRPr="00203ABC">
              <w:rPr>
                <w:rFonts w:eastAsia="Calibri" w:cstheme="minorHAnsi"/>
                <w:color w:val="0070C0"/>
                <w:u w:val="single"/>
              </w:rPr>
              <w:t>person_session</w:t>
            </w:r>
            <w:r w:rsidR="00203ABC">
              <w:rPr>
                <w:rFonts w:eastAsia="Calibri" w:cstheme="minorHAnsi"/>
                <w:color w:val="0070C0"/>
                <w:u w:val="single"/>
              </w:rPr>
              <w:fldChar w:fldCharType="end"/>
            </w:r>
            <w:r w:rsidR="00203ABC">
              <w:rPr>
                <w:rFonts w:eastAsia="Calibri" w:cstheme="minorHAnsi"/>
                <w:color w:val="0070C0"/>
                <w:u w:val="single"/>
              </w:rPr>
              <w:t xml:space="preserve"> </w:t>
            </w:r>
            <w:r>
              <w:rPr>
                <w:i/>
                <w:iCs/>
                <w:lang w:eastAsia="de-DE"/>
              </w:rPr>
              <w:t>Tabelle wurde auch kein Token für die Inaktive Person erstellt.</w:t>
            </w:r>
          </w:p>
        </w:tc>
      </w:tr>
    </w:tbl>
    <w:p w14:paraId="5CE684BB" w14:textId="2B6AD901" w:rsidR="00172F4C" w:rsidRDefault="00172F4C" w:rsidP="006D2477"/>
    <w:p w14:paraId="26AEC32E" w14:textId="4E1223B5" w:rsidR="00172F4C" w:rsidRDefault="00172F4C">
      <w:pPr>
        <w:rPr>
          <w:rFonts w:asciiTheme="majorHAnsi" w:eastAsiaTheme="majorEastAsia" w:hAnsiTheme="majorHAnsi" w:cstheme="majorBidi"/>
          <w:szCs w:val="24"/>
        </w:rPr>
      </w:pPr>
      <w:r>
        <w:br w:type="page"/>
      </w:r>
    </w:p>
    <w:p w14:paraId="3781AD0A" w14:textId="77777777" w:rsidR="006D2477" w:rsidRPr="008A5C85" w:rsidRDefault="006D2477" w:rsidP="006D2477">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6D2477" w:rsidRPr="00B91718" w14:paraId="7FECCE99"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4D82C08" w14:textId="77777777" w:rsidR="006D2477" w:rsidRPr="00B91718" w:rsidRDefault="006D2477"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741DE8BF" w14:textId="36D95E78" w:rsidR="006D2477" w:rsidRPr="00EA3862" w:rsidRDefault="006D2477" w:rsidP="003B396F">
            <w:pPr>
              <w:rPr>
                <w:rFonts w:cs="Arial"/>
                <w:i/>
                <w:iCs/>
                <w:lang w:eastAsia="de-DE"/>
              </w:rPr>
            </w:pPr>
            <w:bookmarkStart w:id="249" w:name="t110"/>
            <w:r w:rsidRPr="00EA3862">
              <w:rPr>
                <w:rFonts w:cs="Arial"/>
                <w:i/>
                <w:iCs/>
                <w:lang w:eastAsia="de-DE"/>
              </w:rPr>
              <w:t>T-1</w:t>
            </w:r>
            <w:r w:rsidR="007143E7">
              <w:rPr>
                <w:rFonts w:cs="Arial"/>
                <w:i/>
                <w:iCs/>
                <w:lang w:eastAsia="de-DE"/>
              </w:rPr>
              <w:t>10</w:t>
            </w:r>
            <w:bookmarkEnd w:id="249"/>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3A76F048" w14:textId="720DF884" w:rsidR="006D2477" w:rsidRPr="00B91718" w:rsidRDefault="004C2922" w:rsidP="003B396F">
            <w:pPr>
              <w:rPr>
                <w:rFonts w:cs="Arial"/>
                <w:i/>
                <w:iCs/>
                <w:sz w:val="24"/>
                <w:szCs w:val="24"/>
                <w:lang w:eastAsia="de-DE"/>
              </w:rPr>
            </w:pPr>
            <w:r>
              <w:rPr>
                <w:rFonts w:cs="Arial"/>
                <w:i/>
                <w:iCs/>
                <w:sz w:val="24"/>
                <w:szCs w:val="24"/>
                <w:lang w:eastAsia="de-DE"/>
              </w:rPr>
              <w:t>Inaktive Person aktivieren</w:t>
            </w:r>
          </w:p>
        </w:tc>
      </w:tr>
      <w:tr w:rsidR="006D2477" w:rsidRPr="00B91718" w14:paraId="1D28C8B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ABEB89F" w14:textId="77777777" w:rsidR="006D2477" w:rsidRPr="00B91718" w:rsidRDefault="006D2477"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41BD7B1C" w14:textId="00E5D925" w:rsidR="006D2477" w:rsidRPr="00EA3862" w:rsidRDefault="004C2922" w:rsidP="003B396F">
            <w:pPr>
              <w:rPr>
                <w:rFonts w:cs="Arial"/>
                <w:i/>
                <w:iCs/>
                <w:lang w:eastAsia="de-DE"/>
              </w:rPr>
            </w:pPr>
            <w:r w:rsidRPr="004C2922">
              <w:rPr>
                <w:rFonts w:cs="Arial"/>
                <w:i/>
                <w:iCs/>
                <w:lang w:eastAsia="de-DE"/>
              </w:rPr>
              <w:t>Überprüft, ob die</w:t>
            </w:r>
            <w:r>
              <w:rPr>
                <w:rFonts w:cs="Arial"/>
                <w:i/>
                <w:iCs/>
                <w:lang w:eastAsia="de-DE"/>
              </w:rPr>
              <w:t xml:space="preserve"> inaktive</w:t>
            </w:r>
            <w:r w:rsidRPr="004C2922">
              <w:rPr>
                <w:rFonts w:cs="Arial"/>
                <w:i/>
                <w:iCs/>
                <w:lang w:eastAsia="de-DE"/>
              </w:rPr>
              <w:t xml:space="preserve"> Person "loremipsum" erfolgreich aktiviert wird und in der Benutzerübersicht bei den </w:t>
            </w:r>
            <w:r>
              <w:rPr>
                <w:rFonts w:cs="Arial"/>
                <w:i/>
                <w:iCs/>
                <w:lang w:eastAsia="de-DE"/>
              </w:rPr>
              <w:t>aktiven</w:t>
            </w:r>
            <w:r w:rsidRPr="004C2922">
              <w:rPr>
                <w:rFonts w:cs="Arial"/>
                <w:i/>
                <w:iCs/>
                <w:lang w:eastAsia="de-DE"/>
              </w:rPr>
              <w:t xml:space="preserve"> Benutzern angezeigt wird.</w:t>
            </w:r>
          </w:p>
        </w:tc>
      </w:tr>
      <w:tr w:rsidR="006D2477" w:rsidRPr="00B91718" w14:paraId="5D198FC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A93C18" w14:textId="77777777" w:rsidR="006D2477" w:rsidRPr="00B91718" w:rsidRDefault="006D2477"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7734B39" w14:textId="7FC1E443" w:rsidR="006D2477" w:rsidRPr="00EA3862" w:rsidRDefault="00980EC5" w:rsidP="003B396F">
            <w:pPr>
              <w:rPr>
                <w:rFonts w:cs="Arial"/>
                <w:i/>
                <w:iCs/>
                <w:lang w:eastAsia="de-DE"/>
              </w:rPr>
            </w:pPr>
            <w:r w:rsidRPr="00980EC5">
              <w:rPr>
                <w:rFonts w:cs="Arial"/>
                <w:i/>
                <w:iCs/>
                <w:lang w:eastAsia="de-DE"/>
              </w:rPr>
              <w:t xml:space="preserve">Person "loremipsum" existiert und ist </w:t>
            </w:r>
            <w:r>
              <w:rPr>
                <w:rFonts w:cs="Arial"/>
                <w:i/>
                <w:iCs/>
                <w:lang w:eastAsia="de-DE"/>
              </w:rPr>
              <w:t>inaktiv</w:t>
            </w:r>
            <w:r w:rsidRPr="00980EC5">
              <w:rPr>
                <w:rFonts w:cs="Arial"/>
                <w:i/>
                <w:iCs/>
                <w:lang w:eastAsia="de-DE"/>
              </w:rPr>
              <w:t>.</w:t>
            </w:r>
          </w:p>
        </w:tc>
      </w:tr>
      <w:tr w:rsidR="006D2477" w:rsidRPr="00B91718" w14:paraId="6DE62E5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8AD25AD" w14:textId="77777777" w:rsidR="006D2477" w:rsidRPr="00B91718" w:rsidRDefault="006D2477"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31688ED" w14:textId="77777777" w:rsidR="009C359A" w:rsidRPr="009C359A" w:rsidRDefault="009C359A" w:rsidP="009C359A">
            <w:pPr>
              <w:pStyle w:val="Listenabsatz"/>
              <w:numPr>
                <w:ilvl w:val="0"/>
                <w:numId w:val="35"/>
              </w:numPr>
              <w:rPr>
                <w:rFonts w:cs="Arial"/>
                <w:i/>
                <w:iCs/>
                <w:lang w:eastAsia="de-DE"/>
              </w:rPr>
            </w:pPr>
            <w:r w:rsidRPr="009C359A">
              <w:rPr>
                <w:rFonts w:cs="Arial"/>
                <w:i/>
                <w:iCs/>
                <w:lang w:eastAsia="de-DE"/>
              </w:rPr>
              <w:t>Navigieren zur Benutzerübersicht.</w:t>
            </w:r>
          </w:p>
          <w:p w14:paraId="428FD30D" w14:textId="5D085C5E" w:rsidR="009C359A" w:rsidRPr="009C359A" w:rsidRDefault="009C359A" w:rsidP="009C359A">
            <w:pPr>
              <w:pStyle w:val="Listenabsatz"/>
              <w:numPr>
                <w:ilvl w:val="0"/>
                <w:numId w:val="35"/>
              </w:numPr>
              <w:rPr>
                <w:rFonts w:cs="Arial"/>
                <w:i/>
                <w:iCs/>
                <w:lang w:eastAsia="de-DE"/>
              </w:rPr>
            </w:pPr>
            <w:r w:rsidRPr="009C359A">
              <w:rPr>
                <w:rFonts w:cs="Arial"/>
                <w:i/>
                <w:iCs/>
                <w:lang w:eastAsia="de-DE"/>
              </w:rPr>
              <w:t xml:space="preserve">Auswahl der Person "loremipsum" für die </w:t>
            </w:r>
            <w:r w:rsidR="0038335A">
              <w:rPr>
                <w:rFonts w:cs="Arial"/>
                <w:i/>
                <w:iCs/>
                <w:lang w:eastAsia="de-DE"/>
              </w:rPr>
              <w:t>Aktivierung</w:t>
            </w:r>
            <w:r w:rsidRPr="009C359A">
              <w:rPr>
                <w:rFonts w:cs="Arial"/>
                <w:i/>
                <w:iCs/>
                <w:lang w:eastAsia="de-DE"/>
              </w:rPr>
              <w:t>.</w:t>
            </w:r>
          </w:p>
          <w:p w14:paraId="74B20E94" w14:textId="636D6B56" w:rsidR="006D2477" w:rsidRPr="009C359A" w:rsidRDefault="009C359A" w:rsidP="009C359A">
            <w:pPr>
              <w:pStyle w:val="Listenabsatz"/>
              <w:numPr>
                <w:ilvl w:val="0"/>
                <w:numId w:val="35"/>
              </w:numPr>
              <w:rPr>
                <w:rFonts w:cs="Arial"/>
                <w:i/>
                <w:iCs/>
                <w:lang w:eastAsia="de-DE"/>
              </w:rPr>
            </w:pPr>
            <w:r w:rsidRPr="009C359A">
              <w:rPr>
                <w:rFonts w:cs="Arial"/>
                <w:i/>
                <w:iCs/>
                <w:lang w:eastAsia="de-DE"/>
              </w:rPr>
              <w:t>Klicken auf den "</w:t>
            </w:r>
            <w:r>
              <w:rPr>
                <w:rFonts w:cs="Arial"/>
                <w:i/>
                <w:iCs/>
                <w:lang w:eastAsia="de-DE"/>
              </w:rPr>
              <w:t>Aktivieren</w:t>
            </w:r>
            <w:r w:rsidRPr="009C359A">
              <w:rPr>
                <w:rFonts w:cs="Arial"/>
                <w:i/>
                <w:iCs/>
                <w:lang w:eastAsia="de-DE"/>
              </w:rPr>
              <w:t>" Button.</w:t>
            </w:r>
          </w:p>
        </w:tc>
      </w:tr>
      <w:tr w:rsidR="006D2477" w:rsidRPr="00B91718" w14:paraId="2997788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28B984B" w14:textId="77777777" w:rsidR="006D2477" w:rsidRPr="00B91718" w:rsidRDefault="006D2477"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05E3802" w14:textId="34BBAE5F" w:rsidR="006D2477" w:rsidRPr="00EA3862" w:rsidRDefault="002D3B48" w:rsidP="003B396F">
            <w:pPr>
              <w:rPr>
                <w:rFonts w:cs="Arial"/>
                <w:i/>
                <w:iCs/>
                <w:lang w:eastAsia="de-DE"/>
              </w:rPr>
            </w:pPr>
            <w:r w:rsidRPr="002D3B48">
              <w:rPr>
                <w:rFonts w:cs="Arial"/>
                <w:i/>
                <w:iCs/>
                <w:lang w:eastAsia="de-DE"/>
              </w:rPr>
              <w:t xml:space="preserve">Die Person wird erfolgreich </w:t>
            </w:r>
            <w:r>
              <w:rPr>
                <w:rFonts w:cs="Arial"/>
                <w:i/>
                <w:iCs/>
                <w:lang w:eastAsia="de-DE"/>
              </w:rPr>
              <w:t>aktiviert</w:t>
            </w:r>
            <w:r w:rsidRPr="002D3B48">
              <w:rPr>
                <w:rFonts w:cs="Arial"/>
                <w:i/>
                <w:iCs/>
                <w:lang w:eastAsia="de-DE"/>
              </w:rPr>
              <w:t xml:space="preserve">, in der Benutzerübersicht unter </w:t>
            </w:r>
            <w:r w:rsidR="00D707F1">
              <w:rPr>
                <w:rFonts w:cs="Arial"/>
                <w:i/>
                <w:iCs/>
                <w:lang w:eastAsia="de-DE"/>
              </w:rPr>
              <w:t xml:space="preserve">aktiven </w:t>
            </w:r>
            <w:r w:rsidRPr="002D3B48">
              <w:rPr>
                <w:rFonts w:cs="Arial"/>
                <w:i/>
                <w:iCs/>
                <w:lang w:eastAsia="de-DE"/>
              </w:rPr>
              <w:t>Benutzern gelistet, und die is_active Spalte der Person in der</w:t>
            </w:r>
            <w:r w:rsidR="005C342E">
              <w:rPr>
                <w:rFonts w:cs="Arial"/>
                <w:i/>
                <w:iCs/>
                <w:lang w:eastAsia="de-DE"/>
              </w:rPr>
              <w:t xml:space="preserve"> </w:t>
            </w:r>
            <w:r w:rsidR="005C342E" w:rsidRPr="00203ABC">
              <w:rPr>
                <w:rFonts w:eastAsia="Calibri" w:cstheme="minorHAnsi"/>
                <w:color w:val="0070C0"/>
                <w:u w:val="single"/>
              </w:rPr>
              <w:fldChar w:fldCharType="begin"/>
            </w:r>
            <w:r w:rsidR="005C342E"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5C342E" w:rsidRPr="00203ABC">
              <w:rPr>
                <w:rFonts w:eastAsia="Calibri" w:cstheme="minorHAnsi"/>
                <w:color w:val="0070C0"/>
                <w:u w:val="single"/>
              </w:rPr>
            </w:r>
            <w:r w:rsidR="005C342E" w:rsidRPr="00203ABC">
              <w:rPr>
                <w:rFonts w:eastAsia="Calibri" w:cstheme="minorHAnsi"/>
                <w:color w:val="0070C0"/>
                <w:u w:val="single"/>
              </w:rPr>
              <w:fldChar w:fldCharType="separate"/>
            </w:r>
            <w:r w:rsidR="005C342E" w:rsidRPr="00203ABC">
              <w:rPr>
                <w:rFonts w:eastAsia="Calibri" w:cstheme="minorHAnsi"/>
                <w:color w:val="0070C0"/>
                <w:u w:val="single"/>
              </w:rPr>
              <w:t>person</w:t>
            </w:r>
            <w:r w:rsidR="005C342E" w:rsidRPr="00203ABC">
              <w:rPr>
                <w:rFonts w:eastAsia="Calibri" w:cstheme="minorHAnsi"/>
                <w:color w:val="0070C0"/>
                <w:u w:val="single"/>
              </w:rPr>
              <w:fldChar w:fldCharType="end"/>
            </w:r>
            <w:r w:rsidRPr="002D3B48">
              <w:rPr>
                <w:rFonts w:cs="Arial"/>
                <w:i/>
                <w:iCs/>
                <w:lang w:eastAsia="de-DE"/>
              </w:rPr>
              <w:t xml:space="preserve"> </w:t>
            </w:r>
            <w:r w:rsidR="005C342E">
              <w:rPr>
                <w:rFonts w:cs="Arial"/>
                <w:i/>
                <w:iCs/>
                <w:lang w:eastAsia="de-DE"/>
              </w:rPr>
              <w:t>Tabelle</w:t>
            </w:r>
            <w:r w:rsidRPr="002D3B48">
              <w:rPr>
                <w:rFonts w:cs="Arial"/>
                <w:i/>
                <w:iCs/>
                <w:lang w:eastAsia="de-DE"/>
              </w:rPr>
              <w:t xml:space="preserve"> ist auf </w:t>
            </w:r>
            <w:r>
              <w:rPr>
                <w:rFonts w:cs="Arial"/>
                <w:i/>
                <w:iCs/>
                <w:lang w:eastAsia="de-DE"/>
              </w:rPr>
              <w:t>true</w:t>
            </w:r>
            <w:r w:rsidRPr="002D3B48">
              <w:rPr>
                <w:rFonts w:cs="Arial"/>
                <w:i/>
                <w:iCs/>
                <w:lang w:eastAsia="de-DE"/>
              </w:rPr>
              <w:t xml:space="preserve"> gesetzt.</w:t>
            </w:r>
          </w:p>
        </w:tc>
      </w:tr>
    </w:tbl>
    <w:p w14:paraId="32F67CD3" w14:textId="77777777" w:rsidR="006D2477" w:rsidRDefault="006D2477" w:rsidP="006D2477">
      <w:pPr>
        <w:rPr>
          <w:noProof/>
        </w:rPr>
      </w:pPr>
    </w:p>
    <w:p w14:paraId="351F7894" w14:textId="77777777" w:rsidR="006D2477" w:rsidRPr="0021177D" w:rsidRDefault="006D2477" w:rsidP="006D2477">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6D2477" w:rsidRPr="00B91718" w14:paraId="0EC171D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3619C03" w14:textId="77777777" w:rsidR="006D2477" w:rsidRPr="00B91718" w:rsidRDefault="006D2477"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2AAD531" w14:textId="20BB4035" w:rsidR="006D2477" w:rsidRPr="00B91718" w:rsidRDefault="006D2477" w:rsidP="003B396F">
            <w:pPr>
              <w:rPr>
                <w:i/>
                <w:iCs/>
                <w:lang w:eastAsia="de-DE"/>
              </w:rPr>
            </w:pPr>
            <w:r>
              <w:rPr>
                <w:i/>
                <w:iCs/>
                <w:lang w:eastAsia="de-DE"/>
              </w:rPr>
              <w:t>13.03.2024, 14:</w:t>
            </w:r>
            <w:r w:rsidR="00204F8D">
              <w:rPr>
                <w:i/>
                <w:iCs/>
                <w:lang w:eastAsia="de-DE"/>
              </w:rPr>
              <w:t>3</w:t>
            </w:r>
            <w:r>
              <w:rPr>
                <w:i/>
                <w:iCs/>
                <w:lang w:eastAsia="de-DE"/>
              </w:rPr>
              <w:t>0 Uhr</w:t>
            </w:r>
          </w:p>
        </w:tc>
      </w:tr>
      <w:tr w:rsidR="006D2477" w:rsidRPr="00B91718" w14:paraId="431FFFFE"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E3867E5" w14:textId="77777777" w:rsidR="006D2477" w:rsidRPr="00B91718" w:rsidRDefault="006D2477"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44F69787" w14:textId="77777777" w:rsidR="006D2477" w:rsidRPr="00B91718" w:rsidRDefault="006D2477" w:rsidP="003B396F">
            <w:pPr>
              <w:rPr>
                <w:i/>
                <w:iCs/>
                <w:lang w:eastAsia="de-DE"/>
              </w:rPr>
            </w:pPr>
            <w:r>
              <w:rPr>
                <w:i/>
                <w:iCs/>
                <w:lang w:eastAsia="de-DE"/>
              </w:rPr>
              <w:t>David</w:t>
            </w:r>
          </w:p>
        </w:tc>
      </w:tr>
      <w:tr w:rsidR="006D2477" w:rsidRPr="00B91718" w14:paraId="2D92D69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DAC86F8" w14:textId="77777777" w:rsidR="006D2477" w:rsidRPr="00B91718" w:rsidRDefault="006D2477"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EC2ADD0" w14:textId="77777777" w:rsidR="006D2477" w:rsidRPr="00B91718" w:rsidRDefault="006D2477" w:rsidP="003B396F">
            <w:pPr>
              <w:rPr>
                <w:i/>
                <w:iCs/>
                <w:lang w:eastAsia="de-DE"/>
              </w:rPr>
            </w:pPr>
            <w:r w:rsidRPr="001479FC">
              <w:rPr>
                <w:i/>
                <w:iCs/>
                <w:lang w:eastAsia="de-DE"/>
              </w:rPr>
              <w:t>0 (mängelfrei)</w:t>
            </w:r>
          </w:p>
        </w:tc>
      </w:tr>
      <w:tr w:rsidR="006D2477" w:rsidRPr="00B91718" w14:paraId="43B0769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53FF489" w14:textId="77777777" w:rsidR="006D2477" w:rsidRPr="00B91718" w:rsidRDefault="006D2477"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3195321E" w14:textId="77777777" w:rsidR="006D2477" w:rsidRPr="00B91718" w:rsidRDefault="006D2477" w:rsidP="003B396F">
            <w:pPr>
              <w:rPr>
                <w:i/>
                <w:iCs/>
                <w:lang w:eastAsia="de-DE"/>
              </w:rPr>
            </w:pPr>
            <w:r>
              <w:rPr>
                <w:i/>
                <w:iCs/>
                <w:lang w:eastAsia="de-DE"/>
              </w:rPr>
              <w:t>Kein Mangel</w:t>
            </w:r>
          </w:p>
        </w:tc>
      </w:tr>
      <w:tr w:rsidR="006D2477" w:rsidRPr="00B91718" w14:paraId="163FB07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3C2B348" w14:textId="77777777" w:rsidR="006D2477" w:rsidRPr="00B91718" w:rsidRDefault="006D2477"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3F64B9FB" w14:textId="1483B025" w:rsidR="006D2477" w:rsidRPr="00B91718" w:rsidRDefault="003E2FEA" w:rsidP="003B396F">
            <w:pPr>
              <w:rPr>
                <w:i/>
                <w:iCs/>
                <w:lang w:eastAsia="de-DE"/>
              </w:rPr>
            </w:pPr>
            <w:r w:rsidRPr="003E2FEA">
              <w:rPr>
                <w:i/>
                <w:iCs/>
                <w:lang w:eastAsia="de-DE"/>
              </w:rPr>
              <w:t xml:space="preserve">Person "loremipsum" wurde erfolgreich von </w:t>
            </w:r>
            <w:r w:rsidR="00B51089">
              <w:rPr>
                <w:i/>
                <w:iCs/>
                <w:lang w:eastAsia="de-DE"/>
              </w:rPr>
              <w:t>inaktiv</w:t>
            </w:r>
            <w:r w:rsidRPr="003E2FEA">
              <w:rPr>
                <w:i/>
                <w:iCs/>
                <w:lang w:eastAsia="de-DE"/>
              </w:rPr>
              <w:t xml:space="preserve"> auf </w:t>
            </w:r>
            <w:r w:rsidR="00B51089">
              <w:rPr>
                <w:i/>
                <w:iCs/>
                <w:lang w:eastAsia="de-DE"/>
              </w:rPr>
              <w:t>aktiv</w:t>
            </w:r>
            <w:r w:rsidRPr="003E2FEA">
              <w:rPr>
                <w:i/>
                <w:iCs/>
                <w:lang w:eastAsia="de-DE"/>
              </w:rPr>
              <w:t xml:space="preserve"> gesetzt und wird entsprechend in der Benutzerübersicht angezeigt. Änderung in der </w:t>
            </w:r>
            <w:r w:rsidR="00DD7CF4" w:rsidRPr="00203ABC">
              <w:rPr>
                <w:rFonts w:eastAsia="Calibri" w:cstheme="minorHAnsi"/>
                <w:color w:val="0070C0"/>
                <w:u w:val="single"/>
              </w:rPr>
              <w:fldChar w:fldCharType="begin"/>
            </w:r>
            <w:r w:rsidR="00DD7CF4" w:rsidRPr="00203ABC">
              <w:rPr>
                <w:rFonts w:eastAsia="Calibri" w:cstheme="minorHAnsi"/>
                <w:color w:val="0070C0"/>
                <w:u w:val="single"/>
              </w:rPr>
              <w:instrText xml:space="preserve"> REF p \h </w:instrText>
            </w:r>
            <w:r w:rsidR="00203ABC" w:rsidRPr="00203ABC">
              <w:rPr>
                <w:rFonts w:eastAsia="Calibri" w:cstheme="minorHAnsi"/>
                <w:color w:val="0070C0"/>
                <w:u w:val="single"/>
              </w:rPr>
              <w:instrText xml:space="preserve"> \* MERGEFORMAT </w:instrText>
            </w:r>
            <w:r w:rsidR="00DD7CF4" w:rsidRPr="00203ABC">
              <w:rPr>
                <w:rFonts w:eastAsia="Calibri" w:cstheme="minorHAnsi"/>
                <w:color w:val="0070C0"/>
                <w:u w:val="single"/>
              </w:rPr>
            </w:r>
            <w:r w:rsidR="00DD7CF4" w:rsidRPr="00203ABC">
              <w:rPr>
                <w:rFonts w:eastAsia="Calibri" w:cstheme="minorHAnsi"/>
                <w:color w:val="0070C0"/>
                <w:u w:val="single"/>
              </w:rPr>
              <w:fldChar w:fldCharType="separate"/>
            </w:r>
            <w:r w:rsidR="00DD7CF4" w:rsidRPr="00203ABC">
              <w:rPr>
                <w:rFonts w:eastAsia="Calibri" w:cstheme="minorHAnsi"/>
                <w:color w:val="0070C0"/>
                <w:u w:val="single"/>
              </w:rPr>
              <w:t>person</w:t>
            </w:r>
            <w:r w:rsidR="00DD7CF4" w:rsidRPr="00203ABC">
              <w:rPr>
                <w:rFonts w:eastAsia="Calibri" w:cstheme="minorHAnsi"/>
                <w:color w:val="0070C0"/>
                <w:u w:val="single"/>
              </w:rPr>
              <w:fldChar w:fldCharType="end"/>
            </w:r>
            <w:r w:rsidR="00DD7CF4">
              <w:rPr>
                <w:i/>
                <w:iCs/>
                <w:lang w:eastAsia="de-DE"/>
              </w:rPr>
              <w:t xml:space="preserve"> Tabelle</w:t>
            </w:r>
            <w:r w:rsidRPr="003E2FEA">
              <w:rPr>
                <w:i/>
                <w:iCs/>
                <w:lang w:eastAsia="de-DE"/>
              </w:rPr>
              <w:t xml:space="preserve"> bestätigt.</w:t>
            </w:r>
          </w:p>
        </w:tc>
      </w:tr>
    </w:tbl>
    <w:p w14:paraId="409380B3" w14:textId="2A6B1EA5" w:rsidR="00172F4C" w:rsidRDefault="00172F4C" w:rsidP="006D2477"/>
    <w:p w14:paraId="34CBE9F8" w14:textId="77777777" w:rsidR="00344687" w:rsidRDefault="00344687">
      <w:pPr>
        <w:rPr>
          <w:b/>
          <w:bCs/>
        </w:rPr>
      </w:pPr>
      <w:r w:rsidRPr="00344687">
        <w:rPr>
          <w:b/>
          <w:bCs/>
          <w:noProof/>
        </w:rPr>
        <w:drawing>
          <wp:anchor distT="0" distB="0" distL="114300" distR="114300" simplePos="0" relativeHeight="251718656" behindDoc="0" locked="0" layoutInCell="1" allowOverlap="1" wp14:anchorId="7883544F" wp14:editId="456649DA">
            <wp:simplePos x="0" y="0"/>
            <wp:positionH relativeFrom="margin">
              <wp:align>left</wp:align>
            </wp:positionH>
            <wp:positionV relativeFrom="paragraph">
              <wp:posOffset>316865</wp:posOffset>
            </wp:positionV>
            <wp:extent cx="5943600" cy="1209675"/>
            <wp:effectExtent l="0" t="0" r="0" b="9525"/>
            <wp:wrapTopAndBottom/>
            <wp:docPr id="1690575170"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209675"/>
                    </a:xfrm>
                    <a:prstGeom prst="rect">
                      <a:avLst/>
                    </a:prstGeom>
                    <a:noFill/>
                    <a:ln>
                      <a:noFill/>
                    </a:ln>
                  </pic:spPr>
                </pic:pic>
              </a:graphicData>
            </a:graphic>
          </wp:anchor>
        </w:drawing>
      </w:r>
      <w:r w:rsidRPr="00344687">
        <w:rPr>
          <w:b/>
          <w:bCs/>
        </w:rPr>
        <w:t>Person wird bei aktiven Benutzern aufgelistet:</w:t>
      </w:r>
    </w:p>
    <w:p w14:paraId="3C26B8D4" w14:textId="77777777" w:rsidR="00344687" w:rsidRDefault="00344687">
      <w:pPr>
        <w:rPr>
          <w:b/>
          <w:bCs/>
        </w:rPr>
      </w:pPr>
    </w:p>
    <w:p w14:paraId="73444B47" w14:textId="295919BC" w:rsidR="00172F4C" w:rsidRPr="00344687" w:rsidRDefault="00344687">
      <w:pPr>
        <w:rPr>
          <w:rFonts w:asciiTheme="majorHAnsi" w:eastAsiaTheme="majorEastAsia" w:hAnsiTheme="majorHAnsi" w:cstheme="majorBidi"/>
          <w:b/>
          <w:bCs/>
          <w:szCs w:val="24"/>
        </w:rPr>
      </w:pPr>
      <w:r w:rsidRPr="00B35A2E">
        <w:rPr>
          <w:b/>
          <w:bCs/>
          <w:noProof/>
        </w:rPr>
        <w:drawing>
          <wp:anchor distT="0" distB="0" distL="114300" distR="114300" simplePos="0" relativeHeight="251720704" behindDoc="0" locked="0" layoutInCell="1" allowOverlap="1" wp14:anchorId="2FFE0C6A" wp14:editId="5A3D045B">
            <wp:simplePos x="0" y="0"/>
            <wp:positionH relativeFrom="margin">
              <wp:align>left</wp:align>
            </wp:positionH>
            <wp:positionV relativeFrom="paragraph">
              <wp:posOffset>494030</wp:posOffset>
            </wp:positionV>
            <wp:extent cx="5943600" cy="314325"/>
            <wp:effectExtent l="0" t="0" r="0" b="9525"/>
            <wp:wrapTopAndBottom/>
            <wp:docPr id="1945455100"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14325"/>
                    </a:xfrm>
                    <a:prstGeom prst="rect">
                      <a:avLst/>
                    </a:prstGeom>
                    <a:noFill/>
                    <a:ln>
                      <a:noFill/>
                    </a:ln>
                  </pic:spPr>
                </pic:pic>
              </a:graphicData>
            </a:graphic>
            <wp14:sizeRelV relativeFrom="margin">
              <wp14:pctHeight>0</wp14:pctHeight>
            </wp14:sizeRelV>
          </wp:anchor>
        </w:drawing>
      </w:r>
      <w:r>
        <w:rPr>
          <w:b/>
          <w:bCs/>
        </w:rPr>
        <w:t>Änderung is_active Spalte in der Datenbank:</w:t>
      </w:r>
      <w:r>
        <w:rPr>
          <w:b/>
          <w:bCs/>
        </w:rPr>
        <w:br/>
      </w:r>
      <w:r>
        <w:rPr>
          <w:b/>
          <w:bCs/>
        </w:rPr>
        <w:br/>
      </w:r>
      <w:r w:rsidR="00172F4C" w:rsidRPr="00344687">
        <w:rPr>
          <w:b/>
          <w:bCs/>
        </w:rPr>
        <w:br w:type="page"/>
      </w:r>
    </w:p>
    <w:p w14:paraId="6AE5EC48" w14:textId="77777777" w:rsidR="00EA1291" w:rsidRPr="008A5C85" w:rsidRDefault="00EA1291" w:rsidP="00EA129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EA1291" w:rsidRPr="00B91718" w14:paraId="23F0ABBE"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1A67CEC" w14:textId="77777777" w:rsidR="00EA1291" w:rsidRPr="00B91718" w:rsidRDefault="00EA1291"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B131977" w14:textId="2B1113E9" w:rsidR="00EA1291" w:rsidRPr="00EA3862" w:rsidRDefault="00EA1291" w:rsidP="003B396F">
            <w:pPr>
              <w:rPr>
                <w:rFonts w:cs="Arial"/>
                <w:i/>
                <w:iCs/>
                <w:lang w:eastAsia="de-DE"/>
              </w:rPr>
            </w:pPr>
            <w:bookmarkStart w:id="250" w:name="t111"/>
            <w:r w:rsidRPr="00EA3862">
              <w:rPr>
                <w:rFonts w:cs="Arial"/>
                <w:i/>
                <w:iCs/>
                <w:lang w:eastAsia="de-DE"/>
              </w:rPr>
              <w:t>T-1</w:t>
            </w:r>
            <w:r>
              <w:rPr>
                <w:rFonts w:cs="Arial"/>
                <w:i/>
                <w:iCs/>
                <w:lang w:eastAsia="de-DE"/>
              </w:rPr>
              <w:t>11</w:t>
            </w:r>
            <w:bookmarkEnd w:id="250"/>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6C4B8C1" w14:textId="112E2490" w:rsidR="00EA1291" w:rsidRPr="00B91718" w:rsidRDefault="00EA1291" w:rsidP="003B396F">
            <w:pPr>
              <w:rPr>
                <w:rFonts w:cs="Arial"/>
                <w:i/>
                <w:iCs/>
                <w:sz w:val="24"/>
                <w:szCs w:val="24"/>
                <w:lang w:eastAsia="de-DE"/>
              </w:rPr>
            </w:pPr>
            <w:r w:rsidRPr="00EA1291">
              <w:rPr>
                <w:rFonts w:cs="Arial"/>
                <w:i/>
                <w:iCs/>
                <w:sz w:val="24"/>
                <w:szCs w:val="24"/>
                <w:lang w:eastAsia="de-DE"/>
              </w:rPr>
              <w:t>Person bearbeiten und Benutzernamen leer lassen</w:t>
            </w:r>
          </w:p>
        </w:tc>
      </w:tr>
      <w:tr w:rsidR="00EA1291" w:rsidRPr="00B91718" w14:paraId="043C96A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2F95384" w14:textId="77777777" w:rsidR="00EA1291" w:rsidRPr="00B91718" w:rsidRDefault="00EA1291"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1205D156" w14:textId="27CDF663" w:rsidR="00EA1291" w:rsidRPr="00EA3862" w:rsidRDefault="003C0F74" w:rsidP="003B396F">
            <w:pPr>
              <w:rPr>
                <w:rFonts w:cs="Arial"/>
                <w:i/>
                <w:iCs/>
                <w:lang w:eastAsia="de-DE"/>
              </w:rPr>
            </w:pPr>
            <w:r w:rsidRPr="003C0F74">
              <w:rPr>
                <w:rFonts w:cs="Arial"/>
                <w:i/>
                <w:iCs/>
                <w:lang w:eastAsia="de-DE"/>
              </w:rPr>
              <w:t>Überprüft, ob beim Bearbeiten einer Person ohne Angabe eines Benutzernamens eine Fehlermeldung angezeigt wird.</w:t>
            </w:r>
          </w:p>
        </w:tc>
      </w:tr>
      <w:tr w:rsidR="00EA1291" w:rsidRPr="00B91718" w14:paraId="2556D17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36D3ACC" w14:textId="77777777" w:rsidR="00EA1291" w:rsidRPr="00B91718" w:rsidRDefault="00EA1291"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07576AE" w14:textId="24B622C6" w:rsidR="00EA1291" w:rsidRPr="00EA3862" w:rsidRDefault="003C0F74" w:rsidP="003B396F">
            <w:pPr>
              <w:rPr>
                <w:rFonts w:cs="Arial"/>
                <w:i/>
                <w:iCs/>
                <w:lang w:eastAsia="de-DE"/>
              </w:rPr>
            </w:pPr>
            <w:r w:rsidRPr="003C0F74">
              <w:rPr>
                <w:rFonts w:cs="Arial"/>
                <w:i/>
                <w:iCs/>
                <w:lang w:eastAsia="de-DE"/>
              </w:rPr>
              <w:t xml:space="preserve">Eine Person soll bearbeitet werden, aber das </w:t>
            </w:r>
            <w:r>
              <w:rPr>
                <w:rFonts w:cs="Arial"/>
                <w:i/>
                <w:iCs/>
                <w:lang w:eastAsia="de-DE"/>
              </w:rPr>
              <w:t>klar gekennzeichnete Pflichtf</w:t>
            </w:r>
            <w:r w:rsidRPr="003C0F74">
              <w:rPr>
                <w:rFonts w:cs="Arial"/>
                <w:i/>
                <w:iCs/>
                <w:lang w:eastAsia="de-DE"/>
              </w:rPr>
              <w:t>eld für den Benutzernamen bleibt leer.</w:t>
            </w:r>
          </w:p>
        </w:tc>
      </w:tr>
      <w:tr w:rsidR="00EA1291" w:rsidRPr="00B91718" w14:paraId="4E03F61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EAFB847" w14:textId="77777777" w:rsidR="00EA1291" w:rsidRPr="00B91718" w:rsidRDefault="00EA1291"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C3B045E" w14:textId="77777777" w:rsidR="00D9661B" w:rsidRPr="00D9661B" w:rsidRDefault="00D9661B" w:rsidP="00D9661B">
            <w:pPr>
              <w:pStyle w:val="Listenabsatz"/>
              <w:numPr>
                <w:ilvl w:val="0"/>
                <w:numId w:val="36"/>
              </w:numPr>
              <w:rPr>
                <w:rFonts w:cs="Arial"/>
                <w:i/>
                <w:iCs/>
                <w:lang w:eastAsia="de-DE"/>
              </w:rPr>
            </w:pPr>
            <w:r w:rsidRPr="00D9661B">
              <w:rPr>
                <w:rFonts w:cs="Arial"/>
                <w:i/>
                <w:iCs/>
                <w:lang w:eastAsia="de-DE"/>
              </w:rPr>
              <w:t>Navigieren zur Bearbeitungsseite der Person.</w:t>
            </w:r>
          </w:p>
          <w:p w14:paraId="7F2373F2" w14:textId="77777777" w:rsidR="00D9661B" w:rsidRPr="00D9661B" w:rsidRDefault="00D9661B" w:rsidP="00D9661B">
            <w:pPr>
              <w:pStyle w:val="Listenabsatz"/>
              <w:numPr>
                <w:ilvl w:val="0"/>
                <w:numId w:val="36"/>
              </w:numPr>
              <w:rPr>
                <w:rFonts w:cs="Arial"/>
                <w:i/>
                <w:iCs/>
                <w:lang w:eastAsia="de-DE"/>
              </w:rPr>
            </w:pPr>
            <w:r w:rsidRPr="00D9661B">
              <w:rPr>
                <w:rFonts w:cs="Arial"/>
                <w:i/>
                <w:iCs/>
                <w:lang w:eastAsia="de-DE"/>
              </w:rPr>
              <w:t>Leerlassen des Feldes für den Benutzernamen, während andere erforderliche Felder ausgefüllt werden.</w:t>
            </w:r>
          </w:p>
          <w:p w14:paraId="620AA90B" w14:textId="0A5DD7F7" w:rsidR="00EA1291" w:rsidRPr="00D9661B" w:rsidRDefault="00D9661B" w:rsidP="00D9661B">
            <w:pPr>
              <w:pStyle w:val="Listenabsatz"/>
              <w:numPr>
                <w:ilvl w:val="0"/>
                <w:numId w:val="36"/>
              </w:numPr>
              <w:rPr>
                <w:rFonts w:cs="Arial"/>
                <w:i/>
                <w:iCs/>
                <w:lang w:eastAsia="de-DE"/>
              </w:rPr>
            </w:pPr>
            <w:r w:rsidRPr="00D9661B">
              <w:rPr>
                <w:rFonts w:cs="Arial"/>
                <w:i/>
                <w:iCs/>
                <w:lang w:eastAsia="de-DE"/>
              </w:rPr>
              <w:t>Versuch, die Änderungen zu speichern.</w:t>
            </w:r>
          </w:p>
        </w:tc>
      </w:tr>
      <w:tr w:rsidR="00EA1291" w:rsidRPr="00B91718" w14:paraId="01F9F26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903D9AC" w14:textId="77777777" w:rsidR="00EA1291" w:rsidRPr="00B91718" w:rsidRDefault="00EA1291"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3C259BF" w14:textId="452B9806" w:rsidR="00EA1291" w:rsidRPr="00EA3862" w:rsidRDefault="00D9661B" w:rsidP="003B396F">
            <w:pPr>
              <w:rPr>
                <w:rFonts w:cs="Arial"/>
                <w:i/>
                <w:iCs/>
                <w:lang w:eastAsia="de-DE"/>
              </w:rPr>
            </w:pPr>
            <w:r>
              <w:rPr>
                <w:rFonts w:cs="Arial"/>
                <w:i/>
                <w:iCs/>
                <w:lang w:eastAsia="de-DE"/>
              </w:rPr>
              <w:t>E</w:t>
            </w:r>
            <w:r w:rsidRPr="00D9661B">
              <w:rPr>
                <w:rFonts w:cs="Arial"/>
                <w:i/>
                <w:iCs/>
                <w:lang w:eastAsia="de-DE"/>
              </w:rPr>
              <w:t>ine Fehlermeldung wird angezeigt, die darauf hinweist, dass der Benutzername angegeben werden muss.</w:t>
            </w:r>
          </w:p>
        </w:tc>
      </w:tr>
    </w:tbl>
    <w:p w14:paraId="6CD5BA6D" w14:textId="77777777" w:rsidR="00EA1291" w:rsidRDefault="00EA1291" w:rsidP="00EA1291">
      <w:pPr>
        <w:rPr>
          <w:noProof/>
        </w:rPr>
      </w:pPr>
    </w:p>
    <w:p w14:paraId="5E5DD358" w14:textId="29FBEF39" w:rsidR="00EA1291" w:rsidRPr="0021177D" w:rsidRDefault="007C4070" w:rsidP="00EA1291">
      <w:pPr>
        <w:rPr>
          <w:b/>
          <w:bCs/>
        </w:rPr>
      </w:pPr>
      <w:r>
        <w:rPr>
          <w:noProof/>
        </w:rPr>
        <w:drawing>
          <wp:anchor distT="0" distB="0" distL="114300" distR="114300" simplePos="0" relativeHeight="251721728" behindDoc="0" locked="0" layoutInCell="1" allowOverlap="1" wp14:anchorId="6F573E2D" wp14:editId="4AA04743">
            <wp:simplePos x="0" y="0"/>
            <wp:positionH relativeFrom="margin">
              <wp:align>center</wp:align>
            </wp:positionH>
            <wp:positionV relativeFrom="paragraph">
              <wp:posOffset>1902460</wp:posOffset>
            </wp:positionV>
            <wp:extent cx="4702175" cy="4000500"/>
            <wp:effectExtent l="0" t="0" r="3175" b="0"/>
            <wp:wrapTopAndBottom/>
            <wp:docPr id="1582962065"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02175"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1291"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EA1291" w:rsidRPr="00B91718" w14:paraId="5D67C99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081CF87" w14:textId="77777777" w:rsidR="00EA1291" w:rsidRPr="00B91718" w:rsidRDefault="00EA1291"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F0351DA" w14:textId="2878101C" w:rsidR="00EA1291" w:rsidRPr="00B91718" w:rsidRDefault="00EA1291" w:rsidP="003B396F">
            <w:pPr>
              <w:rPr>
                <w:i/>
                <w:iCs/>
                <w:lang w:eastAsia="de-DE"/>
              </w:rPr>
            </w:pPr>
            <w:r>
              <w:rPr>
                <w:i/>
                <w:iCs/>
                <w:lang w:eastAsia="de-DE"/>
              </w:rPr>
              <w:t>13.03.2024, 14:</w:t>
            </w:r>
            <w:r w:rsidR="00B80E06">
              <w:rPr>
                <w:i/>
                <w:iCs/>
                <w:lang w:eastAsia="de-DE"/>
              </w:rPr>
              <w:t>4</w:t>
            </w:r>
            <w:r>
              <w:rPr>
                <w:i/>
                <w:iCs/>
                <w:lang w:eastAsia="de-DE"/>
              </w:rPr>
              <w:t>0 Uhr</w:t>
            </w:r>
          </w:p>
        </w:tc>
      </w:tr>
      <w:tr w:rsidR="00EA1291" w:rsidRPr="00B91718" w14:paraId="52BDD05B"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1ACDAC6" w14:textId="77777777" w:rsidR="00EA1291" w:rsidRPr="00B91718" w:rsidRDefault="00EA1291"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F51DDFC" w14:textId="77777777" w:rsidR="00EA1291" w:rsidRPr="00B91718" w:rsidRDefault="00EA1291" w:rsidP="003B396F">
            <w:pPr>
              <w:rPr>
                <w:i/>
                <w:iCs/>
                <w:lang w:eastAsia="de-DE"/>
              </w:rPr>
            </w:pPr>
            <w:r>
              <w:rPr>
                <w:i/>
                <w:iCs/>
                <w:lang w:eastAsia="de-DE"/>
              </w:rPr>
              <w:t>David</w:t>
            </w:r>
          </w:p>
        </w:tc>
      </w:tr>
      <w:tr w:rsidR="00EA1291" w:rsidRPr="00B91718" w14:paraId="0DD4F7E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6EF1BA8" w14:textId="77777777" w:rsidR="00EA1291" w:rsidRPr="00B91718" w:rsidRDefault="00EA1291"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E04EBC0" w14:textId="77777777" w:rsidR="00EA1291" w:rsidRPr="00B91718" w:rsidRDefault="00EA1291" w:rsidP="003B396F">
            <w:pPr>
              <w:rPr>
                <w:i/>
                <w:iCs/>
                <w:lang w:eastAsia="de-DE"/>
              </w:rPr>
            </w:pPr>
            <w:r w:rsidRPr="001479FC">
              <w:rPr>
                <w:i/>
                <w:iCs/>
                <w:lang w:eastAsia="de-DE"/>
              </w:rPr>
              <w:t>0 (mängelfrei)</w:t>
            </w:r>
          </w:p>
        </w:tc>
      </w:tr>
      <w:tr w:rsidR="00EA1291" w:rsidRPr="00B91718" w14:paraId="47294A8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E37E40A" w14:textId="77777777" w:rsidR="00EA1291" w:rsidRPr="00B91718" w:rsidRDefault="00EA1291"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01341C2B" w14:textId="77777777" w:rsidR="00EA1291" w:rsidRPr="00B91718" w:rsidRDefault="00EA1291" w:rsidP="003B396F">
            <w:pPr>
              <w:rPr>
                <w:i/>
                <w:iCs/>
                <w:lang w:eastAsia="de-DE"/>
              </w:rPr>
            </w:pPr>
            <w:r>
              <w:rPr>
                <w:i/>
                <w:iCs/>
                <w:lang w:eastAsia="de-DE"/>
              </w:rPr>
              <w:t>Kein Mangel</w:t>
            </w:r>
          </w:p>
        </w:tc>
      </w:tr>
      <w:tr w:rsidR="00EA1291" w:rsidRPr="00B91718" w14:paraId="646E937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61C0923" w14:textId="77777777" w:rsidR="00EA1291" w:rsidRPr="00B91718" w:rsidRDefault="00EA1291"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4C975397" w14:textId="2A3AC681" w:rsidR="00EA1291" w:rsidRPr="00B91718" w:rsidRDefault="00EA1291" w:rsidP="003B396F">
            <w:pPr>
              <w:rPr>
                <w:i/>
                <w:iCs/>
                <w:lang w:eastAsia="de-DE"/>
              </w:rPr>
            </w:pPr>
            <w:r w:rsidRPr="003E2FEA">
              <w:rPr>
                <w:i/>
                <w:iCs/>
                <w:lang w:eastAsia="de-DE"/>
              </w:rPr>
              <w:t xml:space="preserve">Person </w:t>
            </w:r>
            <w:r w:rsidR="00B80E06">
              <w:rPr>
                <w:i/>
                <w:iCs/>
                <w:lang w:eastAsia="de-DE"/>
              </w:rPr>
              <w:t xml:space="preserve">wurde nicht bearbeitet und die </w:t>
            </w:r>
            <w:r w:rsidR="00B80E06" w:rsidRPr="00B80E06">
              <w:rPr>
                <w:i/>
                <w:iCs/>
                <w:lang w:eastAsia="de-DE"/>
              </w:rPr>
              <w:t>Fehlermeldung</w:t>
            </w:r>
            <w:r w:rsidR="00B80E06">
              <w:rPr>
                <w:i/>
                <w:iCs/>
                <w:lang w:eastAsia="de-DE"/>
              </w:rPr>
              <w:t xml:space="preserve"> wurde</w:t>
            </w:r>
            <w:r w:rsidR="00B80E06" w:rsidRPr="00B80E06">
              <w:rPr>
                <w:i/>
                <w:iCs/>
                <w:lang w:eastAsia="de-DE"/>
              </w:rPr>
              <w:t xml:space="preserve"> korrekt angezeigt</w:t>
            </w:r>
            <w:r w:rsidR="00B80E06">
              <w:rPr>
                <w:i/>
                <w:iCs/>
                <w:lang w:eastAsia="de-DE"/>
              </w:rPr>
              <w:t xml:space="preserve">, dass </w:t>
            </w:r>
            <w:r w:rsidR="00B80E06" w:rsidRPr="00B80E06">
              <w:rPr>
                <w:i/>
                <w:iCs/>
                <w:lang w:eastAsia="de-DE"/>
              </w:rPr>
              <w:t>der Benutzername angegeben werden</w:t>
            </w:r>
            <w:r w:rsidR="00B80E06">
              <w:rPr>
                <w:i/>
                <w:iCs/>
                <w:lang w:eastAsia="de-DE"/>
              </w:rPr>
              <w:t xml:space="preserve"> muss</w:t>
            </w:r>
            <w:r w:rsidR="00B80E06" w:rsidRPr="00B80E06">
              <w:rPr>
                <w:i/>
                <w:iCs/>
                <w:lang w:eastAsia="de-DE"/>
              </w:rPr>
              <w:t>.</w:t>
            </w:r>
          </w:p>
        </w:tc>
      </w:tr>
    </w:tbl>
    <w:p w14:paraId="0368CDA7" w14:textId="5F250349" w:rsidR="002235A8" w:rsidRPr="008A5C85" w:rsidRDefault="002235A8" w:rsidP="002235A8">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235A8" w:rsidRPr="00B91718" w14:paraId="15B77449"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6A621C2" w14:textId="77777777" w:rsidR="002235A8" w:rsidRPr="00B91718" w:rsidRDefault="002235A8"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E6A021F" w14:textId="708C21D7" w:rsidR="002235A8" w:rsidRPr="00EA3862" w:rsidRDefault="002235A8" w:rsidP="003B396F">
            <w:pPr>
              <w:rPr>
                <w:rFonts w:cs="Arial"/>
                <w:i/>
                <w:iCs/>
                <w:lang w:eastAsia="de-DE"/>
              </w:rPr>
            </w:pPr>
            <w:bookmarkStart w:id="251" w:name="t112"/>
            <w:r w:rsidRPr="00EA3862">
              <w:rPr>
                <w:rFonts w:cs="Arial"/>
                <w:i/>
                <w:iCs/>
                <w:lang w:eastAsia="de-DE"/>
              </w:rPr>
              <w:t>T-1</w:t>
            </w:r>
            <w:r>
              <w:rPr>
                <w:rFonts w:cs="Arial"/>
                <w:i/>
                <w:iCs/>
                <w:lang w:eastAsia="de-DE"/>
              </w:rPr>
              <w:t>12</w:t>
            </w:r>
            <w:bookmarkEnd w:id="251"/>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13E00F4B" w14:textId="6CAD3DF7" w:rsidR="002235A8" w:rsidRPr="00B91718" w:rsidRDefault="002235A8" w:rsidP="003B396F">
            <w:pPr>
              <w:rPr>
                <w:rFonts w:cs="Arial"/>
                <w:i/>
                <w:iCs/>
                <w:sz w:val="24"/>
                <w:szCs w:val="24"/>
                <w:lang w:eastAsia="de-DE"/>
              </w:rPr>
            </w:pPr>
            <w:r w:rsidRPr="002235A8">
              <w:rPr>
                <w:rFonts w:cs="Arial"/>
                <w:i/>
                <w:iCs/>
                <w:sz w:val="24"/>
                <w:szCs w:val="24"/>
                <w:lang w:eastAsia="de-DE"/>
              </w:rPr>
              <w:t>Person bearbeiten und E-Mail-Adresse leer lassen</w:t>
            </w:r>
          </w:p>
        </w:tc>
      </w:tr>
      <w:tr w:rsidR="002235A8" w:rsidRPr="00B91718" w14:paraId="3F06F30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9F4C54C" w14:textId="77777777" w:rsidR="002235A8" w:rsidRPr="00B91718" w:rsidRDefault="002235A8"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E41D7F6" w14:textId="028495BB" w:rsidR="002235A8" w:rsidRPr="00EA3862" w:rsidRDefault="00A06176" w:rsidP="003B396F">
            <w:pPr>
              <w:rPr>
                <w:rFonts w:cs="Arial"/>
                <w:i/>
                <w:iCs/>
                <w:lang w:eastAsia="de-DE"/>
              </w:rPr>
            </w:pPr>
            <w:r w:rsidRPr="00A06176">
              <w:rPr>
                <w:rFonts w:cs="Arial"/>
                <w:i/>
                <w:iCs/>
                <w:lang w:eastAsia="de-DE"/>
              </w:rPr>
              <w:t>Überprüft, ob beim Bearbeiten einer Person ohne Angabe einer E-Mail-Adresse eine Fehlermeldung angezeigt wird.</w:t>
            </w:r>
          </w:p>
        </w:tc>
      </w:tr>
      <w:tr w:rsidR="002235A8" w:rsidRPr="00B91718" w14:paraId="360F61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8A6145C" w14:textId="77777777" w:rsidR="002235A8" w:rsidRPr="00B91718" w:rsidRDefault="002235A8"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667C577" w14:textId="542DE879" w:rsidR="002235A8" w:rsidRPr="00EA3862" w:rsidRDefault="002235A8" w:rsidP="003B396F">
            <w:pPr>
              <w:rPr>
                <w:rFonts w:cs="Arial"/>
                <w:i/>
                <w:iCs/>
                <w:lang w:eastAsia="de-DE"/>
              </w:rPr>
            </w:pPr>
            <w:r w:rsidRPr="003C0F74">
              <w:rPr>
                <w:rFonts w:cs="Arial"/>
                <w:i/>
                <w:iCs/>
                <w:lang w:eastAsia="de-DE"/>
              </w:rPr>
              <w:t xml:space="preserve">Eine Person soll bearbeitet werden, aber das </w:t>
            </w:r>
            <w:r>
              <w:rPr>
                <w:rFonts w:cs="Arial"/>
                <w:i/>
                <w:iCs/>
                <w:lang w:eastAsia="de-DE"/>
              </w:rPr>
              <w:t>klar gekennzeichnete Pflichtf</w:t>
            </w:r>
            <w:r w:rsidRPr="003C0F74">
              <w:rPr>
                <w:rFonts w:cs="Arial"/>
                <w:i/>
                <w:iCs/>
                <w:lang w:eastAsia="de-DE"/>
              </w:rPr>
              <w:t>eld für d</w:t>
            </w:r>
            <w:r w:rsidR="00957A21">
              <w:rPr>
                <w:rFonts w:cs="Arial"/>
                <w:i/>
                <w:iCs/>
                <w:lang w:eastAsia="de-DE"/>
              </w:rPr>
              <w:t>ie E-Mail-Adresse</w:t>
            </w:r>
            <w:r w:rsidRPr="003C0F74">
              <w:rPr>
                <w:rFonts w:cs="Arial"/>
                <w:i/>
                <w:iCs/>
                <w:lang w:eastAsia="de-DE"/>
              </w:rPr>
              <w:t xml:space="preserve"> bleibt leer.</w:t>
            </w:r>
          </w:p>
        </w:tc>
      </w:tr>
      <w:tr w:rsidR="002235A8" w:rsidRPr="00B91718" w14:paraId="4C1F882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7160ACB" w14:textId="77777777" w:rsidR="002235A8" w:rsidRPr="00B91718" w:rsidRDefault="002235A8"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B159DCF" w14:textId="77777777" w:rsidR="007023FD" w:rsidRPr="007023FD" w:rsidRDefault="007023FD" w:rsidP="007023FD">
            <w:pPr>
              <w:pStyle w:val="Listenabsatz"/>
              <w:numPr>
                <w:ilvl w:val="0"/>
                <w:numId w:val="37"/>
              </w:numPr>
              <w:rPr>
                <w:rFonts w:cs="Arial"/>
                <w:i/>
                <w:iCs/>
                <w:lang w:eastAsia="de-DE"/>
              </w:rPr>
            </w:pPr>
            <w:r w:rsidRPr="007023FD">
              <w:rPr>
                <w:rFonts w:cs="Arial"/>
                <w:i/>
                <w:iCs/>
                <w:lang w:eastAsia="de-DE"/>
              </w:rPr>
              <w:t>Navigieren zur Bearbeitungsseite der Person.</w:t>
            </w:r>
          </w:p>
          <w:p w14:paraId="0753FA79" w14:textId="77777777" w:rsidR="007023FD" w:rsidRPr="007023FD" w:rsidRDefault="007023FD" w:rsidP="007023FD">
            <w:pPr>
              <w:pStyle w:val="Listenabsatz"/>
              <w:numPr>
                <w:ilvl w:val="0"/>
                <w:numId w:val="37"/>
              </w:numPr>
              <w:rPr>
                <w:rFonts w:cs="Arial"/>
                <w:i/>
                <w:iCs/>
                <w:lang w:eastAsia="de-DE"/>
              </w:rPr>
            </w:pPr>
            <w:r w:rsidRPr="007023FD">
              <w:rPr>
                <w:rFonts w:cs="Arial"/>
                <w:i/>
                <w:iCs/>
                <w:lang w:eastAsia="de-DE"/>
              </w:rPr>
              <w:t>Ausfüllen des Feldes für den Benutzernamen, aber Leerlassen des Feldes für die E-Mail-Adresse.</w:t>
            </w:r>
          </w:p>
          <w:p w14:paraId="1FC4633B" w14:textId="1CB64E27" w:rsidR="002235A8" w:rsidRPr="007023FD" w:rsidRDefault="007023FD" w:rsidP="007023FD">
            <w:pPr>
              <w:pStyle w:val="Listenabsatz"/>
              <w:numPr>
                <w:ilvl w:val="0"/>
                <w:numId w:val="37"/>
              </w:numPr>
              <w:rPr>
                <w:rFonts w:cs="Arial"/>
                <w:i/>
                <w:iCs/>
                <w:lang w:eastAsia="de-DE"/>
              </w:rPr>
            </w:pPr>
            <w:r w:rsidRPr="007023FD">
              <w:rPr>
                <w:rFonts w:cs="Arial"/>
                <w:i/>
                <w:iCs/>
                <w:lang w:eastAsia="de-DE"/>
              </w:rPr>
              <w:t>Versuch, die Änderungen zu speichern.</w:t>
            </w:r>
          </w:p>
        </w:tc>
      </w:tr>
      <w:tr w:rsidR="002235A8" w:rsidRPr="00B91718" w14:paraId="0111CDF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0B62E94" w14:textId="77777777" w:rsidR="002235A8" w:rsidRPr="00B91718" w:rsidRDefault="002235A8"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825E6BE" w14:textId="5FBB5FD1" w:rsidR="002235A8" w:rsidRPr="00EA3862" w:rsidRDefault="00867666" w:rsidP="003B396F">
            <w:pPr>
              <w:rPr>
                <w:rFonts w:cs="Arial"/>
                <w:i/>
                <w:iCs/>
                <w:lang w:eastAsia="de-DE"/>
              </w:rPr>
            </w:pPr>
            <w:r w:rsidRPr="00867666">
              <w:rPr>
                <w:rFonts w:cs="Arial"/>
                <w:i/>
                <w:iCs/>
                <w:lang w:eastAsia="de-DE"/>
              </w:rPr>
              <w:t>Eine Fehlermeldung wird angezeigt, die darauf hinweist, dass eine gültige Competec E-Mail-Adresse angegeben werden muss.</w:t>
            </w:r>
          </w:p>
        </w:tc>
      </w:tr>
    </w:tbl>
    <w:p w14:paraId="2317F08D" w14:textId="77777777" w:rsidR="002235A8" w:rsidRDefault="002235A8" w:rsidP="002235A8">
      <w:pPr>
        <w:rPr>
          <w:noProof/>
        </w:rPr>
      </w:pPr>
    </w:p>
    <w:p w14:paraId="687406F2" w14:textId="0B0FE8F6" w:rsidR="002235A8" w:rsidRPr="0021177D" w:rsidRDefault="007C4070" w:rsidP="002235A8">
      <w:pPr>
        <w:rPr>
          <w:b/>
          <w:bCs/>
        </w:rPr>
      </w:pPr>
      <w:r>
        <w:rPr>
          <w:noProof/>
        </w:rPr>
        <w:drawing>
          <wp:anchor distT="0" distB="0" distL="114300" distR="114300" simplePos="0" relativeHeight="251722752" behindDoc="0" locked="0" layoutInCell="1" allowOverlap="1" wp14:anchorId="769BC2A5" wp14:editId="4481FBE0">
            <wp:simplePos x="0" y="0"/>
            <wp:positionH relativeFrom="margin">
              <wp:align>center</wp:align>
            </wp:positionH>
            <wp:positionV relativeFrom="paragraph">
              <wp:posOffset>1883410</wp:posOffset>
            </wp:positionV>
            <wp:extent cx="4612005" cy="4018915"/>
            <wp:effectExtent l="0" t="0" r="0" b="635"/>
            <wp:wrapTopAndBottom/>
            <wp:docPr id="176880618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12005" cy="4018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35A8"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235A8" w:rsidRPr="00B91718" w14:paraId="49CE9F7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63B6052" w14:textId="77777777" w:rsidR="002235A8" w:rsidRPr="00B91718" w:rsidRDefault="002235A8"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6EEB093F" w14:textId="1FD4A512" w:rsidR="002235A8" w:rsidRPr="00B91718" w:rsidRDefault="002235A8" w:rsidP="003B396F">
            <w:pPr>
              <w:rPr>
                <w:i/>
                <w:iCs/>
                <w:lang w:eastAsia="de-DE"/>
              </w:rPr>
            </w:pPr>
            <w:r>
              <w:rPr>
                <w:i/>
                <w:iCs/>
                <w:lang w:eastAsia="de-DE"/>
              </w:rPr>
              <w:t>13.03.2024, 14:50 Uhr</w:t>
            </w:r>
          </w:p>
        </w:tc>
      </w:tr>
      <w:tr w:rsidR="002235A8" w:rsidRPr="00B91718" w14:paraId="78AD8EB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6C84929" w14:textId="77777777" w:rsidR="002235A8" w:rsidRPr="00B91718" w:rsidRDefault="002235A8"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CAB74D3" w14:textId="77777777" w:rsidR="002235A8" w:rsidRPr="00B91718" w:rsidRDefault="002235A8" w:rsidP="003B396F">
            <w:pPr>
              <w:rPr>
                <w:i/>
                <w:iCs/>
                <w:lang w:eastAsia="de-DE"/>
              </w:rPr>
            </w:pPr>
            <w:r>
              <w:rPr>
                <w:i/>
                <w:iCs/>
                <w:lang w:eastAsia="de-DE"/>
              </w:rPr>
              <w:t>David</w:t>
            </w:r>
          </w:p>
        </w:tc>
      </w:tr>
      <w:tr w:rsidR="002235A8" w:rsidRPr="00B91718" w14:paraId="58D9D47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548773E" w14:textId="77777777" w:rsidR="002235A8" w:rsidRPr="00B91718" w:rsidRDefault="002235A8"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38135612" w14:textId="77777777" w:rsidR="002235A8" w:rsidRPr="00B91718" w:rsidRDefault="002235A8" w:rsidP="003B396F">
            <w:pPr>
              <w:rPr>
                <w:i/>
                <w:iCs/>
                <w:lang w:eastAsia="de-DE"/>
              </w:rPr>
            </w:pPr>
            <w:r w:rsidRPr="001479FC">
              <w:rPr>
                <w:i/>
                <w:iCs/>
                <w:lang w:eastAsia="de-DE"/>
              </w:rPr>
              <w:t>0 (mängelfrei)</w:t>
            </w:r>
          </w:p>
        </w:tc>
      </w:tr>
      <w:tr w:rsidR="002235A8" w:rsidRPr="00B91718" w14:paraId="4FBB42D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7B9CB74" w14:textId="77777777" w:rsidR="002235A8" w:rsidRPr="00B91718" w:rsidRDefault="002235A8"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DBEE745" w14:textId="77777777" w:rsidR="002235A8" w:rsidRPr="00B91718" w:rsidRDefault="002235A8" w:rsidP="003B396F">
            <w:pPr>
              <w:rPr>
                <w:i/>
                <w:iCs/>
                <w:lang w:eastAsia="de-DE"/>
              </w:rPr>
            </w:pPr>
            <w:r>
              <w:rPr>
                <w:i/>
                <w:iCs/>
                <w:lang w:eastAsia="de-DE"/>
              </w:rPr>
              <w:t>Kein Mangel</w:t>
            </w:r>
          </w:p>
        </w:tc>
      </w:tr>
      <w:tr w:rsidR="002235A8" w:rsidRPr="00B91718" w14:paraId="14235A7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E0121C7" w14:textId="77777777" w:rsidR="002235A8" w:rsidRPr="00B91718" w:rsidRDefault="002235A8"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C79B50B" w14:textId="7323C1BD" w:rsidR="002235A8" w:rsidRPr="00B91718" w:rsidRDefault="002235A8" w:rsidP="003B396F">
            <w:pPr>
              <w:rPr>
                <w:i/>
                <w:iCs/>
                <w:lang w:eastAsia="de-DE"/>
              </w:rPr>
            </w:pPr>
            <w:r w:rsidRPr="003E2FEA">
              <w:rPr>
                <w:i/>
                <w:iCs/>
                <w:lang w:eastAsia="de-DE"/>
              </w:rPr>
              <w:t xml:space="preserve">Person </w:t>
            </w:r>
            <w:r>
              <w:rPr>
                <w:i/>
                <w:iCs/>
                <w:lang w:eastAsia="de-DE"/>
              </w:rPr>
              <w:t xml:space="preserve">wurde nicht bearbeitet und die </w:t>
            </w:r>
            <w:r w:rsidRPr="00B80E06">
              <w:rPr>
                <w:i/>
                <w:iCs/>
                <w:lang w:eastAsia="de-DE"/>
              </w:rPr>
              <w:t>Fehlermeldung</w:t>
            </w:r>
            <w:r>
              <w:rPr>
                <w:i/>
                <w:iCs/>
                <w:lang w:eastAsia="de-DE"/>
              </w:rPr>
              <w:t xml:space="preserve"> wurde</w:t>
            </w:r>
            <w:r w:rsidRPr="00B80E06">
              <w:rPr>
                <w:i/>
                <w:iCs/>
                <w:lang w:eastAsia="de-DE"/>
              </w:rPr>
              <w:t xml:space="preserve"> korrekt angezeigt</w:t>
            </w:r>
            <w:r>
              <w:rPr>
                <w:i/>
                <w:iCs/>
                <w:lang w:eastAsia="de-DE"/>
              </w:rPr>
              <w:t xml:space="preserve">, dass </w:t>
            </w:r>
            <w:r w:rsidRPr="00B80E06">
              <w:rPr>
                <w:i/>
                <w:iCs/>
                <w:lang w:eastAsia="de-DE"/>
              </w:rPr>
              <w:t>d</w:t>
            </w:r>
            <w:r w:rsidR="006438A0">
              <w:rPr>
                <w:i/>
                <w:iCs/>
                <w:lang w:eastAsia="de-DE"/>
              </w:rPr>
              <w:t xml:space="preserve">ie E-Mail-Adresse </w:t>
            </w:r>
            <w:r w:rsidRPr="00B80E06">
              <w:rPr>
                <w:i/>
                <w:iCs/>
                <w:lang w:eastAsia="de-DE"/>
              </w:rPr>
              <w:t>angegeben werden</w:t>
            </w:r>
            <w:r>
              <w:rPr>
                <w:i/>
                <w:iCs/>
                <w:lang w:eastAsia="de-DE"/>
              </w:rPr>
              <w:t xml:space="preserve"> muss</w:t>
            </w:r>
            <w:r w:rsidRPr="00B80E06">
              <w:rPr>
                <w:i/>
                <w:iCs/>
                <w:lang w:eastAsia="de-DE"/>
              </w:rPr>
              <w:t>.</w:t>
            </w:r>
          </w:p>
        </w:tc>
      </w:tr>
    </w:tbl>
    <w:p w14:paraId="483B2FB8" w14:textId="4F22F4A3" w:rsidR="00021B05" w:rsidRPr="008A5C85" w:rsidRDefault="00021B05" w:rsidP="00021B05">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021B05" w:rsidRPr="00B91718" w14:paraId="0B8B6C5D"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1A28382" w14:textId="77777777" w:rsidR="00021B05" w:rsidRPr="00B91718" w:rsidRDefault="00021B05"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729BC7A6" w14:textId="160B9288" w:rsidR="00021B05" w:rsidRPr="00EA3862" w:rsidRDefault="00021B05" w:rsidP="003B396F">
            <w:pPr>
              <w:rPr>
                <w:rFonts w:cs="Arial"/>
                <w:i/>
                <w:iCs/>
                <w:lang w:eastAsia="de-DE"/>
              </w:rPr>
            </w:pPr>
            <w:bookmarkStart w:id="252" w:name="t113"/>
            <w:r w:rsidRPr="00EA3862">
              <w:rPr>
                <w:rFonts w:cs="Arial"/>
                <w:i/>
                <w:iCs/>
                <w:lang w:eastAsia="de-DE"/>
              </w:rPr>
              <w:t>T-1</w:t>
            </w:r>
            <w:r>
              <w:rPr>
                <w:rFonts w:cs="Arial"/>
                <w:i/>
                <w:iCs/>
                <w:lang w:eastAsia="de-DE"/>
              </w:rPr>
              <w:t>13</w:t>
            </w:r>
            <w:bookmarkEnd w:id="252"/>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5D4718B3" w14:textId="01673FA4" w:rsidR="00021B05" w:rsidRPr="00B91718" w:rsidRDefault="00FD701D" w:rsidP="003B396F">
            <w:pPr>
              <w:rPr>
                <w:rFonts w:cs="Arial"/>
                <w:i/>
                <w:iCs/>
                <w:sz w:val="24"/>
                <w:szCs w:val="24"/>
                <w:lang w:eastAsia="de-DE"/>
              </w:rPr>
            </w:pPr>
            <w:r w:rsidRPr="00FD701D">
              <w:rPr>
                <w:rFonts w:cs="Arial"/>
                <w:i/>
                <w:iCs/>
                <w:sz w:val="24"/>
                <w:szCs w:val="24"/>
                <w:lang w:eastAsia="de-DE"/>
              </w:rPr>
              <w:t xml:space="preserve">Person bearbeiten </w:t>
            </w:r>
            <w:r w:rsidR="004922E7" w:rsidRPr="00FD701D">
              <w:rPr>
                <w:rFonts w:cs="Arial"/>
                <w:i/>
                <w:iCs/>
                <w:sz w:val="24"/>
                <w:szCs w:val="24"/>
                <w:lang w:eastAsia="de-DE"/>
              </w:rPr>
              <w:t>mit ungültigem altem Passwort</w:t>
            </w:r>
          </w:p>
        </w:tc>
      </w:tr>
      <w:tr w:rsidR="00021B05" w:rsidRPr="00B91718" w14:paraId="4B7CF84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EC8DD62" w14:textId="77777777" w:rsidR="00021B05" w:rsidRPr="00B91718" w:rsidRDefault="00021B05"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AE2023E" w14:textId="4AC964E8" w:rsidR="00021B05" w:rsidRPr="00EA3862" w:rsidRDefault="002077CD" w:rsidP="003B396F">
            <w:pPr>
              <w:rPr>
                <w:rFonts w:cs="Arial"/>
                <w:i/>
                <w:iCs/>
                <w:lang w:eastAsia="de-DE"/>
              </w:rPr>
            </w:pPr>
            <w:r w:rsidRPr="002077CD">
              <w:rPr>
                <w:rFonts w:cs="Arial"/>
                <w:i/>
                <w:iCs/>
                <w:lang w:eastAsia="de-DE"/>
              </w:rPr>
              <w:t>Überprüft, ob beim Bearbeiten einer Person und Angabe eines ungültigen alten Passworts eine Fehlermeldung angezeigt wird, die darauf hinweist, dass das alte Passwort gültig sein muss.</w:t>
            </w:r>
          </w:p>
        </w:tc>
      </w:tr>
      <w:tr w:rsidR="00021B05" w:rsidRPr="00B91718" w14:paraId="63680B7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44DFACA" w14:textId="77777777" w:rsidR="00021B05" w:rsidRPr="00B91718" w:rsidRDefault="00021B05"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E9ACAF0" w14:textId="06537E4A" w:rsidR="00021B05" w:rsidRPr="00EA3862" w:rsidRDefault="005063F2" w:rsidP="003B396F">
            <w:pPr>
              <w:rPr>
                <w:rFonts w:cs="Arial"/>
                <w:i/>
                <w:iCs/>
                <w:lang w:eastAsia="de-DE"/>
              </w:rPr>
            </w:pPr>
            <w:r>
              <w:rPr>
                <w:rFonts w:cs="Arial"/>
                <w:i/>
                <w:iCs/>
                <w:lang w:eastAsia="de-DE"/>
              </w:rPr>
              <w:t>Pflichtfelder gültig eingegeben,</w:t>
            </w:r>
            <w:r w:rsidRPr="005063F2">
              <w:rPr>
                <w:rFonts w:cs="Arial"/>
                <w:i/>
                <w:iCs/>
                <w:lang w:eastAsia="de-DE"/>
              </w:rPr>
              <w:t xml:space="preserve"> jedoch ein ungültiges altes Passwort </w:t>
            </w:r>
            <w:r>
              <w:rPr>
                <w:rFonts w:cs="Arial"/>
                <w:i/>
                <w:iCs/>
                <w:lang w:eastAsia="de-DE"/>
              </w:rPr>
              <w:t>wurde angegeben.</w:t>
            </w:r>
          </w:p>
        </w:tc>
      </w:tr>
      <w:tr w:rsidR="00021B05" w:rsidRPr="00B91718" w14:paraId="0D2457E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98CA980" w14:textId="77777777" w:rsidR="00021B05" w:rsidRPr="00B91718" w:rsidRDefault="00021B05"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305F3B18" w14:textId="77777777" w:rsidR="00CC4A6B" w:rsidRPr="00CC4A6B" w:rsidRDefault="00CC4A6B" w:rsidP="00CC4A6B">
            <w:pPr>
              <w:pStyle w:val="Listenabsatz"/>
              <w:numPr>
                <w:ilvl w:val="0"/>
                <w:numId w:val="38"/>
              </w:numPr>
              <w:rPr>
                <w:rFonts w:cs="Arial"/>
                <w:i/>
                <w:iCs/>
                <w:lang w:eastAsia="de-DE"/>
              </w:rPr>
            </w:pPr>
            <w:r w:rsidRPr="00CC4A6B">
              <w:rPr>
                <w:rFonts w:cs="Arial"/>
                <w:i/>
                <w:iCs/>
                <w:lang w:eastAsia="de-DE"/>
              </w:rPr>
              <w:t>Navigieren zur Bearbeitungsseite der Person.</w:t>
            </w:r>
          </w:p>
          <w:p w14:paraId="506AD6B1" w14:textId="55D35179" w:rsidR="00CC4A6B" w:rsidRPr="00CC4A6B" w:rsidRDefault="00CC4A6B" w:rsidP="00CC4A6B">
            <w:pPr>
              <w:pStyle w:val="Listenabsatz"/>
              <w:numPr>
                <w:ilvl w:val="0"/>
                <w:numId w:val="38"/>
              </w:numPr>
              <w:rPr>
                <w:rFonts w:cs="Arial"/>
                <w:i/>
                <w:iCs/>
                <w:lang w:eastAsia="de-DE"/>
              </w:rPr>
            </w:pPr>
            <w:r w:rsidRPr="00CC4A6B">
              <w:rPr>
                <w:rFonts w:cs="Arial"/>
                <w:i/>
                <w:iCs/>
                <w:lang w:eastAsia="de-DE"/>
              </w:rPr>
              <w:t>Eingabe eines ungültigen alten Passworts</w:t>
            </w:r>
            <w:r>
              <w:rPr>
                <w:rFonts w:cs="Arial"/>
                <w:i/>
                <w:iCs/>
                <w:lang w:eastAsia="de-DE"/>
              </w:rPr>
              <w:t>.</w:t>
            </w:r>
          </w:p>
          <w:p w14:paraId="15919596" w14:textId="1AE961A4" w:rsidR="00021B05" w:rsidRPr="00CC4A6B" w:rsidRDefault="00CC4A6B" w:rsidP="00CC4A6B">
            <w:pPr>
              <w:pStyle w:val="Listenabsatz"/>
              <w:numPr>
                <w:ilvl w:val="0"/>
                <w:numId w:val="38"/>
              </w:numPr>
              <w:rPr>
                <w:rFonts w:cs="Arial"/>
                <w:i/>
                <w:iCs/>
                <w:lang w:eastAsia="de-DE"/>
              </w:rPr>
            </w:pPr>
            <w:r w:rsidRPr="00CC4A6B">
              <w:rPr>
                <w:rFonts w:cs="Arial"/>
                <w:i/>
                <w:iCs/>
                <w:lang w:eastAsia="de-DE"/>
              </w:rPr>
              <w:t>Bestätigung der Änderungen.</w:t>
            </w:r>
          </w:p>
        </w:tc>
      </w:tr>
      <w:tr w:rsidR="00021B05" w:rsidRPr="00B91718" w14:paraId="3475CE9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64C6260" w14:textId="77777777" w:rsidR="00021B05" w:rsidRPr="00B91718" w:rsidRDefault="00021B05"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B66DE94" w14:textId="1CD9BAA7" w:rsidR="00021B05" w:rsidRPr="00EA3862" w:rsidRDefault="00ED23C3" w:rsidP="003B396F">
            <w:pPr>
              <w:rPr>
                <w:rFonts w:cs="Arial"/>
                <w:i/>
                <w:iCs/>
                <w:lang w:eastAsia="de-DE"/>
              </w:rPr>
            </w:pPr>
            <w:r w:rsidRPr="00ED23C3">
              <w:rPr>
                <w:rFonts w:cs="Arial"/>
                <w:i/>
                <w:iCs/>
                <w:lang w:eastAsia="de-DE"/>
              </w:rPr>
              <w:t xml:space="preserve">Die Bearbeitung wird nicht durchgeführt. Es wird eine Fehlermeldung angezeigt, die den Benutzer darauf hinweist, dass das </w:t>
            </w:r>
            <w:r w:rsidR="00EB39A2">
              <w:rPr>
                <w:rFonts w:cs="Arial"/>
                <w:i/>
                <w:iCs/>
                <w:lang w:eastAsia="de-DE"/>
              </w:rPr>
              <w:t>neue</w:t>
            </w:r>
            <w:r w:rsidRPr="00ED23C3">
              <w:rPr>
                <w:rFonts w:cs="Arial"/>
                <w:i/>
                <w:iCs/>
                <w:lang w:eastAsia="de-DE"/>
              </w:rPr>
              <w:t xml:space="preserve"> Passwort ungültig ist.</w:t>
            </w:r>
          </w:p>
        </w:tc>
      </w:tr>
    </w:tbl>
    <w:p w14:paraId="2682AC27" w14:textId="77777777" w:rsidR="00021B05" w:rsidRDefault="00021B05" w:rsidP="00021B05">
      <w:pPr>
        <w:rPr>
          <w:noProof/>
        </w:rPr>
      </w:pPr>
    </w:p>
    <w:p w14:paraId="7E132A55" w14:textId="03759CCC" w:rsidR="00021B05" w:rsidRPr="0021177D" w:rsidRDefault="007C4070" w:rsidP="00021B05">
      <w:pPr>
        <w:rPr>
          <w:b/>
          <w:bCs/>
        </w:rPr>
      </w:pPr>
      <w:r>
        <w:rPr>
          <w:noProof/>
        </w:rPr>
        <w:drawing>
          <wp:anchor distT="0" distB="0" distL="114300" distR="114300" simplePos="0" relativeHeight="251726848" behindDoc="0" locked="0" layoutInCell="1" allowOverlap="1" wp14:anchorId="4786DF18" wp14:editId="2ECA0DC3">
            <wp:simplePos x="0" y="0"/>
            <wp:positionH relativeFrom="page">
              <wp:align>center</wp:align>
            </wp:positionH>
            <wp:positionV relativeFrom="paragraph">
              <wp:posOffset>2122170</wp:posOffset>
            </wp:positionV>
            <wp:extent cx="4260215" cy="3576320"/>
            <wp:effectExtent l="0" t="0" r="6985" b="5080"/>
            <wp:wrapTopAndBottom/>
            <wp:docPr id="1381099244"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60215" cy="357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1B05"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021B05" w:rsidRPr="00B91718" w14:paraId="2A8C379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4BFABC" w14:textId="77777777" w:rsidR="00021B05" w:rsidRPr="00B91718" w:rsidRDefault="00021B05"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3DDEE1E1" w14:textId="7AAE8C19" w:rsidR="00021B05" w:rsidRPr="00B91718" w:rsidRDefault="00021B05" w:rsidP="003B396F">
            <w:pPr>
              <w:rPr>
                <w:i/>
                <w:iCs/>
                <w:lang w:eastAsia="de-DE"/>
              </w:rPr>
            </w:pPr>
            <w:r>
              <w:rPr>
                <w:i/>
                <w:iCs/>
                <w:lang w:eastAsia="de-DE"/>
              </w:rPr>
              <w:t>13.03.2024, 15:10 Uhr</w:t>
            </w:r>
          </w:p>
        </w:tc>
      </w:tr>
      <w:tr w:rsidR="00021B05" w:rsidRPr="00B91718" w14:paraId="07C6363F"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03CDD24" w14:textId="77777777" w:rsidR="00021B05" w:rsidRPr="00B91718" w:rsidRDefault="00021B05"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9FC86A5" w14:textId="77777777" w:rsidR="00021B05" w:rsidRPr="00B91718" w:rsidRDefault="00021B05" w:rsidP="003B396F">
            <w:pPr>
              <w:rPr>
                <w:i/>
                <w:iCs/>
                <w:lang w:eastAsia="de-DE"/>
              </w:rPr>
            </w:pPr>
            <w:r>
              <w:rPr>
                <w:i/>
                <w:iCs/>
                <w:lang w:eastAsia="de-DE"/>
              </w:rPr>
              <w:t>David</w:t>
            </w:r>
          </w:p>
        </w:tc>
      </w:tr>
      <w:tr w:rsidR="00021B05" w:rsidRPr="00B91718" w14:paraId="7C60854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A1BBB3E" w14:textId="77777777" w:rsidR="00021B05" w:rsidRPr="00B91718" w:rsidRDefault="00021B05"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74EB27BD" w14:textId="77777777" w:rsidR="00021B05" w:rsidRPr="00B91718" w:rsidRDefault="00021B05" w:rsidP="003B396F">
            <w:pPr>
              <w:rPr>
                <w:i/>
                <w:iCs/>
                <w:lang w:eastAsia="de-DE"/>
              </w:rPr>
            </w:pPr>
            <w:r w:rsidRPr="001479FC">
              <w:rPr>
                <w:i/>
                <w:iCs/>
                <w:lang w:eastAsia="de-DE"/>
              </w:rPr>
              <w:t>0 (mängelfrei)</w:t>
            </w:r>
          </w:p>
        </w:tc>
      </w:tr>
      <w:tr w:rsidR="00021B05" w:rsidRPr="00B91718" w14:paraId="629E10A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DE5EC4E" w14:textId="77777777" w:rsidR="00021B05" w:rsidRPr="00B91718" w:rsidRDefault="00021B05"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18A73B63" w14:textId="77777777" w:rsidR="00021B05" w:rsidRPr="00B91718" w:rsidRDefault="00021B05" w:rsidP="003B396F">
            <w:pPr>
              <w:rPr>
                <w:i/>
                <w:iCs/>
                <w:lang w:eastAsia="de-DE"/>
              </w:rPr>
            </w:pPr>
            <w:r>
              <w:rPr>
                <w:i/>
                <w:iCs/>
                <w:lang w:eastAsia="de-DE"/>
              </w:rPr>
              <w:t>Kein Mangel</w:t>
            </w:r>
          </w:p>
        </w:tc>
      </w:tr>
      <w:tr w:rsidR="00021B05" w:rsidRPr="00B91718" w14:paraId="67C78F4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4F14EF3" w14:textId="77777777" w:rsidR="00021B05" w:rsidRPr="00B91718" w:rsidRDefault="00021B05"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186EA549" w14:textId="7DF79C1B" w:rsidR="00021B05" w:rsidRPr="00B91718" w:rsidRDefault="00EB39A2" w:rsidP="003B396F">
            <w:pPr>
              <w:rPr>
                <w:i/>
                <w:iCs/>
                <w:lang w:eastAsia="de-DE"/>
              </w:rPr>
            </w:pPr>
            <w:r w:rsidRPr="00EB39A2">
              <w:rPr>
                <w:i/>
                <w:iCs/>
                <w:lang w:eastAsia="de-DE"/>
              </w:rPr>
              <w:t>Die Bearbeitung wird nicht durchgeführt. Es wird eine Fehlermeldung angezeigt, die den Benutzer darauf hinweist, dass das neue Passwort gültig sein muss.</w:t>
            </w:r>
          </w:p>
        </w:tc>
      </w:tr>
    </w:tbl>
    <w:p w14:paraId="2C49FCA9" w14:textId="6BADBE97" w:rsidR="00526F12" w:rsidRPr="008A5C85" w:rsidRDefault="00526F12" w:rsidP="00526F12">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526F12" w:rsidRPr="00B91718" w14:paraId="513AACB8"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D6E9CC3" w14:textId="77777777" w:rsidR="00526F12" w:rsidRPr="00B91718" w:rsidRDefault="00526F12"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780B59E" w14:textId="3807F997" w:rsidR="00526F12" w:rsidRPr="00EA3862" w:rsidRDefault="00526F12" w:rsidP="003B396F">
            <w:pPr>
              <w:rPr>
                <w:rFonts w:cs="Arial"/>
                <w:i/>
                <w:iCs/>
                <w:lang w:eastAsia="de-DE"/>
              </w:rPr>
            </w:pPr>
            <w:bookmarkStart w:id="253" w:name="t114"/>
            <w:r w:rsidRPr="00EA3862">
              <w:rPr>
                <w:rFonts w:cs="Arial"/>
                <w:i/>
                <w:iCs/>
                <w:lang w:eastAsia="de-DE"/>
              </w:rPr>
              <w:t>T-1</w:t>
            </w:r>
            <w:r>
              <w:rPr>
                <w:rFonts w:cs="Arial"/>
                <w:i/>
                <w:iCs/>
                <w:lang w:eastAsia="de-DE"/>
              </w:rPr>
              <w:t>14</w:t>
            </w:r>
            <w:bookmarkEnd w:id="253"/>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FC41A87" w14:textId="0E37A792" w:rsidR="00526F12" w:rsidRPr="00B91718" w:rsidRDefault="00526F12" w:rsidP="003B396F">
            <w:pPr>
              <w:rPr>
                <w:rFonts w:cs="Arial"/>
                <w:i/>
                <w:iCs/>
                <w:sz w:val="24"/>
                <w:szCs w:val="24"/>
                <w:lang w:eastAsia="de-DE"/>
              </w:rPr>
            </w:pPr>
            <w:r w:rsidRPr="00FD701D">
              <w:rPr>
                <w:rFonts w:cs="Arial"/>
                <w:i/>
                <w:iCs/>
                <w:sz w:val="24"/>
                <w:szCs w:val="24"/>
                <w:lang w:eastAsia="de-DE"/>
              </w:rPr>
              <w:t xml:space="preserve">Person bearbeiten mit ungültigem </w:t>
            </w:r>
            <w:r w:rsidR="00B30037">
              <w:rPr>
                <w:rFonts w:cs="Arial"/>
                <w:i/>
                <w:iCs/>
                <w:sz w:val="24"/>
                <w:szCs w:val="24"/>
                <w:lang w:eastAsia="de-DE"/>
              </w:rPr>
              <w:t>neuem</w:t>
            </w:r>
            <w:r w:rsidRPr="00FD701D">
              <w:rPr>
                <w:rFonts w:cs="Arial"/>
                <w:i/>
                <w:iCs/>
                <w:sz w:val="24"/>
                <w:szCs w:val="24"/>
                <w:lang w:eastAsia="de-DE"/>
              </w:rPr>
              <w:t xml:space="preserve"> Passwort</w:t>
            </w:r>
          </w:p>
        </w:tc>
      </w:tr>
      <w:tr w:rsidR="00526F12" w:rsidRPr="00B91718" w14:paraId="6B82A46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300FC77" w14:textId="77777777" w:rsidR="00526F12" w:rsidRPr="00B91718" w:rsidRDefault="00526F12"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67E2311A" w14:textId="77EC9BB3" w:rsidR="00526F12" w:rsidRPr="00EA3862" w:rsidRDefault="00526F12" w:rsidP="003B396F">
            <w:pPr>
              <w:rPr>
                <w:rFonts w:cs="Arial"/>
                <w:i/>
                <w:iCs/>
                <w:lang w:eastAsia="de-DE"/>
              </w:rPr>
            </w:pPr>
            <w:r w:rsidRPr="004922E7">
              <w:rPr>
                <w:rFonts w:cs="Arial"/>
                <w:i/>
                <w:iCs/>
                <w:lang w:eastAsia="de-DE"/>
              </w:rPr>
              <w:t xml:space="preserve">Überprüft, ob beim Bearbeiten einer Person und Angabe eines ungültigen </w:t>
            </w:r>
            <w:r w:rsidR="00D2561F">
              <w:rPr>
                <w:rFonts w:cs="Arial"/>
                <w:i/>
                <w:iCs/>
                <w:lang w:eastAsia="de-DE"/>
              </w:rPr>
              <w:t>neuem</w:t>
            </w:r>
            <w:r w:rsidRPr="004922E7">
              <w:rPr>
                <w:rFonts w:cs="Arial"/>
                <w:i/>
                <w:iCs/>
                <w:lang w:eastAsia="de-DE"/>
              </w:rPr>
              <w:t xml:space="preserve"> Passworts eine Fehlermeldung angezeigt wird.</w:t>
            </w:r>
          </w:p>
        </w:tc>
      </w:tr>
      <w:tr w:rsidR="002239FA" w:rsidRPr="00B91718" w14:paraId="1F7AE25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DEA348D" w14:textId="77777777" w:rsidR="002239FA" w:rsidRPr="00B91718" w:rsidRDefault="002239FA" w:rsidP="002239FA">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CEEC7FB" w14:textId="568E759B" w:rsidR="002239FA" w:rsidRPr="00EA3862" w:rsidRDefault="002239FA" w:rsidP="002239FA">
            <w:pPr>
              <w:rPr>
                <w:rFonts w:cs="Arial"/>
                <w:i/>
                <w:iCs/>
                <w:lang w:eastAsia="de-DE"/>
              </w:rPr>
            </w:pPr>
            <w:r>
              <w:rPr>
                <w:rFonts w:cs="Arial"/>
                <w:i/>
                <w:iCs/>
                <w:lang w:eastAsia="de-DE"/>
              </w:rPr>
              <w:t>Pflichtfelder gültig eingegeben,</w:t>
            </w:r>
            <w:r w:rsidRPr="005063F2">
              <w:rPr>
                <w:rFonts w:cs="Arial"/>
                <w:i/>
                <w:iCs/>
                <w:lang w:eastAsia="de-DE"/>
              </w:rPr>
              <w:t xml:space="preserve"> jedoch ein ungültiges </w:t>
            </w:r>
            <w:r w:rsidR="000C6FFB">
              <w:rPr>
                <w:rFonts w:cs="Arial"/>
                <w:i/>
                <w:iCs/>
                <w:lang w:eastAsia="de-DE"/>
              </w:rPr>
              <w:t>neues</w:t>
            </w:r>
            <w:r w:rsidRPr="005063F2">
              <w:rPr>
                <w:rFonts w:cs="Arial"/>
                <w:i/>
                <w:iCs/>
                <w:lang w:eastAsia="de-DE"/>
              </w:rPr>
              <w:t xml:space="preserve"> Passwort </w:t>
            </w:r>
            <w:r>
              <w:rPr>
                <w:rFonts w:cs="Arial"/>
                <w:i/>
                <w:iCs/>
                <w:lang w:eastAsia="de-DE"/>
              </w:rPr>
              <w:t>wurde angegeben.</w:t>
            </w:r>
          </w:p>
        </w:tc>
      </w:tr>
      <w:tr w:rsidR="00526F12" w:rsidRPr="00B91718" w14:paraId="7FFE4FF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8491A43" w14:textId="77777777" w:rsidR="00526F12" w:rsidRPr="00B91718" w:rsidRDefault="00526F12"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346BA811" w14:textId="77777777" w:rsidR="004911B1" w:rsidRPr="00CC4A6B" w:rsidRDefault="004911B1" w:rsidP="004911B1">
            <w:pPr>
              <w:pStyle w:val="Listenabsatz"/>
              <w:numPr>
                <w:ilvl w:val="0"/>
                <w:numId w:val="39"/>
              </w:numPr>
              <w:rPr>
                <w:rFonts w:cs="Arial"/>
                <w:i/>
                <w:iCs/>
                <w:lang w:eastAsia="de-DE"/>
              </w:rPr>
            </w:pPr>
            <w:r w:rsidRPr="00CC4A6B">
              <w:rPr>
                <w:rFonts w:cs="Arial"/>
                <w:i/>
                <w:iCs/>
                <w:lang w:eastAsia="de-DE"/>
              </w:rPr>
              <w:t>Navigieren zur Bearbeitungsseite der Person.</w:t>
            </w:r>
          </w:p>
          <w:p w14:paraId="211B5691" w14:textId="67F902CD" w:rsidR="004911B1" w:rsidRPr="00CC4A6B" w:rsidRDefault="004911B1" w:rsidP="004911B1">
            <w:pPr>
              <w:pStyle w:val="Listenabsatz"/>
              <w:numPr>
                <w:ilvl w:val="0"/>
                <w:numId w:val="39"/>
              </w:numPr>
              <w:rPr>
                <w:rFonts w:cs="Arial"/>
                <w:i/>
                <w:iCs/>
                <w:lang w:eastAsia="de-DE"/>
              </w:rPr>
            </w:pPr>
            <w:r w:rsidRPr="00CC4A6B">
              <w:rPr>
                <w:rFonts w:cs="Arial"/>
                <w:i/>
                <w:iCs/>
                <w:lang w:eastAsia="de-DE"/>
              </w:rPr>
              <w:t xml:space="preserve">Eingabe eines ungültigen </w:t>
            </w:r>
            <w:r>
              <w:rPr>
                <w:rFonts w:cs="Arial"/>
                <w:i/>
                <w:iCs/>
                <w:lang w:eastAsia="de-DE"/>
              </w:rPr>
              <w:t>neuen</w:t>
            </w:r>
            <w:r w:rsidRPr="00CC4A6B">
              <w:rPr>
                <w:rFonts w:cs="Arial"/>
                <w:i/>
                <w:iCs/>
                <w:lang w:eastAsia="de-DE"/>
              </w:rPr>
              <w:t xml:space="preserve"> Passworts</w:t>
            </w:r>
            <w:r>
              <w:rPr>
                <w:rFonts w:cs="Arial"/>
                <w:i/>
                <w:iCs/>
                <w:lang w:eastAsia="de-DE"/>
              </w:rPr>
              <w:t>.</w:t>
            </w:r>
          </w:p>
          <w:p w14:paraId="3AC0580A" w14:textId="30D4A99B" w:rsidR="00526F12" w:rsidRPr="007023FD" w:rsidRDefault="004911B1" w:rsidP="004911B1">
            <w:pPr>
              <w:pStyle w:val="Listenabsatz"/>
              <w:numPr>
                <w:ilvl w:val="0"/>
                <w:numId w:val="39"/>
              </w:numPr>
              <w:rPr>
                <w:rFonts w:cs="Arial"/>
                <w:i/>
                <w:iCs/>
                <w:lang w:eastAsia="de-DE"/>
              </w:rPr>
            </w:pPr>
            <w:r w:rsidRPr="00CC4A6B">
              <w:rPr>
                <w:rFonts w:cs="Arial"/>
                <w:i/>
                <w:iCs/>
                <w:lang w:eastAsia="de-DE"/>
              </w:rPr>
              <w:t>Bestätigung der Änderungen.</w:t>
            </w:r>
          </w:p>
        </w:tc>
      </w:tr>
      <w:tr w:rsidR="00526F12" w:rsidRPr="00B91718" w14:paraId="1695D6A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A4EE337" w14:textId="77777777" w:rsidR="00526F12" w:rsidRPr="00B91718" w:rsidRDefault="00526F12"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F6F9437" w14:textId="39CCBFAA" w:rsidR="00526F12" w:rsidRPr="00EA3862" w:rsidRDefault="00526F12" w:rsidP="003B396F">
            <w:pPr>
              <w:rPr>
                <w:rFonts w:cs="Arial"/>
                <w:i/>
                <w:iCs/>
                <w:lang w:eastAsia="de-DE"/>
              </w:rPr>
            </w:pPr>
            <w:r w:rsidRPr="00867666">
              <w:rPr>
                <w:rFonts w:cs="Arial"/>
                <w:i/>
                <w:iCs/>
                <w:lang w:eastAsia="de-DE"/>
              </w:rPr>
              <w:t>Eine Fehlermeldung wird angezeigt, die darauf hinweist, dass eine gültige Competec E-Mail-Adresse angegeben werden muss.</w:t>
            </w:r>
          </w:p>
        </w:tc>
      </w:tr>
    </w:tbl>
    <w:p w14:paraId="0D5881E3" w14:textId="030A767B" w:rsidR="00526F12" w:rsidRDefault="00526F12" w:rsidP="00526F12">
      <w:pPr>
        <w:rPr>
          <w:noProof/>
        </w:rPr>
      </w:pPr>
    </w:p>
    <w:p w14:paraId="177BA44E" w14:textId="309D91DD" w:rsidR="00526F12" w:rsidRPr="0021177D" w:rsidRDefault="007C4070" w:rsidP="00526F12">
      <w:pPr>
        <w:rPr>
          <w:b/>
          <w:bCs/>
        </w:rPr>
      </w:pPr>
      <w:r>
        <w:rPr>
          <w:b/>
          <w:bCs/>
          <w:noProof/>
        </w:rPr>
        <w:drawing>
          <wp:anchor distT="0" distB="0" distL="114300" distR="114300" simplePos="0" relativeHeight="251727872" behindDoc="0" locked="0" layoutInCell="1" allowOverlap="1" wp14:anchorId="67D28BBD" wp14:editId="67048B90">
            <wp:simplePos x="0" y="0"/>
            <wp:positionH relativeFrom="margin">
              <wp:align>center</wp:align>
            </wp:positionH>
            <wp:positionV relativeFrom="paragraph">
              <wp:posOffset>1877695</wp:posOffset>
            </wp:positionV>
            <wp:extent cx="4879975" cy="4018280"/>
            <wp:effectExtent l="0" t="0" r="0" b="1270"/>
            <wp:wrapTopAndBottom/>
            <wp:docPr id="2007555408"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9975" cy="401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6F12"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526F12" w:rsidRPr="00B91718" w14:paraId="0AB2A60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D5AF8B5" w14:textId="77777777" w:rsidR="00526F12" w:rsidRPr="00B91718" w:rsidRDefault="00526F12"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60436AF" w14:textId="3A2DD4BB" w:rsidR="00526F12" w:rsidRPr="00B91718" w:rsidRDefault="00526F12" w:rsidP="003B396F">
            <w:pPr>
              <w:rPr>
                <w:i/>
                <w:iCs/>
                <w:lang w:eastAsia="de-DE"/>
              </w:rPr>
            </w:pPr>
            <w:r>
              <w:rPr>
                <w:i/>
                <w:iCs/>
                <w:lang w:eastAsia="de-DE"/>
              </w:rPr>
              <w:t>13.03.2024, 15:30 Uhr</w:t>
            </w:r>
          </w:p>
        </w:tc>
      </w:tr>
      <w:tr w:rsidR="00526F12" w:rsidRPr="00B91718" w14:paraId="6353E3DA"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29814D7" w14:textId="77777777" w:rsidR="00526F12" w:rsidRPr="00B91718" w:rsidRDefault="00526F12"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F643BB9" w14:textId="4897153D" w:rsidR="00526F12" w:rsidRPr="00B91718" w:rsidRDefault="00526F12" w:rsidP="003B396F">
            <w:pPr>
              <w:rPr>
                <w:i/>
                <w:iCs/>
                <w:lang w:eastAsia="de-DE"/>
              </w:rPr>
            </w:pPr>
            <w:r>
              <w:rPr>
                <w:i/>
                <w:iCs/>
                <w:lang w:eastAsia="de-DE"/>
              </w:rPr>
              <w:t>David</w:t>
            </w:r>
          </w:p>
        </w:tc>
      </w:tr>
      <w:tr w:rsidR="00526F12" w:rsidRPr="00B91718" w14:paraId="359D608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4590328" w14:textId="77777777" w:rsidR="00526F12" w:rsidRPr="00B91718" w:rsidRDefault="00526F12"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5DACAA9" w14:textId="53E2C02A" w:rsidR="00526F12" w:rsidRPr="00B91718" w:rsidRDefault="00526F12" w:rsidP="003B396F">
            <w:pPr>
              <w:rPr>
                <w:i/>
                <w:iCs/>
                <w:lang w:eastAsia="de-DE"/>
              </w:rPr>
            </w:pPr>
            <w:r w:rsidRPr="001479FC">
              <w:rPr>
                <w:i/>
                <w:iCs/>
                <w:lang w:eastAsia="de-DE"/>
              </w:rPr>
              <w:t>0 (mängelfrei)</w:t>
            </w:r>
          </w:p>
        </w:tc>
      </w:tr>
      <w:tr w:rsidR="00526F12" w:rsidRPr="00B91718" w14:paraId="51E4B99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18DF309" w14:textId="448ECC74" w:rsidR="00526F12" w:rsidRPr="00B91718" w:rsidRDefault="00526F12"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DB19D19" w14:textId="02650E95" w:rsidR="00526F12" w:rsidRPr="00B91718" w:rsidRDefault="00526F12" w:rsidP="003B396F">
            <w:pPr>
              <w:rPr>
                <w:i/>
                <w:iCs/>
                <w:lang w:eastAsia="de-DE"/>
              </w:rPr>
            </w:pPr>
            <w:r>
              <w:rPr>
                <w:i/>
                <w:iCs/>
                <w:lang w:eastAsia="de-DE"/>
              </w:rPr>
              <w:t>Kein Mangel</w:t>
            </w:r>
          </w:p>
        </w:tc>
      </w:tr>
      <w:tr w:rsidR="00526F12" w:rsidRPr="00B91718" w14:paraId="14222F2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EB1039D" w14:textId="77777777" w:rsidR="00526F12" w:rsidRPr="00B91718" w:rsidRDefault="00526F12"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7E4807D" w14:textId="77777777" w:rsidR="00526F12" w:rsidRPr="00B91718" w:rsidRDefault="00526F12" w:rsidP="003B396F">
            <w:pPr>
              <w:rPr>
                <w:i/>
                <w:iCs/>
                <w:lang w:eastAsia="de-DE"/>
              </w:rPr>
            </w:pPr>
            <w:r w:rsidRPr="003E2FEA">
              <w:rPr>
                <w:i/>
                <w:iCs/>
                <w:lang w:eastAsia="de-DE"/>
              </w:rPr>
              <w:t xml:space="preserve">Person </w:t>
            </w:r>
            <w:r>
              <w:rPr>
                <w:i/>
                <w:iCs/>
                <w:lang w:eastAsia="de-DE"/>
              </w:rPr>
              <w:t xml:space="preserve">wurde nicht bearbeitet und die </w:t>
            </w:r>
            <w:r w:rsidRPr="00B80E06">
              <w:rPr>
                <w:i/>
                <w:iCs/>
                <w:lang w:eastAsia="de-DE"/>
              </w:rPr>
              <w:t>Fehlermeldung</w:t>
            </w:r>
            <w:r>
              <w:rPr>
                <w:i/>
                <w:iCs/>
                <w:lang w:eastAsia="de-DE"/>
              </w:rPr>
              <w:t xml:space="preserve"> wurde</w:t>
            </w:r>
            <w:r w:rsidRPr="00B80E06">
              <w:rPr>
                <w:i/>
                <w:iCs/>
                <w:lang w:eastAsia="de-DE"/>
              </w:rPr>
              <w:t xml:space="preserve"> korrekt angezeigt</w:t>
            </w:r>
            <w:r>
              <w:rPr>
                <w:i/>
                <w:iCs/>
                <w:lang w:eastAsia="de-DE"/>
              </w:rPr>
              <w:t xml:space="preserve">, dass </w:t>
            </w:r>
            <w:r w:rsidRPr="00B80E06">
              <w:rPr>
                <w:i/>
                <w:iCs/>
                <w:lang w:eastAsia="de-DE"/>
              </w:rPr>
              <w:t>d</w:t>
            </w:r>
            <w:r>
              <w:rPr>
                <w:i/>
                <w:iCs/>
                <w:lang w:eastAsia="de-DE"/>
              </w:rPr>
              <w:t xml:space="preserve">ie E-Mail-Adresse </w:t>
            </w:r>
            <w:r w:rsidRPr="00B80E06">
              <w:rPr>
                <w:i/>
                <w:iCs/>
                <w:lang w:eastAsia="de-DE"/>
              </w:rPr>
              <w:t>angegeben werden</w:t>
            </w:r>
            <w:r>
              <w:rPr>
                <w:i/>
                <w:iCs/>
                <w:lang w:eastAsia="de-DE"/>
              </w:rPr>
              <w:t xml:space="preserve"> muss</w:t>
            </w:r>
            <w:r w:rsidRPr="00B80E06">
              <w:rPr>
                <w:i/>
                <w:iCs/>
                <w:lang w:eastAsia="de-DE"/>
              </w:rPr>
              <w:t>.</w:t>
            </w:r>
          </w:p>
        </w:tc>
      </w:tr>
    </w:tbl>
    <w:p w14:paraId="1C96C220" w14:textId="02451E07" w:rsidR="00EB6553" w:rsidRDefault="00EB6553" w:rsidP="0033300E">
      <w:pPr>
        <w:rPr>
          <w:b/>
          <w:bCs/>
        </w:rPr>
      </w:pPr>
    </w:p>
    <w:p w14:paraId="569D0DF0" w14:textId="737A2F81" w:rsidR="0033300E" w:rsidRPr="008A5C85" w:rsidRDefault="0033300E" w:rsidP="0033300E">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33300E" w:rsidRPr="00B91718" w14:paraId="0CC4C3C0"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22C951D" w14:textId="77777777" w:rsidR="0033300E" w:rsidRPr="00B91718" w:rsidRDefault="0033300E"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63616D13" w14:textId="72FF1D17" w:rsidR="0033300E" w:rsidRPr="00EA3862" w:rsidRDefault="0033300E" w:rsidP="003B396F">
            <w:pPr>
              <w:rPr>
                <w:rFonts w:cs="Arial"/>
                <w:i/>
                <w:iCs/>
                <w:lang w:eastAsia="de-DE"/>
              </w:rPr>
            </w:pPr>
            <w:bookmarkStart w:id="254" w:name="t115"/>
            <w:r w:rsidRPr="00EA3862">
              <w:rPr>
                <w:rFonts w:cs="Arial"/>
                <w:i/>
                <w:iCs/>
                <w:lang w:eastAsia="de-DE"/>
              </w:rPr>
              <w:t>T-1</w:t>
            </w:r>
            <w:r>
              <w:rPr>
                <w:rFonts w:cs="Arial"/>
                <w:i/>
                <w:iCs/>
                <w:lang w:eastAsia="de-DE"/>
              </w:rPr>
              <w:t>15</w:t>
            </w:r>
            <w:bookmarkEnd w:id="254"/>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2BA24F31" w14:textId="1881DF1C" w:rsidR="0033300E" w:rsidRPr="00B91718" w:rsidRDefault="00EB6553" w:rsidP="003B396F">
            <w:pPr>
              <w:rPr>
                <w:rFonts w:cs="Arial"/>
                <w:i/>
                <w:iCs/>
                <w:sz w:val="24"/>
                <w:szCs w:val="24"/>
                <w:lang w:eastAsia="de-DE"/>
              </w:rPr>
            </w:pPr>
            <w:r w:rsidRPr="00EB6553">
              <w:rPr>
                <w:rFonts w:cs="Arial"/>
                <w:i/>
                <w:iCs/>
                <w:sz w:val="24"/>
                <w:szCs w:val="24"/>
                <w:lang w:eastAsia="de-DE"/>
              </w:rPr>
              <w:t>Person bearbeiten und das alte Passwort ist gleich wie das neue Passwort</w:t>
            </w:r>
          </w:p>
        </w:tc>
      </w:tr>
      <w:tr w:rsidR="0033300E" w:rsidRPr="00B91718" w14:paraId="63F449F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3965205" w14:textId="77777777" w:rsidR="0033300E" w:rsidRPr="00B91718" w:rsidRDefault="0033300E"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68D58FA3" w14:textId="6ECB6A3F" w:rsidR="0033300E" w:rsidRPr="00EA3862" w:rsidRDefault="007B41B5" w:rsidP="003B396F">
            <w:pPr>
              <w:rPr>
                <w:rFonts w:cs="Arial"/>
                <w:i/>
                <w:iCs/>
                <w:lang w:eastAsia="de-DE"/>
              </w:rPr>
            </w:pPr>
            <w:r w:rsidRPr="007B41B5">
              <w:rPr>
                <w:rFonts w:cs="Arial"/>
                <w:i/>
                <w:iCs/>
                <w:lang w:eastAsia="de-DE"/>
              </w:rPr>
              <w:t>Überprüft, ob beim Bearbeiten einer Person und Angabe eines neuen Passworts, das identisch mit dem alten Passwort ist, eine Fehlermeldung angezeigt wird.</w:t>
            </w:r>
          </w:p>
        </w:tc>
      </w:tr>
      <w:tr w:rsidR="0033300E" w:rsidRPr="00B91718" w14:paraId="5409B8D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DC56158" w14:textId="77777777" w:rsidR="0033300E" w:rsidRPr="00B91718" w:rsidRDefault="0033300E"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83428B1" w14:textId="79CCDEBB" w:rsidR="0033300E" w:rsidRPr="00EA3862" w:rsidRDefault="007A4636" w:rsidP="003B396F">
            <w:pPr>
              <w:rPr>
                <w:rFonts w:cs="Arial"/>
                <w:i/>
                <w:iCs/>
                <w:lang w:eastAsia="de-DE"/>
              </w:rPr>
            </w:pPr>
            <w:r w:rsidRPr="007A4636">
              <w:rPr>
                <w:rFonts w:cs="Arial"/>
                <w:i/>
                <w:iCs/>
                <w:lang w:eastAsia="de-DE"/>
              </w:rPr>
              <w:t>Eine Person versucht, ihr Passwort zu ändern, gibt dabei jedoch ein neues Passwort an, das identisch mit dem alten ist.</w:t>
            </w:r>
          </w:p>
        </w:tc>
      </w:tr>
      <w:tr w:rsidR="0033300E" w:rsidRPr="00B91718" w14:paraId="696B645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405B05C" w14:textId="77777777" w:rsidR="0033300E" w:rsidRPr="00B91718" w:rsidRDefault="0033300E"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F5B8546" w14:textId="77777777" w:rsidR="00D43105" w:rsidRPr="00D43105" w:rsidRDefault="00D43105" w:rsidP="00D43105">
            <w:pPr>
              <w:pStyle w:val="Listenabsatz"/>
              <w:numPr>
                <w:ilvl w:val="0"/>
                <w:numId w:val="40"/>
              </w:numPr>
              <w:rPr>
                <w:rFonts w:cs="Arial"/>
                <w:i/>
                <w:iCs/>
                <w:lang w:eastAsia="de-DE"/>
              </w:rPr>
            </w:pPr>
            <w:r w:rsidRPr="00D43105">
              <w:rPr>
                <w:rFonts w:cs="Arial"/>
                <w:i/>
                <w:iCs/>
                <w:lang w:eastAsia="de-DE"/>
              </w:rPr>
              <w:t>Navigieren zur Bearbeitungsseite der Person.</w:t>
            </w:r>
          </w:p>
          <w:p w14:paraId="451495E9" w14:textId="77777777" w:rsidR="00D43105" w:rsidRPr="00D43105" w:rsidRDefault="00D43105" w:rsidP="00D43105">
            <w:pPr>
              <w:pStyle w:val="Listenabsatz"/>
              <w:numPr>
                <w:ilvl w:val="0"/>
                <w:numId w:val="40"/>
              </w:numPr>
              <w:rPr>
                <w:rFonts w:cs="Arial"/>
                <w:i/>
                <w:iCs/>
                <w:lang w:eastAsia="de-DE"/>
              </w:rPr>
            </w:pPr>
            <w:r w:rsidRPr="00D43105">
              <w:rPr>
                <w:rFonts w:cs="Arial"/>
                <w:i/>
                <w:iCs/>
                <w:lang w:eastAsia="de-DE"/>
              </w:rPr>
              <w:t>Eingabe eines neuen Passworts, das identisch mit dem alten Passwort ist.</w:t>
            </w:r>
          </w:p>
          <w:p w14:paraId="58DE7640" w14:textId="1FD4D3AA" w:rsidR="0033300E" w:rsidRPr="007023FD" w:rsidRDefault="00D43105" w:rsidP="00D43105">
            <w:pPr>
              <w:pStyle w:val="Listenabsatz"/>
              <w:numPr>
                <w:ilvl w:val="0"/>
                <w:numId w:val="40"/>
              </w:numPr>
              <w:rPr>
                <w:rFonts w:cs="Arial"/>
                <w:i/>
                <w:iCs/>
                <w:lang w:eastAsia="de-DE"/>
              </w:rPr>
            </w:pPr>
            <w:r w:rsidRPr="00D43105">
              <w:rPr>
                <w:rFonts w:cs="Arial"/>
                <w:i/>
                <w:iCs/>
                <w:lang w:eastAsia="de-DE"/>
              </w:rPr>
              <w:t>Bestätigung der Änderungen.</w:t>
            </w:r>
          </w:p>
        </w:tc>
      </w:tr>
      <w:tr w:rsidR="0033300E" w:rsidRPr="00B91718" w14:paraId="27ADB8A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7F6524C" w14:textId="77777777" w:rsidR="0033300E" w:rsidRPr="00B91718" w:rsidRDefault="0033300E"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FC019E2" w14:textId="0D88A14F" w:rsidR="0033300E" w:rsidRPr="00EA3862" w:rsidRDefault="004E6D82" w:rsidP="003B396F">
            <w:pPr>
              <w:rPr>
                <w:rFonts w:cs="Arial"/>
                <w:i/>
                <w:iCs/>
                <w:lang w:eastAsia="de-DE"/>
              </w:rPr>
            </w:pPr>
            <w:r w:rsidRPr="004E6D82">
              <w:rPr>
                <w:rFonts w:cs="Arial"/>
                <w:i/>
                <w:iCs/>
                <w:lang w:eastAsia="de-DE"/>
              </w:rPr>
              <w:t>Die Bearbeitung wird nicht durchgeführt. Es wird eine Fehlermeldung angezeigt, die besagt, dass das neue und alte Passwort nicht gleich sein dürfen.</w:t>
            </w:r>
          </w:p>
        </w:tc>
      </w:tr>
    </w:tbl>
    <w:p w14:paraId="4E910E45" w14:textId="77777777" w:rsidR="0033300E" w:rsidRDefault="0033300E" w:rsidP="0033300E">
      <w:pPr>
        <w:rPr>
          <w:noProof/>
        </w:rPr>
      </w:pPr>
    </w:p>
    <w:p w14:paraId="2DDD4ABA" w14:textId="148451F5" w:rsidR="0033300E" w:rsidRPr="0021177D" w:rsidRDefault="007C4070" w:rsidP="0033300E">
      <w:pPr>
        <w:rPr>
          <w:b/>
          <w:bCs/>
        </w:rPr>
      </w:pPr>
      <w:r>
        <w:rPr>
          <w:noProof/>
        </w:rPr>
        <w:drawing>
          <wp:anchor distT="0" distB="0" distL="114300" distR="114300" simplePos="0" relativeHeight="251725824" behindDoc="0" locked="0" layoutInCell="1" allowOverlap="1" wp14:anchorId="4F62DFF6" wp14:editId="40DFB3ED">
            <wp:simplePos x="0" y="0"/>
            <wp:positionH relativeFrom="margin">
              <wp:align>center</wp:align>
            </wp:positionH>
            <wp:positionV relativeFrom="paragraph">
              <wp:posOffset>1849755</wp:posOffset>
            </wp:positionV>
            <wp:extent cx="4178935" cy="3556000"/>
            <wp:effectExtent l="0" t="0" r="0" b="6350"/>
            <wp:wrapTopAndBottom/>
            <wp:docPr id="56035241"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78935" cy="355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300E"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33300E" w:rsidRPr="00B91718" w14:paraId="1450D87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D889D5C" w14:textId="77777777" w:rsidR="0033300E" w:rsidRPr="00B91718" w:rsidRDefault="0033300E"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D099975" w14:textId="40BF3567" w:rsidR="0033300E" w:rsidRPr="00B91718" w:rsidRDefault="0033300E" w:rsidP="003B396F">
            <w:pPr>
              <w:rPr>
                <w:i/>
                <w:iCs/>
                <w:lang w:eastAsia="de-DE"/>
              </w:rPr>
            </w:pPr>
            <w:r>
              <w:rPr>
                <w:i/>
                <w:iCs/>
                <w:lang w:eastAsia="de-DE"/>
              </w:rPr>
              <w:t>13.03.2024, 15:45 Uhr</w:t>
            </w:r>
          </w:p>
        </w:tc>
      </w:tr>
      <w:tr w:rsidR="0033300E" w:rsidRPr="00B91718" w14:paraId="2BB5BCDB"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C8D71EB" w14:textId="77777777" w:rsidR="0033300E" w:rsidRPr="00B91718" w:rsidRDefault="0033300E"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59584E03" w14:textId="77777777" w:rsidR="0033300E" w:rsidRPr="00B91718" w:rsidRDefault="0033300E" w:rsidP="003B396F">
            <w:pPr>
              <w:rPr>
                <w:i/>
                <w:iCs/>
                <w:lang w:eastAsia="de-DE"/>
              </w:rPr>
            </w:pPr>
            <w:r>
              <w:rPr>
                <w:i/>
                <w:iCs/>
                <w:lang w:eastAsia="de-DE"/>
              </w:rPr>
              <w:t>David</w:t>
            </w:r>
          </w:p>
        </w:tc>
      </w:tr>
      <w:tr w:rsidR="0033300E" w:rsidRPr="00B91718" w14:paraId="7F51C07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61AE962" w14:textId="77777777" w:rsidR="0033300E" w:rsidRPr="00B91718" w:rsidRDefault="0033300E"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1784DEA" w14:textId="77777777" w:rsidR="0033300E" w:rsidRPr="00B91718" w:rsidRDefault="0033300E" w:rsidP="003B396F">
            <w:pPr>
              <w:rPr>
                <w:i/>
                <w:iCs/>
                <w:lang w:eastAsia="de-DE"/>
              </w:rPr>
            </w:pPr>
            <w:r w:rsidRPr="001479FC">
              <w:rPr>
                <w:i/>
                <w:iCs/>
                <w:lang w:eastAsia="de-DE"/>
              </w:rPr>
              <w:t>0 (mängelfrei)</w:t>
            </w:r>
          </w:p>
        </w:tc>
      </w:tr>
      <w:tr w:rsidR="0033300E" w:rsidRPr="00B91718" w14:paraId="31AA034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E520A8B" w14:textId="77777777" w:rsidR="0033300E" w:rsidRPr="00B91718" w:rsidRDefault="0033300E"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2C6B7666" w14:textId="77777777" w:rsidR="0033300E" w:rsidRPr="00B91718" w:rsidRDefault="0033300E" w:rsidP="003B396F">
            <w:pPr>
              <w:rPr>
                <w:i/>
                <w:iCs/>
                <w:lang w:eastAsia="de-DE"/>
              </w:rPr>
            </w:pPr>
            <w:r>
              <w:rPr>
                <w:i/>
                <w:iCs/>
                <w:lang w:eastAsia="de-DE"/>
              </w:rPr>
              <w:t>Kein Mangel</w:t>
            </w:r>
          </w:p>
        </w:tc>
      </w:tr>
      <w:tr w:rsidR="0033300E" w:rsidRPr="00B91718" w14:paraId="017B2E9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24D1EB9" w14:textId="77777777" w:rsidR="0033300E" w:rsidRPr="00B91718" w:rsidRDefault="0033300E"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43A08E2D" w14:textId="5F7D5DD9" w:rsidR="0033300E" w:rsidRPr="00B91718" w:rsidRDefault="004E6D82" w:rsidP="003B396F">
            <w:pPr>
              <w:rPr>
                <w:i/>
                <w:iCs/>
                <w:lang w:eastAsia="de-DE"/>
              </w:rPr>
            </w:pPr>
            <w:r w:rsidRPr="004E6D82">
              <w:rPr>
                <w:i/>
                <w:iCs/>
                <w:lang w:eastAsia="de-DE"/>
              </w:rPr>
              <w:t>Die Person wurde nicht bearbeitet, und eine klare Fehlermeldung wurde angezeigt</w:t>
            </w:r>
            <w:r w:rsidR="00C8206F">
              <w:rPr>
                <w:i/>
                <w:iCs/>
                <w:lang w:eastAsia="de-DE"/>
              </w:rPr>
              <w:t>.</w:t>
            </w:r>
          </w:p>
        </w:tc>
      </w:tr>
    </w:tbl>
    <w:p w14:paraId="66971A2B" w14:textId="77777777" w:rsidR="00295CE1" w:rsidRPr="008A5C85" w:rsidRDefault="00295CE1" w:rsidP="00295CE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95CE1" w:rsidRPr="00B91718" w14:paraId="71727DBE"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DD3CEC5" w14:textId="77777777" w:rsidR="00295CE1" w:rsidRPr="00B91718" w:rsidRDefault="00295CE1"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1B02BAA" w14:textId="3F9EF876" w:rsidR="00295CE1" w:rsidRPr="00EA3862" w:rsidRDefault="00295CE1" w:rsidP="003B396F">
            <w:pPr>
              <w:rPr>
                <w:rFonts w:cs="Arial"/>
                <w:i/>
                <w:iCs/>
                <w:lang w:eastAsia="de-DE"/>
              </w:rPr>
            </w:pPr>
            <w:bookmarkStart w:id="255" w:name="t116"/>
            <w:r w:rsidRPr="00EA3862">
              <w:rPr>
                <w:rFonts w:cs="Arial"/>
                <w:i/>
                <w:iCs/>
                <w:lang w:eastAsia="de-DE"/>
              </w:rPr>
              <w:t>T-1</w:t>
            </w:r>
            <w:r>
              <w:rPr>
                <w:rFonts w:cs="Arial"/>
                <w:i/>
                <w:iCs/>
                <w:lang w:eastAsia="de-DE"/>
              </w:rPr>
              <w:t>16</w:t>
            </w:r>
            <w:bookmarkEnd w:id="255"/>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E87F943" w14:textId="3F617A79" w:rsidR="00295CE1" w:rsidRPr="00B91718" w:rsidRDefault="00FB4A23" w:rsidP="003B396F">
            <w:pPr>
              <w:rPr>
                <w:rFonts w:cs="Arial"/>
                <w:i/>
                <w:iCs/>
                <w:sz w:val="24"/>
                <w:szCs w:val="24"/>
                <w:lang w:eastAsia="de-DE"/>
              </w:rPr>
            </w:pPr>
            <w:r w:rsidRPr="00FB4A23">
              <w:rPr>
                <w:rFonts w:cs="Arial"/>
                <w:i/>
                <w:iCs/>
                <w:sz w:val="24"/>
                <w:szCs w:val="24"/>
                <w:lang w:eastAsia="de-DE"/>
              </w:rPr>
              <w:t xml:space="preserve">Person mit korrekten </w:t>
            </w:r>
            <w:r>
              <w:rPr>
                <w:rFonts w:cs="Arial"/>
                <w:i/>
                <w:iCs/>
                <w:sz w:val="24"/>
                <w:szCs w:val="24"/>
                <w:lang w:eastAsia="de-DE"/>
              </w:rPr>
              <w:t>Angaben</w:t>
            </w:r>
            <w:r w:rsidRPr="00FB4A23">
              <w:rPr>
                <w:rFonts w:cs="Arial"/>
                <w:i/>
                <w:iCs/>
                <w:sz w:val="24"/>
                <w:szCs w:val="24"/>
                <w:lang w:eastAsia="de-DE"/>
              </w:rPr>
              <w:t xml:space="preserve"> aktualisieren</w:t>
            </w:r>
          </w:p>
        </w:tc>
      </w:tr>
      <w:tr w:rsidR="00295CE1" w:rsidRPr="00B91718" w14:paraId="43C1163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04ECC59" w14:textId="77777777" w:rsidR="00295CE1" w:rsidRPr="00B91718" w:rsidRDefault="00295CE1"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A024294" w14:textId="6BBF8832" w:rsidR="00295CE1" w:rsidRPr="00EA3862" w:rsidRDefault="008F08EE" w:rsidP="003B396F">
            <w:pPr>
              <w:rPr>
                <w:rFonts w:cs="Arial"/>
                <w:i/>
                <w:iCs/>
                <w:lang w:eastAsia="de-DE"/>
              </w:rPr>
            </w:pPr>
            <w:r w:rsidRPr="008F08EE">
              <w:rPr>
                <w:rFonts w:cs="Arial"/>
                <w:i/>
                <w:iCs/>
                <w:lang w:eastAsia="de-DE"/>
              </w:rPr>
              <w:t xml:space="preserve">Überprüft, ob die Aktualisierung einer Person mit allen gültigen </w:t>
            </w:r>
            <w:r w:rsidR="00CD3875">
              <w:rPr>
                <w:rFonts w:cs="Arial"/>
                <w:i/>
                <w:iCs/>
                <w:lang w:eastAsia="de-DE"/>
              </w:rPr>
              <w:t>A</w:t>
            </w:r>
            <w:r w:rsidRPr="008F08EE">
              <w:rPr>
                <w:rFonts w:cs="Arial"/>
                <w:i/>
                <w:iCs/>
                <w:lang w:eastAsia="de-DE"/>
              </w:rPr>
              <w:t>ngaben (Name, E-Mail, Passwort) erfolgreich ist und der Benutzer entsprechend in der Benutzerübersicht angezeigt wird.</w:t>
            </w:r>
          </w:p>
        </w:tc>
      </w:tr>
      <w:tr w:rsidR="00295CE1" w:rsidRPr="00B91718" w14:paraId="707B572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17DE590" w14:textId="77777777" w:rsidR="00295CE1" w:rsidRPr="00B91718" w:rsidRDefault="00295CE1"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5DCBE3F" w14:textId="334DAACF" w:rsidR="00295CE1" w:rsidRPr="00EA3862" w:rsidRDefault="006B315E" w:rsidP="003B396F">
            <w:pPr>
              <w:rPr>
                <w:rFonts w:cs="Arial"/>
                <w:i/>
                <w:iCs/>
                <w:lang w:eastAsia="de-DE"/>
              </w:rPr>
            </w:pPr>
            <w:r w:rsidRPr="006B315E">
              <w:rPr>
                <w:rFonts w:cs="Arial"/>
                <w:i/>
                <w:iCs/>
                <w:lang w:eastAsia="de-DE"/>
              </w:rPr>
              <w:t>Eine Person mit dem Namen "Lorem Ipsum" existiert bereits in der Datenbank.</w:t>
            </w:r>
          </w:p>
        </w:tc>
      </w:tr>
      <w:tr w:rsidR="00295CE1" w:rsidRPr="00B91718" w14:paraId="7994C32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6CBF61F" w14:textId="77777777" w:rsidR="00295CE1" w:rsidRPr="00B91718" w:rsidRDefault="00295CE1"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459088E9" w14:textId="77777777" w:rsidR="00412E9C" w:rsidRPr="00412E9C" w:rsidRDefault="00412E9C" w:rsidP="00412E9C">
            <w:pPr>
              <w:pStyle w:val="Listenabsatz"/>
              <w:numPr>
                <w:ilvl w:val="0"/>
                <w:numId w:val="41"/>
              </w:numPr>
              <w:rPr>
                <w:rFonts w:cs="Arial"/>
                <w:i/>
                <w:iCs/>
                <w:lang w:eastAsia="de-DE"/>
              </w:rPr>
            </w:pPr>
            <w:r w:rsidRPr="00412E9C">
              <w:rPr>
                <w:rFonts w:cs="Arial"/>
                <w:i/>
                <w:iCs/>
                <w:lang w:eastAsia="de-DE"/>
              </w:rPr>
              <w:t>Navigieren zur Bearbeitungsseite der Person "Lorem Ipsum".</w:t>
            </w:r>
          </w:p>
          <w:p w14:paraId="54E1207E" w14:textId="7B2F40BD" w:rsidR="00412E9C" w:rsidRPr="00412E9C" w:rsidRDefault="00412E9C" w:rsidP="00412E9C">
            <w:pPr>
              <w:pStyle w:val="Listenabsatz"/>
              <w:numPr>
                <w:ilvl w:val="0"/>
                <w:numId w:val="41"/>
              </w:numPr>
              <w:rPr>
                <w:rFonts w:cs="Arial"/>
                <w:i/>
                <w:iCs/>
                <w:lang w:eastAsia="de-DE"/>
              </w:rPr>
            </w:pPr>
            <w:r w:rsidRPr="00412E9C">
              <w:rPr>
                <w:rFonts w:cs="Arial"/>
                <w:i/>
                <w:iCs/>
                <w:lang w:eastAsia="de-DE"/>
              </w:rPr>
              <w:t xml:space="preserve">Änderung des Namens in "Testfall", der E-Mail-Adresse in </w:t>
            </w:r>
            <w:hyperlink r:id="rId129" w:history="1">
              <w:r w:rsidRPr="00C01ACA">
                <w:rPr>
                  <w:rStyle w:val="Hyperlink"/>
                  <w:rFonts w:cs="Arial"/>
                  <w:i/>
                  <w:iCs/>
                  <w:lang w:eastAsia="de-DE"/>
                </w:rPr>
                <w:t>testfall@competec.ch</w:t>
              </w:r>
            </w:hyperlink>
            <w:r>
              <w:rPr>
                <w:rFonts w:cs="Arial"/>
                <w:i/>
                <w:iCs/>
                <w:lang w:eastAsia="de-DE"/>
              </w:rPr>
              <w:t xml:space="preserve">, </w:t>
            </w:r>
            <w:r w:rsidR="00651857">
              <w:rPr>
                <w:rFonts w:cs="Arial"/>
                <w:i/>
                <w:iCs/>
                <w:lang w:eastAsia="de-DE"/>
              </w:rPr>
              <w:t>Eingabe</w:t>
            </w:r>
            <w:r>
              <w:rPr>
                <w:rFonts w:cs="Arial"/>
                <w:i/>
                <w:iCs/>
                <w:lang w:eastAsia="de-DE"/>
              </w:rPr>
              <w:t xml:space="preserve"> </w:t>
            </w:r>
            <w:proofErr w:type="gramStart"/>
            <w:r>
              <w:rPr>
                <w:rFonts w:cs="Arial"/>
                <w:i/>
                <w:iCs/>
                <w:lang w:eastAsia="de-DE"/>
              </w:rPr>
              <w:t>des gültigem alten Passworts</w:t>
            </w:r>
            <w:proofErr w:type="gramEnd"/>
            <w:r>
              <w:rPr>
                <w:rFonts w:cs="Arial"/>
                <w:i/>
                <w:iCs/>
                <w:lang w:eastAsia="de-DE"/>
              </w:rPr>
              <w:t xml:space="preserve"> </w:t>
            </w:r>
            <w:r w:rsidRPr="00412E9C">
              <w:rPr>
                <w:rFonts w:cs="Arial"/>
                <w:i/>
                <w:iCs/>
                <w:lang w:eastAsia="de-DE"/>
              </w:rPr>
              <w:t xml:space="preserve">und des </w:t>
            </w:r>
            <w:r>
              <w:rPr>
                <w:rFonts w:cs="Arial"/>
                <w:i/>
                <w:iCs/>
                <w:lang w:eastAsia="de-DE"/>
              </w:rPr>
              <w:t>neuen P</w:t>
            </w:r>
            <w:r w:rsidRPr="00412E9C">
              <w:rPr>
                <w:rFonts w:cs="Arial"/>
                <w:i/>
                <w:iCs/>
                <w:lang w:eastAsia="de-DE"/>
              </w:rPr>
              <w:t>assworts in "testfall".</w:t>
            </w:r>
          </w:p>
          <w:p w14:paraId="30C46649" w14:textId="0127DC3B" w:rsidR="00295CE1" w:rsidRPr="007023FD" w:rsidRDefault="00412E9C" w:rsidP="00651857">
            <w:pPr>
              <w:pStyle w:val="Listenabsatz"/>
              <w:numPr>
                <w:ilvl w:val="0"/>
                <w:numId w:val="41"/>
              </w:numPr>
              <w:rPr>
                <w:rFonts w:cs="Arial"/>
                <w:i/>
                <w:iCs/>
                <w:lang w:eastAsia="de-DE"/>
              </w:rPr>
            </w:pPr>
            <w:r w:rsidRPr="00412E9C">
              <w:rPr>
                <w:rFonts w:cs="Arial"/>
                <w:i/>
                <w:iCs/>
                <w:lang w:eastAsia="de-DE"/>
              </w:rPr>
              <w:t xml:space="preserve">Bestätigen der Änderungen durch Klicken auf den </w:t>
            </w:r>
            <w:r w:rsidR="00651857">
              <w:rPr>
                <w:rFonts w:cs="Arial"/>
                <w:i/>
                <w:iCs/>
                <w:lang w:eastAsia="de-DE"/>
              </w:rPr>
              <w:t>Aktualisieren</w:t>
            </w:r>
            <w:r w:rsidRPr="00412E9C">
              <w:rPr>
                <w:rFonts w:cs="Arial"/>
                <w:i/>
                <w:iCs/>
                <w:lang w:eastAsia="de-DE"/>
              </w:rPr>
              <w:t>-Button.</w:t>
            </w:r>
          </w:p>
        </w:tc>
      </w:tr>
      <w:tr w:rsidR="00295CE1" w:rsidRPr="00B91718" w14:paraId="7D978BE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B0F97B1" w14:textId="77777777" w:rsidR="00295CE1" w:rsidRPr="00B91718" w:rsidRDefault="00295CE1"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003B4A21" w14:textId="6AC2E35A" w:rsidR="00295CE1" w:rsidRPr="00EA3862" w:rsidRDefault="00C65064" w:rsidP="003B396F">
            <w:pPr>
              <w:rPr>
                <w:rFonts w:cs="Arial"/>
                <w:i/>
                <w:iCs/>
                <w:lang w:eastAsia="de-DE"/>
              </w:rPr>
            </w:pPr>
            <w:r w:rsidRPr="00C65064">
              <w:rPr>
                <w:rFonts w:cs="Arial"/>
                <w:i/>
                <w:iCs/>
                <w:lang w:eastAsia="de-DE"/>
              </w:rPr>
              <w:t xml:space="preserve">Der Benutzer "Testfall" wird erfolgreich mit der neuen E-Mail-Adresse "testfall@competec.ch" und einem aktualisierten Passwort in der Benutzerübersicht angezeigt. In der </w:t>
            </w:r>
            <w:r w:rsidR="004A150E" w:rsidRPr="00203ABC">
              <w:rPr>
                <w:rFonts w:eastAsia="Calibri" w:cstheme="minorHAnsi"/>
                <w:color w:val="0070C0"/>
                <w:u w:val="single"/>
              </w:rPr>
              <w:fldChar w:fldCharType="begin"/>
            </w:r>
            <w:r w:rsidR="004A150E"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4A150E" w:rsidRPr="00203ABC">
              <w:rPr>
                <w:rFonts w:eastAsia="Calibri" w:cstheme="minorHAnsi"/>
                <w:color w:val="0070C0"/>
                <w:u w:val="single"/>
              </w:rPr>
            </w:r>
            <w:r w:rsidR="004A150E" w:rsidRPr="00203ABC">
              <w:rPr>
                <w:rFonts w:eastAsia="Calibri" w:cstheme="minorHAnsi"/>
                <w:color w:val="0070C0"/>
                <w:u w:val="single"/>
              </w:rPr>
              <w:fldChar w:fldCharType="separate"/>
            </w:r>
            <w:r w:rsidR="004A150E" w:rsidRPr="00203ABC">
              <w:rPr>
                <w:rFonts w:eastAsia="Calibri" w:cstheme="minorHAnsi"/>
                <w:color w:val="0070C0"/>
                <w:u w:val="single"/>
              </w:rPr>
              <w:t>person</w:t>
            </w:r>
            <w:r w:rsidR="004A150E" w:rsidRPr="00203ABC">
              <w:rPr>
                <w:rFonts w:eastAsia="Calibri" w:cstheme="minorHAnsi"/>
                <w:color w:val="0070C0"/>
                <w:u w:val="single"/>
              </w:rPr>
              <w:fldChar w:fldCharType="end"/>
            </w:r>
            <w:r w:rsidR="004A150E" w:rsidRPr="00203ABC">
              <w:rPr>
                <w:rFonts w:eastAsia="Calibri" w:cstheme="minorHAnsi"/>
                <w:color w:val="0070C0"/>
                <w:u w:val="single"/>
              </w:rPr>
              <w:t xml:space="preserve"> </w:t>
            </w:r>
            <w:r w:rsidR="004A150E">
              <w:rPr>
                <w:rFonts w:cs="Arial"/>
                <w:i/>
                <w:iCs/>
                <w:lang w:eastAsia="de-DE"/>
              </w:rPr>
              <w:t>Tabelle</w:t>
            </w:r>
            <w:r w:rsidRPr="00C65064">
              <w:rPr>
                <w:rFonts w:cs="Arial"/>
                <w:i/>
                <w:iCs/>
                <w:lang w:eastAsia="de-DE"/>
              </w:rPr>
              <w:t xml:space="preserve"> reflektiert das gespeicherte Passwort die Änderung durch eine neue Verschlüsselung.</w:t>
            </w:r>
          </w:p>
        </w:tc>
      </w:tr>
    </w:tbl>
    <w:p w14:paraId="39DE4A46" w14:textId="77777777" w:rsidR="00295CE1" w:rsidRDefault="00295CE1" w:rsidP="00295CE1">
      <w:pPr>
        <w:rPr>
          <w:noProof/>
        </w:rPr>
      </w:pPr>
    </w:p>
    <w:p w14:paraId="1FD43A52" w14:textId="21943926" w:rsidR="00295CE1" w:rsidRPr="0021177D" w:rsidRDefault="00295CE1" w:rsidP="00295CE1">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95CE1" w:rsidRPr="00B91718" w14:paraId="601BA4C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BCE1BEE" w14:textId="77777777" w:rsidR="00295CE1" w:rsidRPr="00B91718" w:rsidRDefault="00295CE1"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D123F85" w14:textId="115FD350" w:rsidR="00295CE1" w:rsidRPr="00B91718" w:rsidRDefault="00295CE1" w:rsidP="003B396F">
            <w:pPr>
              <w:rPr>
                <w:i/>
                <w:iCs/>
                <w:lang w:eastAsia="de-DE"/>
              </w:rPr>
            </w:pPr>
            <w:r>
              <w:rPr>
                <w:i/>
                <w:iCs/>
                <w:lang w:eastAsia="de-DE"/>
              </w:rPr>
              <w:t xml:space="preserve">13.03.2024, </w:t>
            </w:r>
            <w:r w:rsidR="008F08EE">
              <w:rPr>
                <w:i/>
                <w:iCs/>
                <w:lang w:eastAsia="de-DE"/>
              </w:rPr>
              <w:t>16:00</w:t>
            </w:r>
            <w:r>
              <w:rPr>
                <w:i/>
                <w:iCs/>
                <w:lang w:eastAsia="de-DE"/>
              </w:rPr>
              <w:t xml:space="preserve"> Uhr</w:t>
            </w:r>
          </w:p>
        </w:tc>
      </w:tr>
      <w:tr w:rsidR="00295CE1" w:rsidRPr="00B91718" w14:paraId="2E103226"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F8D9A33" w14:textId="77777777" w:rsidR="00295CE1" w:rsidRPr="00B91718" w:rsidRDefault="00295CE1"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6614E94" w14:textId="77777777" w:rsidR="00295CE1" w:rsidRPr="00B91718" w:rsidRDefault="00295CE1" w:rsidP="003B396F">
            <w:pPr>
              <w:rPr>
                <w:i/>
                <w:iCs/>
                <w:lang w:eastAsia="de-DE"/>
              </w:rPr>
            </w:pPr>
            <w:r>
              <w:rPr>
                <w:i/>
                <w:iCs/>
                <w:lang w:eastAsia="de-DE"/>
              </w:rPr>
              <w:t>David</w:t>
            </w:r>
          </w:p>
        </w:tc>
      </w:tr>
      <w:tr w:rsidR="00295CE1" w:rsidRPr="00B91718" w14:paraId="777B720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E609FFD" w14:textId="77777777" w:rsidR="00295CE1" w:rsidRPr="00B91718" w:rsidRDefault="00295CE1"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BE691FE" w14:textId="77777777" w:rsidR="00295CE1" w:rsidRPr="00B91718" w:rsidRDefault="00295CE1" w:rsidP="003B396F">
            <w:pPr>
              <w:rPr>
                <w:i/>
                <w:iCs/>
                <w:lang w:eastAsia="de-DE"/>
              </w:rPr>
            </w:pPr>
            <w:r w:rsidRPr="001479FC">
              <w:rPr>
                <w:i/>
                <w:iCs/>
                <w:lang w:eastAsia="de-DE"/>
              </w:rPr>
              <w:t>0 (mängelfrei)</w:t>
            </w:r>
          </w:p>
        </w:tc>
      </w:tr>
      <w:tr w:rsidR="00295CE1" w:rsidRPr="00B91718" w14:paraId="4200A2A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5D22539" w14:textId="77777777" w:rsidR="00295CE1" w:rsidRPr="00B91718" w:rsidRDefault="00295CE1"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79EADBD6" w14:textId="77777777" w:rsidR="00295CE1" w:rsidRPr="00B91718" w:rsidRDefault="00295CE1" w:rsidP="003B396F">
            <w:pPr>
              <w:rPr>
                <w:i/>
                <w:iCs/>
                <w:lang w:eastAsia="de-DE"/>
              </w:rPr>
            </w:pPr>
            <w:r>
              <w:rPr>
                <w:i/>
                <w:iCs/>
                <w:lang w:eastAsia="de-DE"/>
              </w:rPr>
              <w:t>Kein Mangel</w:t>
            </w:r>
          </w:p>
        </w:tc>
      </w:tr>
      <w:tr w:rsidR="00295CE1" w:rsidRPr="00B91718" w14:paraId="45CB78C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D6D52C3" w14:textId="77777777" w:rsidR="00295CE1" w:rsidRPr="00B91718" w:rsidRDefault="00295CE1"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560CD81B" w14:textId="78585335" w:rsidR="00295CE1" w:rsidRPr="00B91718" w:rsidRDefault="00C65064" w:rsidP="003B396F">
            <w:pPr>
              <w:rPr>
                <w:i/>
                <w:iCs/>
                <w:lang w:eastAsia="de-DE"/>
              </w:rPr>
            </w:pPr>
            <w:r w:rsidRPr="00C65064">
              <w:rPr>
                <w:i/>
                <w:iCs/>
                <w:lang w:eastAsia="de-DE"/>
              </w:rPr>
              <w:t xml:space="preserve">Die Bearbeitung der Person "Lorem Ipsum" zu "Testfall" mit der E-Mail "testfall@competec.ch" und dem neuen Passwort "testfall" war erfolgreich. Die Änderungen wurden korrekt in der Benutzerübersicht reflektiert, und der Benutzer "Testfall" konnte gefunden werden. Die Überprüfung der </w:t>
            </w:r>
            <w:r w:rsidR="004A150E" w:rsidRPr="00203ABC">
              <w:rPr>
                <w:rFonts w:eastAsia="Calibri" w:cstheme="minorHAnsi"/>
                <w:color w:val="0070C0"/>
                <w:u w:val="single"/>
              </w:rPr>
              <w:fldChar w:fldCharType="begin"/>
            </w:r>
            <w:r w:rsidR="004A150E"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4A150E" w:rsidRPr="00203ABC">
              <w:rPr>
                <w:rFonts w:eastAsia="Calibri" w:cstheme="minorHAnsi"/>
                <w:color w:val="0070C0"/>
                <w:u w:val="single"/>
              </w:rPr>
            </w:r>
            <w:r w:rsidR="004A150E" w:rsidRPr="00203ABC">
              <w:rPr>
                <w:rFonts w:eastAsia="Calibri" w:cstheme="minorHAnsi"/>
                <w:color w:val="0070C0"/>
                <w:u w:val="single"/>
              </w:rPr>
              <w:fldChar w:fldCharType="separate"/>
            </w:r>
            <w:r w:rsidR="004A150E" w:rsidRPr="00203ABC">
              <w:rPr>
                <w:rFonts w:eastAsia="Calibri" w:cstheme="minorHAnsi"/>
                <w:color w:val="0070C0"/>
                <w:u w:val="single"/>
              </w:rPr>
              <w:t>person</w:t>
            </w:r>
            <w:r w:rsidR="004A150E" w:rsidRPr="00203ABC">
              <w:rPr>
                <w:rFonts w:eastAsia="Calibri" w:cstheme="minorHAnsi"/>
                <w:color w:val="0070C0"/>
                <w:u w:val="single"/>
              </w:rPr>
              <w:fldChar w:fldCharType="end"/>
            </w:r>
            <w:r w:rsidR="004A150E">
              <w:rPr>
                <w:i/>
                <w:iCs/>
                <w:lang w:eastAsia="de-DE"/>
              </w:rPr>
              <w:t xml:space="preserve"> Tabelle</w:t>
            </w:r>
            <w:r w:rsidRPr="00C65064">
              <w:rPr>
                <w:i/>
                <w:iCs/>
                <w:lang w:eastAsia="de-DE"/>
              </w:rPr>
              <w:t xml:space="preserve"> bestätigte, dass das Passwort erfolgreich geändert und das neue Passwort korrekt verschlüsselt gespeichert wurde</w:t>
            </w:r>
            <w:r>
              <w:rPr>
                <w:i/>
                <w:iCs/>
                <w:lang w:eastAsia="de-DE"/>
              </w:rPr>
              <w:t>.</w:t>
            </w:r>
          </w:p>
        </w:tc>
      </w:tr>
    </w:tbl>
    <w:p w14:paraId="528B9A56" w14:textId="3DD469B6" w:rsidR="00EA1291" w:rsidRDefault="00EA1291" w:rsidP="00EA1291"/>
    <w:p w14:paraId="132DC8FB" w14:textId="77777777" w:rsidR="00DA1BEA" w:rsidRDefault="00DA1BEA">
      <w:pPr>
        <w:rPr>
          <w:b/>
          <w:bCs/>
        </w:rPr>
      </w:pPr>
      <w:r w:rsidRPr="00DA1BEA">
        <w:rPr>
          <w:b/>
          <w:bCs/>
          <w:noProof/>
        </w:rPr>
        <w:drawing>
          <wp:anchor distT="0" distB="0" distL="114300" distR="114300" simplePos="0" relativeHeight="251729920" behindDoc="0" locked="0" layoutInCell="1" allowOverlap="1" wp14:anchorId="44FA9716" wp14:editId="11B7BC43">
            <wp:simplePos x="0" y="0"/>
            <wp:positionH relativeFrom="margin">
              <wp:align>left</wp:align>
            </wp:positionH>
            <wp:positionV relativeFrom="paragraph">
              <wp:posOffset>1059180</wp:posOffset>
            </wp:positionV>
            <wp:extent cx="5934075" cy="904875"/>
            <wp:effectExtent l="0" t="0" r="9525" b="9525"/>
            <wp:wrapTopAndBottom/>
            <wp:docPr id="91139474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4075" cy="904875"/>
                    </a:xfrm>
                    <a:prstGeom prst="rect">
                      <a:avLst/>
                    </a:prstGeom>
                    <a:noFill/>
                    <a:ln>
                      <a:noFill/>
                    </a:ln>
                  </pic:spPr>
                </pic:pic>
              </a:graphicData>
            </a:graphic>
          </wp:anchor>
        </w:drawing>
      </w:r>
      <w:r w:rsidRPr="00DA1BEA">
        <w:rPr>
          <w:b/>
          <w:bCs/>
          <w:noProof/>
        </w:rPr>
        <w:drawing>
          <wp:anchor distT="0" distB="0" distL="114300" distR="114300" simplePos="0" relativeHeight="251728896" behindDoc="0" locked="0" layoutInCell="1" allowOverlap="1" wp14:anchorId="65029778" wp14:editId="56B483E4">
            <wp:simplePos x="0" y="0"/>
            <wp:positionH relativeFrom="margin">
              <wp:align>right</wp:align>
            </wp:positionH>
            <wp:positionV relativeFrom="paragraph">
              <wp:posOffset>240030</wp:posOffset>
            </wp:positionV>
            <wp:extent cx="5934075" cy="333375"/>
            <wp:effectExtent l="0" t="0" r="9525" b="9525"/>
            <wp:wrapTopAndBottom/>
            <wp:docPr id="3252460"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333375"/>
                    </a:xfrm>
                    <a:prstGeom prst="rect">
                      <a:avLst/>
                    </a:prstGeom>
                    <a:noFill/>
                    <a:ln>
                      <a:noFill/>
                    </a:ln>
                  </pic:spPr>
                </pic:pic>
              </a:graphicData>
            </a:graphic>
          </wp:anchor>
        </w:drawing>
      </w:r>
      <w:r w:rsidRPr="00DA1BEA">
        <w:rPr>
          <w:b/>
          <w:bCs/>
        </w:rPr>
        <w:t>Aktualisierte Spalte in der Person Tabelle:</w:t>
      </w:r>
    </w:p>
    <w:p w14:paraId="090F4FC0" w14:textId="77777777" w:rsidR="00DA1BEA" w:rsidRDefault="00DA1BEA">
      <w:pPr>
        <w:rPr>
          <w:b/>
          <w:bCs/>
        </w:rPr>
      </w:pPr>
    </w:p>
    <w:p w14:paraId="0B60EED5" w14:textId="6220644B" w:rsidR="00EA1291" w:rsidRPr="00DA1BEA" w:rsidRDefault="00DA1BEA">
      <w:pPr>
        <w:rPr>
          <w:rFonts w:asciiTheme="majorHAnsi" w:eastAsiaTheme="majorEastAsia" w:hAnsiTheme="majorHAnsi" w:cstheme="majorBidi"/>
          <w:b/>
          <w:bCs/>
          <w:szCs w:val="24"/>
        </w:rPr>
      </w:pPr>
      <w:r>
        <w:rPr>
          <w:b/>
          <w:bCs/>
        </w:rPr>
        <w:t xml:space="preserve">Auflistung </w:t>
      </w:r>
      <w:r w:rsidR="009F2519">
        <w:rPr>
          <w:b/>
          <w:bCs/>
        </w:rPr>
        <w:t>des angepassten Benutzers</w:t>
      </w:r>
      <w:r w:rsidRPr="00DA1BEA">
        <w:rPr>
          <w:b/>
          <w:bCs/>
        </w:rPr>
        <w:t>:</w:t>
      </w:r>
      <w:r w:rsidR="00EA1291" w:rsidRPr="00DA1BEA">
        <w:rPr>
          <w:b/>
          <w:bCs/>
        </w:rPr>
        <w:br w:type="page"/>
      </w:r>
    </w:p>
    <w:p w14:paraId="31FA9B8C" w14:textId="77777777" w:rsidR="00812BBB" w:rsidRPr="008A5C85" w:rsidRDefault="00812BBB" w:rsidP="00812BBB">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812BBB" w:rsidRPr="00B91718" w14:paraId="05730DF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62E26B1" w14:textId="77777777" w:rsidR="00812BBB" w:rsidRPr="00B91718" w:rsidRDefault="00812BBB"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638F5686" w14:textId="3E1CB8DB" w:rsidR="00812BBB" w:rsidRPr="00EA3862" w:rsidRDefault="00812BBB" w:rsidP="003B396F">
            <w:pPr>
              <w:rPr>
                <w:rFonts w:cs="Arial"/>
                <w:i/>
                <w:iCs/>
                <w:lang w:eastAsia="de-DE"/>
              </w:rPr>
            </w:pPr>
            <w:bookmarkStart w:id="256" w:name="t117"/>
            <w:r w:rsidRPr="00EA3862">
              <w:rPr>
                <w:rFonts w:cs="Arial"/>
                <w:i/>
                <w:iCs/>
                <w:lang w:eastAsia="de-DE"/>
              </w:rPr>
              <w:t>T-1</w:t>
            </w:r>
            <w:r>
              <w:rPr>
                <w:rFonts w:cs="Arial"/>
                <w:i/>
                <w:iCs/>
                <w:lang w:eastAsia="de-DE"/>
              </w:rPr>
              <w:t>1</w:t>
            </w:r>
            <w:r w:rsidR="00042D6B">
              <w:rPr>
                <w:rFonts w:cs="Arial"/>
                <w:i/>
                <w:iCs/>
                <w:lang w:eastAsia="de-DE"/>
              </w:rPr>
              <w:t>7</w:t>
            </w:r>
            <w:bookmarkEnd w:id="256"/>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CF74732" w14:textId="74641A88" w:rsidR="00812BBB" w:rsidRPr="00B91718" w:rsidRDefault="00812BBB" w:rsidP="003B396F">
            <w:pPr>
              <w:rPr>
                <w:rFonts w:cs="Arial"/>
                <w:i/>
                <w:iCs/>
                <w:sz w:val="24"/>
                <w:szCs w:val="24"/>
                <w:lang w:eastAsia="de-DE"/>
              </w:rPr>
            </w:pPr>
            <w:r w:rsidRPr="00812BBB">
              <w:rPr>
                <w:rFonts w:cs="Arial"/>
                <w:i/>
                <w:iCs/>
                <w:sz w:val="24"/>
                <w:szCs w:val="24"/>
                <w:lang w:eastAsia="de-DE"/>
              </w:rPr>
              <w:t>Versuch, eine Person nach Logout in einem duplizierten Tab zu erstellen</w:t>
            </w:r>
          </w:p>
        </w:tc>
      </w:tr>
      <w:tr w:rsidR="00812BBB" w:rsidRPr="00B91718" w14:paraId="2BD4A9A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9EAF361" w14:textId="77777777" w:rsidR="00812BBB" w:rsidRPr="00B91718" w:rsidRDefault="00812BBB"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5878A62" w14:textId="667BC2D6" w:rsidR="00812BBB" w:rsidRPr="00EA3862" w:rsidRDefault="00042D6B" w:rsidP="003B396F">
            <w:pPr>
              <w:rPr>
                <w:rFonts w:cs="Arial"/>
                <w:i/>
                <w:iCs/>
                <w:lang w:eastAsia="de-DE"/>
              </w:rPr>
            </w:pPr>
            <w:r w:rsidRPr="00042D6B">
              <w:rPr>
                <w:rFonts w:cs="Arial"/>
                <w:i/>
                <w:iCs/>
                <w:lang w:eastAsia="de-DE"/>
              </w:rPr>
              <w:t>Überprüft das Verhalten des Systems, wenn der Benutzer in einem Browser-Tab ausgeloggt ist und versucht, in einem duplizierten Tab, der noch die "Person erstellen"-Übersicht offen hat, eine neue Person zu erstellen.</w:t>
            </w:r>
          </w:p>
        </w:tc>
      </w:tr>
      <w:tr w:rsidR="00812BBB" w:rsidRPr="00B91718" w14:paraId="224057F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87CE2D4" w14:textId="77777777" w:rsidR="00812BBB" w:rsidRPr="00B91718" w:rsidRDefault="00812BBB"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A16A839" w14:textId="2793597A" w:rsidR="00812BBB" w:rsidRPr="00EA3862" w:rsidRDefault="00D43EA5" w:rsidP="003B396F">
            <w:pPr>
              <w:rPr>
                <w:rFonts w:cs="Arial"/>
                <w:i/>
                <w:iCs/>
                <w:lang w:eastAsia="de-DE"/>
              </w:rPr>
            </w:pPr>
            <w:r w:rsidRPr="00D43EA5">
              <w:rPr>
                <w:rFonts w:cs="Arial"/>
                <w:i/>
                <w:iCs/>
                <w:lang w:eastAsia="de-DE"/>
              </w:rPr>
              <w:t>Der Benutzer ist eingeloggt und hat die "Person erstellen"-Übersicht geöffnet. Dann wird der Tab dupliziert, und in einem der Tabs wird der Logout durchgeführt.</w:t>
            </w:r>
          </w:p>
        </w:tc>
      </w:tr>
      <w:tr w:rsidR="00812BBB" w:rsidRPr="00B91718" w14:paraId="700563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97A8C19" w14:textId="77777777" w:rsidR="00812BBB" w:rsidRPr="00B91718" w:rsidRDefault="00812BBB"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DAF9271" w14:textId="77777777" w:rsidR="00D43EA5" w:rsidRPr="00D43EA5" w:rsidRDefault="00D43EA5" w:rsidP="00D43EA5">
            <w:pPr>
              <w:pStyle w:val="Listenabsatz"/>
              <w:numPr>
                <w:ilvl w:val="0"/>
                <w:numId w:val="42"/>
              </w:numPr>
              <w:rPr>
                <w:rFonts w:cs="Arial"/>
                <w:i/>
                <w:iCs/>
                <w:lang w:eastAsia="de-DE"/>
              </w:rPr>
            </w:pPr>
            <w:r w:rsidRPr="00D43EA5">
              <w:rPr>
                <w:rFonts w:cs="Arial"/>
                <w:i/>
                <w:iCs/>
                <w:lang w:eastAsia="de-DE"/>
              </w:rPr>
              <w:t>Einloggen und Navigieren zur "Person erstellen"-Übersicht.</w:t>
            </w:r>
          </w:p>
          <w:p w14:paraId="2391AB7B" w14:textId="77777777" w:rsidR="00D43EA5" w:rsidRPr="00D43EA5" w:rsidRDefault="00D43EA5" w:rsidP="00D43EA5">
            <w:pPr>
              <w:pStyle w:val="Listenabsatz"/>
              <w:numPr>
                <w:ilvl w:val="0"/>
                <w:numId w:val="42"/>
              </w:numPr>
              <w:rPr>
                <w:rFonts w:cs="Arial"/>
                <w:i/>
                <w:iCs/>
                <w:lang w:eastAsia="de-DE"/>
              </w:rPr>
            </w:pPr>
            <w:r w:rsidRPr="00D43EA5">
              <w:rPr>
                <w:rFonts w:cs="Arial"/>
                <w:i/>
                <w:iCs/>
                <w:lang w:eastAsia="de-DE"/>
              </w:rPr>
              <w:t>Duplizieren des Tabs mit der offenen "Person erstellen"-Übersicht.</w:t>
            </w:r>
          </w:p>
          <w:p w14:paraId="266C4A87" w14:textId="77777777" w:rsidR="00D43EA5" w:rsidRPr="00D43EA5" w:rsidRDefault="00D43EA5" w:rsidP="00D43EA5">
            <w:pPr>
              <w:pStyle w:val="Listenabsatz"/>
              <w:numPr>
                <w:ilvl w:val="0"/>
                <w:numId w:val="42"/>
              </w:numPr>
              <w:rPr>
                <w:rFonts w:cs="Arial"/>
                <w:i/>
                <w:iCs/>
                <w:lang w:eastAsia="de-DE"/>
              </w:rPr>
            </w:pPr>
            <w:r w:rsidRPr="00D43EA5">
              <w:rPr>
                <w:rFonts w:cs="Arial"/>
                <w:i/>
                <w:iCs/>
                <w:lang w:eastAsia="de-DE"/>
              </w:rPr>
              <w:t>Durchführen des Logouts in einem der Tabs.</w:t>
            </w:r>
          </w:p>
          <w:p w14:paraId="5B51E685" w14:textId="25481966" w:rsidR="00812BBB" w:rsidRPr="00D43EA5" w:rsidRDefault="00D43EA5" w:rsidP="00D43EA5">
            <w:pPr>
              <w:pStyle w:val="Listenabsatz"/>
              <w:numPr>
                <w:ilvl w:val="0"/>
                <w:numId w:val="42"/>
              </w:numPr>
              <w:rPr>
                <w:rFonts w:cs="Arial"/>
                <w:i/>
                <w:iCs/>
                <w:lang w:eastAsia="de-DE"/>
              </w:rPr>
            </w:pPr>
            <w:r w:rsidRPr="00D43EA5">
              <w:rPr>
                <w:rFonts w:cs="Arial"/>
                <w:i/>
                <w:iCs/>
                <w:lang w:eastAsia="de-DE"/>
              </w:rPr>
              <w:t>Versuch, in dem anderen Tab eine neue Person zu erstellen und die Änderungen zu speichern.</w:t>
            </w:r>
          </w:p>
        </w:tc>
      </w:tr>
      <w:tr w:rsidR="00812BBB" w:rsidRPr="00B91718" w14:paraId="590C0DC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9C0F772" w14:textId="77777777" w:rsidR="00812BBB" w:rsidRPr="00B91718" w:rsidRDefault="00812BBB"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AE18730" w14:textId="369E77A2" w:rsidR="00812BBB" w:rsidRPr="00EA3862" w:rsidRDefault="00E966C7" w:rsidP="003B396F">
            <w:pPr>
              <w:rPr>
                <w:rFonts w:cs="Arial"/>
                <w:i/>
                <w:iCs/>
                <w:lang w:eastAsia="de-DE"/>
              </w:rPr>
            </w:pPr>
            <w:r w:rsidRPr="00E966C7">
              <w:rPr>
                <w:rFonts w:cs="Arial"/>
                <w:i/>
                <w:iCs/>
                <w:lang w:eastAsia="de-DE"/>
              </w:rPr>
              <w:t>Die Erstellung der Person ist nicht möglich. Es erfolgt eine Weiterleitung zur Login-Seite</w:t>
            </w:r>
            <w:r w:rsidR="000B3935">
              <w:rPr>
                <w:rFonts w:cs="Arial"/>
                <w:i/>
                <w:iCs/>
                <w:lang w:eastAsia="de-DE"/>
              </w:rPr>
              <w:t xml:space="preserve">, </w:t>
            </w:r>
            <w:r w:rsidR="004A150E">
              <w:rPr>
                <w:rFonts w:cs="Arial"/>
                <w:i/>
                <w:iCs/>
                <w:lang w:eastAsia="de-DE"/>
              </w:rPr>
              <w:t xml:space="preserve">da der Token nach einem Logout in der </w:t>
            </w:r>
            <w:r w:rsidR="004A150E" w:rsidRPr="00203ABC">
              <w:rPr>
                <w:rFonts w:eastAsia="Calibri" w:cstheme="minorHAnsi"/>
                <w:color w:val="0070C0"/>
                <w:u w:val="single"/>
              </w:rPr>
              <w:fldChar w:fldCharType="begin"/>
            </w:r>
            <w:r w:rsidR="004A150E" w:rsidRPr="00203ABC">
              <w:rPr>
                <w:rFonts w:eastAsia="Calibri" w:cstheme="minorHAnsi"/>
                <w:color w:val="0070C0"/>
                <w:u w:val="single"/>
              </w:rPr>
              <w:instrText xml:space="preserve"> REF p_s \h </w:instrText>
            </w:r>
            <w:r w:rsidR="00203ABC">
              <w:rPr>
                <w:rFonts w:eastAsia="Calibri" w:cstheme="minorHAnsi"/>
                <w:color w:val="0070C0"/>
                <w:u w:val="single"/>
              </w:rPr>
              <w:instrText xml:space="preserve"> \* MERGEFORMAT </w:instrText>
            </w:r>
            <w:r w:rsidR="004A150E" w:rsidRPr="00203ABC">
              <w:rPr>
                <w:rFonts w:eastAsia="Calibri" w:cstheme="minorHAnsi"/>
                <w:color w:val="0070C0"/>
                <w:u w:val="single"/>
              </w:rPr>
            </w:r>
            <w:r w:rsidR="004A150E" w:rsidRPr="00203ABC">
              <w:rPr>
                <w:rFonts w:eastAsia="Calibri" w:cstheme="minorHAnsi"/>
                <w:color w:val="0070C0"/>
                <w:u w:val="single"/>
              </w:rPr>
              <w:fldChar w:fldCharType="separate"/>
            </w:r>
            <w:r w:rsidR="004A150E" w:rsidRPr="00203ABC">
              <w:rPr>
                <w:rFonts w:eastAsia="Calibri" w:cstheme="minorHAnsi"/>
                <w:color w:val="0070C0"/>
                <w:u w:val="single"/>
              </w:rPr>
              <w:t>person_session</w:t>
            </w:r>
            <w:r w:rsidR="004A150E" w:rsidRPr="00203ABC">
              <w:rPr>
                <w:rFonts w:eastAsia="Calibri" w:cstheme="minorHAnsi"/>
                <w:color w:val="0070C0"/>
                <w:u w:val="single"/>
              </w:rPr>
              <w:fldChar w:fldCharType="end"/>
            </w:r>
            <w:r w:rsidR="004A150E">
              <w:rPr>
                <w:rFonts w:cs="Arial"/>
                <w:i/>
                <w:iCs/>
                <w:lang w:eastAsia="de-DE"/>
              </w:rPr>
              <w:t xml:space="preserve"> Tabelle auf is_deleted gesetzt wird.</w:t>
            </w:r>
          </w:p>
        </w:tc>
      </w:tr>
    </w:tbl>
    <w:p w14:paraId="3E7AA214" w14:textId="77777777" w:rsidR="00812BBB" w:rsidRDefault="00812BBB" w:rsidP="00812BBB">
      <w:pPr>
        <w:rPr>
          <w:noProof/>
        </w:rPr>
      </w:pPr>
    </w:p>
    <w:p w14:paraId="01A8B7FB" w14:textId="77777777" w:rsidR="00812BBB" w:rsidRPr="0021177D" w:rsidRDefault="00812BBB" w:rsidP="00812BBB">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812BBB" w:rsidRPr="00B91718" w14:paraId="64073BC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A6BC13" w14:textId="77777777" w:rsidR="00812BBB" w:rsidRPr="00B91718" w:rsidRDefault="00812BBB"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789FEF7" w14:textId="6B1960F4" w:rsidR="00812BBB" w:rsidRPr="00B91718" w:rsidRDefault="00812BBB" w:rsidP="003B396F">
            <w:pPr>
              <w:rPr>
                <w:i/>
                <w:iCs/>
                <w:lang w:eastAsia="de-DE"/>
              </w:rPr>
            </w:pPr>
            <w:r>
              <w:rPr>
                <w:i/>
                <w:iCs/>
                <w:lang w:eastAsia="de-DE"/>
              </w:rPr>
              <w:t>13.03.2024, 16:</w:t>
            </w:r>
            <w:r w:rsidR="00F86BC9">
              <w:rPr>
                <w:i/>
                <w:iCs/>
                <w:lang w:eastAsia="de-DE"/>
              </w:rPr>
              <w:t>2</w:t>
            </w:r>
            <w:r>
              <w:rPr>
                <w:i/>
                <w:iCs/>
                <w:lang w:eastAsia="de-DE"/>
              </w:rPr>
              <w:t>0 Uhr</w:t>
            </w:r>
          </w:p>
        </w:tc>
      </w:tr>
      <w:tr w:rsidR="00812BBB" w:rsidRPr="00B91718" w14:paraId="30BA2EF2"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48CDFF1" w14:textId="77777777" w:rsidR="00812BBB" w:rsidRPr="00B91718" w:rsidRDefault="00812BBB"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2B77DF31" w14:textId="77777777" w:rsidR="00812BBB" w:rsidRPr="00B91718" w:rsidRDefault="00812BBB" w:rsidP="003B396F">
            <w:pPr>
              <w:rPr>
                <w:i/>
                <w:iCs/>
                <w:lang w:eastAsia="de-DE"/>
              </w:rPr>
            </w:pPr>
            <w:r>
              <w:rPr>
                <w:i/>
                <w:iCs/>
                <w:lang w:eastAsia="de-DE"/>
              </w:rPr>
              <w:t>David</w:t>
            </w:r>
          </w:p>
        </w:tc>
      </w:tr>
      <w:tr w:rsidR="00812BBB" w:rsidRPr="00B91718" w14:paraId="5B74937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1A7D313" w14:textId="77777777" w:rsidR="00812BBB" w:rsidRPr="00B91718" w:rsidRDefault="00812BBB"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4E5985F3" w14:textId="1D237B8C" w:rsidR="00812BBB" w:rsidRPr="00B91718" w:rsidRDefault="00812BBB" w:rsidP="003B396F">
            <w:pPr>
              <w:rPr>
                <w:i/>
                <w:iCs/>
                <w:lang w:eastAsia="de-DE"/>
              </w:rPr>
            </w:pPr>
            <w:r w:rsidRPr="001479FC">
              <w:rPr>
                <w:i/>
                <w:iCs/>
                <w:lang w:eastAsia="de-DE"/>
              </w:rPr>
              <w:t>0(mängelfrei)</w:t>
            </w:r>
          </w:p>
        </w:tc>
      </w:tr>
      <w:tr w:rsidR="00812BBB" w:rsidRPr="00B91718" w14:paraId="3B1EB0B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24A346B" w14:textId="77777777" w:rsidR="00812BBB" w:rsidRPr="00B91718" w:rsidRDefault="00812BBB"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13C9ADD6" w14:textId="61336BA3" w:rsidR="00812BBB" w:rsidRPr="00B91718" w:rsidRDefault="00812BBB" w:rsidP="003B396F">
            <w:pPr>
              <w:rPr>
                <w:i/>
                <w:iCs/>
                <w:lang w:eastAsia="de-DE"/>
              </w:rPr>
            </w:pPr>
            <w:r>
              <w:rPr>
                <w:i/>
                <w:iCs/>
                <w:lang w:eastAsia="de-DE"/>
              </w:rPr>
              <w:t>Kein Mangel</w:t>
            </w:r>
            <w:r w:rsidR="00F648EA">
              <w:rPr>
                <w:i/>
                <w:iCs/>
                <w:lang w:eastAsia="de-DE"/>
              </w:rPr>
              <w:t xml:space="preserve">, aber ich hätte eine Idee zum Improvement für die Zukunft, und zwar </w:t>
            </w:r>
            <w:r w:rsidR="005A297C">
              <w:rPr>
                <w:i/>
                <w:iCs/>
                <w:lang w:eastAsia="de-DE"/>
              </w:rPr>
              <w:t>dass</w:t>
            </w:r>
            <w:r w:rsidR="00F648EA">
              <w:rPr>
                <w:i/>
                <w:iCs/>
                <w:lang w:eastAsia="de-DE"/>
              </w:rPr>
              <w:t xml:space="preserve"> ein CustomAlert-Komponent eingebaut wird und dem Benutzer verschiedenen Fehlermeldungen anzeigt, wie zum Beispiel hier, </w:t>
            </w:r>
            <w:r w:rsidR="00A76A4D">
              <w:rPr>
                <w:i/>
                <w:iCs/>
                <w:lang w:eastAsia="de-DE"/>
              </w:rPr>
              <w:t>dass</w:t>
            </w:r>
            <w:r w:rsidR="00F648EA">
              <w:rPr>
                <w:i/>
                <w:iCs/>
                <w:lang w:eastAsia="de-DE"/>
              </w:rPr>
              <w:t xml:space="preserve"> der Token nicht </w:t>
            </w:r>
            <w:r w:rsidR="00B45540">
              <w:rPr>
                <w:i/>
                <w:iCs/>
                <w:lang w:eastAsia="de-DE"/>
              </w:rPr>
              <w:t xml:space="preserve">mehr </w:t>
            </w:r>
            <w:r w:rsidR="00F648EA">
              <w:rPr>
                <w:i/>
                <w:iCs/>
                <w:lang w:eastAsia="de-DE"/>
              </w:rPr>
              <w:t>gültig ist.</w:t>
            </w:r>
          </w:p>
        </w:tc>
      </w:tr>
      <w:tr w:rsidR="00812BBB" w:rsidRPr="00B91718" w14:paraId="202B74C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36E9C13" w14:textId="77777777" w:rsidR="00812BBB" w:rsidRPr="00B91718" w:rsidRDefault="00812BBB"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56649D6" w14:textId="1E05C74D" w:rsidR="00812BBB" w:rsidRPr="00B91718" w:rsidRDefault="00F648EA" w:rsidP="003B396F">
            <w:pPr>
              <w:rPr>
                <w:i/>
                <w:iCs/>
                <w:lang w:eastAsia="de-DE"/>
              </w:rPr>
            </w:pPr>
            <w:r w:rsidRPr="00F648EA">
              <w:rPr>
                <w:i/>
                <w:iCs/>
                <w:lang w:eastAsia="de-DE"/>
              </w:rPr>
              <w:t>Der Versuch, nach dem Logout in einem duplizierten Tab eine Person zu erstellen, führte erwartungsgemä</w:t>
            </w:r>
            <w:r w:rsidR="005A297C">
              <w:rPr>
                <w:i/>
                <w:iCs/>
                <w:lang w:eastAsia="de-DE"/>
              </w:rPr>
              <w:t>ss</w:t>
            </w:r>
            <w:r w:rsidRPr="00F648EA">
              <w:rPr>
                <w:i/>
                <w:iCs/>
                <w:lang w:eastAsia="de-DE"/>
              </w:rPr>
              <w:t xml:space="preserve"> nicht zum Erfolg. Stattdessen wurde der Benutzer aufgrund des fehlenden oder ungültigen Tokens direkt zur Login-Seite weitergeleitet. Die korrekte Handhabung der Session-Sicherheit durch das System wurde durch die sofortige Identifizierung des fehlenden Berechtigungsnachweises (Token) und die angemessene Reaktion darauf </w:t>
            </w:r>
            <w:r w:rsidR="00A76A4D" w:rsidRPr="00F648EA">
              <w:rPr>
                <w:i/>
                <w:iCs/>
                <w:lang w:eastAsia="de-DE"/>
              </w:rPr>
              <w:t>bestätigt.</w:t>
            </w:r>
          </w:p>
        </w:tc>
      </w:tr>
    </w:tbl>
    <w:p w14:paraId="25D1AF0C" w14:textId="77777777" w:rsidR="00A76A4D" w:rsidRDefault="00A76A4D" w:rsidP="006801A3"/>
    <w:p w14:paraId="28795DE6" w14:textId="77777777" w:rsidR="00A76A4D" w:rsidRDefault="00A76A4D">
      <w:pPr>
        <w:rPr>
          <w:rFonts w:asciiTheme="majorHAnsi" w:eastAsiaTheme="majorEastAsia" w:hAnsiTheme="majorHAnsi" w:cstheme="majorBidi"/>
          <w:szCs w:val="24"/>
        </w:rPr>
      </w:pPr>
      <w:r>
        <w:br w:type="page"/>
      </w:r>
    </w:p>
    <w:p w14:paraId="6713FA29" w14:textId="04E02710" w:rsidR="00272256" w:rsidRDefault="002E2718" w:rsidP="00D8380B">
      <w:pPr>
        <w:pStyle w:val="berschrift3"/>
      </w:pPr>
      <w:bookmarkStart w:id="257" w:name="_Toc161243360"/>
      <w:r w:rsidRPr="002E2718">
        <w:lastRenderedPageBreak/>
        <w:t xml:space="preserve">Testfälle Teilauftrag </w:t>
      </w:r>
      <w:r>
        <w:t>2</w:t>
      </w:r>
      <w:bookmarkEnd w:id="257"/>
    </w:p>
    <w:p w14:paraId="457992EB" w14:textId="77777777" w:rsidR="00EC5957" w:rsidRPr="00EC5957" w:rsidRDefault="00EC5957" w:rsidP="00EC5957"/>
    <w:p w14:paraId="4A831FEE" w14:textId="44E95D58" w:rsidR="002B5044" w:rsidRPr="008A5C85" w:rsidRDefault="002B5044" w:rsidP="002B5044">
      <w:pPr>
        <w:rPr>
          <w:b/>
          <w:bCs/>
        </w:rPr>
      </w:pPr>
      <w:r w:rsidRPr="008A5C85">
        <w:rPr>
          <w:b/>
          <w:bCs/>
        </w:rPr>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B5044" w:rsidRPr="00B91718" w14:paraId="24A31B97"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36CD46A" w14:textId="77777777" w:rsidR="002B5044" w:rsidRPr="00B91718" w:rsidRDefault="002B5044"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11DB004" w14:textId="6474EF84" w:rsidR="002B5044" w:rsidRPr="00EA3862" w:rsidRDefault="002B5044" w:rsidP="003B396F">
            <w:pPr>
              <w:rPr>
                <w:rFonts w:cs="Arial"/>
                <w:i/>
                <w:iCs/>
                <w:lang w:eastAsia="de-DE"/>
              </w:rPr>
            </w:pPr>
            <w:bookmarkStart w:id="258" w:name="t201"/>
            <w:r w:rsidRPr="00EA3862">
              <w:rPr>
                <w:rFonts w:cs="Arial"/>
                <w:i/>
                <w:iCs/>
                <w:lang w:eastAsia="de-DE"/>
              </w:rPr>
              <w:t>T-</w:t>
            </w:r>
            <w:r w:rsidR="00514516">
              <w:rPr>
                <w:rFonts w:cs="Arial"/>
                <w:i/>
                <w:iCs/>
                <w:lang w:eastAsia="de-DE"/>
              </w:rPr>
              <w:t>201</w:t>
            </w:r>
            <w:bookmarkEnd w:id="258"/>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AF64433" w14:textId="7B168DE6" w:rsidR="002B5044" w:rsidRPr="00B91718" w:rsidRDefault="00514516" w:rsidP="003B396F">
            <w:pPr>
              <w:rPr>
                <w:rFonts w:cs="Arial"/>
                <w:i/>
                <w:iCs/>
                <w:sz w:val="24"/>
                <w:szCs w:val="24"/>
                <w:lang w:eastAsia="de-DE"/>
              </w:rPr>
            </w:pPr>
            <w:r w:rsidRPr="00514516">
              <w:rPr>
                <w:rFonts w:cs="Arial"/>
                <w:i/>
                <w:iCs/>
                <w:sz w:val="24"/>
                <w:szCs w:val="24"/>
                <w:lang w:eastAsia="de-DE"/>
              </w:rPr>
              <w:t>Bild für ein Event erstellen ohne Bildauswahl</w:t>
            </w:r>
          </w:p>
        </w:tc>
      </w:tr>
      <w:tr w:rsidR="002B5044" w:rsidRPr="00B91718" w14:paraId="0D9169C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0663923" w14:textId="77777777" w:rsidR="002B5044" w:rsidRPr="00B91718" w:rsidRDefault="002B5044"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0CAABFEC" w14:textId="0972E710" w:rsidR="002B5044" w:rsidRPr="00EA3862" w:rsidRDefault="00BA6F3A" w:rsidP="003B396F">
            <w:pPr>
              <w:rPr>
                <w:rFonts w:cs="Arial"/>
                <w:i/>
                <w:iCs/>
                <w:lang w:eastAsia="de-DE"/>
              </w:rPr>
            </w:pPr>
            <w:r w:rsidRPr="00BA6F3A">
              <w:rPr>
                <w:rFonts w:cs="Arial"/>
                <w:i/>
                <w:iCs/>
                <w:lang w:eastAsia="de-DE"/>
              </w:rPr>
              <w:t>Überprüft, ob beim Versuch, ein Bild für ein Event ohne Auswahl eines Bildes hochzuladen, eine Fehlermeldung erscheint.</w:t>
            </w:r>
          </w:p>
        </w:tc>
      </w:tr>
      <w:tr w:rsidR="002B5044" w:rsidRPr="00B91718" w14:paraId="42E1247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E947F45" w14:textId="77777777" w:rsidR="002B5044" w:rsidRPr="00B91718" w:rsidRDefault="002B5044"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41E32A78" w14:textId="3C5CB824" w:rsidR="002B5044" w:rsidRPr="00EA3862" w:rsidRDefault="002B5044" w:rsidP="003B396F">
            <w:pPr>
              <w:rPr>
                <w:rFonts w:cs="Arial"/>
                <w:i/>
                <w:iCs/>
                <w:lang w:eastAsia="de-DE"/>
              </w:rPr>
            </w:pPr>
            <w:r w:rsidRPr="006B315E">
              <w:rPr>
                <w:rFonts w:cs="Arial"/>
                <w:i/>
                <w:iCs/>
                <w:lang w:eastAsia="de-DE"/>
              </w:rPr>
              <w:t>Eine Person mit dem Namen "Lorem Ipsum" existiert bereits in der Datenbank.</w:t>
            </w:r>
          </w:p>
        </w:tc>
      </w:tr>
      <w:tr w:rsidR="002B5044" w:rsidRPr="00B91718" w14:paraId="66E7A47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240F87E" w14:textId="77777777" w:rsidR="002B5044" w:rsidRPr="00B91718" w:rsidRDefault="002B5044"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79775B6" w14:textId="53BCC4D3" w:rsidR="00AB2674" w:rsidRPr="00AB2674" w:rsidRDefault="00AB2674" w:rsidP="00AB2674">
            <w:pPr>
              <w:pStyle w:val="Listenabsatz"/>
              <w:numPr>
                <w:ilvl w:val="0"/>
                <w:numId w:val="43"/>
              </w:numPr>
              <w:rPr>
                <w:rFonts w:cs="Arial"/>
                <w:i/>
                <w:iCs/>
                <w:lang w:eastAsia="de-DE"/>
              </w:rPr>
            </w:pPr>
            <w:r w:rsidRPr="00AB2674">
              <w:rPr>
                <w:rFonts w:cs="Arial"/>
                <w:i/>
                <w:iCs/>
                <w:lang w:eastAsia="de-DE"/>
              </w:rPr>
              <w:t>Navigieren zur Bilderverwaltungsseite für ein bestimmtes Event.</w:t>
            </w:r>
          </w:p>
          <w:p w14:paraId="788B8DB2" w14:textId="77777777" w:rsidR="00AB2674" w:rsidRPr="00AB2674" w:rsidRDefault="00AB2674" w:rsidP="00AB2674">
            <w:pPr>
              <w:pStyle w:val="Listenabsatz"/>
              <w:numPr>
                <w:ilvl w:val="0"/>
                <w:numId w:val="43"/>
              </w:numPr>
              <w:rPr>
                <w:rFonts w:cs="Arial"/>
                <w:i/>
                <w:iCs/>
                <w:lang w:eastAsia="de-DE"/>
              </w:rPr>
            </w:pPr>
            <w:r w:rsidRPr="00AB2674">
              <w:rPr>
                <w:rFonts w:cs="Arial"/>
                <w:i/>
                <w:iCs/>
                <w:lang w:eastAsia="de-DE"/>
              </w:rPr>
              <w:t>Versuch, ein Bild hochzuladen, ohne ein Bild auszuwählen.</w:t>
            </w:r>
          </w:p>
          <w:p w14:paraId="59387B86" w14:textId="68A5E928" w:rsidR="002B5044" w:rsidRPr="00AB2674" w:rsidRDefault="00AB2674" w:rsidP="00AB2674">
            <w:pPr>
              <w:pStyle w:val="Listenabsatz"/>
              <w:numPr>
                <w:ilvl w:val="0"/>
                <w:numId w:val="43"/>
              </w:numPr>
              <w:rPr>
                <w:rFonts w:cs="Arial"/>
                <w:i/>
                <w:iCs/>
                <w:lang w:eastAsia="de-DE"/>
              </w:rPr>
            </w:pPr>
            <w:r w:rsidRPr="00AB2674">
              <w:rPr>
                <w:rFonts w:cs="Arial"/>
                <w:i/>
                <w:iCs/>
                <w:lang w:eastAsia="de-DE"/>
              </w:rPr>
              <w:t>Bestätigung des Upload-Versuchs.</w:t>
            </w:r>
          </w:p>
        </w:tc>
      </w:tr>
      <w:tr w:rsidR="002B5044" w:rsidRPr="00B91718" w14:paraId="0F1B5A0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F9E1CF6" w14:textId="77777777" w:rsidR="002B5044" w:rsidRPr="00B91718" w:rsidRDefault="002B5044"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4FC9E321" w14:textId="6A46401D" w:rsidR="002B5044" w:rsidRPr="00EA3862" w:rsidRDefault="005A1BE5" w:rsidP="003B396F">
            <w:pPr>
              <w:rPr>
                <w:rFonts w:cs="Arial"/>
                <w:i/>
                <w:iCs/>
                <w:lang w:eastAsia="de-DE"/>
              </w:rPr>
            </w:pPr>
            <w:r w:rsidRPr="005A1BE5">
              <w:rPr>
                <w:rFonts w:cs="Arial"/>
                <w:i/>
                <w:iCs/>
                <w:lang w:eastAsia="de-DE"/>
              </w:rPr>
              <w:t xml:space="preserve">Es wird eine Fehlermeldung angezeigt, die darauf hinweist, dass ein Bild ausgewählt werden muss. </w:t>
            </w:r>
            <w:r w:rsidR="00611F7E">
              <w:rPr>
                <w:rFonts w:cs="Arial"/>
                <w:i/>
                <w:iCs/>
                <w:lang w:eastAsia="de-DE"/>
              </w:rPr>
              <w:t>Nichts</w:t>
            </w:r>
            <w:r w:rsidRPr="005A1BE5">
              <w:rPr>
                <w:rFonts w:cs="Arial"/>
                <w:i/>
                <w:iCs/>
                <w:lang w:eastAsia="de-DE"/>
              </w:rPr>
              <w:t xml:space="preserve"> wird in die Datenbank hochgeladen.</w:t>
            </w:r>
          </w:p>
        </w:tc>
      </w:tr>
    </w:tbl>
    <w:p w14:paraId="275AA899" w14:textId="77777777" w:rsidR="002B5044" w:rsidRDefault="002B5044" w:rsidP="002B5044">
      <w:pPr>
        <w:rPr>
          <w:noProof/>
        </w:rPr>
      </w:pPr>
    </w:p>
    <w:p w14:paraId="5C02C36E" w14:textId="276140A2" w:rsidR="002B5044" w:rsidRPr="0021177D" w:rsidRDefault="00F3430E" w:rsidP="002B5044">
      <w:pPr>
        <w:rPr>
          <w:b/>
          <w:bCs/>
        </w:rPr>
      </w:pPr>
      <w:r>
        <w:rPr>
          <w:noProof/>
        </w:rPr>
        <w:drawing>
          <wp:anchor distT="0" distB="0" distL="114300" distR="114300" simplePos="0" relativeHeight="251730944" behindDoc="0" locked="0" layoutInCell="1" allowOverlap="1" wp14:anchorId="5B4E4EC6" wp14:editId="34FADA48">
            <wp:simplePos x="0" y="0"/>
            <wp:positionH relativeFrom="margin">
              <wp:align>right</wp:align>
            </wp:positionH>
            <wp:positionV relativeFrom="paragraph">
              <wp:posOffset>2332990</wp:posOffset>
            </wp:positionV>
            <wp:extent cx="5646420" cy="3380105"/>
            <wp:effectExtent l="0" t="0" r="0" b="0"/>
            <wp:wrapTopAndBottom/>
            <wp:docPr id="1700483973"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46420" cy="3380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5044"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B5044" w:rsidRPr="00B91718" w14:paraId="4A9988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1104898" w14:textId="71F3D575" w:rsidR="002B5044" w:rsidRPr="00B91718" w:rsidRDefault="002B5044"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8BDF62B" w14:textId="3E02E216" w:rsidR="002B5044" w:rsidRPr="00B91718" w:rsidRDefault="002B5044" w:rsidP="003B396F">
            <w:pPr>
              <w:rPr>
                <w:i/>
                <w:iCs/>
                <w:lang w:eastAsia="de-DE"/>
              </w:rPr>
            </w:pPr>
            <w:r>
              <w:rPr>
                <w:i/>
                <w:iCs/>
                <w:lang w:eastAsia="de-DE"/>
              </w:rPr>
              <w:t>13.03.2024, 16:</w:t>
            </w:r>
            <w:r w:rsidR="00514516">
              <w:rPr>
                <w:i/>
                <w:iCs/>
                <w:lang w:eastAsia="de-DE"/>
              </w:rPr>
              <w:t>30</w:t>
            </w:r>
            <w:r>
              <w:rPr>
                <w:i/>
                <w:iCs/>
                <w:lang w:eastAsia="de-DE"/>
              </w:rPr>
              <w:t xml:space="preserve"> Uhr</w:t>
            </w:r>
          </w:p>
        </w:tc>
      </w:tr>
      <w:tr w:rsidR="002B5044" w:rsidRPr="00B91718" w14:paraId="5A11415B"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F105EB3" w14:textId="77777777" w:rsidR="002B5044" w:rsidRPr="00B91718" w:rsidRDefault="002B5044"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20DE4DA" w14:textId="77777777" w:rsidR="002B5044" w:rsidRPr="00B91718" w:rsidRDefault="002B5044" w:rsidP="003B396F">
            <w:pPr>
              <w:rPr>
                <w:i/>
                <w:iCs/>
                <w:lang w:eastAsia="de-DE"/>
              </w:rPr>
            </w:pPr>
            <w:r>
              <w:rPr>
                <w:i/>
                <w:iCs/>
                <w:lang w:eastAsia="de-DE"/>
              </w:rPr>
              <w:t>David</w:t>
            </w:r>
          </w:p>
        </w:tc>
      </w:tr>
      <w:tr w:rsidR="002B5044" w:rsidRPr="00B91718" w14:paraId="624B00B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30528CE" w14:textId="77777777" w:rsidR="002B5044" w:rsidRPr="00B91718" w:rsidRDefault="002B5044"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57FB647D" w14:textId="77777777" w:rsidR="002B5044" w:rsidRPr="00B91718" w:rsidRDefault="002B5044" w:rsidP="003B396F">
            <w:pPr>
              <w:rPr>
                <w:i/>
                <w:iCs/>
                <w:lang w:eastAsia="de-DE"/>
              </w:rPr>
            </w:pPr>
            <w:r w:rsidRPr="001479FC">
              <w:rPr>
                <w:i/>
                <w:iCs/>
                <w:lang w:eastAsia="de-DE"/>
              </w:rPr>
              <w:t>0 (mängelfrei)</w:t>
            </w:r>
          </w:p>
        </w:tc>
      </w:tr>
      <w:tr w:rsidR="002B5044" w:rsidRPr="00B91718" w14:paraId="0FEBD97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266C571" w14:textId="77777777" w:rsidR="002B5044" w:rsidRPr="00B91718" w:rsidRDefault="002B5044"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BB167E6" w14:textId="77777777" w:rsidR="002B5044" w:rsidRPr="00B91718" w:rsidRDefault="002B5044" w:rsidP="003B396F">
            <w:pPr>
              <w:rPr>
                <w:i/>
                <w:iCs/>
                <w:lang w:eastAsia="de-DE"/>
              </w:rPr>
            </w:pPr>
            <w:r>
              <w:rPr>
                <w:i/>
                <w:iCs/>
                <w:lang w:eastAsia="de-DE"/>
              </w:rPr>
              <w:t>Kein Mangel</w:t>
            </w:r>
          </w:p>
        </w:tc>
      </w:tr>
      <w:tr w:rsidR="002B5044" w:rsidRPr="00B91718" w14:paraId="4225CA2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6028E42" w14:textId="77777777" w:rsidR="002B5044" w:rsidRPr="00B91718" w:rsidRDefault="002B5044"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0B1866A0" w14:textId="1EFC2B75" w:rsidR="002B5044" w:rsidRPr="00B91718" w:rsidRDefault="00502485" w:rsidP="003B396F">
            <w:pPr>
              <w:rPr>
                <w:i/>
                <w:iCs/>
                <w:lang w:eastAsia="de-DE"/>
              </w:rPr>
            </w:pPr>
            <w:r w:rsidRPr="00502485">
              <w:rPr>
                <w:i/>
                <w:iCs/>
                <w:lang w:eastAsia="de-DE"/>
              </w:rPr>
              <w:t>Beim Versuch, ein Bild ohne Auswahl hochzuladen, wurde eine klare Fehlermeldung angezeigt. Dies bestätigt, dass die Validierungsfunktion korrekt arbeitet und verhindert, dass leere Bilduploads in die Datenbank gelangen.</w:t>
            </w:r>
          </w:p>
        </w:tc>
      </w:tr>
    </w:tbl>
    <w:p w14:paraId="44AE34CD" w14:textId="677428A3" w:rsidR="009753BE" w:rsidRPr="008A5C85" w:rsidRDefault="009753BE" w:rsidP="009753BE">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9753BE" w:rsidRPr="00B91718" w14:paraId="51DEDA7F"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A2C6454" w14:textId="77777777" w:rsidR="009753BE" w:rsidRPr="00B91718" w:rsidRDefault="009753BE"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4411CBC6" w14:textId="2E71B6DC" w:rsidR="009753BE" w:rsidRPr="00EA3862" w:rsidRDefault="009753BE" w:rsidP="003B396F">
            <w:pPr>
              <w:rPr>
                <w:rFonts w:cs="Arial"/>
                <w:i/>
                <w:iCs/>
                <w:lang w:eastAsia="de-DE"/>
              </w:rPr>
            </w:pPr>
            <w:bookmarkStart w:id="259" w:name="t202"/>
            <w:r w:rsidRPr="00EA3862">
              <w:rPr>
                <w:rFonts w:cs="Arial"/>
                <w:i/>
                <w:iCs/>
                <w:lang w:eastAsia="de-DE"/>
              </w:rPr>
              <w:t>T-</w:t>
            </w:r>
            <w:r>
              <w:rPr>
                <w:rFonts w:cs="Arial"/>
                <w:i/>
                <w:iCs/>
                <w:lang w:eastAsia="de-DE"/>
              </w:rPr>
              <w:t>202</w:t>
            </w:r>
            <w:bookmarkEnd w:id="259"/>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9C33BED" w14:textId="5E5483B6" w:rsidR="009753BE" w:rsidRPr="00B91718" w:rsidRDefault="009753BE" w:rsidP="003B396F">
            <w:pPr>
              <w:rPr>
                <w:rFonts w:cs="Arial"/>
                <w:i/>
                <w:iCs/>
                <w:sz w:val="24"/>
                <w:szCs w:val="24"/>
                <w:lang w:eastAsia="de-DE"/>
              </w:rPr>
            </w:pPr>
            <w:r w:rsidRPr="009753BE">
              <w:rPr>
                <w:rFonts w:cs="Arial"/>
                <w:i/>
                <w:iCs/>
                <w:sz w:val="24"/>
                <w:szCs w:val="24"/>
                <w:lang w:eastAsia="de-DE"/>
              </w:rPr>
              <w:t>Ungültige Datei für Eventbild hochladen</w:t>
            </w:r>
          </w:p>
        </w:tc>
      </w:tr>
      <w:tr w:rsidR="009753BE" w:rsidRPr="00B91718" w14:paraId="7E67712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D712D73" w14:textId="77777777" w:rsidR="009753BE" w:rsidRPr="00B91718" w:rsidRDefault="009753BE"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29E98386" w14:textId="31B2FB5B" w:rsidR="009753BE" w:rsidRPr="00EA3862" w:rsidRDefault="00DD39B8" w:rsidP="003B396F">
            <w:pPr>
              <w:rPr>
                <w:rFonts w:cs="Arial"/>
                <w:i/>
                <w:iCs/>
                <w:lang w:eastAsia="de-DE"/>
              </w:rPr>
            </w:pPr>
            <w:r w:rsidRPr="00DD39B8">
              <w:rPr>
                <w:rFonts w:cs="Arial"/>
                <w:i/>
                <w:iCs/>
                <w:lang w:eastAsia="de-DE"/>
              </w:rPr>
              <w:t>Überprüft, ob bei Einreichung einer ungültigen Datei (kein PNG oder JPG) eine entsprechende Fehlermeldung ausgegeben wird.</w:t>
            </w:r>
          </w:p>
        </w:tc>
      </w:tr>
      <w:tr w:rsidR="009753BE" w:rsidRPr="00B91718" w14:paraId="761247C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16C342A" w14:textId="77777777" w:rsidR="009753BE" w:rsidRPr="00B91718" w:rsidRDefault="009753BE"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F1A1131" w14:textId="672C68CA" w:rsidR="009753BE" w:rsidRPr="00EA3862" w:rsidRDefault="00BE3912" w:rsidP="003B396F">
            <w:pPr>
              <w:rPr>
                <w:rFonts w:cs="Arial"/>
                <w:i/>
                <w:iCs/>
                <w:lang w:eastAsia="de-DE"/>
              </w:rPr>
            </w:pPr>
            <w:r w:rsidRPr="00BE3912">
              <w:rPr>
                <w:rFonts w:cs="Arial"/>
                <w:i/>
                <w:iCs/>
                <w:lang w:eastAsia="de-DE"/>
              </w:rPr>
              <w:t>Benutzer versucht, eine Datei, die kein PNG oder JPG ist, für ein Eventbild hochzuladen.</w:t>
            </w:r>
          </w:p>
        </w:tc>
      </w:tr>
      <w:tr w:rsidR="009753BE" w:rsidRPr="00B91718" w14:paraId="62CC9C9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658D2B2" w14:textId="77777777" w:rsidR="009753BE" w:rsidRPr="00B91718" w:rsidRDefault="009753BE"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CBB2A41" w14:textId="77777777" w:rsidR="00300732" w:rsidRPr="00300732" w:rsidRDefault="00300732" w:rsidP="00300732">
            <w:pPr>
              <w:pStyle w:val="Listenabsatz"/>
              <w:numPr>
                <w:ilvl w:val="0"/>
                <w:numId w:val="44"/>
              </w:numPr>
              <w:rPr>
                <w:rFonts w:cs="Arial"/>
                <w:i/>
                <w:iCs/>
                <w:lang w:eastAsia="de-DE"/>
              </w:rPr>
            </w:pPr>
            <w:r w:rsidRPr="00300732">
              <w:rPr>
                <w:rFonts w:cs="Arial"/>
                <w:i/>
                <w:iCs/>
                <w:lang w:eastAsia="de-DE"/>
              </w:rPr>
              <w:t>Navigieren zur Bilderverwaltungsseite für ein bestimmtes Event.</w:t>
            </w:r>
          </w:p>
          <w:p w14:paraId="2350C73F" w14:textId="7F1EEC46" w:rsidR="00300732" w:rsidRPr="00300732" w:rsidRDefault="00300732" w:rsidP="00300732">
            <w:pPr>
              <w:pStyle w:val="Listenabsatz"/>
              <w:numPr>
                <w:ilvl w:val="0"/>
                <w:numId w:val="44"/>
              </w:numPr>
              <w:rPr>
                <w:rFonts w:cs="Arial"/>
                <w:i/>
                <w:iCs/>
                <w:lang w:eastAsia="de-DE"/>
              </w:rPr>
            </w:pPr>
            <w:r w:rsidRPr="00300732">
              <w:rPr>
                <w:rFonts w:cs="Arial"/>
                <w:i/>
                <w:iCs/>
                <w:lang w:eastAsia="de-DE"/>
              </w:rPr>
              <w:t>Einreichen einer ungültigen Datei im Drag-and-Drop-Bereich.</w:t>
            </w:r>
          </w:p>
          <w:p w14:paraId="788D60EF" w14:textId="38A37EC2" w:rsidR="009753BE" w:rsidRPr="00300732" w:rsidRDefault="00300732" w:rsidP="00300732">
            <w:pPr>
              <w:pStyle w:val="Listenabsatz"/>
              <w:numPr>
                <w:ilvl w:val="0"/>
                <w:numId w:val="44"/>
              </w:numPr>
              <w:rPr>
                <w:rFonts w:cs="Arial"/>
                <w:i/>
                <w:iCs/>
                <w:lang w:eastAsia="de-DE"/>
              </w:rPr>
            </w:pPr>
            <w:r w:rsidRPr="00300732">
              <w:rPr>
                <w:rFonts w:cs="Arial"/>
                <w:i/>
                <w:iCs/>
                <w:lang w:eastAsia="de-DE"/>
              </w:rPr>
              <w:t>Bestätigung des Upload-Versuchs.</w:t>
            </w:r>
          </w:p>
        </w:tc>
      </w:tr>
      <w:tr w:rsidR="009753BE" w:rsidRPr="00B91718" w14:paraId="436A752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E9F6EAB" w14:textId="77777777" w:rsidR="009753BE" w:rsidRPr="00B91718" w:rsidRDefault="009753BE"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56589F6" w14:textId="3BDA8B97" w:rsidR="009753BE" w:rsidRPr="00EA3862" w:rsidRDefault="004E167B" w:rsidP="003B396F">
            <w:pPr>
              <w:rPr>
                <w:rFonts w:cs="Arial"/>
                <w:i/>
                <w:iCs/>
                <w:lang w:eastAsia="de-DE"/>
              </w:rPr>
            </w:pPr>
            <w:r w:rsidRPr="004E167B">
              <w:rPr>
                <w:rFonts w:cs="Arial"/>
                <w:i/>
                <w:iCs/>
                <w:lang w:eastAsia="de-DE"/>
              </w:rPr>
              <w:t xml:space="preserve">Es wird eine Fehlermeldung angezeigt, die darauf hinweist, dass nur PNG- und JPG-Formate gültig sind. </w:t>
            </w:r>
            <w:proofErr w:type="gramStart"/>
            <w:r>
              <w:rPr>
                <w:rFonts w:cs="Arial"/>
                <w:i/>
                <w:iCs/>
                <w:lang w:eastAsia="de-DE"/>
              </w:rPr>
              <w:t xml:space="preserve">Nichts </w:t>
            </w:r>
            <w:r w:rsidRPr="004E167B">
              <w:rPr>
                <w:rFonts w:cs="Arial"/>
                <w:i/>
                <w:iCs/>
                <w:lang w:eastAsia="de-DE"/>
              </w:rPr>
              <w:t xml:space="preserve"> wird</w:t>
            </w:r>
            <w:proofErr w:type="gramEnd"/>
            <w:r w:rsidRPr="004E167B">
              <w:rPr>
                <w:rFonts w:cs="Arial"/>
                <w:i/>
                <w:iCs/>
                <w:lang w:eastAsia="de-DE"/>
              </w:rPr>
              <w:t xml:space="preserve"> in die Datenbank hochgeladen.</w:t>
            </w:r>
          </w:p>
        </w:tc>
      </w:tr>
    </w:tbl>
    <w:p w14:paraId="661D9B15" w14:textId="77777777" w:rsidR="009753BE" w:rsidRDefault="009753BE" w:rsidP="009753BE">
      <w:pPr>
        <w:rPr>
          <w:noProof/>
        </w:rPr>
      </w:pPr>
    </w:p>
    <w:p w14:paraId="18D351C4" w14:textId="7D259C12" w:rsidR="009753BE" w:rsidRPr="0021177D" w:rsidRDefault="00825021" w:rsidP="009753BE">
      <w:pPr>
        <w:rPr>
          <w:b/>
          <w:bCs/>
        </w:rPr>
      </w:pPr>
      <w:r>
        <w:rPr>
          <w:noProof/>
        </w:rPr>
        <w:drawing>
          <wp:anchor distT="0" distB="0" distL="114300" distR="114300" simplePos="0" relativeHeight="251731968" behindDoc="0" locked="0" layoutInCell="1" allowOverlap="1" wp14:anchorId="138624C4" wp14:editId="02076904">
            <wp:simplePos x="0" y="0"/>
            <wp:positionH relativeFrom="page">
              <wp:align>center</wp:align>
            </wp:positionH>
            <wp:positionV relativeFrom="paragraph">
              <wp:posOffset>2312670</wp:posOffset>
            </wp:positionV>
            <wp:extent cx="5429250" cy="3424555"/>
            <wp:effectExtent l="0" t="0" r="0" b="4445"/>
            <wp:wrapTopAndBottom/>
            <wp:docPr id="986412610"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9250" cy="3424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53BE"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9753BE" w:rsidRPr="00B91718" w14:paraId="45A14CF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DF49D92" w14:textId="77777777" w:rsidR="009753BE" w:rsidRPr="00B91718" w:rsidRDefault="009753BE"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C4DF449" w14:textId="77777777" w:rsidR="009753BE" w:rsidRPr="00B91718" w:rsidRDefault="009753BE" w:rsidP="003B396F">
            <w:pPr>
              <w:rPr>
                <w:i/>
                <w:iCs/>
                <w:lang w:eastAsia="de-DE"/>
              </w:rPr>
            </w:pPr>
            <w:r>
              <w:rPr>
                <w:i/>
                <w:iCs/>
                <w:lang w:eastAsia="de-DE"/>
              </w:rPr>
              <w:t>13.03.2024, 16:30 Uhr</w:t>
            </w:r>
          </w:p>
        </w:tc>
      </w:tr>
      <w:tr w:rsidR="009753BE" w:rsidRPr="00B91718" w14:paraId="576C88F6"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8118AC6" w14:textId="77777777" w:rsidR="009753BE" w:rsidRPr="00B91718" w:rsidRDefault="009753BE"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405A3E0" w14:textId="77777777" w:rsidR="009753BE" w:rsidRPr="00B91718" w:rsidRDefault="009753BE" w:rsidP="003B396F">
            <w:pPr>
              <w:rPr>
                <w:i/>
                <w:iCs/>
                <w:lang w:eastAsia="de-DE"/>
              </w:rPr>
            </w:pPr>
            <w:r>
              <w:rPr>
                <w:i/>
                <w:iCs/>
                <w:lang w:eastAsia="de-DE"/>
              </w:rPr>
              <w:t>David</w:t>
            </w:r>
          </w:p>
        </w:tc>
      </w:tr>
      <w:tr w:rsidR="009753BE" w:rsidRPr="00B91718" w14:paraId="59E6CA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9CF353B" w14:textId="77777777" w:rsidR="009753BE" w:rsidRPr="00B91718" w:rsidRDefault="009753BE"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D3A1FE8" w14:textId="77777777" w:rsidR="009753BE" w:rsidRPr="00B91718" w:rsidRDefault="009753BE" w:rsidP="003B396F">
            <w:pPr>
              <w:rPr>
                <w:i/>
                <w:iCs/>
                <w:lang w:eastAsia="de-DE"/>
              </w:rPr>
            </w:pPr>
            <w:r w:rsidRPr="001479FC">
              <w:rPr>
                <w:i/>
                <w:iCs/>
                <w:lang w:eastAsia="de-DE"/>
              </w:rPr>
              <w:t>0 (mängelfrei)</w:t>
            </w:r>
          </w:p>
        </w:tc>
      </w:tr>
      <w:tr w:rsidR="009753BE" w:rsidRPr="00B91718" w14:paraId="0D7D9B9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5ED5B41" w14:textId="77777777" w:rsidR="009753BE" w:rsidRPr="00B91718" w:rsidRDefault="009753BE"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7DD27273" w14:textId="77777777" w:rsidR="009753BE" w:rsidRPr="00B91718" w:rsidRDefault="009753BE" w:rsidP="003B396F">
            <w:pPr>
              <w:rPr>
                <w:i/>
                <w:iCs/>
                <w:lang w:eastAsia="de-DE"/>
              </w:rPr>
            </w:pPr>
            <w:r>
              <w:rPr>
                <w:i/>
                <w:iCs/>
                <w:lang w:eastAsia="de-DE"/>
              </w:rPr>
              <w:t>Kein Mangel</w:t>
            </w:r>
          </w:p>
        </w:tc>
      </w:tr>
      <w:tr w:rsidR="009753BE" w:rsidRPr="00B91718" w14:paraId="0ABF055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6C5D1D5" w14:textId="77777777" w:rsidR="009753BE" w:rsidRPr="00B91718" w:rsidRDefault="009753BE"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0E0FAF26" w14:textId="0C5B9325" w:rsidR="009753BE" w:rsidRPr="00B91718" w:rsidRDefault="00A552ED" w:rsidP="003B396F">
            <w:pPr>
              <w:rPr>
                <w:i/>
                <w:iCs/>
                <w:lang w:eastAsia="de-DE"/>
              </w:rPr>
            </w:pPr>
            <w:r w:rsidRPr="00A552ED">
              <w:rPr>
                <w:i/>
                <w:iCs/>
                <w:lang w:eastAsia="de-DE"/>
              </w:rPr>
              <w:t>Die Fehlermeldung wurde korrekt angezeigt, als ein ungültiges Dateiformat versucht wurde hochzuladen. Dies zeigt, dass das System richtig konfiguriert ist, um nur spezifizierte Dateiformate zu akzeptieren und sicherzustellen, dass keine ungültigen Dateien in die Datenbank gelangen.</w:t>
            </w:r>
          </w:p>
        </w:tc>
      </w:tr>
    </w:tbl>
    <w:p w14:paraId="08B73915" w14:textId="746C632D" w:rsidR="00272256" w:rsidRDefault="00272256" w:rsidP="009753BE"/>
    <w:p w14:paraId="4DF6447E" w14:textId="77777777" w:rsidR="00BA3612" w:rsidRPr="008A5C85" w:rsidRDefault="00BA3612" w:rsidP="00BA3612">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BA3612" w:rsidRPr="00B91718" w14:paraId="37C9BE18"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BAE8018" w14:textId="77777777" w:rsidR="00BA3612" w:rsidRPr="00B91718" w:rsidRDefault="00BA3612"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70750F41" w14:textId="67BE8C28" w:rsidR="00BA3612" w:rsidRPr="00EA3862" w:rsidRDefault="00BA3612" w:rsidP="003B396F">
            <w:pPr>
              <w:rPr>
                <w:rFonts w:cs="Arial"/>
                <w:i/>
                <w:iCs/>
                <w:lang w:eastAsia="de-DE"/>
              </w:rPr>
            </w:pPr>
            <w:bookmarkStart w:id="260" w:name="t203"/>
            <w:r w:rsidRPr="00EA3862">
              <w:rPr>
                <w:rFonts w:cs="Arial"/>
                <w:i/>
                <w:iCs/>
                <w:lang w:eastAsia="de-DE"/>
              </w:rPr>
              <w:t>T-</w:t>
            </w:r>
            <w:r>
              <w:rPr>
                <w:rFonts w:cs="Arial"/>
                <w:i/>
                <w:iCs/>
                <w:lang w:eastAsia="de-DE"/>
              </w:rPr>
              <w:t>203</w:t>
            </w:r>
            <w:bookmarkEnd w:id="260"/>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55D7183D" w14:textId="0702296F" w:rsidR="00BA3612" w:rsidRPr="00B91718" w:rsidRDefault="00B47B17" w:rsidP="003B396F">
            <w:pPr>
              <w:rPr>
                <w:rFonts w:cs="Arial"/>
                <w:i/>
                <w:iCs/>
                <w:sz w:val="24"/>
                <w:szCs w:val="24"/>
                <w:lang w:eastAsia="de-DE"/>
              </w:rPr>
            </w:pPr>
            <w:r w:rsidRPr="00B47B17">
              <w:rPr>
                <w:rFonts w:cs="Arial"/>
                <w:i/>
                <w:iCs/>
                <w:sz w:val="24"/>
                <w:szCs w:val="24"/>
                <w:lang w:eastAsia="de-DE"/>
              </w:rPr>
              <w:t>Bild mit Überschreitung der maximalen Grö</w:t>
            </w:r>
            <w:r>
              <w:rPr>
                <w:rFonts w:cs="Arial"/>
                <w:i/>
                <w:iCs/>
                <w:sz w:val="24"/>
                <w:szCs w:val="24"/>
                <w:lang w:eastAsia="de-DE"/>
              </w:rPr>
              <w:t>ss</w:t>
            </w:r>
            <w:r w:rsidRPr="00B47B17">
              <w:rPr>
                <w:rFonts w:cs="Arial"/>
                <w:i/>
                <w:iCs/>
                <w:sz w:val="24"/>
                <w:szCs w:val="24"/>
                <w:lang w:eastAsia="de-DE"/>
              </w:rPr>
              <w:t>e hochladen</w:t>
            </w:r>
          </w:p>
        </w:tc>
      </w:tr>
      <w:tr w:rsidR="00BA3612" w:rsidRPr="00B91718" w14:paraId="697F9F7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18E61B4" w14:textId="77777777" w:rsidR="00BA3612" w:rsidRPr="00B91718" w:rsidRDefault="00BA3612"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E471F10" w14:textId="3AEB8E9D" w:rsidR="00BA3612" w:rsidRPr="00EA3862" w:rsidRDefault="007743C7" w:rsidP="003B396F">
            <w:pPr>
              <w:rPr>
                <w:rFonts w:cs="Arial"/>
                <w:i/>
                <w:iCs/>
                <w:lang w:eastAsia="de-DE"/>
              </w:rPr>
            </w:pPr>
            <w:r w:rsidRPr="007743C7">
              <w:rPr>
                <w:rFonts w:cs="Arial"/>
                <w:i/>
                <w:iCs/>
                <w:lang w:eastAsia="de-DE"/>
              </w:rPr>
              <w:t>Überprüft, ob beim Versuch, ein Bild, das grö</w:t>
            </w:r>
            <w:r>
              <w:rPr>
                <w:rFonts w:cs="Arial"/>
                <w:i/>
                <w:iCs/>
                <w:lang w:eastAsia="de-DE"/>
              </w:rPr>
              <w:t>ss</w:t>
            </w:r>
            <w:r w:rsidRPr="007743C7">
              <w:rPr>
                <w:rFonts w:cs="Arial"/>
                <w:i/>
                <w:iCs/>
                <w:lang w:eastAsia="de-DE"/>
              </w:rPr>
              <w:t>er als die zulässige Maximalgrö</w:t>
            </w:r>
            <w:r>
              <w:rPr>
                <w:rFonts w:cs="Arial"/>
                <w:i/>
                <w:iCs/>
                <w:lang w:eastAsia="de-DE"/>
              </w:rPr>
              <w:t>ss</w:t>
            </w:r>
            <w:r w:rsidRPr="007743C7">
              <w:rPr>
                <w:rFonts w:cs="Arial"/>
                <w:i/>
                <w:iCs/>
                <w:lang w:eastAsia="de-DE"/>
              </w:rPr>
              <w:t>e ist, hochzuladen, eine Fehlermeldung erscheint.</w:t>
            </w:r>
          </w:p>
        </w:tc>
      </w:tr>
      <w:tr w:rsidR="00BA3612" w:rsidRPr="00B91718" w14:paraId="7D26DEE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016C08C" w14:textId="77777777" w:rsidR="00BA3612" w:rsidRPr="00B91718" w:rsidRDefault="00BA3612"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3E5ACE6" w14:textId="077DE9BF" w:rsidR="00BA3612" w:rsidRPr="00EA3862" w:rsidRDefault="00E55449" w:rsidP="003B396F">
            <w:pPr>
              <w:rPr>
                <w:rFonts w:cs="Arial"/>
                <w:i/>
                <w:iCs/>
                <w:lang w:eastAsia="de-DE"/>
              </w:rPr>
            </w:pPr>
            <w:r w:rsidRPr="00E55449">
              <w:rPr>
                <w:rFonts w:cs="Arial"/>
                <w:i/>
                <w:iCs/>
                <w:lang w:eastAsia="de-DE"/>
              </w:rPr>
              <w:t>Benutzer versucht, ein gültiges PNG- oder JPG-Bild, das die maximale Dateigrö</w:t>
            </w:r>
            <w:r>
              <w:rPr>
                <w:rFonts w:cs="Arial"/>
                <w:i/>
                <w:iCs/>
                <w:lang w:eastAsia="de-DE"/>
              </w:rPr>
              <w:t>ss</w:t>
            </w:r>
            <w:r w:rsidRPr="00E55449">
              <w:rPr>
                <w:rFonts w:cs="Arial"/>
                <w:i/>
                <w:iCs/>
                <w:lang w:eastAsia="de-DE"/>
              </w:rPr>
              <w:t>e überschreitet, hochzuladen.</w:t>
            </w:r>
          </w:p>
        </w:tc>
      </w:tr>
      <w:tr w:rsidR="00BA3612" w:rsidRPr="00B91718" w14:paraId="263D6F9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7430F1A" w14:textId="77777777" w:rsidR="00BA3612" w:rsidRPr="00B91718" w:rsidRDefault="00BA3612"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59D9878C" w14:textId="77777777" w:rsidR="00381A8B" w:rsidRPr="00381A8B" w:rsidRDefault="00381A8B" w:rsidP="00381A8B">
            <w:pPr>
              <w:pStyle w:val="Listenabsatz"/>
              <w:numPr>
                <w:ilvl w:val="0"/>
                <w:numId w:val="45"/>
              </w:numPr>
              <w:rPr>
                <w:rFonts w:cs="Arial"/>
                <w:i/>
                <w:iCs/>
                <w:lang w:eastAsia="de-DE"/>
              </w:rPr>
            </w:pPr>
            <w:r w:rsidRPr="00381A8B">
              <w:rPr>
                <w:rFonts w:cs="Arial"/>
                <w:i/>
                <w:iCs/>
                <w:lang w:eastAsia="de-DE"/>
              </w:rPr>
              <w:t>Navigieren zur Bilderverwaltungsseite für ein bestimmtes Event.</w:t>
            </w:r>
          </w:p>
          <w:p w14:paraId="0931FAAD" w14:textId="0439826B" w:rsidR="00381A8B" w:rsidRPr="00381A8B" w:rsidRDefault="00381A8B" w:rsidP="00381A8B">
            <w:pPr>
              <w:pStyle w:val="Listenabsatz"/>
              <w:numPr>
                <w:ilvl w:val="0"/>
                <w:numId w:val="45"/>
              </w:numPr>
              <w:rPr>
                <w:rFonts w:cs="Arial"/>
                <w:i/>
                <w:iCs/>
                <w:lang w:eastAsia="de-DE"/>
              </w:rPr>
            </w:pPr>
            <w:r w:rsidRPr="00381A8B">
              <w:rPr>
                <w:rFonts w:cs="Arial"/>
                <w:i/>
                <w:iCs/>
                <w:lang w:eastAsia="de-DE"/>
              </w:rPr>
              <w:t>Einreichen eines PNG- oder JPG-Bildes, das grö</w:t>
            </w:r>
            <w:r w:rsidR="008F3B7C">
              <w:rPr>
                <w:rFonts w:cs="Arial"/>
                <w:i/>
                <w:iCs/>
                <w:lang w:eastAsia="de-DE"/>
              </w:rPr>
              <w:t>ss</w:t>
            </w:r>
            <w:r w:rsidRPr="00381A8B">
              <w:rPr>
                <w:rFonts w:cs="Arial"/>
                <w:i/>
                <w:iCs/>
                <w:lang w:eastAsia="de-DE"/>
              </w:rPr>
              <w:t>er als die zulässige Maximalgrö</w:t>
            </w:r>
            <w:r w:rsidR="002C72B7">
              <w:rPr>
                <w:rFonts w:cs="Arial"/>
                <w:i/>
                <w:iCs/>
                <w:lang w:eastAsia="de-DE"/>
              </w:rPr>
              <w:t>ss</w:t>
            </w:r>
            <w:r w:rsidRPr="00381A8B">
              <w:rPr>
                <w:rFonts w:cs="Arial"/>
                <w:i/>
                <w:iCs/>
                <w:lang w:eastAsia="de-DE"/>
              </w:rPr>
              <w:t>e ist, im Drag-and-Drop-Bereich.</w:t>
            </w:r>
          </w:p>
          <w:p w14:paraId="4FCA7D80" w14:textId="350C270F" w:rsidR="00BA3612" w:rsidRPr="00381A8B" w:rsidRDefault="00381A8B" w:rsidP="00381A8B">
            <w:pPr>
              <w:pStyle w:val="Listenabsatz"/>
              <w:numPr>
                <w:ilvl w:val="0"/>
                <w:numId w:val="45"/>
              </w:numPr>
              <w:rPr>
                <w:rFonts w:cs="Arial"/>
                <w:i/>
                <w:iCs/>
                <w:lang w:eastAsia="de-DE"/>
              </w:rPr>
            </w:pPr>
            <w:r w:rsidRPr="00381A8B">
              <w:rPr>
                <w:rFonts w:cs="Arial"/>
                <w:i/>
                <w:iCs/>
                <w:lang w:eastAsia="de-DE"/>
              </w:rPr>
              <w:t>Bestätigung des Upload-Versuchs.</w:t>
            </w:r>
          </w:p>
        </w:tc>
      </w:tr>
      <w:tr w:rsidR="00BA3612" w:rsidRPr="00B91718" w14:paraId="48C635A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DEFCB41" w14:textId="77777777" w:rsidR="00BA3612" w:rsidRPr="00B91718" w:rsidRDefault="00BA3612"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35541B3" w14:textId="7941437B" w:rsidR="00BA3612" w:rsidRPr="00EA3862" w:rsidRDefault="0098043B" w:rsidP="003B396F">
            <w:pPr>
              <w:rPr>
                <w:rFonts w:cs="Arial"/>
                <w:i/>
                <w:iCs/>
                <w:lang w:eastAsia="de-DE"/>
              </w:rPr>
            </w:pPr>
            <w:r w:rsidRPr="0098043B">
              <w:rPr>
                <w:rFonts w:cs="Arial"/>
                <w:i/>
                <w:iCs/>
                <w:lang w:eastAsia="de-DE"/>
              </w:rPr>
              <w:t>Es wird eine Fehlermeldung angezeigt, die darauf hinweist, dass die Datei zu gro</w:t>
            </w:r>
            <w:r>
              <w:rPr>
                <w:rFonts w:cs="Arial"/>
                <w:i/>
                <w:iCs/>
                <w:lang w:eastAsia="de-DE"/>
              </w:rPr>
              <w:t>ss</w:t>
            </w:r>
            <w:r w:rsidRPr="0098043B">
              <w:rPr>
                <w:rFonts w:cs="Arial"/>
                <w:i/>
                <w:iCs/>
                <w:lang w:eastAsia="de-DE"/>
              </w:rPr>
              <w:t xml:space="preserve"> ist und welche maximale Grö</w:t>
            </w:r>
            <w:r>
              <w:rPr>
                <w:rFonts w:cs="Arial"/>
                <w:i/>
                <w:iCs/>
                <w:lang w:eastAsia="de-DE"/>
              </w:rPr>
              <w:t>ss</w:t>
            </w:r>
            <w:r w:rsidRPr="0098043B">
              <w:rPr>
                <w:rFonts w:cs="Arial"/>
                <w:i/>
                <w:iCs/>
                <w:lang w:eastAsia="de-DE"/>
              </w:rPr>
              <w:t xml:space="preserve">e zulässig ist. </w:t>
            </w:r>
            <w:r w:rsidR="00FF6220">
              <w:rPr>
                <w:rFonts w:cs="Arial"/>
                <w:i/>
                <w:iCs/>
                <w:lang w:eastAsia="de-DE"/>
              </w:rPr>
              <w:t>Nichts</w:t>
            </w:r>
            <w:r w:rsidRPr="0098043B">
              <w:rPr>
                <w:rFonts w:cs="Arial"/>
                <w:i/>
                <w:iCs/>
                <w:lang w:eastAsia="de-DE"/>
              </w:rPr>
              <w:t xml:space="preserve"> wird in die Datenbank hochgeladen.</w:t>
            </w:r>
          </w:p>
        </w:tc>
      </w:tr>
    </w:tbl>
    <w:p w14:paraId="77047E3C" w14:textId="77777777" w:rsidR="00BA3612" w:rsidRDefault="00BA3612" w:rsidP="00BA3612">
      <w:pPr>
        <w:rPr>
          <w:noProof/>
        </w:rPr>
      </w:pPr>
    </w:p>
    <w:p w14:paraId="026BC3B4" w14:textId="23DFA379" w:rsidR="00BA3612" w:rsidRPr="0021177D" w:rsidRDefault="000B1BBA" w:rsidP="00BA3612">
      <w:pPr>
        <w:rPr>
          <w:b/>
          <w:bCs/>
        </w:rPr>
      </w:pPr>
      <w:r>
        <w:rPr>
          <w:noProof/>
        </w:rPr>
        <w:drawing>
          <wp:anchor distT="0" distB="0" distL="114300" distR="114300" simplePos="0" relativeHeight="251732992" behindDoc="0" locked="0" layoutInCell="1" allowOverlap="1" wp14:anchorId="1F3664C8" wp14:editId="51CB25AD">
            <wp:simplePos x="0" y="0"/>
            <wp:positionH relativeFrom="page">
              <wp:align>center</wp:align>
            </wp:positionH>
            <wp:positionV relativeFrom="paragraph">
              <wp:posOffset>2240915</wp:posOffset>
            </wp:positionV>
            <wp:extent cx="5381625" cy="3342640"/>
            <wp:effectExtent l="0" t="0" r="9525" b="0"/>
            <wp:wrapTopAndBottom/>
            <wp:docPr id="1468178002"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81625" cy="3342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612"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BA3612" w:rsidRPr="00B91718" w14:paraId="007D4FC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B3F8643" w14:textId="77777777" w:rsidR="00BA3612" w:rsidRPr="00B91718" w:rsidRDefault="00BA3612"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4F0EA92F" w14:textId="3C002D97" w:rsidR="00BA3612" w:rsidRPr="00B91718" w:rsidRDefault="00BA3612" w:rsidP="003B396F">
            <w:pPr>
              <w:rPr>
                <w:i/>
                <w:iCs/>
                <w:lang w:eastAsia="de-DE"/>
              </w:rPr>
            </w:pPr>
            <w:r>
              <w:rPr>
                <w:i/>
                <w:iCs/>
                <w:lang w:eastAsia="de-DE"/>
              </w:rPr>
              <w:t>13.03.2024, 16:</w:t>
            </w:r>
            <w:r w:rsidR="00A417AA">
              <w:rPr>
                <w:i/>
                <w:iCs/>
                <w:lang w:eastAsia="de-DE"/>
              </w:rPr>
              <w:t>40</w:t>
            </w:r>
            <w:r>
              <w:rPr>
                <w:i/>
                <w:iCs/>
                <w:lang w:eastAsia="de-DE"/>
              </w:rPr>
              <w:t xml:space="preserve"> Uhr</w:t>
            </w:r>
          </w:p>
        </w:tc>
      </w:tr>
      <w:tr w:rsidR="00BA3612" w:rsidRPr="00B91718" w14:paraId="1F7CF87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2699D97" w14:textId="77777777" w:rsidR="00BA3612" w:rsidRPr="00B91718" w:rsidRDefault="00BA3612"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8CF9B14" w14:textId="77777777" w:rsidR="00BA3612" w:rsidRPr="00B91718" w:rsidRDefault="00BA3612" w:rsidP="003B396F">
            <w:pPr>
              <w:rPr>
                <w:i/>
                <w:iCs/>
                <w:lang w:eastAsia="de-DE"/>
              </w:rPr>
            </w:pPr>
            <w:r>
              <w:rPr>
                <w:i/>
                <w:iCs/>
                <w:lang w:eastAsia="de-DE"/>
              </w:rPr>
              <w:t>David</w:t>
            </w:r>
          </w:p>
        </w:tc>
      </w:tr>
      <w:tr w:rsidR="00BA3612" w:rsidRPr="00B91718" w14:paraId="5B9DDB2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85437BC" w14:textId="77777777" w:rsidR="00BA3612" w:rsidRPr="00B91718" w:rsidRDefault="00BA3612"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71EAE69C" w14:textId="77777777" w:rsidR="00BA3612" w:rsidRPr="00B91718" w:rsidRDefault="00BA3612" w:rsidP="003B396F">
            <w:pPr>
              <w:rPr>
                <w:i/>
                <w:iCs/>
                <w:lang w:eastAsia="de-DE"/>
              </w:rPr>
            </w:pPr>
            <w:r w:rsidRPr="001479FC">
              <w:rPr>
                <w:i/>
                <w:iCs/>
                <w:lang w:eastAsia="de-DE"/>
              </w:rPr>
              <w:t>0 (mängelfrei)</w:t>
            </w:r>
          </w:p>
        </w:tc>
      </w:tr>
      <w:tr w:rsidR="00BA3612" w:rsidRPr="00B91718" w14:paraId="021B80A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1EDDB0F" w14:textId="77777777" w:rsidR="00BA3612" w:rsidRPr="00B91718" w:rsidRDefault="00BA3612"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2CF9B182" w14:textId="77777777" w:rsidR="00BA3612" w:rsidRPr="00B91718" w:rsidRDefault="00BA3612" w:rsidP="003B396F">
            <w:pPr>
              <w:rPr>
                <w:i/>
                <w:iCs/>
                <w:lang w:eastAsia="de-DE"/>
              </w:rPr>
            </w:pPr>
            <w:r>
              <w:rPr>
                <w:i/>
                <w:iCs/>
                <w:lang w:eastAsia="de-DE"/>
              </w:rPr>
              <w:t>Kein Mangel</w:t>
            </w:r>
          </w:p>
        </w:tc>
      </w:tr>
      <w:tr w:rsidR="00BA3612" w:rsidRPr="00B91718" w14:paraId="18640A8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4233186" w14:textId="77777777" w:rsidR="00BA3612" w:rsidRPr="00B91718" w:rsidRDefault="00BA3612"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052FDDFE" w14:textId="0C5A7050" w:rsidR="00BA3612" w:rsidRPr="00B91718" w:rsidRDefault="000B1BBA" w:rsidP="003B396F">
            <w:pPr>
              <w:rPr>
                <w:i/>
                <w:iCs/>
                <w:lang w:eastAsia="de-DE"/>
              </w:rPr>
            </w:pPr>
            <w:r w:rsidRPr="000B1BBA">
              <w:rPr>
                <w:i/>
                <w:iCs/>
                <w:lang w:eastAsia="de-DE"/>
              </w:rPr>
              <w:t>Die Fehlermeldung bezüglich der Überschreitung der maximalen Bildgrö</w:t>
            </w:r>
            <w:r>
              <w:rPr>
                <w:i/>
                <w:iCs/>
                <w:lang w:eastAsia="de-DE"/>
              </w:rPr>
              <w:t>ss</w:t>
            </w:r>
            <w:r w:rsidRPr="000B1BBA">
              <w:rPr>
                <w:i/>
                <w:iCs/>
                <w:lang w:eastAsia="de-DE"/>
              </w:rPr>
              <w:t xml:space="preserve">e wurde erfolgreich angezeigt, und es erfolgte kein Upload in die Datenbank. </w:t>
            </w:r>
            <w:r w:rsidR="00BA3612" w:rsidRPr="00A552ED">
              <w:rPr>
                <w:i/>
                <w:iCs/>
                <w:lang w:eastAsia="de-DE"/>
              </w:rPr>
              <w:t>und sicherzustellen, dass keine ungültigen Dateien in die Datenbank gelangen.</w:t>
            </w:r>
          </w:p>
        </w:tc>
      </w:tr>
    </w:tbl>
    <w:p w14:paraId="779E1B7A" w14:textId="77777777" w:rsidR="004069F0" w:rsidRPr="008A5C85" w:rsidRDefault="004069F0" w:rsidP="004069F0">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4069F0" w:rsidRPr="00B91718" w14:paraId="27BC8A08"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7910D90" w14:textId="77777777" w:rsidR="004069F0" w:rsidRPr="00B91718" w:rsidRDefault="004069F0"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62C1F2B3" w14:textId="249D8893" w:rsidR="004069F0" w:rsidRPr="00EA3862" w:rsidRDefault="004069F0" w:rsidP="004C19A6">
            <w:pPr>
              <w:rPr>
                <w:rFonts w:cs="Arial"/>
                <w:i/>
                <w:iCs/>
                <w:lang w:eastAsia="de-DE"/>
              </w:rPr>
            </w:pPr>
            <w:bookmarkStart w:id="261" w:name="t204"/>
            <w:r w:rsidRPr="00EA3862">
              <w:rPr>
                <w:rFonts w:cs="Arial"/>
                <w:i/>
                <w:iCs/>
                <w:lang w:eastAsia="de-DE"/>
              </w:rPr>
              <w:t>T-</w:t>
            </w:r>
            <w:r>
              <w:rPr>
                <w:rFonts w:cs="Arial"/>
                <w:i/>
                <w:iCs/>
                <w:lang w:eastAsia="de-DE"/>
              </w:rPr>
              <w:t>204</w:t>
            </w:r>
            <w:bookmarkEnd w:id="261"/>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4588AF5E" w14:textId="19AD34A7" w:rsidR="004069F0" w:rsidRPr="00B91718" w:rsidRDefault="00AF1C73" w:rsidP="004C19A6">
            <w:pPr>
              <w:rPr>
                <w:rFonts w:cs="Arial"/>
                <w:i/>
                <w:iCs/>
                <w:sz w:val="24"/>
                <w:szCs w:val="24"/>
                <w:lang w:eastAsia="de-DE"/>
              </w:rPr>
            </w:pPr>
            <w:r>
              <w:rPr>
                <w:rFonts w:cs="Arial"/>
                <w:i/>
                <w:iCs/>
                <w:sz w:val="24"/>
                <w:szCs w:val="24"/>
                <w:lang w:eastAsia="de-DE"/>
              </w:rPr>
              <w:t>PNG-Bild</w:t>
            </w:r>
            <w:r w:rsidR="004069F0" w:rsidRPr="004069F0">
              <w:rPr>
                <w:rFonts w:cs="Arial"/>
                <w:i/>
                <w:iCs/>
                <w:sz w:val="24"/>
                <w:szCs w:val="24"/>
                <w:lang w:eastAsia="de-DE"/>
              </w:rPr>
              <w:t xml:space="preserve"> unter 1024px Breite für </w:t>
            </w:r>
            <w:r w:rsidR="00C57385">
              <w:rPr>
                <w:rFonts w:cs="Arial"/>
                <w:i/>
                <w:iCs/>
                <w:sz w:val="24"/>
                <w:szCs w:val="24"/>
                <w:lang w:eastAsia="de-DE"/>
              </w:rPr>
              <w:t xml:space="preserve">ein </w:t>
            </w:r>
            <w:r w:rsidR="004069F0" w:rsidRPr="004069F0">
              <w:rPr>
                <w:rFonts w:cs="Arial"/>
                <w:i/>
                <w:iCs/>
                <w:sz w:val="24"/>
                <w:szCs w:val="24"/>
                <w:lang w:eastAsia="de-DE"/>
              </w:rPr>
              <w:t>Event hochladen</w:t>
            </w:r>
          </w:p>
        </w:tc>
      </w:tr>
      <w:tr w:rsidR="004069F0" w:rsidRPr="00B91718" w14:paraId="6BBDE599"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708296E" w14:textId="77777777" w:rsidR="004069F0" w:rsidRPr="00B91718" w:rsidRDefault="004069F0"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F2A103D" w14:textId="75874EE5" w:rsidR="004069F0" w:rsidRPr="00EA3862" w:rsidRDefault="00AF1C73" w:rsidP="004C19A6">
            <w:pPr>
              <w:rPr>
                <w:rFonts w:cs="Arial"/>
                <w:i/>
                <w:iCs/>
                <w:lang w:eastAsia="de-DE"/>
              </w:rPr>
            </w:pPr>
            <w:r w:rsidRPr="00AF1C73">
              <w:rPr>
                <w:rFonts w:cs="Arial"/>
                <w:i/>
                <w:iCs/>
                <w:lang w:eastAsia="de-DE"/>
              </w:rPr>
              <w:t>Überprüft, ob das Hochladen eines gültigen</w:t>
            </w:r>
            <w:r w:rsidR="00264AB7">
              <w:rPr>
                <w:rFonts w:cs="Arial"/>
                <w:i/>
                <w:iCs/>
                <w:lang w:eastAsia="de-DE"/>
              </w:rPr>
              <w:t xml:space="preserve"> PNG-</w:t>
            </w:r>
            <w:r w:rsidRPr="00AF1C73">
              <w:rPr>
                <w:rFonts w:cs="Arial"/>
                <w:i/>
                <w:iCs/>
                <w:lang w:eastAsia="de-DE"/>
              </w:rPr>
              <w:t>Bildes mit einer Breite von unter 1024px erfolgreich ist und das Bild korrekt in der Datenbank als ByteArray gespeichert wird.</w:t>
            </w:r>
          </w:p>
        </w:tc>
      </w:tr>
      <w:tr w:rsidR="004069F0" w:rsidRPr="00B91718" w14:paraId="12BBD16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F1E1EEF" w14:textId="77777777" w:rsidR="004069F0" w:rsidRPr="00B91718" w:rsidRDefault="004069F0"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71959681" w14:textId="040715F2" w:rsidR="004069F0" w:rsidRPr="00EA3862" w:rsidRDefault="002E7EF3" w:rsidP="004C19A6">
            <w:pPr>
              <w:rPr>
                <w:rFonts w:cs="Arial"/>
                <w:i/>
                <w:iCs/>
                <w:lang w:eastAsia="de-DE"/>
              </w:rPr>
            </w:pPr>
            <w:r w:rsidRPr="002E7EF3">
              <w:rPr>
                <w:rFonts w:cs="Arial"/>
                <w:i/>
                <w:iCs/>
                <w:lang w:eastAsia="de-DE"/>
              </w:rPr>
              <w:t xml:space="preserve">Ein </w:t>
            </w:r>
            <w:r w:rsidR="002742F3">
              <w:rPr>
                <w:rFonts w:cs="Arial"/>
                <w:i/>
                <w:iCs/>
                <w:lang w:eastAsia="de-DE"/>
              </w:rPr>
              <w:t>PNG-</w:t>
            </w:r>
            <w:r w:rsidRPr="002E7EF3">
              <w:rPr>
                <w:rFonts w:cs="Arial"/>
                <w:i/>
                <w:iCs/>
                <w:lang w:eastAsia="de-DE"/>
              </w:rPr>
              <w:t>Bild mit einer Breite von unter 1024px soll für ein Event hochgeladen werden.</w:t>
            </w:r>
          </w:p>
        </w:tc>
      </w:tr>
      <w:tr w:rsidR="004069F0" w:rsidRPr="00B91718" w14:paraId="38A3EF2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A5DC7C4" w14:textId="77777777" w:rsidR="004069F0" w:rsidRPr="00B91718" w:rsidRDefault="004069F0"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C72A486" w14:textId="252250C3" w:rsidR="00F5638C" w:rsidRPr="00F5638C" w:rsidRDefault="00F5638C" w:rsidP="00F5638C">
            <w:pPr>
              <w:pStyle w:val="Listenabsatz"/>
              <w:numPr>
                <w:ilvl w:val="0"/>
                <w:numId w:val="46"/>
              </w:numPr>
              <w:rPr>
                <w:rFonts w:cs="Arial"/>
                <w:i/>
                <w:iCs/>
                <w:lang w:eastAsia="de-DE"/>
              </w:rPr>
            </w:pPr>
            <w:r w:rsidRPr="00F5638C">
              <w:rPr>
                <w:rFonts w:cs="Arial"/>
                <w:i/>
                <w:iCs/>
                <w:lang w:eastAsia="de-DE"/>
              </w:rPr>
              <w:t>Navigieren zur Bilderverwaltungsseite für ein bestimmtes Event</w:t>
            </w:r>
            <w:r>
              <w:rPr>
                <w:rFonts w:cs="Arial"/>
                <w:i/>
                <w:iCs/>
                <w:lang w:eastAsia="de-DE"/>
              </w:rPr>
              <w:t>, dass noch kein Bild hat</w:t>
            </w:r>
            <w:r w:rsidRPr="00F5638C">
              <w:rPr>
                <w:rFonts w:cs="Arial"/>
                <w:i/>
                <w:iCs/>
                <w:lang w:eastAsia="de-DE"/>
              </w:rPr>
              <w:t>.</w:t>
            </w:r>
          </w:p>
          <w:p w14:paraId="251E6E4A" w14:textId="3DD3C2D2" w:rsidR="00F5638C" w:rsidRPr="00F5638C" w:rsidRDefault="00F5638C" w:rsidP="00F5638C">
            <w:pPr>
              <w:pStyle w:val="Listenabsatz"/>
              <w:numPr>
                <w:ilvl w:val="0"/>
                <w:numId w:val="46"/>
              </w:numPr>
              <w:rPr>
                <w:rFonts w:cs="Arial"/>
                <w:i/>
                <w:iCs/>
                <w:lang w:eastAsia="de-DE"/>
              </w:rPr>
            </w:pPr>
            <w:r w:rsidRPr="00F5638C">
              <w:rPr>
                <w:rFonts w:cs="Arial"/>
                <w:i/>
                <w:iCs/>
                <w:lang w:eastAsia="de-DE"/>
              </w:rPr>
              <w:t>Hochladen eines</w:t>
            </w:r>
            <w:r w:rsidR="007C2902">
              <w:rPr>
                <w:rFonts w:cs="Arial"/>
                <w:i/>
                <w:iCs/>
                <w:lang w:eastAsia="de-DE"/>
              </w:rPr>
              <w:t xml:space="preserve"> PNG-</w:t>
            </w:r>
            <w:r w:rsidRPr="00F5638C">
              <w:rPr>
                <w:rFonts w:cs="Arial"/>
                <w:i/>
                <w:iCs/>
                <w:lang w:eastAsia="de-DE"/>
              </w:rPr>
              <w:t>Bildes mit einer Breite von unter 1024px.</w:t>
            </w:r>
          </w:p>
          <w:p w14:paraId="71B144A9" w14:textId="4062BBD5" w:rsidR="004069F0" w:rsidRPr="00F5638C" w:rsidRDefault="00F5638C" w:rsidP="00970234">
            <w:pPr>
              <w:pStyle w:val="Listenabsatz"/>
              <w:numPr>
                <w:ilvl w:val="0"/>
                <w:numId w:val="46"/>
              </w:numPr>
              <w:rPr>
                <w:rFonts w:cs="Arial"/>
                <w:i/>
                <w:iCs/>
                <w:lang w:eastAsia="de-DE"/>
              </w:rPr>
            </w:pPr>
            <w:r w:rsidRPr="00F5638C">
              <w:rPr>
                <w:rFonts w:cs="Arial"/>
                <w:i/>
                <w:iCs/>
                <w:lang w:eastAsia="de-DE"/>
              </w:rPr>
              <w:t>Bestätigung des Uploads.</w:t>
            </w:r>
          </w:p>
        </w:tc>
      </w:tr>
      <w:tr w:rsidR="004069F0" w:rsidRPr="00B91718" w14:paraId="4184316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41B347E" w14:textId="77777777" w:rsidR="004069F0" w:rsidRPr="00B91718" w:rsidRDefault="004069F0"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2B98085" w14:textId="242CEEEE" w:rsidR="004069F0" w:rsidRPr="00EA3862" w:rsidRDefault="00136933" w:rsidP="004C19A6">
            <w:pPr>
              <w:rPr>
                <w:rFonts w:cs="Arial"/>
                <w:i/>
                <w:iCs/>
                <w:lang w:eastAsia="de-DE"/>
              </w:rPr>
            </w:pPr>
            <w:r w:rsidRPr="00136933">
              <w:rPr>
                <w:rFonts w:cs="Arial"/>
                <w:i/>
                <w:iCs/>
                <w:lang w:eastAsia="de-DE"/>
              </w:rPr>
              <w:t xml:space="preserve">Das </w:t>
            </w:r>
            <w:r>
              <w:rPr>
                <w:rFonts w:cs="Arial"/>
                <w:i/>
                <w:iCs/>
                <w:lang w:eastAsia="de-DE"/>
              </w:rPr>
              <w:t>PNG-</w:t>
            </w:r>
            <w:r w:rsidRPr="00136933">
              <w:rPr>
                <w:rFonts w:cs="Arial"/>
                <w:i/>
                <w:iCs/>
                <w:lang w:eastAsia="de-DE"/>
              </w:rPr>
              <w:t xml:space="preserve">Bild wird erfolgreich in die Datenbank eingetragen, behält seine ursprüngliche Breite bei, und der Benutzer wird zur Bilderübersichtsseite weitergeleitet. Das Event wird in der Ansicht </w:t>
            </w:r>
            <w:r w:rsidR="00BA4A4A">
              <w:rPr>
                <w:rFonts w:cs="Arial"/>
                <w:i/>
                <w:iCs/>
                <w:lang w:eastAsia="de-DE"/>
              </w:rPr>
              <w:t xml:space="preserve">Events </w:t>
            </w:r>
            <w:r w:rsidRPr="00136933">
              <w:rPr>
                <w:rFonts w:cs="Arial"/>
                <w:i/>
                <w:iCs/>
                <w:lang w:eastAsia="de-DE"/>
              </w:rPr>
              <w:t>mit Bildern angezeigt.</w:t>
            </w:r>
          </w:p>
        </w:tc>
      </w:tr>
    </w:tbl>
    <w:p w14:paraId="05DB6807" w14:textId="77777777" w:rsidR="00AD73D6" w:rsidRDefault="00AD73D6" w:rsidP="004069F0">
      <w:pPr>
        <w:rPr>
          <w:noProof/>
        </w:rPr>
      </w:pPr>
    </w:p>
    <w:p w14:paraId="1A30FD85" w14:textId="3303F762" w:rsidR="004069F0" w:rsidRPr="0021177D" w:rsidRDefault="004069F0" w:rsidP="004069F0">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4069F0" w:rsidRPr="00B91718" w14:paraId="6390AE7A"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47AA6BD" w14:textId="77777777" w:rsidR="004069F0" w:rsidRPr="00B91718" w:rsidRDefault="004069F0"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05B8F2E" w14:textId="0498DABF" w:rsidR="004069F0" w:rsidRPr="00B91718" w:rsidRDefault="004069F0" w:rsidP="004C19A6">
            <w:pPr>
              <w:rPr>
                <w:i/>
                <w:iCs/>
                <w:lang w:eastAsia="de-DE"/>
              </w:rPr>
            </w:pPr>
            <w:r>
              <w:rPr>
                <w:i/>
                <w:iCs/>
                <w:lang w:eastAsia="de-DE"/>
              </w:rPr>
              <w:t>1</w:t>
            </w:r>
            <w:r w:rsidR="001228A8">
              <w:rPr>
                <w:i/>
                <w:iCs/>
                <w:lang w:eastAsia="de-DE"/>
              </w:rPr>
              <w:t>4</w:t>
            </w:r>
            <w:r>
              <w:rPr>
                <w:i/>
                <w:iCs/>
                <w:lang w:eastAsia="de-DE"/>
              </w:rPr>
              <w:t xml:space="preserve">.03.2024, </w:t>
            </w:r>
            <w:r w:rsidR="001228A8">
              <w:rPr>
                <w:i/>
                <w:iCs/>
                <w:lang w:eastAsia="de-DE"/>
              </w:rPr>
              <w:t>08:30</w:t>
            </w:r>
            <w:r>
              <w:rPr>
                <w:i/>
                <w:iCs/>
                <w:lang w:eastAsia="de-DE"/>
              </w:rPr>
              <w:t xml:space="preserve"> Uhr</w:t>
            </w:r>
          </w:p>
        </w:tc>
      </w:tr>
      <w:tr w:rsidR="004069F0" w:rsidRPr="00B91718" w14:paraId="3EB5030B"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826532" w14:textId="77777777" w:rsidR="004069F0" w:rsidRPr="00B91718" w:rsidRDefault="004069F0"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5711810" w14:textId="77777777" w:rsidR="004069F0" w:rsidRPr="00B91718" w:rsidRDefault="004069F0" w:rsidP="004C19A6">
            <w:pPr>
              <w:rPr>
                <w:i/>
                <w:iCs/>
                <w:lang w:eastAsia="de-DE"/>
              </w:rPr>
            </w:pPr>
            <w:r>
              <w:rPr>
                <w:i/>
                <w:iCs/>
                <w:lang w:eastAsia="de-DE"/>
              </w:rPr>
              <w:t>David</w:t>
            </w:r>
          </w:p>
        </w:tc>
      </w:tr>
      <w:tr w:rsidR="004069F0" w:rsidRPr="00B91718" w14:paraId="592528AE"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1427FAF" w14:textId="77777777" w:rsidR="004069F0" w:rsidRPr="00B91718" w:rsidRDefault="004069F0"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F292961" w14:textId="77777777" w:rsidR="004069F0" w:rsidRPr="00B91718" w:rsidRDefault="004069F0" w:rsidP="004C19A6">
            <w:pPr>
              <w:rPr>
                <w:i/>
                <w:iCs/>
                <w:lang w:eastAsia="de-DE"/>
              </w:rPr>
            </w:pPr>
            <w:r w:rsidRPr="001479FC">
              <w:rPr>
                <w:i/>
                <w:iCs/>
                <w:lang w:eastAsia="de-DE"/>
              </w:rPr>
              <w:t>0 (mängelfrei)</w:t>
            </w:r>
          </w:p>
        </w:tc>
      </w:tr>
      <w:tr w:rsidR="004069F0" w:rsidRPr="00B91718" w14:paraId="26CBFF09"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1968F21" w14:textId="77777777" w:rsidR="004069F0" w:rsidRPr="00B91718" w:rsidRDefault="004069F0"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07FD9865" w14:textId="77777777" w:rsidR="004069F0" w:rsidRPr="00B91718" w:rsidRDefault="004069F0" w:rsidP="004C19A6">
            <w:pPr>
              <w:rPr>
                <w:i/>
                <w:iCs/>
                <w:lang w:eastAsia="de-DE"/>
              </w:rPr>
            </w:pPr>
            <w:r>
              <w:rPr>
                <w:i/>
                <w:iCs/>
                <w:lang w:eastAsia="de-DE"/>
              </w:rPr>
              <w:t>Kein Mangel</w:t>
            </w:r>
          </w:p>
        </w:tc>
      </w:tr>
      <w:tr w:rsidR="004069F0" w:rsidRPr="00B91718" w14:paraId="39AD4FD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B03BEEA" w14:textId="77777777" w:rsidR="004069F0" w:rsidRPr="00B91718" w:rsidRDefault="004069F0"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59C019DE" w14:textId="5D69CB89" w:rsidR="004069F0" w:rsidRPr="00B91718" w:rsidRDefault="00392FBF" w:rsidP="004C19A6">
            <w:pPr>
              <w:rPr>
                <w:i/>
                <w:iCs/>
                <w:lang w:eastAsia="de-DE"/>
              </w:rPr>
            </w:pPr>
            <w:r w:rsidRPr="00392FBF">
              <w:rPr>
                <w:i/>
                <w:iCs/>
                <w:lang w:eastAsia="de-DE"/>
              </w:rPr>
              <w:t xml:space="preserve">Das hochgeladene </w:t>
            </w:r>
            <w:r w:rsidR="00902EA9">
              <w:rPr>
                <w:i/>
                <w:iCs/>
                <w:lang w:eastAsia="de-DE"/>
              </w:rPr>
              <w:t>PNG-</w:t>
            </w:r>
            <w:r w:rsidRPr="00392FBF">
              <w:rPr>
                <w:i/>
                <w:iCs/>
                <w:lang w:eastAsia="de-DE"/>
              </w:rPr>
              <w:t xml:space="preserve">Bild wurde erfolgreich in der Datenbank als ByteArray gespeichert und auf der Bilderübersichtsseite korrekt dargestellt. </w:t>
            </w:r>
          </w:p>
        </w:tc>
      </w:tr>
    </w:tbl>
    <w:p w14:paraId="0A7269DB" w14:textId="08A81D91" w:rsidR="00AD73D6" w:rsidRPr="00AD73D6" w:rsidRDefault="00451837" w:rsidP="004069F0">
      <w:pPr>
        <w:rPr>
          <w:b/>
          <w:bCs/>
          <w:noProof/>
        </w:rPr>
      </w:pPr>
      <w:r w:rsidRPr="00AD73D6">
        <w:rPr>
          <w:b/>
          <w:bCs/>
          <w:noProof/>
        </w:rPr>
        <w:drawing>
          <wp:anchor distT="0" distB="0" distL="114300" distR="114300" simplePos="0" relativeHeight="251736064" behindDoc="0" locked="0" layoutInCell="1" allowOverlap="1" wp14:anchorId="21FB76B1" wp14:editId="60879B89">
            <wp:simplePos x="0" y="0"/>
            <wp:positionH relativeFrom="page">
              <wp:posOffset>2338705</wp:posOffset>
            </wp:positionH>
            <wp:positionV relativeFrom="paragraph">
              <wp:posOffset>217170</wp:posOffset>
            </wp:positionV>
            <wp:extent cx="3093720" cy="2138045"/>
            <wp:effectExtent l="0" t="0" r="0" b="0"/>
            <wp:wrapTopAndBottom/>
            <wp:docPr id="1126996160"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5">
                      <a:extLst>
                        <a:ext uri="{28A0092B-C50C-407E-A947-70E740481C1C}">
                          <a14:useLocalDpi xmlns:a14="http://schemas.microsoft.com/office/drawing/2010/main" val="0"/>
                        </a:ext>
                      </a:extLst>
                    </a:blip>
                    <a:srcRect t="26560" b="10077"/>
                    <a:stretch/>
                  </pic:blipFill>
                  <pic:spPr bwMode="auto">
                    <a:xfrm>
                      <a:off x="0" y="0"/>
                      <a:ext cx="3093720" cy="2138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73D6" w:rsidRPr="00AD73D6">
        <w:rPr>
          <w:b/>
          <w:bCs/>
          <w:noProof/>
        </w:rPr>
        <w:t xml:space="preserve">Event </w:t>
      </w:r>
      <w:r w:rsidR="002028C9">
        <w:rPr>
          <w:b/>
          <w:bCs/>
          <w:noProof/>
        </w:rPr>
        <w:t>a</w:t>
      </w:r>
      <w:r w:rsidR="00AD73D6" w:rsidRPr="00AD73D6">
        <w:rPr>
          <w:b/>
          <w:bCs/>
          <w:noProof/>
        </w:rPr>
        <w:t>ufgelistet mit bild:</w:t>
      </w:r>
    </w:p>
    <w:p w14:paraId="5FFE2449" w14:textId="621AED2D" w:rsidR="00144DBA" w:rsidRDefault="00144DBA"/>
    <w:p w14:paraId="5A234FB1" w14:textId="7BFD991D" w:rsidR="00144DBA" w:rsidRPr="00AD73D6" w:rsidRDefault="00AD73D6">
      <w:pPr>
        <w:rPr>
          <w:b/>
          <w:bCs/>
        </w:rPr>
      </w:pPr>
      <w:r w:rsidRPr="00AD73D6">
        <w:rPr>
          <w:b/>
          <w:bCs/>
          <w:noProof/>
        </w:rPr>
        <w:drawing>
          <wp:anchor distT="0" distB="0" distL="114300" distR="114300" simplePos="0" relativeHeight="251734016" behindDoc="0" locked="0" layoutInCell="1" allowOverlap="1" wp14:anchorId="7ED97A43" wp14:editId="0CBB40E1">
            <wp:simplePos x="0" y="0"/>
            <wp:positionH relativeFrom="page">
              <wp:align>center</wp:align>
            </wp:positionH>
            <wp:positionV relativeFrom="paragraph">
              <wp:posOffset>206523</wp:posOffset>
            </wp:positionV>
            <wp:extent cx="5842635" cy="385445"/>
            <wp:effectExtent l="0" t="0" r="5715" b="0"/>
            <wp:wrapTopAndBottom/>
            <wp:docPr id="9961557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42635" cy="385445"/>
                    </a:xfrm>
                    <a:prstGeom prst="rect">
                      <a:avLst/>
                    </a:prstGeom>
                    <a:noFill/>
                    <a:ln>
                      <a:noFill/>
                    </a:ln>
                  </pic:spPr>
                </pic:pic>
              </a:graphicData>
            </a:graphic>
            <wp14:sizeRelH relativeFrom="margin">
              <wp14:pctWidth>0</wp14:pctWidth>
            </wp14:sizeRelH>
          </wp:anchor>
        </w:drawing>
      </w:r>
      <w:r w:rsidRPr="00AD73D6">
        <w:rPr>
          <w:b/>
          <w:bCs/>
        </w:rPr>
        <w:t>Erstellter Datensatz für das Bild mit der entsprechenden EventId:</w:t>
      </w:r>
      <w:r w:rsidR="00144DBA" w:rsidRPr="00AD73D6">
        <w:rPr>
          <w:b/>
          <w:bCs/>
        </w:rPr>
        <w:br w:type="page"/>
      </w:r>
    </w:p>
    <w:p w14:paraId="3A776515" w14:textId="77777777" w:rsidR="00144DBA" w:rsidRPr="008A5C85" w:rsidRDefault="00144DBA" w:rsidP="00144DBA">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44DBA" w:rsidRPr="00B91718" w14:paraId="04A0DF59"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16DAB14" w14:textId="77777777" w:rsidR="00144DBA" w:rsidRPr="00B91718" w:rsidRDefault="00144DBA"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748C694" w14:textId="195831E9" w:rsidR="00144DBA" w:rsidRPr="00EA3862" w:rsidRDefault="00144DBA" w:rsidP="004C19A6">
            <w:pPr>
              <w:rPr>
                <w:rFonts w:cs="Arial"/>
                <w:i/>
                <w:iCs/>
                <w:lang w:eastAsia="de-DE"/>
              </w:rPr>
            </w:pPr>
            <w:bookmarkStart w:id="262" w:name="t205"/>
            <w:r w:rsidRPr="00EA3862">
              <w:rPr>
                <w:rFonts w:cs="Arial"/>
                <w:i/>
                <w:iCs/>
                <w:lang w:eastAsia="de-DE"/>
              </w:rPr>
              <w:t>T-</w:t>
            </w:r>
            <w:r>
              <w:rPr>
                <w:rFonts w:cs="Arial"/>
                <w:i/>
                <w:iCs/>
                <w:lang w:eastAsia="de-DE"/>
              </w:rPr>
              <w:t>205</w:t>
            </w:r>
            <w:bookmarkEnd w:id="262"/>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DF6EAF6" w14:textId="3613879B" w:rsidR="00144DBA" w:rsidRPr="00B91718" w:rsidRDefault="00144DBA" w:rsidP="004C19A6">
            <w:pPr>
              <w:rPr>
                <w:rFonts w:cs="Arial"/>
                <w:i/>
                <w:iCs/>
                <w:sz w:val="24"/>
                <w:szCs w:val="24"/>
                <w:lang w:eastAsia="de-DE"/>
              </w:rPr>
            </w:pPr>
            <w:r>
              <w:rPr>
                <w:rFonts w:cs="Arial"/>
                <w:i/>
                <w:iCs/>
                <w:sz w:val="24"/>
                <w:szCs w:val="24"/>
                <w:lang w:eastAsia="de-DE"/>
              </w:rPr>
              <w:t>JPG-Bild</w:t>
            </w:r>
            <w:r w:rsidRPr="004069F0">
              <w:rPr>
                <w:rFonts w:cs="Arial"/>
                <w:i/>
                <w:iCs/>
                <w:sz w:val="24"/>
                <w:szCs w:val="24"/>
                <w:lang w:eastAsia="de-DE"/>
              </w:rPr>
              <w:t xml:space="preserve"> unter 1024px Breite für </w:t>
            </w:r>
            <w:r w:rsidR="00C57385">
              <w:rPr>
                <w:rFonts w:cs="Arial"/>
                <w:i/>
                <w:iCs/>
                <w:sz w:val="24"/>
                <w:szCs w:val="24"/>
                <w:lang w:eastAsia="de-DE"/>
              </w:rPr>
              <w:t xml:space="preserve">ein </w:t>
            </w:r>
            <w:r w:rsidRPr="004069F0">
              <w:rPr>
                <w:rFonts w:cs="Arial"/>
                <w:i/>
                <w:iCs/>
                <w:sz w:val="24"/>
                <w:szCs w:val="24"/>
                <w:lang w:eastAsia="de-DE"/>
              </w:rPr>
              <w:t>Event hochladen</w:t>
            </w:r>
          </w:p>
        </w:tc>
      </w:tr>
      <w:tr w:rsidR="00144DBA" w:rsidRPr="00B91718" w14:paraId="2F6CB8D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AA5161A" w14:textId="77777777" w:rsidR="00144DBA" w:rsidRPr="00B91718" w:rsidRDefault="00144DBA"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1A4DA2D6" w14:textId="587F0B0F" w:rsidR="00144DBA" w:rsidRPr="00EA3862" w:rsidRDefault="00144DBA" w:rsidP="004C19A6">
            <w:pPr>
              <w:rPr>
                <w:rFonts w:cs="Arial"/>
                <w:i/>
                <w:iCs/>
                <w:lang w:eastAsia="de-DE"/>
              </w:rPr>
            </w:pPr>
            <w:r w:rsidRPr="00AF1C73">
              <w:rPr>
                <w:rFonts w:cs="Arial"/>
                <w:i/>
                <w:iCs/>
                <w:lang w:eastAsia="de-DE"/>
              </w:rPr>
              <w:t>Überprüft, ob das Hochladen eines gültigen</w:t>
            </w:r>
            <w:r>
              <w:rPr>
                <w:rFonts w:cs="Arial"/>
                <w:i/>
                <w:iCs/>
                <w:lang w:eastAsia="de-DE"/>
              </w:rPr>
              <w:t xml:space="preserve"> JPG-</w:t>
            </w:r>
            <w:r w:rsidRPr="00AF1C73">
              <w:rPr>
                <w:rFonts w:cs="Arial"/>
                <w:i/>
                <w:iCs/>
                <w:lang w:eastAsia="de-DE"/>
              </w:rPr>
              <w:t>Bildes mit einer Breite von unter 1024px erfolgreich ist und das Bild korrekt in der Datenbank als ByteArray gespeichert wird.</w:t>
            </w:r>
          </w:p>
        </w:tc>
      </w:tr>
      <w:tr w:rsidR="00144DBA" w:rsidRPr="00B91718" w14:paraId="62CB3D1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8FC0CC8" w14:textId="77777777" w:rsidR="00144DBA" w:rsidRPr="00B91718" w:rsidRDefault="00144DBA"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78835E72" w14:textId="39EA0957" w:rsidR="00144DBA" w:rsidRPr="00EA3862" w:rsidRDefault="00144DBA" w:rsidP="004C19A6">
            <w:pPr>
              <w:rPr>
                <w:rFonts w:cs="Arial"/>
                <w:i/>
                <w:iCs/>
                <w:lang w:eastAsia="de-DE"/>
              </w:rPr>
            </w:pPr>
            <w:r w:rsidRPr="002E7EF3">
              <w:rPr>
                <w:rFonts w:cs="Arial"/>
                <w:i/>
                <w:iCs/>
                <w:lang w:eastAsia="de-DE"/>
              </w:rPr>
              <w:t xml:space="preserve">Ein </w:t>
            </w:r>
            <w:r>
              <w:rPr>
                <w:rFonts w:cs="Arial"/>
                <w:i/>
                <w:iCs/>
                <w:lang w:eastAsia="de-DE"/>
              </w:rPr>
              <w:t>JPG-</w:t>
            </w:r>
            <w:r w:rsidRPr="002E7EF3">
              <w:rPr>
                <w:rFonts w:cs="Arial"/>
                <w:i/>
                <w:iCs/>
                <w:lang w:eastAsia="de-DE"/>
              </w:rPr>
              <w:t>Bild mit einer Breite von unter 1024px soll für ein Event hochgeladen werden.</w:t>
            </w:r>
          </w:p>
        </w:tc>
      </w:tr>
      <w:tr w:rsidR="00144DBA" w:rsidRPr="00B91718" w14:paraId="654C3FC6"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9F46B8F" w14:textId="77777777" w:rsidR="00144DBA" w:rsidRPr="00B91718" w:rsidRDefault="00144DBA"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0CF279D" w14:textId="77777777" w:rsidR="00144DBA" w:rsidRPr="00F5638C" w:rsidRDefault="00144DBA" w:rsidP="00144DBA">
            <w:pPr>
              <w:pStyle w:val="Listenabsatz"/>
              <w:numPr>
                <w:ilvl w:val="0"/>
                <w:numId w:val="47"/>
              </w:numPr>
              <w:rPr>
                <w:rFonts w:cs="Arial"/>
                <w:i/>
                <w:iCs/>
                <w:lang w:eastAsia="de-DE"/>
              </w:rPr>
            </w:pPr>
            <w:r w:rsidRPr="00F5638C">
              <w:rPr>
                <w:rFonts w:cs="Arial"/>
                <w:i/>
                <w:iCs/>
                <w:lang w:eastAsia="de-DE"/>
              </w:rPr>
              <w:t>Navigieren zur Bilderverwaltungsseite für ein bestimmtes Event</w:t>
            </w:r>
            <w:r>
              <w:rPr>
                <w:rFonts w:cs="Arial"/>
                <w:i/>
                <w:iCs/>
                <w:lang w:eastAsia="de-DE"/>
              </w:rPr>
              <w:t>, dass noch kein Bild hat</w:t>
            </w:r>
            <w:r w:rsidRPr="00F5638C">
              <w:rPr>
                <w:rFonts w:cs="Arial"/>
                <w:i/>
                <w:iCs/>
                <w:lang w:eastAsia="de-DE"/>
              </w:rPr>
              <w:t>.</w:t>
            </w:r>
          </w:p>
          <w:p w14:paraId="462F83A2" w14:textId="0392AAFD" w:rsidR="00144DBA" w:rsidRPr="00F5638C" w:rsidRDefault="00144DBA" w:rsidP="00144DBA">
            <w:pPr>
              <w:pStyle w:val="Listenabsatz"/>
              <w:numPr>
                <w:ilvl w:val="0"/>
                <w:numId w:val="47"/>
              </w:numPr>
              <w:rPr>
                <w:rFonts w:cs="Arial"/>
                <w:i/>
                <w:iCs/>
                <w:lang w:eastAsia="de-DE"/>
              </w:rPr>
            </w:pPr>
            <w:r w:rsidRPr="00F5638C">
              <w:rPr>
                <w:rFonts w:cs="Arial"/>
                <w:i/>
                <w:iCs/>
                <w:lang w:eastAsia="de-DE"/>
              </w:rPr>
              <w:t>Hochladen eines</w:t>
            </w:r>
            <w:r>
              <w:rPr>
                <w:rFonts w:cs="Arial"/>
                <w:i/>
                <w:iCs/>
                <w:lang w:eastAsia="de-DE"/>
              </w:rPr>
              <w:t xml:space="preserve"> JPG-</w:t>
            </w:r>
            <w:r w:rsidRPr="00F5638C">
              <w:rPr>
                <w:rFonts w:cs="Arial"/>
                <w:i/>
                <w:iCs/>
                <w:lang w:eastAsia="de-DE"/>
              </w:rPr>
              <w:t>Bildes mit einer Breite von unter 1024px.</w:t>
            </w:r>
          </w:p>
          <w:p w14:paraId="27D9B046" w14:textId="77777777" w:rsidR="00144DBA" w:rsidRPr="00F5638C" w:rsidRDefault="00144DBA" w:rsidP="00144DBA">
            <w:pPr>
              <w:pStyle w:val="Listenabsatz"/>
              <w:numPr>
                <w:ilvl w:val="0"/>
                <w:numId w:val="47"/>
              </w:numPr>
              <w:rPr>
                <w:rFonts w:cs="Arial"/>
                <w:i/>
                <w:iCs/>
                <w:lang w:eastAsia="de-DE"/>
              </w:rPr>
            </w:pPr>
            <w:r w:rsidRPr="00F5638C">
              <w:rPr>
                <w:rFonts w:cs="Arial"/>
                <w:i/>
                <w:iCs/>
                <w:lang w:eastAsia="de-DE"/>
              </w:rPr>
              <w:t>Bestätigung des Uploads.</w:t>
            </w:r>
          </w:p>
        </w:tc>
      </w:tr>
      <w:tr w:rsidR="00144DBA" w:rsidRPr="00B91718" w14:paraId="186833A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93780AC" w14:textId="77777777" w:rsidR="00144DBA" w:rsidRPr="00B91718" w:rsidRDefault="00144DBA"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15015FC" w14:textId="6E60BF68" w:rsidR="00144DBA" w:rsidRPr="00EA3862" w:rsidRDefault="00144DBA" w:rsidP="004C19A6">
            <w:pPr>
              <w:rPr>
                <w:rFonts w:cs="Arial"/>
                <w:i/>
                <w:iCs/>
                <w:lang w:eastAsia="de-DE"/>
              </w:rPr>
            </w:pPr>
            <w:r w:rsidRPr="00136933">
              <w:rPr>
                <w:rFonts w:cs="Arial"/>
                <w:i/>
                <w:iCs/>
                <w:lang w:eastAsia="de-DE"/>
              </w:rPr>
              <w:t xml:space="preserve">Das </w:t>
            </w:r>
            <w:r w:rsidR="00BA1303">
              <w:rPr>
                <w:rFonts w:cs="Arial"/>
                <w:i/>
                <w:iCs/>
                <w:lang w:eastAsia="de-DE"/>
              </w:rPr>
              <w:t>JPG</w:t>
            </w:r>
            <w:r>
              <w:rPr>
                <w:rFonts w:cs="Arial"/>
                <w:i/>
                <w:iCs/>
                <w:lang w:eastAsia="de-DE"/>
              </w:rPr>
              <w:t>-</w:t>
            </w:r>
            <w:r w:rsidRPr="00136933">
              <w:rPr>
                <w:rFonts w:cs="Arial"/>
                <w:i/>
                <w:iCs/>
                <w:lang w:eastAsia="de-DE"/>
              </w:rPr>
              <w:t xml:space="preserve">Bild wird erfolgreich in die Datenbank eingetragen, behält seine ursprüngliche Breite bei, und der Benutzer wird zur Bilderübersichtsseite weitergeleitet. Das Event wird in der Ansicht </w:t>
            </w:r>
            <w:r>
              <w:rPr>
                <w:rFonts w:cs="Arial"/>
                <w:i/>
                <w:iCs/>
                <w:lang w:eastAsia="de-DE"/>
              </w:rPr>
              <w:t xml:space="preserve">Events </w:t>
            </w:r>
            <w:r w:rsidRPr="00136933">
              <w:rPr>
                <w:rFonts w:cs="Arial"/>
                <w:i/>
                <w:iCs/>
                <w:lang w:eastAsia="de-DE"/>
              </w:rPr>
              <w:t>mit Bildern angezeigt.</w:t>
            </w:r>
          </w:p>
        </w:tc>
      </w:tr>
    </w:tbl>
    <w:p w14:paraId="70932021" w14:textId="77777777" w:rsidR="00144DBA" w:rsidRDefault="00144DBA" w:rsidP="00144DBA">
      <w:pPr>
        <w:rPr>
          <w:noProof/>
        </w:rPr>
      </w:pPr>
    </w:p>
    <w:p w14:paraId="5744793D" w14:textId="7BBC2772" w:rsidR="00144DBA" w:rsidRPr="0021177D" w:rsidRDefault="00144DBA" w:rsidP="00144DBA">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44DBA" w:rsidRPr="00B91718" w14:paraId="7965DEF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8EBFEAF" w14:textId="77777777" w:rsidR="00144DBA" w:rsidRPr="00B91718" w:rsidRDefault="00144DBA"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0968480" w14:textId="61B2E270" w:rsidR="00144DBA" w:rsidRPr="00B91718" w:rsidRDefault="00144DBA" w:rsidP="004C19A6">
            <w:pPr>
              <w:rPr>
                <w:i/>
                <w:iCs/>
                <w:lang w:eastAsia="de-DE"/>
              </w:rPr>
            </w:pPr>
            <w:r>
              <w:rPr>
                <w:i/>
                <w:iCs/>
                <w:lang w:eastAsia="de-DE"/>
              </w:rPr>
              <w:t>14.03.2024, 08:</w:t>
            </w:r>
            <w:r w:rsidR="0053006B">
              <w:rPr>
                <w:i/>
                <w:iCs/>
                <w:lang w:eastAsia="de-DE"/>
              </w:rPr>
              <w:t>4</w:t>
            </w:r>
            <w:r>
              <w:rPr>
                <w:i/>
                <w:iCs/>
                <w:lang w:eastAsia="de-DE"/>
              </w:rPr>
              <w:t>0 Uhr</w:t>
            </w:r>
          </w:p>
        </w:tc>
      </w:tr>
      <w:tr w:rsidR="00144DBA" w:rsidRPr="00B91718" w14:paraId="652F118E"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42799F9" w14:textId="77777777" w:rsidR="00144DBA" w:rsidRPr="00B91718" w:rsidRDefault="00144DBA"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E4AC332" w14:textId="77777777" w:rsidR="00144DBA" w:rsidRPr="00B91718" w:rsidRDefault="00144DBA" w:rsidP="004C19A6">
            <w:pPr>
              <w:rPr>
                <w:i/>
                <w:iCs/>
                <w:lang w:eastAsia="de-DE"/>
              </w:rPr>
            </w:pPr>
            <w:r>
              <w:rPr>
                <w:i/>
                <w:iCs/>
                <w:lang w:eastAsia="de-DE"/>
              </w:rPr>
              <w:t>David</w:t>
            </w:r>
          </w:p>
        </w:tc>
      </w:tr>
      <w:tr w:rsidR="00144DBA" w:rsidRPr="00B91718" w14:paraId="667DCEEE"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9C15DDC" w14:textId="77777777" w:rsidR="00144DBA" w:rsidRPr="00B91718" w:rsidRDefault="00144DBA"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6A3AA2A0" w14:textId="77777777" w:rsidR="00144DBA" w:rsidRPr="00B91718" w:rsidRDefault="00144DBA" w:rsidP="004C19A6">
            <w:pPr>
              <w:rPr>
                <w:i/>
                <w:iCs/>
                <w:lang w:eastAsia="de-DE"/>
              </w:rPr>
            </w:pPr>
            <w:r w:rsidRPr="001479FC">
              <w:rPr>
                <w:i/>
                <w:iCs/>
                <w:lang w:eastAsia="de-DE"/>
              </w:rPr>
              <w:t>0 (mängelfrei)</w:t>
            </w:r>
          </w:p>
        </w:tc>
      </w:tr>
      <w:tr w:rsidR="00144DBA" w:rsidRPr="00B91718" w14:paraId="284972A5"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3787581" w14:textId="77777777" w:rsidR="00144DBA" w:rsidRPr="00B91718" w:rsidRDefault="00144DBA"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3F407EB3" w14:textId="77777777" w:rsidR="00144DBA" w:rsidRPr="00B91718" w:rsidRDefault="00144DBA" w:rsidP="004C19A6">
            <w:pPr>
              <w:rPr>
                <w:i/>
                <w:iCs/>
                <w:lang w:eastAsia="de-DE"/>
              </w:rPr>
            </w:pPr>
            <w:r>
              <w:rPr>
                <w:i/>
                <w:iCs/>
                <w:lang w:eastAsia="de-DE"/>
              </w:rPr>
              <w:t>Kein Mangel</w:t>
            </w:r>
          </w:p>
        </w:tc>
      </w:tr>
      <w:tr w:rsidR="00144DBA" w:rsidRPr="00B91718" w14:paraId="0C6EF955"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4BFE0B6" w14:textId="77777777" w:rsidR="00144DBA" w:rsidRPr="00B91718" w:rsidRDefault="00144DBA"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01C6581" w14:textId="4F466392" w:rsidR="00144DBA" w:rsidRPr="00B91718" w:rsidRDefault="00144DBA" w:rsidP="004C19A6">
            <w:pPr>
              <w:rPr>
                <w:i/>
                <w:iCs/>
                <w:lang w:eastAsia="de-DE"/>
              </w:rPr>
            </w:pPr>
            <w:r w:rsidRPr="00392FBF">
              <w:rPr>
                <w:i/>
                <w:iCs/>
                <w:lang w:eastAsia="de-DE"/>
              </w:rPr>
              <w:t xml:space="preserve">Das hochgeladene </w:t>
            </w:r>
            <w:r w:rsidR="00902EA9">
              <w:rPr>
                <w:i/>
                <w:iCs/>
                <w:lang w:eastAsia="de-DE"/>
              </w:rPr>
              <w:t>JPG-</w:t>
            </w:r>
            <w:r w:rsidRPr="00392FBF">
              <w:rPr>
                <w:i/>
                <w:iCs/>
                <w:lang w:eastAsia="de-DE"/>
              </w:rPr>
              <w:t xml:space="preserve">Bild wurde erfolgreich in der Datenbank als ByteArray gespeichert und auf der Bilderübersichtsseite korrekt dargestellt. </w:t>
            </w:r>
          </w:p>
        </w:tc>
      </w:tr>
    </w:tbl>
    <w:p w14:paraId="4D7D0B00" w14:textId="7C422B1C" w:rsidR="00AC0DEF" w:rsidRDefault="00BB157C">
      <w:pPr>
        <w:rPr>
          <w:b/>
          <w:bCs/>
        </w:rPr>
      </w:pPr>
      <w:r w:rsidRPr="002028C9">
        <w:rPr>
          <w:b/>
          <w:bCs/>
          <w:noProof/>
        </w:rPr>
        <w:drawing>
          <wp:anchor distT="0" distB="0" distL="114300" distR="114300" simplePos="0" relativeHeight="251737088" behindDoc="0" locked="0" layoutInCell="1" allowOverlap="1" wp14:anchorId="0F6BB0D1" wp14:editId="7A7F3861">
            <wp:simplePos x="0" y="0"/>
            <wp:positionH relativeFrom="page">
              <wp:posOffset>2051050</wp:posOffset>
            </wp:positionH>
            <wp:positionV relativeFrom="paragraph">
              <wp:posOffset>214630</wp:posOffset>
            </wp:positionV>
            <wp:extent cx="3125470" cy="2595880"/>
            <wp:effectExtent l="0" t="0" r="0" b="0"/>
            <wp:wrapTopAndBottom/>
            <wp:docPr id="1779721584"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7">
                      <a:extLst>
                        <a:ext uri="{28A0092B-C50C-407E-A947-70E740481C1C}">
                          <a14:useLocalDpi xmlns:a14="http://schemas.microsoft.com/office/drawing/2010/main" val="0"/>
                        </a:ext>
                      </a:extLst>
                    </a:blip>
                    <a:srcRect r="50584" b="8399"/>
                    <a:stretch/>
                  </pic:blipFill>
                  <pic:spPr bwMode="auto">
                    <a:xfrm>
                      <a:off x="0" y="0"/>
                      <a:ext cx="3125470" cy="2595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28C9" w:rsidRPr="002028C9">
        <w:rPr>
          <w:b/>
          <w:bCs/>
        </w:rPr>
        <w:t>Event aufgelistet mit Bild:</w:t>
      </w:r>
    </w:p>
    <w:p w14:paraId="27CCDAED" w14:textId="77777777" w:rsidR="006F0EE6" w:rsidRDefault="006F0EE6">
      <w:pPr>
        <w:rPr>
          <w:b/>
          <w:bCs/>
        </w:rPr>
      </w:pPr>
    </w:p>
    <w:p w14:paraId="57FCCD66" w14:textId="0B0C5D1F" w:rsidR="00A72F88" w:rsidRPr="004C6225" w:rsidRDefault="00D562F1" w:rsidP="00A72F88">
      <w:pPr>
        <w:rPr>
          <w:noProof/>
        </w:rPr>
      </w:pPr>
      <w:r>
        <w:rPr>
          <w:noProof/>
        </w:rPr>
        <w:drawing>
          <wp:anchor distT="0" distB="0" distL="114300" distR="114300" simplePos="0" relativeHeight="251735040" behindDoc="0" locked="0" layoutInCell="1" allowOverlap="1" wp14:anchorId="6DBDA6F3" wp14:editId="162A10FB">
            <wp:simplePos x="0" y="0"/>
            <wp:positionH relativeFrom="page">
              <wp:posOffset>755192</wp:posOffset>
            </wp:positionH>
            <wp:positionV relativeFrom="paragraph">
              <wp:posOffset>311799</wp:posOffset>
            </wp:positionV>
            <wp:extent cx="5937885" cy="368300"/>
            <wp:effectExtent l="0" t="0" r="5715" b="0"/>
            <wp:wrapTopAndBottom/>
            <wp:docPr id="73832850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7885" cy="368300"/>
                    </a:xfrm>
                    <a:prstGeom prst="rect">
                      <a:avLst/>
                    </a:prstGeom>
                    <a:noFill/>
                    <a:ln>
                      <a:noFill/>
                    </a:ln>
                  </pic:spPr>
                </pic:pic>
              </a:graphicData>
            </a:graphic>
          </wp:anchor>
        </w:drawing>
      </w:r>
      <w:r w:rsidR="00AC0DEF" w:rsidRPr="00AD73D6">
        <w:rPr>
          <w:b/>
          <w:bCs/>
        </w:rPr>
        <w:t>Erstellter Datensatz für das Bild mit der entsprechenden EventId:</w:t>
      </w:r>
      <w:r w:rsidR="00A72F88" w:rsidRPr="00AD73D6">
        <w:rPr>
          <w:b/>
          <w:bCs/>
        </w:rPr>
        <w:br w:type="page"/>
      </w:r>
    </w:p>
    <w:p w14:paraId="30E6C990" w14:textId="77777777" w:rsidR="00170C2F" w:rsidRPr="008A5C85" w:rsidRDefault="00170C2F" w:rsidP="00170C2F">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70C2F" w:rsidRPr="00B91718" w14:paraId="515A3C3F"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0CF6A9D" w14:textId="77777777" w:rsidR="00170C2F" w:rsidRPr="00B91718" w:rsidRDefault="00170C2F"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039BF95" w14:textId="31C7B9A5" w:rsidR="00170C2F" w:rsidRPr="00EA3862" w:rsidRDefault="00170C2F" w:rsidP="004C19A6">
            <w:pPr>
              <w:rPr>
                <w:rFonts w:cs="Arial"/>
                <w:i/>
                <w:iCs/>
                <w:lang w:eastAsia="de-DE"/>
              </w:rPr>
            </w:pPr>
            <w:bookmarkStart w:id="263" w:name="t206"/>
            <w:r w:rsidRPr="00EA3862">
              <w:rPr>
                <w:rFonts w:cs="Arial"/>
                <w:i/>
                <w:iCs/>
                <w:lang w:eastAsia="de-DE"/>
              </w:rPr>
              <w:t>T-</w:t>
            </w:r>
            <w:r>
              <w:rPr>
                <w:rFonts w:cs="Arial"/>
                <w:i/>
                <w:iCs/>
                <w:lang w:eastAsia="de-DE"/>
              </w:rPr>
              <w:t>20</w:t>
            </w:r>
            <w:r w:rsidR="004C6225">
              <w:rPr>
                <w:rFonts w:cs="Arial"/>
                <w:i/>
                <w:iCs/>
                <w:lang w:eastAsia="de-DE"/>
              </w:rPr>
              <w:t>6</w:t>
            </w:r>
            <w:bookmarkEnd w:id="263"/>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527799F5" w14:textId="30B26099" w:rsidR="00170C2F" w:rsidRPr="00B91718" w:rsidRDefault="00C57385" w:rsidP="004C19A6">
            <w:pPr>
              <w:rPr>
                <w:rFonts w:cs="Arial"/>
                <w:i/>
                <w:iCs/>
                <w:sz w:val="24"/>
                <w:szCs w:val="24"/>
                <w:lang w:eastAsia="de-DE"/>
              </w:rPr>
            </w:pPr>
            <w:r>
              <w:rPr>
                <w:rFonts w:cs="Arial"/>
                <w:i/>
                <w:iCs/>
                <w:sz w:val="24"/>
                <w:szCs w:val="24"/>
                <w:lang w:eastAsia="de-DE"/>
              </w:rPr>
              <w:t>JPG</w:t>
            </w:r>
            <w:r w:rsidR="00170C2F">
              <w:rPr>
                <w:rFonts w:cs="Arial"/>
                <w:i/>
                <w:iCs/>
                <w:sz w:val="24"/>
                <w:szCs w:val="24"/>
                <w:lang w:eastAsia="de-DE"/>
              </w:rPr>
              <w:t>-Bild</w:t>
            </w:r>
            <w:r w:rsidR="00170C2F" w:rsidRPr="004069F0">
              <w:rPr>
                <w:rFonts w:cs="Arial"/>
                <w:i/>
                <w:iCs/>
                <w:sz w:val="24"/>
                <w:szCs w:val="24"/>
                <w:lang w:eastAsia="de-DE"/>
              </w:rPr>
              <w:t xml:space="preserve"> </w:t>
            </w:r>
            <w:r w:rsidR="00170C2F">
              <w:rPr>
                <w:rFonts w:cs="Arial"/>
                <w:i/>
                <w:iCs/>
                <w:sz w:val="24"/>
                <w:szCs w:val="24"/>
                <w:lang w:eastAsia="de-DE"/>
              </w:rPr>
              <w:t>über</w:t>
            </w:r>
            <w:r w:rsidR="00170C2F" w:rsidRPr="004069F0">
              <w:rPr>
                <w:rFonts w:cs="Arial"/>
                <w:i/>
                <w:iCs/>
                <w:sz w:val="24"/>
                <w:szCs w:val="24"/>
                <w:lang w:eastAsia="de-DE"/>
              </w:rPr>
              <w:t xml:space="preserve"> 1024px Breite für </w:t>
            </w:r>
            <w:r>
              <w:rPr>
                <w:rFonts w:cs="Arial"/>
                <w:i/>
                <w:iCs/>
                <w:sz w:val="24"/>
                <w:szCs w:val="24"/>
                <w:lang w:eastAsia="de-DE"/>
              </w:rPr>
              <w:t xml:space="preserve">ein </w:t>
            </w:r>
            <w:r w:rsidR="00170C2F" w:rsidRPr="004069F0">
              <w:rPr>
                <w:rFonts w:cs="Arial"/>
                <w:i/>
                <w:iCs/>
                <w:sz w:val="24"/>
                <w:szCs w:val="24"/>
                <w:lang w:eastAsia="de-DE"/>
              </w:rPr>
              <w:t>Event hochladen</w:t>
            </w:r>
          </w:p>
        </w:tc>
      </w:tr>
      <w:tr w:rsidR="00170C2F" w:rsidRPr="00B91718" w14:paraId="05AA6573"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DC61A7A" w14:textId="77777777" w:rsidR="00170C2F" w:rsidRPr="00B91718" w:rsidRDefault="00170C2F"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03F268C8" w14:textId="2058CC5F" w:rsidR="00170C2F" w:rsidRPr="00EA3862" w:rsidRDefault="00170C2F" w:rsidP="004C19A6">
            <w:pPr>
              <w:rPr>
                <w:rFonts w:cs="Arial"/>
                <w:i/>
                <w:iCs/>
                <w:lang w:eastAsia="de-DE"/>
              </w:rPr>
            </w:pPr>
            <w:r w:rsidRPr="00AF1C73">
              <w:rPr>
                <w:rFonts w:cs="Arial"/>
                <w:i/>
                <w:iCs/>
                <w:lang w:eastAsia="de-DE"/>
              </w:rPr>
              <w:t>Überprüft, ob das Hochladen eines gültigen</w:t>
            </w:r>
            <w:r>
              <w:rPr>
                <w:rFonts w:cs="Arial"/>
                <w:i/>
                <w:iCs/>
                <w:lang w:eastAsia="de-DE"/>
              </w:rPr>
              <w:t xml:space="preserve"> </w:t>
            </w:r>
            <w:r w:rsidR="0011155C">
              <w:rPr>
                <w:rFonts w:cs="Arial"/>
                <w:i/>
                <w:iCs/>
                <w:lang w:eastAsia="de-DE"/>
              </w:rPr>
              <w:t>JPG</w:t>
            </w:r>
            <w:r>
              <w:rPr>
                <w:rFonts w:cs="Arial"/>
                <w:i/>
                <w:iCs/>
                <w:lang w:eastAsia="de-DE"/>
              </w:rPr>
              <w:t>-</w:t>
            </w:r>
            <w:r w:rsidRPr="00AF1C73">
              <w:rPr>
                <w:rFonts w:cs="Arial"/>
                <w:i/>
                <w:iCs/>
                <w:lang w:eastAsia="de-DE"/>
              </w:rPr>
              <w:t xml:space="preserve">Bildes mit einer Breite von </w:t>
            </w:r>
            <w:r>
              <w:rPr>
                <w:rFonts w:cs="Arial"/>
                <w:i/>
                <w:iCs/>
                <w:lang w:eastAsia="de-DE"/>
              </w:rPr>
              <w:t>über</w:t>
            </w:r>
            <w:r w:rsidRPr="00AF1C73">
              <w:rPr>
                <w:rFonts w:cs="Arial"/>
                <w:i/>
                <w:iCs/>
                <w:lang w:eastAsia="de-DE"/>
              </w:rPr>
              <w:t xml:space="preserve"> 1024px erfolgreich ist und das Bild korrekt</w:t>
            </w:r>
            <w:r>
              <w:rPr>
                <w:rFonts w:cs="Arial"/>
                <w:i/>
                <w:iCs/>
                <w:lang w:eastAsia="de-DE"/>
              </w:rPr>
              <w:t xml:space="preserve"> runterskaliert wird und</w:t>
            </w:r>
            <w:r w:rsidRPr="00AF1C73">
              <w:rPr>
                <w:rFonts w:cs="Arial"/>
                <w:i/>
                <w:iCs/>
                <w:lang w:eastAsia="de-DE"/>
              </w:rPr>
              <w:t xml:space="preserve"> in der Datenbank als ByteArray gespeichert wird.</w:t>
            </w:r>
          </w:p>
        </w:tc>
      </w:tr>
      <w:tr w:rsidR="00170C2F" w:rsidRPr="00B91718" w14:paraId="66D4A89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502A75E" w14:textId="77777777" w:rsidR="00170C2F" w:rsidRPr="00B91718" w:rsidRDefault="00170C2F"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1DBC301" w14:textId="600F0D42" w:rsidR="00170C2F" w:rsidRPr="00EA3862" w:rsidRDefault="00170C2F" w:rsidP="004C19A6">
            <w:pPr>
              <w:rPr>
                <w:rFonts w:cs="Arial"/>
                <w:i/>
                <w:iCs/>
                <w:lang w:eastAsia="de-DE"/>
              </w:rPr>
            </w:pPr>
            <w:r w:rsidRPr="002E7EF3">
              <w:rPr>
                <w:rFonts w:cs="Arial"/>
                <w:i/>
                <w:iCs/>
                <w:lang w:eastAsia="de-DE"/>
              </w:rPr>
              <w:t xml:space="preserve">Ein </w:t>
            </w:r>
            <w:r w:rsidR="0011155C">
              <w:rPr>
                <w:rFonts w:cs="Arial"/>
                <w:i/>
                <w:iCs/>
                <w:lang w:eastAsia="de-DE"/>
              </w:rPr>
              <w:t>JPG</w:t>
            </w:r>
            <w:r>
              <w:rPr>
                <w:rFonts w:cs="Arial"/>
                <w:i/>
                <w:iCs/>
                <w:lang w:eastAsia="de-DE"/>
              </w:rPr>
              <w:t>-</w:t>
            </w:r>
            <w:r w:rsidRPr="002E7EF3">
              <w:rPr>
                <w:rFonts w:cs="Arial"/>
                <w:i/>
                <w:iCs/>
                <w:lang w:eastAsia="de-DE"/>
              </w:rPr>
              <w:t xml:space="preserve">Bild mit einer Breite von </w:t>
            </w:r>
            <w:r>
              <w:rPr>
                <w:rFonts w:cs="Arial"/>
                <w:i/>
                <w:iCs/>
                <w:lang w:eastAsia="de-DE"/>
              </w:rPr>
              <w:t>über</w:t>
            </w:r>
            <w:r w:rsidRPr="002E7EF3">
              <w:rPr>
                <w:rFonts w:cs="Arial"/>
                <w:i/>
                <w:iCs/>
                <w:lang w:eastAsia="de-DE"/>
              </w:rPr>
              <w:t xml:space="preserve"> 1024px soll für ein Event hochgeladen werden.</w:t>
            </w:r>
          </w:p>
        </w:tc>
      </w:tr>
      <w:tr w:rsidR="00170C2F" w:rsidRPr="00B91718" w14:paraId="63D6FE96"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754C802" w14:textId="77777777" w:rsidR="00170C2F" w:rsidRPr="00B91718" w:rsidRDefault="00170C2F"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5A89B7B6" w14:textId="77777777" w:rsidR="00170C2F" w:rsidRPr="00F5638C" w:rsidRDefault="00170C2F" w:rsidP="00170C2F">
            <w:pPr>
              <w:pStyle w:val="Listenabsatz"/>
              <w:numPr>
                <w:ilvl w:val="0"/>
                <w:numId w:val="50"/>
              </w:numPr>
              <w:rPr>
                <w:rFonts w:cs="Arial"/>
                <w:i/>
                <w:iCs/>
                <w:lang w:eastAsia="de-DE"/>
              </w:rPr>
            </w:pPr>
            <w:r w:rsidRPr="00F5638C">
              <w:rPr>
                <w:rFonts w:cs="Arial"/>
                <w:i/>
                <w:iCs/>
                <w:lang w:eastAsia="de-DE"/>
              </w:rPr>
              <w:t>Navigieren zur Bilderverwaltungsseite für ein bestimmtes Event</w:t>
            </w:r>
            <w:r>
              <w:rPr>
                <w:rFonts w:cs="Arial"/>
                <w:i/>
                <w:iCs/>
                <w:lang w:eastAsia="de-DE"/>
              </w:rPr>
              <w:t>, dass noch kein Bild hat</w:t>
            </w:r>
            <w:r w:rsidRPr="00F5638C">
              <w:rPr>
                <w:rFonts w:cs="Arial"/>
                <w:i/>
                <w:iCs/>
                <w:lang w:eastAsia="de-DE"/>
              </w:rPr>
              <w:t>.</w:t>
            </w:r>
          </w:p>
          <w:p w14:paraId="7059A9CA" w14:textId="5B6BB026" w:rsidR="00170C2F" w:rsidRPr="00F5638C" w:rsidRDefault="00170C2F" w:rsidP="00170C2F">
            <w:pPr>
              <w:pStyle w:val="Listenabsatz"/>
              <w:numPr>
                <w:ilvl w:val="0"/>
                <w:numId w:val="50"/>
              </w:numPr>
              <w:rPr>
                <w:rFonts w:cs="Arial"/>
                <w:i/>
                <w:iCs/>
                <w:lang w:eastAsia="de-DE"/>
              </w:rPr>
            </w:pPr>
            <w:r w:rsidRPr="00F5638C">
              <w:rPr>
                <w:rFonts w:cs="Arial"/>
                <w:i/>
                <w:iCs/>
                <w:lang w:eastAsia="de-DE"/>
              </w:rPr>
              <w:t>Hochladen eines</w:t>
            </w:r>
            <w:r>
              <w:rPr>
                <w:rFonts w:cs="Arial"/>
                <w:i/>
                <w:iCs/>
                <w:lang w:eastAsia="de-DE"/>
              </w:rPr>
              <w:t xml:space="preserve"> </w:t>
            </w:r>
            <w:r w:rsidR="001F60DA">
              <w:rPr>
                <w:rFonts w:cs="Arial"/>
                <w:i/>
                <w:iCs/>
                <w:lang w:eastAsia="de-DE"/>
              </w:rPr>
              <w:t>JPG</w:t>
            </w:r>
            <w:r>
              <w:rPr>
                <w:rFonts w:cs="Arial"/>
                <w:i/>
                <w:iCs/>
                <w:lang w:eastAsia="de-DE"/>
              </w:rPr>
              <w:t>-</w:t>
            </w:r>
            <w:r w:rsidRPr="00F5638C">
              <w:rPr>
                <w:rFonts w:cs="Arial"/>
                <w:i/>
                <w:iCs/>
                <w:lang w:eastAsia="de-DE"/>
              </w:rPr>
              <w:t xml:space="preserve">Bildes mit einer Breite von </w:t>
            </w:r>
            <w:r>
              <w:rPr>
                <w:rFonts w:cs="Arial"/>
                <w:i/>
                <w:iCs/>
                <w:lang w:eastAsia="de-DE"/>
              </w:rPr>
              <w:t>über</w:t>
            </w:r>
            <w:r w:rsidRPr="00F5638C">
              <w:rPr>
                <w:rFonts w:cs="Arial"/>
                <w:i/>
                <w:iCs/>
                <w:lang w:eastAsia="de-DE"/>
              </w:rPr>
              <w:t xml:space="preserve"> 1024px.</w:t>
            </w:r>
          </w:p>
          <w:p w14:paraId="3AD3A112" w14:textId="77777777" w:rsidR="00170C2F" w:rsidRPr="00F5638C" w:rsidRDefault="00170C2F" w:rsidP="00170C2F">
            <w:pPr>
              <w:pStyle w:val="Listenabsatz"/>
              <w:numPr>
                <w:ilvl w:val="0"/>
                <w:numId w:val="50"/>
              </w:numPr>
              <w:rPr>
                <w:rFonts w:cs="Arial"/>
                <w:i/>
                <w:iCs/>
                <w:lang w:eastAsia="de-DE"/>
              </w:rPr>
            </w:pPr>
            <w:r w:rsidRPr="00F5638C">
              <w:rPr>
                <w:rFonts w:cs="Arial"/>
                <w:i/>
                <w:iCs/>
                <w:lang w:eastAsia="de-DE"/>
              </w:rPr>
              <w:t>Bestätigung des Uploads.</w:t>
            </w:r>
          </w:p>
        </w:tc>
      </w:tr>
      <w:tr w:rsidR="00170C2F" w:rsidRPr="00B91718" w14:paraId="34BA154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9F1B288" w14:textId="77777777" w:rsidR="00170C2F" w:rsidRPr="00B91718" w:rsidRDefault="00170C2F"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585AF6C7" w14:textId="462AA7AC" w:rsidR="00170C2F" w:rsidRPr="00EA3862" w:rsidRDefault="00170C2F" w:rsidP="004C19A6">
            <w:pPr>
              <w:rPr>
                <w:rFonts w:cs="Arial"/>
                <w:i/>
                <w:iCs/>
                <w:lang w:eastAsia="de-DE"/>
              </w:rPr>
            </w:pPr>
            <w:r w:rsidRPr="00136933">
              <w:rPr>
                <w:rFonts w:cs="Arial"/>
                <w:i/>
                <w:iCs/>
                <w:lang w:eastAsia="de-DE"/>
              </w:rPr>
              <w:t xml:space="preserve">Das </w:t>
            </w:r>
            <w:r w:rsidR="00EA12C8">
              <w:rPr>
                <w:rFonts w:cs="Arial"/>
                <w:i/>
                <w:iCs/>
                <w:lang w:eastAsia="de-DE"/>
              </w:rPr>
              <w:t>JPG</w:t>
            </w:r>
            <w:r>
              <w:rPr>
                <w:rFonts w:cs="Arial"/>
                <w:i/>
                <w:iCs/>
                <w:lang w:eastAsia="de-DE"/>
              </w:rPr>
              <w:t>-</w:t>
            </w:r>
            <w:r w:rsidRPr="00136933">
              <w:rPr>
                <w:rFonts w:cs="Arial"/>
                <w:i/>
                <w:iCs/>
                <w:lang w:eastAsia="de-DE"/>
              </w:rPr>
              <w:t xml:space="preserve">Bild wird erfolgreich in die Datenbank eingetragen, </w:t>
            </w:r>
            <w:r>
              <w:rPr>
                <w:rFonts w:cs="Arial"/>
                <w:i/>
                <w:iCs/>
                <w:lang w:eastAsia="de-DE"/>
              </w:rPr>
              <w:t>die Breite wird auf 1024px runterskaliert</w:t>
            </w:r>
            <w:r w:rsidRPr="00136933">
              <w:rPr>
                <w:rFonts w:cs="Arial"/>
                <w:i/>
                <w:iCs/>
                <w:lang w:eastAsia="de-DE"/>
              </w:rPr>
              <w:t xml:space="preserve">, und der Benutzer wird zur Bilderübersichtsseite weitergeleitet. Das Event wird in der Ansicht </w:t>
            </w:r>
            <w:r>
              <w:rPr>
                <w:rFonts w:cs="Arial"/>
                <w:i/>
                <w:iCs/>
                <w:lang w:eastAsia="de-DE"/>
              </w:rPr>
              <w:t xml:space="preserve">Events </w:t>
            </w:r>
            <w:r w:rsidRPr="00136933">
              <w:rPr>
                <w:rFonts w:cs="Arial"/>
                <w:i/>
                <w:iCs/>
                <w:lang w:eastAsia="de-DE"/>
              </w:rPr>
              <w:t>mit Bildern angezeigt.</w:t>
            </w:r>
          </w:p>
        </w:tc>
      </w:tr>
    </w:tbl>
    <w:p w14:paraId="7DBB3D46" w14:textId="77777777" w:rsidR="00170C2F" w:rsidRDefault="00170C2F" w:rsidP="00170C2F">
      <w:pPr>
        <w:rPr>
          <w:noProof/>
        </w:rPr>
      </w:pPr>
    </w:p>
    <w:p w14:paraId="132AAC7B" w14:textId="77777777" w:rsidR="00170C2F" w:rsidRPr="0021177D" w:rsidRDefault="00170C2F" w:rsidP="00170C2F">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70C2F" w:rsidRPr="00B91718" w14:paraId="673DE67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7279C82" w14:textId="77777777" w:rsidR="00170C2F" w:rsidRPr="00B91718" w:rsidRDefault="00170C2F"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75AC1F69" w14:textId="420CBC64" w:rsidR="00170C2F" w:rsidRPr="00B91718" w:rsidRDefault="00170C2F" w:rsidP="004C19A6">
            <w:pPr>
              <w:rPr>
                <w:i/>
                <w:iCs/>
                <w:lang w:eastAsia="de-DE"/>
              </w:rPr>
            </w:pPr>
            <w:r>
              <w:rPr>
                <w:i/>
                <w:iCs/>
                <w:lang w:eastAsia="de-DE"/>
              </w:rPr>
              <w:t>14.03.2024, 0</w:t>
            </w:r>
            <w:r w:rsidR="00DA5511">
              <w:rPr>
                <w:i/>
                <w:iCs/>
                <w:lang w:eastAsia="de-DE"/>
              </w:rPr>
              <w:t>8</w:t>
            </w:r>
            <w:r>
              <w:rPr>
                <w:i/>
                <w:iCs/>
                <w:lang w:eastAsia="de-DE"/>
              </w:rPr>
              <w:t>:</w:t>
            </w:r>
            <w:r w:rsidR="00DA5511">
              <w:rPr>
                <w:i/>
                <w:iCs/>
                <w:lang w:eastAsia="de-DE"/>
              </w:rPr>
              <w:t>5</w:t>
            </w:r>
            <w:r>
              <w:rPr>
                <w:i/>
                <w:iCs/>
                <w:lang w:eastAsia="de-DE"/>
              </w:rPr>
              <w:t>0 Uhr</w:t>
            </w:r>
          </w:p>
        </w:tc>
      </w:tr>
      <w:tr w:rsidR="00170C2F" w:rsidRPr="00B91718" w14:paraId="138A26EA"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CBF7604" w14:textId="77777777" w:rsidR="00170C2F" w:rsidRPr="00B91718" w:rsidRDefault="00170C2F"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81F4AEC" w14:textId="77777777" w:rsidR="00170C2F" w:rsidRPr="00B91718" w:rsidRDefault="00170C2F" w:rsidP="004C19A6">
            <w:pPr>
              <w:rPr>
                <w:i/>
                <w:iCs/>
                <w:lang w:eastAsia="de-DE"/>
              </w:rPr>
            </w:pPr>
            <w:r>
              <w:rPr>
                <w:i/>
                <w:iCs/>
                <w:lang w:eastAsia="de-DE"/>
              </w:rPr>
              <w:t>David</w:t>
            </w:r>
          </w:p>
        </w:tc>
      </w:tr>
      <w:tr w:rsidR="00170C2F" w:rsidRPr="00B91718" w14:paraId="5F13579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603970E" w14:textId="77777777" w:rsidR="00170C2F" w:rsidRPr="00B91718" w:rsidRDefault="00170C2F"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42C6C8D4" w14:textId="77777777" w:rsidR="00170C2F" w:rsidRPr="00B91718" w:rsidRDefault="00170C2F" w:rsidP="004C19A6">
            <w:pPr>
              <w:rPr>
                <w:i/>
                <w:iCs/>
                <w:lang w:eastAsia="de-DE"/>
              </w:rPr>
            </w:pPr>
            <w:r w:rsidRPr="001479FC">
              <w:rPr>
                <w:i/>
                <w:iCs/>
                <w:lang w:eastAsia="de-DE"/>
              </w:rPr>
              <w:t>0 (mängelfrei)</w:t>
            </w:r>
          </w:p>
        </w:tc>
      </w:tr>
      <w:tr w:rsidR="00170C2F" w:rsidRPr="00B91718" w14:paraId="4AE3931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4131465" w14:textId="77777777" w:rsidR="00170C2F" w:rsidRPr="00B91718" w:rsidRDefault="00170C2F"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B021B70" w14:textId="77777777" w:rsidR="00170C2F" w:rsidRPr="00B91718" w:rsidRDefault="00170C2F" w:rsidP="004C19A6">
            <w:pPr>
              <w:rPr>
                <w:i/>
                <w:iCs/>
                <w:lang w:eastAsia="de-DE"/>
              </w:rPr>
            </w:pPr>
            <w:r>
              <w:rPr>
                <w:i/>
                <w:iCs/>
                <w:lang w:eastAsia="de-DE"/>
              </w:rPr>
              <w:t>Kein Mangel</w:t>
            </w:r>
          </w:p>
        </w:tc>
      </w:tr>
      <w:tr w:rsidR="00170C2F" w:rsidRPr="00B91718" w14:paraId="1767AFF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78EDFDB" w14:textId="77777777" w:rsidR="00170C2F" w:rsidRPr="00B91718" w:rsidRDefault="00170C2F"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5F2E89C2" w14:textId="59E33A4A" w:rsidR="00170C2F" w:rsidRPr="00B91718" w:rsidRDefault="00170C2F" w:rsidP="004C19A6">
            <w:pPr>
              <w:rPr>
                <w:i/>
                <w:iCs/>
                <w:lang w:eastAsia="de-DE"/>
              </w:rPr>
            </w:pPr>
            <w:r w:rsidRPr="00392FBF">
              <w:rPr>
                <w:i/>
                <w:iCs/>
                <w:lang w:eastAsia="de-DE"/>
              </w:rPr>
              <w:t xml:space="preserve">Das hochgeladene </w:t>
            </w:r>
            <w:r w:rsidR="003A73ED">
              <w:rPr>
                <w:i/>
                <w:iCs/>
                <w:lang w:eastAsia="de-DE"/>
              </w:rPr>
              <w:t>JPG</w:t>
            </w:r>
            <w:r>
              <w:rPr>
                <w:i/>
                <w:iCs/>
                <w:lang w:eastAsia="de-DE"/>
              </w:rPr>
              <w:t>-</w:t>
            </w:r>
            <w:r w:rsidRPr="00392FBF">
              <w:rPr>
                <w:i/>
                <w:iCs/>
                <w:lang w:eastAsia="de-DE"/>
              </w:rPr>
              <w:t xml:space="preserve">Bild wurde erfolgreich in der Datenbank </w:t>
            </w:r>
            <w:r>
              <w:rPr>
                <w:i/>
                <w:iCs/>
                <w:lang w:eastAsia="de-DE"/>
              </w:rPr>
              <w:t xml:space="preserve">runterskaliert auf 1024px Breite und </w:t>
            </w:r>
            <w:r w:rsidRPr="00392FBF">
              <w:rPr>
                <w:i/>
                <w:iCs/>
                <w:lang w:eastAsia="de-DE"/>
              </w:rPr>
              <w:t>als ByteArray gespeichert</w:t>
            </w:r>
            <w:r>
              <w:rPr>
                <w:i/>
                <w:iCs/>
                <w:lang w:eastAsia="de-DE"/>
              </w:rPr>
              <w:t>. A</w:t>
            </w:r>
            <w:r w:rsidRPr="00392FBF">
              <w:rPr>
                <w:i/>
                <w:iCs/>
                <w:lang w:eastAsia="de-DE"/>
              </w:rPr>
              <w:t xml:space="preserve">uf der Bilderübersichtsseite </w:t>
            </w:r>
            <w:r>
              <w:rPr>
                <w:i/>
                <w:iCs/>
                <w:lang w:eastAsia="de-DE"/>
              </w:rPr>
              <w:t xml:space="preserve">wird dies </w:t>
            </w:r>
            <w:r w:rsidRPr="00392FBF">
              <w:rPr>
                <w:i/>
                <w:iCs/>
                <w:lang w:eastAsia="de-DE"/>
              </w:rPr>
              <w:t xml:space="preserve">korrekt dargestellt. </w:t>
            </w:r>
          </w:p>
        </w:tc>
      </w:tr>
    </w:tbl>
    <w:p w14:paraId="255636FD" w14:textId="6835320D" w:rsidR="00BB157C" w:rsidRDefault="00BB157C" w:rsidP="00A72F88">
      <w:pPr>
        <w:rPr>
          <w:b/>
          <w:bCs/>
          <w:noProof/>
        </w:rPr>
      </w:pPr>
    </w:p>
    <w:p w14:paraId="7DCEBF2B" w14:textId="4F5BB13D" w:rsidR="00A72F88" w:rsidRDefault="004C6225" w:rsidP="00A72F88">
      <w:pPr>
        <w:rPr>
          <w:b/>
          <w:bCs/>
        </w:rPr>
      </w:pPr>
      <w:r>
        <w:rPr>
          <w:b/>
          <w:bCs/>
          <w:noProof/>
        </w:rPr>
        <w:drawing>
          <wp:anchor distT="0" distB="0" distL="114300" distR="114300" simplePos="0" relativeHeight="251740160" behindDoc="0" locked="0" layoutInCell="1" allowOverlap="1" wp14:anchorId="479E129B" wp14:editId="77F8CFB3">
            <wp:simplePos x="0" y="0"/>
            <wp:positionH relativeFrom="margin">
              <wp:posOffset>3653893</wp:posOffset>
            </wp:positionH>
            <wp:positionV relativeFrom="paragraph">
              <wp:posOffset>417845</wp:posOffset>
            </wp:positionV>
            <wp:extent cx="2445385" cy="1732915"/>
            <wp:effectExtent l="0" t="0" r="0" b="635"/>
            <wp:wrapSquare wrapText="bothSides"/>
            <wp:docPr id="979386416"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45385" cy="1732915"/>
                    </a:xfrm>
                    <a:prstGeom prst="rect">
                      <a:avLst/>
                    </a:prstGeom>
                    <a:noFill/>
                    <a:ln>
                      <a:noFill/>
                    </a:ln>
                  </pic:spPr>
                </pic:pic>
              </a:graphicData>
            </a:graphic>
          </wp:anchor>
        </w:drawing>
      </w:r>
      <w:r>
        <w:rPr>
          <w:b/>
          <w:bCs/>
          <w:noProof/>
        </w:rPr>
        <w:drawing>
          <wp:anchor distT="0" distB="0" distL="114300" distR="114300" simplePos="0" relativeHeight="251739136" behindDoc="0" locked="0" layoutInCell="1" allowOverlap="1" wp14:anchorId="37C6CD2E" wp14:editId="43D08F35">
            <wp:simplePos x="0" y="0"/>
            <wp:positionH relativeFrom="margin">
              <wp:posOffset>162590</wp:posOffset>
            </wp:positionH>
            <wp:positionV relativeFrom="paragraph">
              <wp:posOffset>230505</wp:posOffset>
            </wp:positionV>
            <wp:extent cx="3144520" cy="2017395"/>
            <wp:effectExtent l="0" t="0" r="0" b="1905"/>
            <wp:wrapTopAndBottom/>
            <wp:docPr id="1008712181"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44520" cy="201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2F88" w:rsidRPr="002028C9">
        <w:rPr>
          <w:b/>
          <w:bCs/>
        </w:rPr>
        <w:t>Event aufgelistet mit Bild:</w:t>
      </w:r>
      <w:r>
        <w:rPr>
          <w:b/>
          <w:bCs/>
        </w:rPr>
        <w:tab/>
      </w:r>
      <w:r>
        <w:rPr>
          <w:b/>
          <w:bCs/>
        </w:rPr>
        <w:tab/>
      </w:r>
      <w:r>
        <w:rPr>
          <w:b/>
          <w:bCs/>
        </w:rPr>
        <w:tab/>
      </w:r>
      <w:r>
        <w:rPr>
          <w:b/>
          <w:bCs/>
        </w:rPr>
        <w:tab/>
      </w:r>
      <w:r>
        <w:rPr>
          <w:b/>
          <w:bCs/>
        </w:rPr>
        <w:tab/>
        <w:t>Ursprüngliche Grössen:</w:t>
      </w:r>
    </w:p>
    <w:p w14:paraId="70F880E0" w14:textId="4517BF0E" w:rsidR="00BB157C" w:rsidRDefault="00BB157C" w:rsidP="00A72F88">
      <w:pPr>
        <w:rPr>
          <w:b/>
          <w:bCs/>
        </w:rPr>
      </w:pPr>
    </w:p>
    <w:p w14:paraId="7F88D3D9" w14:textId="0B306BDA" w:rsidR="00A72F88" w:rsidRDefault="004C6225" w:rsidP="00A72F88">
      <w:pPr>
        <w:rPr>
          <w:noProof/>
        </w:rPr>
      </w:pPr>
      <w:r>
        <w:rPr>
          <w:noProof/>
        </w:rPr>
        <w:drawing>
          <wp:anchor distT="0" distB="0" distL="114300" distR="114300" simplePos="0" relativeHeight="251738112" behindDoc="0" locked="0" layoutInCell="1" allowOverlap="1" wp14:anchorId="65972D00" wp14:editId="0D94D3B7">
            <wp:simplePos x="0" y="0"/>
            <wp:positionH relativeFrom="column">
              <wp:posOffset>13808</wp:posOffset>
            </wp:positionH>
            <wp:positionV relativeFrom="paragraph">
              <wp:posOffset>675404</wp:posOffset>
            </wp:positionV>
            <wp:extent cx="5932805" cy="393700"/>
            <wp:effectExtent l="0" t="0" r="0" b="6350"/>
            <wp:wrapTopAndBottom/>
            <wp:docPr id="1222267935"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2805" cy="393700"/>
                    </a:xfrm>
                    <a:prstGeom prst="rect">
                      <a:avLst/>
                    </a:prstGeom>
                    <a:noFill/>
                    <a:ln>
                      <a:noFill/>
                    </a:ln>
                  </pic:spPr>
                </pic:pic>
              </a:graphicData>
            </a:graphic>
          </wp:anchor>
        </w:drawing>
      </w:r>
      <w:r w:rsidR="00A72F88" w:rsidRPr="00AD73D6">
        <w:rPr>
          <w:b/>
          <w:bCs/>
        </w:rPr>
        <w:t>Erstellter Datensatz für das Bild mit der entsprechenden EventId:</w:t>
      </w:r>
      <w:r w:rsidR="00A72F88">
        <w:br w:type="page"/>
      </w:r>
    </w:p>
    <w:p w14:paraId="381822D4" w14:textId="77777777" w:rsidR="00DA5511" w:rsidRPr="008A5C85" w:rsidRDefault="00DA5511" w:rsidP="00DA551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DA5511" w:rsidRPr="00B91718" w14:paraId="392F904D"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0FCFEED" w14:textId="77777777" w:rsidR="00DA5511" w:rsidRPr="00B91718" w:rsidRDefault="00DA5511"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4CC90C1" w14:textId="42B815F1" w:rsidR="00DA5511" w:rsidRPr="00EA3862" w:rsidRDefault="00DA5511" w:rsidP="004C19A6">
            <w:pPr>
              <w:rPr>
                <w:rFonts w:cs="Arial"/>
                <w:i/>
                <w:iCs/>
                <w:lang w:eastAsia="de-DE"/>
              </w:rPr>
            </w:pPr>
            <w:bookmarkStart w:id="264" w:name="t207"/>
            <w:r w:rsidRPr="00EA3862">
              <w:rPr>
                <w:rFonts w:cs="Arial"/>
                <w:i/>
                <w:iCs/>
                <w:lang w:eastAsia="de-DE"/>
              </w:rPr>
              <w:t>T-</w:t>
            </w:r>
            <w:r>
              <w:rPr>
                <w:rFonts w:cs="Arial"/>
                <w:i/>
                <w:iCs/>
                <w:lang w:eastAsia="de-DE"/>
              </w:rPr>
              <w:t>207</w:t>
            </w:r>
            <w:bookmarkEnd w:id="264"/>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46DA20F7" w14:textId="17AAEE05" w:rsidR="00DA5511" w:rsidRPr="00B91718" w:rsidRDefault="00B91621" w:rsidP="004C19A6">
            <w:pPr>
              <w:rPr>
                <w:rFonts w:cs="Arial"/>
                <w:i/>
                <w:iCs/>
                <w:sz w:val="24"/>
                <w:szCs w:val="24"/>
                <w:lang w:eastAsia="de-DE"/>
              </w:rPr>
            </w:pPr>
            <w:r w:rsidRPr="00B91621">
              <w:rPr>
                <w:rFonts w:cs="Arial"/>
                <w:i/>
                <w:iCs/>
                <w:sz w:val="24"/>
                <w:szCs w:val="24"/>
                <w:lang w:eastAsia="de-DE"/>
              </w:rPr>
              <w:t>Bild für ein Event löschen</w:t>
            </w:r>
          </w:p>
        </w:tc>
      </w:tr>
      <w:tr w:rsidR="00DA5511" w:rsidRPr="00B91718" w14:paraId="1E11123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BFBB60" w14:textId="77777777" w:rsidR="00DA5511" w:rsidRPr="00B91718" w:rsidRDefault="00DA5511"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0684572D" w14:textId="159D402F" w:rsidR="00DA5511" w:rsidRPr="00EA3862" w:rsidRDefault="00BF4ED4" w:rsidP="004C19A6">
            <w:pPr>
              <w:rPr>
                <w:rFonts w:cs="Arial"/>
                <w:i/>
                <w:iCs/>
                <w:lang w:eastAsia="de-DE"/>
              </w:rPr>
            </w:pPr>
            <w:r w:rsidRPr="00BF4ED4">
              <w:rPr>
                <w:rFonts w:cs="Arial"/>
                <w:i/>
                <w:iCs/>
                <w:lang w:eastAsia="de-DE"/>
              </w:rPr>
              <w:t>Überprüft das erfolgreiche Löschen eines Bildes für ein Event und die korrekte Weiterleitung sowie Anzeige in der Bildübersicht.</w:t>
            </w:r>
          </w:p>
        </w:tc>
      </w:tr>
      <w:tr w:rsidR="00DA5511" w:rsidRPr="00B91718" w14:paraId="21E6E253"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FF4C304" w14:textId="77777777" w:rsidR="00DA5511" w:rsidRPr="00B91718" w:rsidRDefault="00DA5511"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BEA2DAC" w14:textId="4910DB0C" w:rsidR="00DA5511" w:rsidRPr="00EA3862" w:rsidRDefault="0094727A" w:rsidP="004C19A6">
            <w:pPr>
              <w:rPr>
                <w:rFonts w:cs="Arial"/>
                <w:i/>
                <w:iCs/>
                <w:lang w:eastAsia="de-DE"/>
              </w:rPr>
            </w:pPr>
            <w:r w:rsidRPr="0094727A">
              <w:rPr>
                <w:rFonts w:cs="Arial"/>
                <w:i/>
                <w:iCs/>
                <w:lang w:eastAsia="de-DE"/>
              </w:rPr>
              <w:t>Ein Event mit zugehörigem Bild existiert bereits.</w:t>
            </w:r>
          </w:p>
        </w:tc>
      </w:tr>
      <w:tr w:rsidR="00DA5511" w:rsidRPr="00B91718" w14:paraId="16117E92"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1853E87" w14:textId="77777777" w:rsidR="00DA5511" w:rsidRPr="00B91718" w:rsidRDefault="00DA5511"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434BE70" w14:textId="77777777" w:rsidR="0094727A" w:rsidRPr="0094727A" w:rsidRDefault="0094727A" w:rsidP="0094727A">
            <w:pPr>
              <w:pStyle w:val="Listenabsatz"/>
              <w:numPr>
                <w:ilvl w:val="0"/>
                <w:numId w:val="51"/>
              </w:numPr>
              <w:rPr>
                <w:rFonts w:cs="Arial"/>
                <w:i/>
                <w:iCs/>
                <w:lang w:eastAsia="de-DE"/>
              </w:rPr>
            </w:pPr>
            <w:r w:rsidRPr="0094727A">
              <w:rPr>
                <w:rFonts w:cs="Arial"/>
                <w:i/>
                <w:iCs/>
                <w:lang w:eastAsia="de-DE"/>
              </w:rPr>
              <w:t>Navigieren zur Bearbeitungsseite des Events mit Bild.</w:t>
            </w:r>
          </w:p>
          <w:p w14:paraId="6533FA2D" w14:textId="590F1D50" w:rsidR="00DA5511" w:rsidRPr="00F5638C" w:rsidRDefault="0094727A" w:rsidP="0094727A">
            <w:pPr>
              <w:pStyle w:val="Listenabsatz"/>
              <w:numPr>
                <w:ilvl w:val="0"/>
                <w:numId w:val="51"/>
              </w:numPr>
              <w:rPr>
                <w:rFonts w:cs="Arial"/>
                <w:i/>
                <w:iCs/>
                <w:lang w:eastAsia="de-DE"/>
              </w:rPr>
            </w:pPr>
            <w:r w:rsidRPr="0094727A">
              <w:rPr>
                <w:rFonts w:cs="Arial"/>
                <w:i/>
                <w:iCs/>
                <w:lang w:eastAsia="de-DE"/>
              </w:rPr>
              <w:t>Klicken auf den Button zum Löschen des Bildes.</w:t>
            </w:r>
          </w:p>
        </w:tc>
      </w:tr>
      <w:tr w:rsidR="00DA5511" w:rsidRPr="00B91718" w14:paraId="261F05B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83161EF" w14:textId="77777777" w:rsidR="00DA5511" w:rsidRPr="00B91718" w:rsidRDefault="00DA5511"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5986DED2" w14:textId="77FD492A" w:rsidR="00DA5511" w:rsidRPr="00EA3862" w:rsidRDefault="001F64D9" w:rsidP="004C19A6">
            <w:pPr>
              <w:rPr>
                <w:rFonts w:cs="Arial"/>
                <w:i/>
                <w:iCs/>
                <w:lang w:eastAsia="de-DE"/>
              </w:rPr>
            </w:pPr>
            <w:r w:rsidRPr="001F64D9">
              <w:rPr>
                <w:rFonts w:cs="Arial"/>
                <w:i/>
                <w:iCs/>
                <w:lang w:eastAsia="de-DE"/>
              </w:rPr>
              <w:t>Der Benutzer wird zur Bildübersichtsseite weitergeleitet, und das Event wird ohne zugehöriges Bild aufgelistet. In der Datenbank wird der Datensatz des Bildes mit der zugehörigen Event-ID auf is_deleted = true gesetzt.</w:t>
            </w:r>
          </w:p>
        </w:tc>
      </w:tr>
    </w:tbl>
    <w:p w14:paraId="0F2A2441" w14:textId="77777777" w:rsidR="00DA5511" w:rsidRDefault="00DA5511" w:rsidP="00DA5511">
      <w:pPr>
        <w:rPr>
          <w:noProof/>
        </w:rPr>
      </w:pPr>
    </w:p>
    <w:p w14:paraId="5EBD99FE" w14:textId="77777777" w:rsidR="00DA5511" w:rsidRPr="0021177D" w:rsidRDefault="00DA5511" w:rsidP="00DA5511">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DA5511" w:rsidRPr="00B91718" w14:paraId="1DFB35A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AC990F2" w14:textId="77777777" w:rsidR="00DA5511" w:rsidRPr="00B91718" w:rsidRDefault="00DA5511"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1CA6E6E" w14:textId="4D49EDDC" w:rsidR="00DA5511" w:rsidRPr="00B91718" w:rsidRDefault="00DA5511" w:rsidP="004C19A6">
            <w:pPr>
              <w:rPr>
                <w:i/>
                <w:iCs/>
                <w:lang w:eastAsia="de-DE"/>
              </w:rPr>
            </w:pPr>
            <w:r>
              <w:rPr>
                <w:i/>
                <w:iCs/>
                <w:lang w:eastAsia="de-DE"/>
              </w:rPr>
              <w:t>14.03.2024, 09:</w:t>
            </w:r>
            <w:r w:rsidR="00A96D7B">
              <w:rPr>
                <w:i/>
                <w:iCs/>
                <w:lang w:eastAsia="de-DE"/>
              </w:rPr>
              <w:t>1</w:t>
            </w:r>
            <w:r>
              <w:rPr>
                <w:i/>
                <w:iCs/>
                <w:lang w:eastAsia="de-DE"/>
              </w:rPr>
              <w:t>0 Uhr</w:t>
            </w:r>
          </w:p>
        </w:tc>
      </w:tr>
      <w:tr w:rsidR="00DA5511" w:rsidRPr="00B91718" w14:paraId="05082297"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944EF6D" w14:textId="77777777" w:rsidR="00DA5511" w:rsidRPr="00B91718" w:rsidRDefault="00DA5511"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4A1FA31" w14:textId="77777777" w:rsidR="00DA5511" w:rsidRPr="00B91718" w:rsidRDefault="00DA5511" w:rsidP="004C19A6">
            <w:pPr>
              <w:rPr>
                <w:i/>
                <w:iCs/>
                <w:lang w:eastAsia="de-DE"/>
              </w:rPr>
            </w:pPr>
            <w:r>
              <w:rPr>
                <w:i/>
                <w:iCs/>
                <w:lang w:eastAsia="de-DE"/>
              </w:rPr>
              <w:t>David</w:t>
            </w:r>
          </w:p>
        </w:tc>
      </w:tr>
      <w:tr w:rsidR="00DA5511" w:rsidRPr="00B91718" w14:paraId="3476D18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423A6D7" w14:textId="77777777" w:rsidR="00DA5511" w:rsidRPr="00B91718" w:rsidRDefault="00DA5511"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6C4517D" w14:textId="77777777" w:rsidR="00DA5511" w:rsidRPr="00B91718" w:rsidRDefault="00DA5511" w:rsidP="004C19A6">
            <w:pPr>
              <w:rPr>
                <w:i/>
                <w:iCs/>
                <w:lang w:eastAsia="de-DE"/>
              </w:rPr>
            </w:pPr>
            <w:r w:rsidRPr="001479FC">
              <w:rPr>
                <w:i/>
                <w:iCs/>
                <w:lang w:eastAsia="de-DE"/>
              </w:rPr>
              <w:t>0 (mängelfrei)</w:t>
            </w:r>
          </w:p>
        </w:tc>
      </w:tr>
      <w:tr w:rsidR="00DA5511" w:rsidRPr="00B91718" w14:paraId="513EA30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D51B6FC" w14:textId="77777777" w:rsidR="00DA5511" w:rsidRPr="00B91718" w:rsidRDefault="00DA5511"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52E5B431" w14:textId="77777777" w:rsidR="00DA5511" w:rsidRPr="00B91718" w:rsidRDefault="00DA5511" w:rsidP="004C19A6">
            <w:pPr>
              <w:rPr>
                <w:i/>
                <w:iCs/>
                <w:lang w:eastAsia="de-DE"/>
              </w:rPr>
            </w:pPr>
            <w:r>
              <w:rPr>
                <w:i/>
                <w:iCs/>
                <w:lang w:eastAsia="de-DE"/>
              </w:rPr>
              <w:t>Kein Mangel</w:t>
            </w:r>
          </w:p>
        </w:tc>
      </w:tr>
      <w:tr w:rsidR="00DA5511" w:rsidRPr="00B91718" w14:paraId="25D65C1A"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B020F19" w14:textId="77777777" w:rsidR="00DA5511" w:rsidRPr="00B91718" w:rsidRDefault="00DA5511"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490A2911" w14:textId="48717BC3" w:rsidR="00DA5511" w:rsidRPr="00B91718" w:rsidRDefault="00085A93" w:rsidP="004C19A6">
            <w:pPr>
              <w:rPr>
                <w:i/>
                <w:iCs/>
                <w:lang w:eastAsia="de-DE"/>
              </w:rPr>
            </w:pPr>
            <w:r w:rsidRPr="00085A93">
              <w:rPr>
                <w:i/>
                <w:iCs/>
                <w:lang w:eastAsia="de-DE"/>
              </w:rPr>
              <w:t>Nach dem Löschen des Bildes wurde das Event korrekt in der Bildübersicht ohne Bild dargestellt. Der entsprechende Datensatz in der Datenbank wurde erfolgreich auf is_deleted = true gesetzt</w:t>
            </w:r>
            <w:r>
              <w:rPr>
                <w:i/>
                <w:iCs/>
                <w:lang w:eastAsia="de-DE"/>
              </w:rPr>
              <w:t xml:space="preserve">. </w:t>
            </w:r>
            <w:r w:rsidRPr="00085A93">
              <w:rPr>
                <w:i/>
                <w:iCs/>
                <w:lang w:eastAsia="de-DE"/>
              </w:rPr>
              <w:t>Die Weiterleitung zur Bildübersichtsseite funktionierte wie erwartet</w:t>
            </w:r>
            <w:r w:rsidR="000F0682">
              <w:rPr>
                <w:i/>
                <w:iCs/>
                <w:lang w:eastAsia="de-DE"/>
              </w:rPr>
              <w:t>.</w:t>
            </w:r>
          </w:p>
        </w:tc>
      </w:tr>
    </w:tbl>
    <w:p w14:paraId="0D73E044" w14:textId="77777777" w:rsidR="00707BB2" w:rsidRDefault="00707BB2">
      <w:pPr>
        <w:rPr>
          <w:rFonts w:asciiTheme="majorHAnsi" w:eastAsiaTheme="majorEastAsia" w:hAnsiTheme="majorHAnsi" w:cstheme="majorBidi"/>
          <w:bCs/>
          <w:sz w:val="28"/>
          <w:szCs w:val="26"/>
        </w:rPr>
      </w:pPr>
    </w:p>
    <w:p w14:paraId="511F8DF8" w14:textId="6C4D11FF" w:rsidR="00AD73D6" w:rsidRDefault="00707BB2" w:rsidP="00707BB2">
      <w:pPr>
        <w:rPr>
          <w:b/>
          <w:bCs/>
        </w:rPr>
      </w:pPr>
      <w:r w:rsidRPr="00707BB2">
        <w:rPr>
          <w:b/>
          <w:bCs/>
          <w:noProof/>
        </w:rPr>
        <w:drawing>
          <wp:anchor distT="0" distB="0" distL="114300" distR="114300" simplePos="0" relativeHeight="251741184" behindDoc="0" locked="0" layoutInCell="1" allowOverlap="1" wp14:anchorId="4B5C4B81" wp14:editId="7237FA92">
            <wp:simplePos x="0" y="0"/>
            <wp:positionH relativeFrom="margin">
              <wp:align>left</wp:align>
            </wp:positionH>
            <wp:positionV relativeFrom="paragraph">
              <wp:posOffset>255758</wp:posOffset>
            </wp:positionV>
            <wp:extent cx="3970020" cy="2264410"/>
            <wp:effectExtent l="0" t="0" r="0" b="2540"/>
            <wp:wrapTopAndBottom/>
            <wp:docPr id="1997852569"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92041" cy="22772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7BB2">
        <w:rPr>
          <w:b/>
          <w:bCs/>
        </w:rPr>
        <w:t>Kein Event mit Bild gefunden:</w:t>
      </w:r>
    </w:p>
    <w:p w14:paraId="7C43DCD9" w14:textId="77777777" w:rsidR="00707BB2" w:rsidRDefault="00707BB2" w:rsidP="00707BB2">
      <w:pPr>
        <w:rPr>
          <w:b/>
          <w:bCs/>
        </w:rPr>
      </w:pPr>
    </w:p>
    <w:p w14:paraId="46FA599F" w14:textId="77777777" w:rsidR="00707BB2" w:rsidRDefault="00707BB2" w:rsidP="00707BB2">
      <w:pPr>
        <w:rPr>
          <w:b/>
          <w:bCs/>
        </w:rPr>
      </w:pPr>
    </w:p>
    <w:p w14:paraId="611E6073" w14:textId="77777777" w:rsidR="00707BB2" w:rsidRDefault="00707BB2" w:rsidP="00707BB2">
      <w:pPr>
        <w:rPr>
          <w:b/>
          <w:bCs/>
        </w:rPr>
      </w:pPr>
    </w:p>
    <w:p w14:paraId="3A7C197A" w14:textId="77777777" w:rsidR="00707BB2" w:rsidRPr="00707BB2" w:rsidRDefault="00707BB2" w:rsidP="00707BB2">
      <w:pPr>
        <w:rPr>
          <w:b/>
          <w:bCs/>
        </w:rPr>
      </w:pPr>
    </w:p>
    <w:p w14:paraId="326075A7" w14:textId="468B6276" w:rsidR="00AD73D6" w:rsidRPr="00707BB2" w:rsidRDefault="00707BB2">
      <w:pPr>
        <w:rPr>
          <w:rFonts w:asciiTheme="majorHAnsi" w:eastAsiaTheme="majorEastAsia" w:hAnsiTheme="majorHAnsi" w:cstheme="majorBidi"/>
          <w:b/>
          <w:bCs/>
          <w:sz w:val="28"/>
          <w:szCs w:val="26"/>
        </w:rPr>
      </w:pPr>
      <w:r w:rsidRPr="00707BB2">
        <w:rPr>
          <w:b/>
          <w:bCs/>
        </w:rPr>
        <w:t>Erstellter Datensatz für das Bild mit der entsprechenden EventId:</w:t>
      </w:r>
      <w:r w:rsidRPr="00707BB2">
        <w:rPr>
          <w:rFonts w:asciiTheme="majorHAnsi" w:eastAsiaTheme="majorEastAsia" w:hAnsiTheme="majorHAnsi" w:cstheme="majorBidi"/>
          <w:b/>
          <w:bCs/>
          <w:noProof/>
          <w:sz w:val="28"/>
          <w:szCs w:val="26"/>
        </w:rPr>
        <w:drawing>
          <wp:anchor distT="0" distB="0" distL="114300" distR="114300" simplePos="0" relativeHeight="251742208" behindDoc="0" locked="0" layoutInCell="1" allowOverlap="1" wp14:anchorId="30438A60" wp14:editId="7087172E">
            <wp:simplePos x="0" y="0"/>
            <wp:positionH relativeFrom="page">
              <wp:align>center</wp:align>
            </wp:positionH>
            <wp:positionV relativeFrom="paragraph">
              <wp:posOffset>3480996</wp:posOffset>
            </wp:positionV>
            <wp:extent cx="5943600" cy="318770"/>
            <wp:effectExtent l="0" t="0" r="0" b="5080"/>
            <wp:wrapTopAndBottom/>
            <wp:docPr id="148046223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18770"/>
                    </a:xfrm>
                    <a:prstGeom prst="rect">
                      <a:avLst/>
                    </a:prstGeom>
                    <a:noFill/>
                    <a:ln>
                      <a:noFill/>
                    </a:ln>
                  </pic:spPr>
                </pic:pic>
              </a:graphicData>
            </a:graphic>
          </wp:anchor>
        </w:drawing>
      </w:r>
      <w:r w:rsidR="00AD73D6" w:rsidRPr="00707BB2">
        <w:rPr>
          <w:rFonts w:asciiTheme="majorHAnsi" w:eastAsiaTheme="majorEastAsia" w:hAnsiTheme="majorHAnsi" w:cstheme="majorBidi"/>
          <w:b/>
          <w:bCs/>
          <w:sz w:val="28"/>
          <w:szCs w:val="26"/>
        </w:rPr>
        <w:br w:type="page"/>
      </w:r>
    </w:p>
    <w:p w14:paraId="348C4947" w14:textId="77777777" w:rsidR="0050785B" w:rsidRPr="008A5C85" w:rsidRDefault="0050785B" w:rsidP="0050785B">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50785B" w:rsidRPr="00B91718" w14:paraId="700402DD"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4E3FA8B" w14:textId="77777777" w:rsidR="0050785B" w:rsidRPr="00B91718" w:rsidRDefault="0050785B"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90F607E" w14:textId="1A196768" w:rsidR="0050785B" w:rsidRPr="00EA3862" w:rsidRDefault="0050785B" w:rsidP="004C19A6">
            <w:pPr>
              <w:rPr>
                <w:rFonts w:cs="Arial"/>
                <w:i/>
                <w:iCs/>
                <w:lang w:eastAsia="de-DE"/>
              </w:rPr>
            </w:pPr>
            <w:bookmarkStart w:id="265" w:name="t208"/>
            <w:r w:rsidRPr="00EA3862">
              <w:rPr>
                <w:rFonts w:cs="Arial"/>
                <w:i/>
                <w:iCs/>
                <w:lang w:eastAsia="de-DE"/>
              </w:rPr>
              <w:t>T-</w:t>
            </w:r>
            <w:r>
              <w:rPr>
                <w:rFonts w:cs="Arial"/>
                <w:i/>
                <w:iCs/>
                <w:lang w:eastAsia="de-DE"/>
              </w:rPr>
              <w:t>208</w:t>
            </w:r>
            <w:bookmarkEnd w:id="265"/>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1DF58BE1" w14:textId="05F4FB82" w:rsidR="0050785B" w:rsidRPr="00B91718" w:rsidRDefault="0050785B" w:rsidP="004C19A6">
            <w:pPr>
              <w:rPr>
                <w:rFonts w:cs="Arial"/>
                <w:i/>
                <w:iCs/>
                <w:sz w:val="24"/>
                <w:szCs w:val="24"/>
                <w:lang w:eastAsia="de-DE"/>
              </w:rPr>
            </w:pPr>
            <w:r w:rsidRPr="0050785B">
              <w:rPr>
                <w:rFonts w:cs="Arial"/>
                <w:i/>
                <w:iCs/>
                <w:sz w:val="24"/>
                <w:szCs w:val="24"/>
                <w:lang w:eastAsia="de-DE"/>
              </w:rPr>
              <w:t>Bildupload-Versuch nach Logout in dupliziertem Tab</w:t>
            </w:r>
          </w:p>
        </w:tc>
      </w:tr>
      <w:tr w:rsidR="0050785B" w:rsidRPr="00B91718" w14:paraId="71A6B94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4EEC71A" w14:textId="77777777" w:rsidR="0050785B" w:rsidRPr="00B91718" w:rsidRDefault="0050785B"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7592329" w14:textId="5DC3146F" w:rsidR="0050785B" w:rsidRPr="00EA3862" w:rsidRDefault="000D7998" w:rsidP="004C19A6">
            <w:pPr>
              <w:rPr>
                <w:rFonts w:cs="Arial"/>
                <w:i/>
                <w:iCs/>
                <w:lang w:eastAsia="de-DE"/>
              </w:rPr>
            </w:pPr>
            <w:r w:rsidRPr="000D7998">
              <w:rPr>
                <w:rFonts w:cs="Arial"/>
                <w:i/>
                <w:iCs/>
                <w:lang w:eastAsia="de-DE"/>
              </w:rPr>
              <w:t>Überprüft das Systemverhalten beim Versuch, ein Bild für ein Event hochzuladen, nachdem in einem duplizierten Tab ein Logout durchgeführt wurde.</w:t>
            </w:r>
          </w:p>
        </w:tc>
      </w:tr>
      <w:tr w:rsidR="0050785B" w:rsidRPr="00B91718" w14:paraId="016341A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41DD8E4" w14:textId="77777777" w:rsidR="0050785B" w:rsidRPr="00B91718" w:rsidRDefault="0050785B"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28167A6C" w14:textId="73725C41" w:rsidR="0050785B" w:rsidRPr="00EA3862" w:rsidRDefault="00AC7106" w:rsidP="004C19A6">
            <w:pPr>
              <w:rPr>
                <w:rFonts w:cs="Arial"/>
                <w:i/>
                <w:iCs/>
                <w:lang w:eastAsia="de-DE"/>
              </w:rPr>
            </w:pPr>
            <w:r w:rsidRPr="00AC7106">
              <w:rPr>
                <w:rFonts w:cs="Arial"/>
                <w:i/>
                <w:iCs/>
                <w:lang w:eastAsia="de-DE"/>
              </w:rPr>
              <w:t>Benutzer ist eingeloggt und befindet sich auf der Seite zum Hochladen von Bildern für ein Event. Der Tab wird dupliziert, und in einem Tab wird der Benutzer ausgeloggt.</w:t>
            </w:r>
          </w:p>
        </w:tc>
      </w:tr>
      <w:tr w:rsidR="0050785B" w:rsidRPr="00B91718" w14:paraId="2AB0E856"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7DB456A" w14:textId="77777777" w:rsidR="0050785B" w:rsidRPr="00B91718" w:rsidRDefault="0050785B"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A70F351" w14:textId="77777777" w:rsidR="00432893" w:rsidRPr="00432893" w:rsidRDefault="00432893" w:rsidP="00432893">
            <w:pPr>
              <w:pStyle w:val="Listenabsatz"/>
              <w:numPr>
                <w:ilvl w:val="0"/>
                <w:numId w:val="52"/>
              </w:numPr>
              <w:rPr>
                <w:rFonts w:cs="Arial"/>
                <w:i/>
                <w:iCs/>
                <w:lang w:eastAsia="de-DE"/>
              </w:rPr>
            </w:pPr>
            <w:r w:rsidRPr="00432893">
              <w:rPr>
                <w:rFonts w:cs="Arial"/>
                <w:i/>
                <w:iCs/>
                <w:lang w:eastAsia="de-DE"/>
              </w:rPr>
              <w:t>Einloggen und Navigieren zur Bild-Hochlade-Seite für ein Event.</w:t>
            </w:r>
          </w:p>
          <w:p w14:paraId="2A333402" w14:textId="77777777" w:rsidR="00432893" w:rsidRPr="00432893" w:rsidRDefault="00432893" w:rsidP="00432893">
            <w:pPr>
              <w:pStyle w:val="Listenabsatz"/>
              <w:numPr>
                <w:ilvl w:val="0"/>
                <w:numId w:val="52"/>
              </w:numPr>
              <w:rPr>
                <w:rFonts w:cs="Arial"/>
                <w:i/>
                <w:iCs/>
                <w:lang w:eastAsia="de-DE"/>
              </w:rPr>
            </w:pPr>
            <w:r w:rsidRPr="00432893">
              <w:rPr>
                <w:rFonts w:cs="Arial"/>
                <w:i/>
                <w:iCs/>
                <w:lang w:eastAsia="de-DE"/>
              </w:rPr>
              <w:t>Duplizieren des Tabs mit der offenen Bild-Hochlade-Seite.</w:t>
            </w:r>
          </w:p>
          <w:p w14:paraId="095EF271" w14:textId="77777777" w:rsidR="00432893" w:rsidRPr="00432893" w:rsidRDefault="00432893" w:rsidP="00432893">
            <w:pPr>
              <w:pStyle w:val="Listenabsatz"/>
              <w:numPr>
                <w:ilvl w:val="0"/>
                <w:numId w:val="52"/>
              </w:numPr>
              <w:rPr>
                <w:rFonts w:cs="Arial"/>
                <w:i/>
                <w:iCs/>
                <w:lang w:eastAsia="de-DE"/>
              </w:rPr>
            </w:pPr>
            <w:r w:rsidRPr="00432893">
              <w:rPr>
                <w:rFonts w:cs="Arial"/>
                <w:i/>
                <w:iCs/>
                <w:lang w:eastAsia="de-DE"/>
              </w:rPr>
              <w:t>Durchführen des Logouts in einem der Tabs.</w:t>
            </w:r>
          </w:p>
          <w:p w14:paraId="12DFB1B3" w14:textId="4E974FD3" w:rsidR="0050785B" w:rsidRPr="00432893" w:rsidRDefault="00432893" w:rsidP="00432893">
            <w:pPr>
              <w:pStyle w:val="Listenabsatz"/>
              <w:numPr>
                <w:ilvl w:val="0"/>
                <w:numId w:val="52"/>
              </w:numPr>
              <w:rPr>
                <w:rFonts w:cs="Arial"/>
                <w:i/>
                <w:iCs/>
                <w:lang w:eastAsia="de-DE"/>
              </w:rPr>
            </w:pPr>
            <w:r w:rsidRPr="00432893">
              <w:rPr>
                <w:rFonts w:cs="Arial"/>
                <w:i/>
                <w:iCs/>
                <w:lang w:eastAsia="de-DE"/>
              </w:rPr>
              <w:t>Versuch, in dem anderen Tab ein Bild hochzuladen und die Änderungen zu speichern.</w:t>
            </w:r>
          </w:p>
        </w:tc>
      </w:tr>
      <w:tr w:rsidR="0050785B" w:rsidRPr="00B91718" w14:paraId="45103D7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FCDE995" w14:textId="77777777" w:rsidR="0050785B" w:rsidRPr="00B91718" w:rsidRDefault="0050785B"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986D7C3" w14:textId="1CA25FC4" w:rsidR="0050785B" w:rsidRPr="00EA3862" w:rsidRDefault="00432893" w:rsidP="004C19A6">
            <w:pPr>
              <w:rPr>
                <w:rFonts w:cs="Arial"/>
                <w:i/>
                <w:iCs/>
                <w:lang w:eastAsia="de-DE"/>
              </w:rPr>
            </w:pPr>
            <w:r w:rsidRPr="00432893">
              <w:rPr>
                <w:rFonts w:cs="Arial"/>
                <w:i/>
                <w:iCs/>
                <w:lang w:eastAsia="de-DE"/>
              </w:rPr>
              <w:t>Der Upload-Versuch schlägt fehl, und der Benutzer wird aufgrund des fehlenden oder ungültigen Tokens zur Login-Seite weitergeleitet</w:t>
            </w:r>
            <w:r w:rsidR="0050785B" w:rsidRPr="001F64D9">
              <w:rPr>
                <w:rFonts w:cs="Arial"/>
                <w:i/>
                <w:iCs/>
                <w:lang w:eastAsia="de-DE"/>
              </w:rPr>
              <w:t>.</w:t>
            </w:r>
          </w:p>
        </w:tc>
      </w:tr>
    </w:tbl>
    <w:p w14:paraId="1B13C2BF" w14:textId="77777777" w:rsidR="0050785B" w:rsidRDefault="0050785B" w:rsidP="0050785B">
      <w:pPr>
        <w:rPr>
          <w:noProof/>
        </w:rPr>
      </w:pPr>
    </w:p>
    <w:p w14:paraId="6022E729" w14:textId="77777777" w:rsidR="0050785B" w:rsidRPr="0021177D" w:rsidRDefault="0050785B" w:rsidP="0050785B">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50785B" w:rsidRPr="00B91718" w14:paraId="22B0DB1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60AFE91" w14:textId="77777777" w:rsidR="0050785B" w:rsidRPr="00B91718" w:rsidRDefault="0050785B"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ED4BF04" w14:textId="40BDE60D" w:rsidR="0050785B" w:rsidRPr="00B91718" w:rsidRDefault="0050785B" w:rsidP="004C19A6">
            <w:pPr>
              <w:rPr>
                <w:i/>
                <w:iCs/>
                <w:lang w:eastAsia="de-DE"/>
              </w:rPr>
            </w:pPr>
            <w:r>
              <w:rPr>
                <w:i/>
                <w:iCs/>
                <w:lang w:eastAsia="de-DE"/>
              </w:rPr>
              <w:t>14.03.2024, 09:30 Uhr</w:t>
            </w:r>
          </w:p>
        </w:tc>
      </w:tr>
      <w:tr w:rsidR="0050785B" w:rsidRPr="00B91718" w14:paraId="21F1101E"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5D1C4A3" w14:textId="77777777" w:rsidR="0050785B" w:rsidRPr="00B91718" w:rsidRDefault="0050785B"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B71A5C4" w14:textId="77777777" w:rsidR="0050785B" w:rsidRPr="00B91718" w:rsidRDefault="0050785B" w:rsidP="004C19A6">
            <w:pPr>
              <w:rPr>
                <w:i/>
                <w:iCs/>
                <w:lang w:eastAsia="de-DE"/>
              </w:rPr>
            </w:pPr>
            <w:r>
              <w:rPr>
                <w:i/>
                <w:iCs/>
                <w:lang w:eastAsia="de-DE"/>
              </w:rPr>
              <w:t>David</w:t>
            </w:r>
          </w:p>
        </w:tc>
      </w:tr>
      <w:tr w:rsidR="0050785B" w:rsidRPr="00B91718" w14:paraId="1EA83FA9"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804266A" w14:textId="77777777" w:rsidR="0050785B" w:rsidRPr="00B91718" w:rsidRDefault="0050785B"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2429058" w14:textId="77777777" w:rsidR="0050785B" w:rsidRPr="00B91718" w:rsidRDefault="0050785B" w:rsidP="004C19A6">
            <w:pPr>
              <w:rPr>
                <w:i/>
                <w:iCs/>
                <w:lang w:eastAsia="de-DE"/>
              </w:rPr>
            </w:pPr>
            <w:r w:rsidRPr="001479FC">
              <w:rPr>
                <w:i/>
                <w:iCs/>
                <w:lang w:eastAsia="de-DE"/>
              </w:rPr>
              <w:t>0 (mängelfrei)</w:t>
            </w:r>
          </w:p>
        </w:tc>
      </w:tr>
      <w:tr w:rsidR="0050785B" w:rsidRPr="00B91718" w14:paraId="30345DE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79EF902" w14:textId="77777777" w:rsidR="0050785B" w:rsidRPr="00B91718" w:rsidRDefault="0050785B"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8C3878F" w14:textId="101CEBA0" w:rsidR="0050785B" w:rsidRPr="00B91718" w:rsidRDefault="00DF19B2" w:rsidP="004C19A6">
            <w:pPr>
              <w:rPr>
                <w:i/>
                <w:iCs/>
                <w:lang w:eastAsia="de-DE"/>
              </w:rPr>
            </w:pPr>
            <w:r w:rsidRPr="00DF19B2">
              <w:rPr>
                <w:i/>
                <w:iCs/>
                <w:lang w:eastAsia="de-DE"/>
              </w:rPr>
              <w:t xml:space="preserve">Kein Mangel, aber </w:t>
            </w:r>
            <w:r>
              <w:rPr>
                <w:i/>
                <w:iCs/>
                <w:lang w:eastAsia="de-DE"/>
              </w:rPr>
              <w:t xml:space="preserve">ebenfalls eine Idee zum Improvement ähnlich wie bei </w:t>
            </w:r>
            <w:r w:rsidRPr="0074504A">
              <w:rPr>
                <w:rFonts w:eastAsia="Calibri" w:cstheme="minorHAnsi"/>
                <w:color w:val="0070C0"/>
                <w:u w:val="single"/>
              </w:rPr>
              <w:fldChar w:fldCharType="begin"/>
            </w:r>
            <w:r w:rsidRPr="0074504A">
              <w:rPr>
                <w:rFonts w:eastAsia="Calibri" w:cstheme="minorHAnsi"/>
                <w:color w:val="0070C0"/>
                <w:u w:val="single"/>
              </w:rPr>
              <w:instrText xml:space="preserve"> REF t117 \h </w:instrText>
            </w:r>
            <w:r w:rsidR="0023346D" w:rsidRPr="0074504A">
              <w:rPr>
                <w:rFonts w:eastAsia="Calibri" w:cstheme="minorHAnsi"/>
                <w:color w:val="0070C0"/>
                <w:u w:val="single"/>
              </w:rPr>
              <w:instrText xml:space="preserve"> \* MERGEFORMAT </w:instrText>
            </w:r>
            <w:r w:rsidRPr="0074504A">
              <w:rPr>
                <w:rFonts w:eastAsia="Calibri" w:cstheme="minorHAnsi"/>
                <w:color w:val="0070C0"/>
                <w:u w:val="single"/>
              </w:rPr>
            </w:r>
            <w:r w:rsidRPr="0074504A">
              <w:rPr>
                <w:rFonts w:eastAsia="Calibri" w:cstheme="minorHAnsi"/>
                <w:color w:val="0070C0"/>
                <w:u w:val="single"/>
              </w:rPr>
              <w:fldChar w:fldCharType="separate"/>
            </w:r>
            <w:r w:rsidRPr="0074504A">
              <w:rPr>
                <w:rFonts w:eastAsia="Calibri" w:cstheme="minorHAnsi"/>
                <w:color w:val="0070C0"/>
                <w:u w:val="single"/>
              </w:rPr>
              <w:t>T-117</w:t>
            </w:r>
            <w:r w:rsidRPr="0074504A">
              <w:rPr>
                <w:rFonts w:eastAsia="Calibri" w:cstheme="minorHAnsi"/>
                <w:color w:val="0070C0"/>
                <w:u w:val="single"/>
              </w:rPr>
              <w:fldChar w:fldCharType="end"/>
            </w:r>
            <w:r w:rsidRPr="0074504A">
              <w:rPr>
                <w:i/>
                <w:iCs/>
                <w:lang w:eastAsia="de-DE"/>
              </w:rPr>
              <w:t>, ein</w:t>
            </w:r>
            <w:r>
              <w:rPr>
                <w:i/>
                <w:iCs/>
                <w:lang w:eastAsia="de-DE"/>
              </w:rPr>
              <w:t xml:space="preserve"> Globaler Alertmessage-Component einbauen der genau bei solchen Spezialfällen dem Benutzer eine Benachrichtigung gibt.</w:t>
            </w:r>
          </w:p>
        </w:tc>
      </w:tr>
      <w:tr w:rsidR="0050785B" w:rsidRPr="00B91718" w14:paraId="447D078E"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4024DEA" w14:textId="77777777" w:rsidR="0050785B" w:rsidRPr="00B91718" w:rsidRDefault="0050785B"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4773E74B" w14:textId="424F437F" w:rsidR="0050785B" w:rsidRPr="00B91718" w:rsidRDefault="00CD75DB" w:rsidP="004C19A6">
            <w:pPr>
              <w:rPr>
                <w:i/>
                <w:iCs/>
                <w:lang w:eastAsia="de-DE"/>
              </w:rPr>
            </w:pPr>
            <w:r w:rsidRPr="00CD75DB">
              <w:rPr>
                <w:i/>
                <w:iCs/>
                <w:lang w:eastAsia="de-DE"/>
              </w:rPr>
              <w:t>Nach dem Logout in einem der duplizierten Tabs und dem Versuch, ein Bild im anderen Tab hochzuladen, wurde der Upload nicht durchgeführt. Stattdessen erfolgte eine Weiterleitung zur Login-Seite</w:t>
            </w:r>
            <w:r>
              <w:rPr>
                <w:i/>
                <w:iCs/>
                <w:lang w:eastAsia="de-DE"/>
              </w:rPr>
              <w:t>.</w:t>
            </w:r>
          </w:p>
        </w:tc>
      </w:tr>
    </w:tbl>
    <w:p w14:paraId="0B97AE3A" w14:textId="77777777" w:rsidR="0050785B" w:rsidRDefault="0050785B" w:rsidP="0050785B">
      <w:pPr>
        <w:rPr>
          <w:rFonts w:asciiTheme="majorHAnsi" w:eastAsiaTheme="majorEastAsia" w:hAnsiTheme="majorHAnsi" w:cstheme="majorBidi"/>
          <w:bCs/>
          <w:sz w:val="28"/>
          <w:szCs w:val="26"/>
        </w:rPr>
      </w:pPr>
    </w:p>
    <w:p w14:paraId="037D6A17" w14:textId="77777777" w:rsidR="005A50C0" w:rsidRDefault="005A50C0" w:rsidP="00EC5957">
      <w:bookmarkStart w:id="266" w:name="_Toc161243361"/>
    </w:p>
    <w:p w14:paraId="0913C234" w14:textId="514D0BEE" w:rsidR="005A50C0" w:rsidRDefault="005A50C0">
      <w:pPr>
        <w:rPr>
          <w:rFonts w:asciiTheme="majorHAnsi" w:eastAsiaTheme="majorEastAsia" w:hAnsiTheme="majorHAnsi" w:cstheme="majorBidi"/>
          <w:bCs/>
          <w:sz w:val="28"/>
          <w:szCs w:val="26"/>
        </w:rPr>
      </w:pPr>
      <w:r>
        <w:br w:type="page"/>
      </w:r>
    </w:p>
    <w:p w14:paraId="1DB012D5" w14:textId="265FF8D1" w:rsidR="005A50C0" w:rsidRDefault="00A62943" w:rsidP="00A62943">
      <w:pPr>
        <w:pStyle w:val="berschrift3"/>
      </w:pPr>
      <w:r w:rsidRPr="00A62943">
        <w:lastRenderedPageBreak/>
        <w:t xml:space="preserve">Testfälle Teilauftrag </w:t>
      </w:r>
      <w:r>
        <w:t>3</w:t>
      </w:r>
    </w:p>
    <w:p w14:paraId="2019BD4C" w14:textId="77777777" w:rsidR="00CB14C4" w:rsidRPr="00CB14C4" w:rsidRDefault="00CB14C4" w:rsidP="00CB14C4">
      <w:pPr>
        <w:rPr>
          <w:b/>
          <w:bCs/>
        </w:rPr>
      </w:pPr>
      <w:r w:rsidRPr="00CB14C4">
        <w:rPr>
          <w:b/>
          <w:bCs/>
        </w:rPr>
        <w:t>Einleitung</w:t>
      </w:r>
    </w:p>
    <w:p w14:paraId="2775DF6D" w14:textId="1A9C6581" w:rsidR="00CB14C4" w:rsidRDefault="00CB14C4" w:rsidP="00CB14C4">
      <w:r>
        <w:t xml:space="preserve">Im Rahmen des dritten Teilauftrags </w:t>
      </w:r>
      <w:r w:rsidR="00DE6FD4">
        <w:t>meiner IPA</w:t>
      </w:r>
      <w:r>
        <w:t xml:space="preserve"> stand ich vor der Herausforderung, den Importprozess von Eventdaten in unser Lernportal eingehend zu testen</w:t>
      </w:r>
      <w:r w:rsidR="00A44687">
        <w:t xml:space="preserve"> und schauen, ob die Fehler, die entstehen aufgelistet werden wie in der </w:t>
      </w:r>
      <w:r w:rsidR="00A44687" w:rsidRPr="00A44687">
        <w:rPr>
          <w:rFonts w:eastAsia="Calibri" w:cstheme="minorHAnsi"/>
          <w:color w:val="0070C0"/>
          <w:u w:val="single"/>
        </w:rPr>
        <w:fldChar w:fldCharType="begin"/>
      </w:r>
      <w:r w:rsidR="00A44687" w:rsidRPr="00A44687">
        <w:rPr>
          <w:rFonts w:eastAsia="Calibri" w:cstheme="minorHAnsi"/>
          <w:color w:val="0070C0"/>
          <w:u w:val="single"/>
        </w:rPr>
        <w:instrText xml:space="preserve"> REF aufgabenstellung \h  \* MERGEFORMAT </w:instrText>
      </w:r>
      <w:r w:rsidR="00A44687" w:rsidRPr="00A44687">
        <w:rPr>
          <w:rFonts w:eastAsia="Calibri" w:cstheme="minorHAnsi"/>
          <w:color w:val="0070C0"/>
          <w:u w:val="single"/>
        </w:rPr>
      </w:r>
      <w:r w:rsidR="00A44687" w:rsidRPr="00A44687">
        <w:rPr>
          <w:rFonts w:eastAsia="Calibri" w:cstheme="minorHAnsi"/>
          <w:color w:val="0070C0"/>
          <w:u w:val="single"/>
        </w:rPr>
        <w:fldChar w:fldCharType="separate"/>
      </w:r>
      <w:r w:rsidR="00A44687" w:rsidRPr="00A44687">
        <w:rPr>
          <w:rFonts w:eastAsia="Calibri" w:cstheme="minorHAnsi"/>
          <w:color w:val="0070C0"/>
          <w:u w:val="single"/>
        </w:rPr>
        <w:t>Aufgabenstellung</w:t>
      </w:r>
      <w:r w:rsidR="00A44687" w:rsidRPr="00A44687">
        <w:rPr>
          <w:rFonts w:eastAsia="Calibri" w:cstheme="minorHAnsi"/>
          <w:color w:val="0070C0"/>
          <w:u w:val="single"/>
        </w:rPr>
        <w:fldChar w:fldCharType="end"/>
      </w:r>
      <w:r w:rsidR="00A44687" w:rsidRPr="00A44687">
        <w:rPr>
          <w:i/>
          <w:iCs/>
          <w:lang w:eastAsia="de-DE"/>
        </w:rPr>
        <w:t xml:space="preserve"> </w:t>
      </w:r>
      <w:r w:rsidR="00A44687">
        <w:t>verlangt</w:t>
      </w:r>
      <w:r>
        <w:t>. Mein Ziel war es, nicht nur die Funktionalität dieses kritischen Prozesses zu überprüfen, sondern auch sicherzustellen, dass unser System unter verschiedenen Bedingungen robust und zuverlässig funktioniert. Um dieses Ziel zu erreichen, entschied ich mich für einen Ansatz, der sich von den vorherigen</w:t>
      </w:r>
      <w:r w:rsidR="00A44687">
        <w:t xml:space="preserve"> Testszenarien </w:t>
      </w:r>
      <w:r>
        <w:t>unter</w:t>
      </w:r>
      <w:r w:rsidR="002462CD">
        <w:t>scheidet</w:t>
      </w:r>
      <w:r>
        <w:t>. Ich wollte eigene Testdaten in Form einer XML-Datei erstellen und diese in einer kontrollierten Umgebung hosten. Für dieses Vorhaben bot sich GitHub Pages als ideale Lösung an.</w:t>
      </w:r>
    </w:p>
    <w:p w14:paraId="5A8F33B1" w14:textId="77777777" w:rsidR="00CB14C4" w:rsidRDefault="00CB14C4" w:rsidP="00CB14C4"/>
    <w:p w14:paraId="30A672D3" w14:textId="77777777" w:rsidR="00CB14C4" w:rsidRPr="00CB14C4" w:rsidRDefault="00CB14C4" w:rsidP="00CB14C4">
      <w:pPr>
        <w:rPr>
          <w:b/>
          <w:bCs/>
        </w:rPr>
      </w:pPr>
      <w:r w:rsidRPr="00CB14C4">
        <w:rPr>
          <w:b/>
          <w:bCs/>
        </w:rPr>
        <w:t>Vorgehensweise</w:t>
      </w:r>
    </w:p>
    <w:p w14:paraId="325082BB" w14:textId="04EEAF2D" w:rsidR="00CB14C4" w:rsidRDefault="00CB14C4" w:rsidP="00CB14C4">
      <w:pPr>
        <w:pStyle w:val="Listenabsatz"/>
        <w:numPr>
          <w:ilvl w:val="0"/>
          <w:numId w:val="53"/>
        </w:numPr>
      </w:pPr>
      <w:r w:rsidRPr="008A4457">
        <w:rPr>
          <w:b/>
          <w:bCs/>
        </w:rPr>
        <w:t xml:space="preserve">Erstellung der </w:t>
      </w:r>
      <w:r w:rsidRPr="00F97A17">
        <w:rPr>
          <w:b/>
          <w:bCs/>
        </w:rPr>
        <w:t>Testdaten:</w:t>
      </w:r>
      <w:r>
        <w:t xml:space="preserve"> Ich begann damit, eine XML-Datei (TESTDATA.XML) zu erstellen, die spezifisch für </w:t>
      </w:r>
      <w:r w:rsidR="00DE6FD4">
        <w:t>meine</w:t>
      </w:r>
      <w:r>
        <w:t xml:space="preserve"> Testzwecke konzipiert war. Diese Datei enthielt eine Reihe von Eventdaten, die verschiedene Szenarien abbildeten, welche unser Importprozess korrekt verarbeiten </w:t>
      </w:r>
      <w:proofErr w:type="gramStart"/>
      <w:r>
        <w:t>können</w:t>
      </w:r>
      <w:proofErr w:type="gramEnd"/>
      <w:r>
        <w:t xml:space="preserve"> sollte.</w:t>
      </w:r>
    </w:p>
    <w:p w14:paraId="34A5B5B1" w14:textId="763D1D30" w:rsidR="003A1ACD" w:rsidRDefault="00CB14C4" w:rsidP="00CB14C4">
      <w:pPr>
        <w:pStyle w:val="Listenabsatz"/>
        <w:numPr>
          <w:ilvl w:val="0"/>
          <w:numId w:val="53"/>
        </w:numPr>
      </w:pPr>
      <w:r w:rsidRPr="008A4457">
        <w:rPr>
          <w:b/>
          <w:bCs/>
        </w:rPr>
        <w:t>Einrichtung des GitHub-Repositories:</w:t>
      </w:r>
      <w:r>
        <w:t xml:space="preserve"> Um die Testdaten zugänglich zu machen, erstellte ich ein neues GitHub-Repository</w:t>
      </w:r>
      <w:r w:rsidR="003A1ACD">
        <w:t xml:space="preserve"> </w:t>
      </w:r>
      <w:hyperlink r:id="rId144" w:history="1">
        <w:r w:rsidR="003A1ACD" w:rsidRPr="00821855">
          <w:rPr>
            <w:rFonts w:eastAsia="Calibri" w:cstheme="minorHAnsi"/>
            <w:color w:val="0070C0"/>
            <w:u w:val="single"/>
          </w:rPr>
          <w:t>https://github.com/2David4/IPA_Teilauftrag3_Testing</w:t>
        </w:r>
      </w:hyperlink>
    </w:p>
    <w:p w14:paraId="74FDC442" w14:textId="5E93372D" w:rsidR="00CB14C4" w:rsidRDefault="00CB14C4" w:rsidP="008215EB">
      <w:pPr>
        <w:ind w:left="709"/>
      </w:pPr>
      <w:r>
        <w:t>Dies ermöglichte es mir, die XML-Datei zu hosten und sie öffentlich zugänglich zu machen.</w:t>
      </w:r>
    </w:p>
    <w:p w14:paraId="4A8E1EAE" w14:textId="7353528F" w:rsidR="00CB14C4" w:rsidRDefault="00CB14C4" w:rsidP="00CB14C4">
      <w:pPr>
        <w:pStyle w:val="Listenabsatz"/>
        <w:numPr>
          <w:ilvl w:val="0"/>
          <w:numId w:val="53"/>
        </w:numPr>
      </w:pPr>
      <w:r w:rsidRPr="008A4457">
        <w:rPr>
          <w:b/>
          <w:bCs/>
        </w:rPr>
        <w:t>Aktivierung von GitHub Pages:</w:t>
      </w:r>
      <w:r>
        <w:t xml:space="preserve"> Durch die Aktivierung von GitHub Pages für das Repository konnte ich eine öffentliche URL für die TESTDATA.XML erhalten</w:t>
      </w:r>
      <w:r w:rsidR="00154427">
        <w:t xml:space="preserve"> </w:t>
      </w:r>
      <w:hyperlink r:id="rId145" w:history="1">
        <w:r w:rsidR="00154427" w:rsidRPr="00154427">
          <w:rPr>
            <w:rFonts w:eastAsia="Calibri" w:cstheme="minorHAnsi"/>
            <w:color w:val="0070C0"/>
            <w:u w:val="single"/>
          </w:rPr>
          <w:t>https://2david4.github.io/IPA_Teilauftrag3_Testing/TESTDATA.xml</w:t>
        </w:r>
      </w:hyperlink>
      <w:r w:rsidR="00154427">
        <w:t xml:space="preserve"> </w:t>
      </w:r>
      <w:r>
        <w:t>Dies war ein entscheidender Schritt, da es mir ermöglichte, die Testdaten direkt in das Lernportal zu integrieren.</w:t>
      </w:r>
    </w:p>
    <w:p w14:paraId="493BD586" w14:textId="6A49D442" w:rsidR="00CB14C4" w:rsidRDefault="008215EB" w:rsidP="00CB14C4">
      <w:pPr>
        <w:pStyle w:val="Listenabsatz"/>
        <w:numPr>
          <w:ilvl w:val="0"/>
          <w:numId w:val="53"/>
        </w:numPr>
      </w:pPr>
      <w:r>
        <w:rPr>
          <w:noProof/>
        </w:rPr>
        <w:drawing>
          <wp:anchor distT="0" distB="0" distL="114300" distR="114300" simplePos="0" relativeHeight="251743232" behindDoc="0" locked="0" layoutInCell="1" allowOverlap="1" wp14:anchorId="60F3C781" wp14:editId="262F849E">
            <wp:simplePos x="0" y="0"/>
            <wp:positionH relativeFrom="margin">
              <wp:align>right</wp:align>
            </wp:positionH>
            <wp:positionV relativeFrom="paragraph">
              <wp:posOffset>890285</wp:posOffset>
            </wp:positionV>
            <wp:extent cx="5932805" cy="403860"/>
            <wp:effectExtent l="0" t="0" r="0" b="0"/>
            <wp:wrapTopAndBottom/>
            <wp:docPr id="1746554704" name="Grafik 14"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54704" name="Grafik 14" descr="Ein Bild, das Text, Screenshot, Schrift, Reihe enthält.&#10;&#10;Automatisch generierte Beschreibu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2805" cy="403860"/>
                    </a:xfrm>
                    <a:prstGeom prst="rect">
                      <a:avLst/>
                    </a:prstGeom>
                    <a:noFill/>
                    <a:ln>
                      <a:noFill/>
                    </a:ln>
                  </pic:spPr>
                </pic:pic>
              </a:graphicData>
            </a:graphic>
          </wp:anchor>
        </w:drawing>
      </w:r>
      <w:r w:rsidR="00CB14C4" w:rsidRPr="008A4457">
        <w:rPr>
          <w:b/>
          <w:bCs/>
        </w:rPr>
        <w:t>Integration und Durchführung des Imports:</w:t>
      </w:r>
      <w:r w:rsidR="00CB14C4">
        <w:t xml:space="preserve"> Nachdem ich die URL der gehosteten XML-Datei in die </w:t>
      </w:r>
      <w:proofErr w:type="gramStart"/>
      <w:r w:rsidR="00CB14C4">
        <w:t>application.properties</w:t>
      </w:r>
      <w:proofErr w:type="gramEnd"/>
      <w:r w:rsidR="00CB14C4">
        <w:t xml:space="preserve"> des Lernportals </w:t>
      </w:r>
      <w:r w:rsidR="003D4187">
        <w:t>angepa</w:t>
      </w:r>
      <w:r w:rsidR="00F97A17">
        <w:t>s</w:t>
      </w:r>
      <w:r w:rsidR="003D4187">
        <w:t>st</w:t>
      </w:r>
      <w:r w:rsidR="00CB14C4">
        <w:t xml:space="preserve"> hatte, führte ich den Importprozess durch. Ich war besonders darauf bedacht, das Verhalten des Systems genau zu beobachten und zu analysieren, wie es auf die importierten Daten reagierte.</w:t>
      </w:r>
    </w:p>
    <w:p w14:paraId="177B4721" w14:textId="1882A0FB" w:rsidR="00CB14C4" w:rsidRDefault="00CB14C4" w:rsidP="00CB14C4"/>
    <w:p w14:paraId="6F648178" w14:textId="3F4F4522" w:rsidR="00CB14C4" w:rsidRPr="008215EB" w:rsidRDefault="00CB14C4" w:rsidP="00CB14C4">
      <w:pPr>
        <w:rPr>
          <w:b/>
          <w:bCs/>
        </w:rPr>
      </w:pPr>
      <w:r w:rsidRPr="008215EB">
        <w:rPr>
          <w:b/>
          <w:bCs/>
        </w:rPr>
        <w:t>Gedanken und Überlegungen</w:t>
      </w:r>
    </w:p>
    <w:p w14:paraId="7DC7D98B" w14:textId="206843BC" w:rsidR="00CB14C4" w:rsidRDefault="00CB14C4" w:rsidP="00CB14C4">
      <w:r>
        <w:t>Während des gesamten Prozesses war ich darauf fokussiert, ein möglichst realistisches Testszenario zu schaffen. Die Entscheidung, GitHub Pages zu nutzen, erwies sich als äusserst vorteilhaft. Es bot mir nicht nur die notwendige Flexibilität und Kontrolle, sondern auch die Einfachheit in der Handhabung.</w:t>
      </w:r>
    </w:p>
    <w:p w14:paraId="76F19A8F" w14:textId="77777777" w:rsidR="00CB14C4" w:rsidRDefault="00CB14C4" w:rsidP="00CB14C4"/>
    <w:p w14:paraId="67442293" w14:textId="77777777" w:rsidR="00CF20CC" w:rsidRDefault="00CB14C4" w:rsidP="00CB14C4">
      <w:r>
        <w:t>Durch die sorgfältige Vorbereitung und Durchführung dieser Testreihe konnte ich die Robustheit unseres Importprozesses unter Beweis stellen. Zudem half mir dieser Ansatz, potenzielle Schwachstellen zu identifizieren und wertvolle Erkenntnisse für zukünftige Verbesserungen zu sammeln.</w:t>
      </w:r>
    </w:p>
    <w:p w14:paraId="642526AB" w14:textId="77777777" w:rsidR="00CF20CC" w:rsidRDefault="00CF20CC">
      <w:r>
        <w:br w:type="page"/>
      </w:r>
    </w:p>
    <w:p w14:paraId="004950BB" w14:textId="77777777" w:rsidR="00CF20CC" w:rsidRPr="008A5C85" w:rsidRDefault="00CF20CC" w:rsidP="00CF20CC">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CF20CC" w:rsidRPr="00B91718" w14:paraId="6B85A5E8"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7AACAE9" w14:textId="77777777" w:rsidR="00CF20CC" w:rsidRPr="00B91718" w:rsidRDefault="00CF20CC"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E37103C" w14:textId="1C05368F" w:rsidR="00CF20CC" w:rsidRPr="00EA3862" w:rsidRDefault="00CF20CC" w:rsidP="004C19A6">
            <w:pPr>
              <w:rPr>
                <w:rFonts w:cs="Arial"/>
                <w:i/>
                <w:iCs/>
                <w:lang w:eastAsia="de-DE"/>
              </w:rPr>
            </w:pPr>
            <w:bookmarkStart w:id="267" w:name="t301"/>
            <w:r w:rsidRPr="00EA3862">
              <w:rPr>
                <w:rFonts w:cs="Arial"/>
                <w:i/>
                <w:iCs/>
                <w:lang w:eastAsia="de-DE"/>
              </w:rPr>
              <w:t>T-</w:t>
            </w:r>
            <w:r>
              <w:rPr>
                <w:rFonts w:cs="Arial"/>
                <w:i/>
                <w:iCs/>
                <w:lang w:eastAsia="de-DE"/>
              </w:rPr>
              <w:t>301</w:t>
            </w:r>
            <w:bookmarkEnd w:id="267"/>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176897E" w14:textId="0F3C2C5F" w:rsidR="00CF20CC" w:rsidRPr="00B91718" w:rsidRDefault="002046A9" w:rsidP="004C19A6">
            <w:pPr>
              <w:rPr>
                <w:rFonts w:cs="Arial"/>
                <w:i/>
                <w:iCs/>
                <w:sz w:val="24"/>
                <w:szCs w:val="24"/>
                <w:lang w:eastAsia="de-DE"/>
              </w:rPr>
            </w:pPr>
            <w:r w:rsidRPr="002046A9">
              <w:rPr>
                <w:rFonts w:cs="Arial"/>
                <w:i/>
                <w:iCs/>
                <w:sz w:val="24"/>
                <w:szCs w:val="24"/>
                <w:lang w:eastAsia="de-DE"/>
              </w:rPr>
              <w:t>Import-Transformationsprozesses auf fehlende Daten</w:t>
            </w:r>
          </w:p>
        </w:tc>
      </w:tr>
      <w:tr w:rsidR="00CF20CC" w:rsidRPr="00B91718" w14:paraId="7EDFD1EF"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13AA05C" w14:textId="77777777" w:rsidR="00CF20CC" w:rsidRPr="00B91718" w:rsidRDefault="00CF20CC"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41268C44" w14:textId="34C0B517" w:rsidR="00CF20CC" w:rsidRPr="00EA3862" w:rsidRDefault="00C14279" w:rsidP="004C19A6">
            <w:pPr>
              <w:rPr>
                <w:rFonts w:cs="Arial"/>
                <w:i/>
                <w:iCs/>
                <w:lang w:eastAsia="de-DE"/>
              </w:rPr>
            </w:pPr>
            <w:r w:rsidRPr="00C14279">
              <w:rPr>
                <w:rFonts w:cs="Arial"/>
                <w:i/>
                <w:iCs/>
                <w:lang w:eastAsia="de-DE"/>
              </w:rPr>
              <w:t>Dieser Testfall zielt darauf ab, das Systemverhalten zu überprüfen, wenn Eventdaten mit leeren Feldern (au</w:t>
            </w:r>
            <w:r>
              <w:rPr>
                <w:rFonts w:cs="Arial"/>
                <w:i/>
                <w:iCs/>
                <w:lang w:eastAsia="de-DE"/>
              </w:rPr>
              <w:t>ss</w:t>
            </w:r>
            <w:r w:rsidRPr="00C14279">
              <w:rPr>
                <w:rFonts w:cs="Arial"/>
                <w:i/>
                <w:iCs/>
                <w:lang w:eastAsia="de-DE"/>
              </w:rPr>
              <w:t>er der Event-ID, die auf 1 gesetzt ist, um kritische Fehler zu vermeiden) durch den Import-Transformationsprozess laufen.</w:t>
            </w:r>
          </w:p>
        </w:tc>
      </w:tr>
      <w:tr w:rsidR="00CF20CC" w:rsidRPr="00B91718" w14:paraId="225575E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B85C332" w14:textId="77777777" w:rsidR="00CF20CC" w:rsidRPr="00B91718" w:rsidRDefault="00CF20CC"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59E3B4C" w14:textId="56A3F2ED" w:rsidR="00CF20CC" w:rsidRPr="00EA3862" w:rsidRDefault="00005F84" w:rsidP="004C19A6">
            <w:pPr>
              <w:rPr>
                <w:rFonts w:cs="Arial"/>
                <w:i/>
                <w:iCs/>
                <w:lang w:eastAsia="de-DE"/>
              </w:rPr>
            </w:pPr>
            <w:r w:rsidRPr="00005F84">
              <w:rPr>
                <w:rFonts w:cs="Arial"/>
                <w:i/>
                <w:iCs/>
                <w:lang w:eastAsia="de-DE"/>
              </w:rPr>
              <w:t>Ein Event-XML wird erstellt, in dem jedes Feld leer ist, au</w:t>
            </w:r>
            <w:r>
              <w:rPr>
                <w:rFonts w:cs="Arial"/>
                <w:i/>
                <w:iCs/>
                <w:lang w:eastAsia="de-DE"/>
              </w:rPr>
              <w:t>ss</w:t>
            </w:r>
            <w:r w:rsidRPr="00005F84">
              <w:rPr>
                <w:rFonts w:cs="Arial"/>
                <w:i/>
                <w:iCs/>
                <w:lang w:eastAsia="de-DE"/>
              </w:rPr>
              <w:t>er die Event-ID. Die API-Import-URL wird entsprechend geändert, um auf das Test-XML zu verweisen.</w:t>
            </w:r>
          </w:p>
        </w:tc>
      </w:tr>
      <w:tr w:rsidR="00CF20CC" w:rsidRPr="00B91718" w14:paraId="5B0ADF0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398E799" w14:textId="77777777" w:rsidR="00CF20CC" w:rsidRPr="00B91718" w:rsidRDefault="00CF20CC"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4F002A9E" w14:textId="2940B4BB" w:rsidR="00822B6F" w:rsidRPr="00822B6F" w:rsidRDefault="00822B6F" w:rsidP="00822B6F">
            <w:pPr>
              <w:pStyle w:val="Listenabsatz"/>
              <w:numPr>
                <w:ilvl w:val="0"/>
                <w:numId w:val="54"/>
              </w:numPr>
              <w:rPr>
                <w:rFonts w:cs="Arial"/>
                <w:i/>
                <w:iCs/>
                <w:lang w:eastAsia="de-DE"/>
              </w:rPr>
            </w:pPr>
            <w:r w:rsidRPr="00822B6F">
              <w:rPr>
                <w:rFonts w:cs="Arial"/>
                <w:i/>
                <w:iCs/>
                <w:lang w:eastAsia="de-DE"/>
              </w:rPr>
              <w:t>Erstellung eines Event-XMLs mit leeren Feldern, au</w:t>
            </w:r>
            <w:r>
              <w:rPr>
                <w:rFonts w:cs="Arial"/>
                <w:i/>
                <w:iCs/>
                <w:lang w:eastAsia="de-DE"/>
              </w:rPr>
              <w:t>ss</w:t>
            </w:r>
            <w:r w:rsidRPr="00822B6F">
              <w:rPr>
                <w:rFonts w:cs="Arial"/>
                <w:i/>
                <w:iCs/>
                <w:lang w:eastAsia="de-DE"/>
              </w:rPr>
              <w:t>er der Event-ID, die auf 1 gesetzt ist.</w:t>
            </w:r>
          </w:p>
          <w:p w14:paraId="546FD6A6" w14:textId="77777777" w:rsidR="00822B6F" w:rsidRPr="00822B6F" w:rsidRDefault="00822B6F" w:rsidP="00822B6F">
            <w:pPr>
              <w:pStyle w:val="Listenabsatz"/>
              <w:numPr>
                <w:ilvl w:val="0"/>
                <w:numId w:val="54"/>
              </w:numPr>
              <w:rPr>
                <w:rFonts w:cs="Arial"/>
                <w:i/>
                <w:iCs/>
                <w:lang w:eastAsia="de-DE"/>
              </w:rPr>
            </w:pPr>
            <w:r w:rsidRPr="00822B6F">
              <w:rPr>
                <w:rFonts w:cs="Arial"/>
                <w:i/>
                <w:iCs/>
                <w:lang w:eastAsia="de-DE"/>
              </w:rPr>
              <w:t>Aktualisierung der Import-URL in den Systemeinstellungen, um auf das erstellte Test-XML zu verweisen.</w:t>
            </w:r>
          </w:p>
          <w:p w14:paraId="17ACCB95" w14:textId="1C2F78BE" w:rsidR="00CF20CC" w:rsidRPr="00822B6F" w:rsidRDefault="00822B6F" w:rsidP="00822B6F">
            <w:pPr>
              <w:pStyle w:val="Listenabsatz"/>
              <w:numPr>
                <w:ilvl w:val="0"/>
                <w:numId w:val="54"/>
              </w:numPr>
              <w:rPr>
                <w:rFonts w:cs="Arial"/>
                <w:i/>
                <w:iCs/>
                <w:lang w:eastAsia="de-DE"/>
              </w:rPr>
            </w:pPr>
            <w:r w:rsidRPr="00822B6F">
              <w:rPr>
                <w:rFonts w:cs="Arial"/>
                <w:i/>
                <w:iCs/>
                <w:lang w:eastAsia="de-DE"/>
              </w:rPr>
              <w:t>Ausführung des Import-Prozesses.</w:t>
            </w:r>
          </w:p>
        </w:tc>
      </w:tr>
      <w:tr w:rsidR="00CF20CC" w:rsidRPr="00B91718" w14:paraId="317B56BB"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B1B0FD2" w14:textId="77777777" w:rsidR="00CF20CC" w:rsidRPr="00B91718" w:rsidRDefault="00CF20CC"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683AC3ED" w14:textId="608DE162" w:rsidR="00CF20CC" w:rsidRPr="00EA3862" w:rsidRDefault="0088130F" w:rsidP="004C19A6">
            <w:pPr>
              <w:rPr>
                <w:rFonts w:cs="Arial"/>
                <w:i/>
                <w:iCs/>
                <w:lang w:eastAsia="de-DE"/>
              </w:rPr>
            </w:pPr>
            <w:r w:rsidRPr="0088130F">
              <w:rPr>
                <w:rFonts w:cs="Arial"/>
                <w:i/>
                <w:iCs/>
                <w:lang w:eastAsia="de-DE"/>
              </w:rPr>
              <w:t xml:space="preserve">Für jedes leere Feld wird im System ein Missing Data Error erfasst. Die entsprechenden Fehlermeldungen inklusive einer Beschreibung, welches Feld betroffen ist, werden in der Tabelle </w:t>
            </w:r>
            <w:r>
              <w:rPr>
                <w:rFonts w:cs="Arial"/>
                <w:i/>
                <w:iCs/>
                <w:lang w:eastAsia="de-DE"/>
              </w:rPr>
              <w:fldChar w:fldCharType="begin"/>
            </w:r>
            <w:r>
              <w:rPr>
                <w:rFonts w:cs="Arial"/>
                <w:i/>
                <w:iCs/>
                <w:lang w:eastAsia="de-DE"/>
              </w:rPr>
              <w:instrText xml:space="preserve"> REF even_t \h  \* MERGEFORMAT </w:instrText>
            </w:r>
            <w:r>
              <w:rPr>
                <w:rFonts w:cs="Arial"/>
                <w:i/>
                <w:iCs/>
                <w:lang w:eastAsia="de-DE"/>
              </w:rPr>
            </w:r>
            <w:r>
              <w:rPr>
                <w:rFonts w:cs="Arial"/>
                <w:i/>
                <w:iCs/>
                <w:lang w:eastAsia="de-DE"/>
              </w:rPr>
              <w:fldChar w:fldCharType="separate"/>
            </w:r>
            <w:r w:rsidRPr="0088130F">
              <w:rPr>
                <w:rFonts w:eastAsia="Calibri" w:cstheme="minorHAnsi"/>
                <w:color w:val="0070C0"/>
                <w:u w:val="single"/>
              </w:rPr>
              <w:t>event_transformation</w:t>
            </w:r>
            <w:r>
              <w:rPr>
                <w:rFonts w:cs="Arial"/>
                <w:i/>
                <w:iCs/>
                <w:lang w:eastAsia="de-DE"/>
              </w:rPr>
              <w:fldChar w:fldCharType="end"/>
            </w:r>
            <w:r w:rsidR="005E7DC6">
              <w:rPr>
                <w:rFonts w:cs="Arial"/>
                <w:i/>
                <w:iCs/>
                <w:lang w:eastAsia="de-DE"/>
              </w:rPr>
              <w:t xml:space="preserve"> </w:t>
            </w:r>
            <w:r w:rsidRPr="0088130F">
              <w:rPr>
                <w:rFonts w:cs="Arial"/>
                <w:i/>
                <w:iCs/>
                <w:lang w:eastAsia="de-DE"/>
              </w:rPr>
              <w:t>gespeichert.</w:t>
            </w:r>
          </w:p>
        </w:tc>
      </w:tr>
    </w:tbl>
    <w:p w14:paraId="63BB1288" w14:textId="77777777" w:rsidR="00CF20CC" w:rsidRDefault="00CF20CC" w:rsidP="00CF20CC">
      <w:pPr>
        <w:rPr>
          <w:noProof/>
        </w:rPr>
      </w:pPr>
    </w:p>
    <w:p w14:paraId="1AC2DA01" w14:textId="77777777" w:rsidR="00CF20CC" w:rsidRPr="0021177D" w:rsidRDefault="00CF20CC" w:rsidP="00CF20CC">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CF20CC" w:rsidRPr="00B91718" w14:paraId="1E94160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320FBC" w14:textId="77777777" w:rsidR="00CF20CC" w:rsidRPr="00B91718" w:rsidRDefault="00CF20CC"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B92820D" w14:textId="72E026F1" w:rsidR="00CF20CC" w:rsidRPr="00B91718" w:rsidRDefault="00CF20CC" w:rsidP="004C19A6">
            <w:pPr>
              <w:rPr>
                <w:i/>
                <w:iCs/>
                <w:lang w:eastAsia="de-DE"/>
              </w:rPr>
            </w:pPr>
            <w:r>
              <w:rPr>
                <w:i/>
                <w:iCs/>
                <w:lang w:eastAsia="de-DE"/>
              </w:rPr>
              <w:t xml:space="preserve">14.03.2024, </w:t>
            </w:r>
            <w:r w:rsidR="009F5C57">
              <w:rPr>
                <w:i/>
                <w:iCs/>
                <w:lang w:eastAsia="de-DE"/>
              </w:rPr>
              <w:t>12</w:t>
            </w:r>
            <w:r>
              <w:rPr>
                <w:i/>
                <w:iCs/>
                <w:lang w:eastAsia="de-DE"/>
              </w:rPr>
              <w:t>:30 Uhr</w:t>
            </w:r>
          </w:p>
        </w:tc>
      </w:tr>
      <w:tr w:rsidR="00CF20CC" w:rsidRPr="00B91718" w14:paraId="644A662E"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21CB958" w14:textId="77777777" w:rsidR="00CF20CC" w:rsidRPr="00B91718" w:rsidRDefault="00CF20CC"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2FF396A" w14:textId="77777777" w:rsidR="00CF20CC" w:rsidRPr="00B91718" w:rsidRDefault="00CF20CC" w:rsidP="004C19A6">
            <w:pPr>
              <w:rPr>
                <w:i/>
                <w:iCs/>
                <w:lang w:eastAsia="de-DE"/>
              </w:rPr>
            </w:pPr>
            <w:r>
              <w:rPr>
                <w:i/>
                <w:iCs/>
                <w:lang w:eastAsia="de-DE"/>
              </w:rPr>
              <w:t>David</w:t>
            </w:r>
          </w:p>
        </w:tc>
      </w:tr>
      <w:tr w:rsidR="00CF20CC" w:rsidRPr="00B91718" w14:paraId="211F4C2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53EE847" w14:textId="77777777" w:rsidR="00CF20CC" w:rsidRPr="00B91718" w:rsidRDefault="00CF20CC"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9619F0C" w14:textId="77777777" w:rsidR="00CF20CC" w:rsidRPr="00B91718" w:rsidRDefault="00CF20CC" w:rsidP="004C19A6">
            <w:pPr>
              <w:rPr>
                <w:i/>
                <w:iCs/>
                <w:lang w:eastAsia="de-DE"/>
              </w:rPr>
            </w:pPr>
            <w:r w:rsidRPr="001479FC">
              <w:rPr>
                <w:i/>
                <w:iCs/>
                <w:lang w:eastAsia="de-DE"/>
              </w:rPr>
              <w:t>0 (mängelfrei)</w:t>
            </w:r>
          </w:p>
        </w:tc>
      </w:tr>
      <w:tr w:rsidR="00CF20CC" w:rsidRPr="00B91718" w14:paraId="1F5992E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8B84D61" w14:textId="77777777" w:rsidR="00CF20CC" w:rsidRPr="00B91718" w:rsidRDefault="00CF20CC"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17D4F56" w14:textId="0C63D456" w:rsidR="00CF20CC" w:rsidRPr="00B91718" w:rsidRDefault="00203797" w:rsidP="004C19A6">
            <w:pPr>
              <w:rPr>
                <w:i/>
                <w:iCs/>
                <w:lang w:eastAsia="de-DE"/>
              </w:rPr>
            </w:pPr>
            <w:r w:rsidRPr="00203797">
              <w:rPr>
                <w:i/>
                <w:iCs/>
                <w:lang w:eastAsia="de-DE"/>
              </w:rPr>
              <w:t>Kein Mangel festgestellt. Das System verhielt sich wie erwartet, indem es für jedes fehlende Feld einen Missing Data Error registrierte.</w:t>
            </w:r>
          </w:p>
        </w:tc>
      </w:tr>
      <w:tr w:rsidR="00CF20CC" w:rsidRPr="00B91718" w14:paraId="2D69824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A664B2A" w14:textId="77777777" w:rsidR="00CF20CC" w:rsidRPr="00B91718" w:rsidRDefault="00CF20CC"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515E6585" w14:textId="1CB761F3" w:rsidR="00CF20CC" w:rsidRPr="00B91718" w:rsidRDefault="00203797" w:rsidP="004C19A6">
            <w:pPr>
              <w:rPr>
                <w:i/>
                <w:iCs/>
                <w:lang w:eastAsia="de-DE"/>
              </w:rPr>
            </w:pPr>
            <w:r w:rsidRPr="00203797">
              <w:rPr>
                <w:i/>
                <w:iCs/>
                <w:lang w:eastAsia="de-DE"/>
              </w:rPr>
              <w:t>Der Import-Transformationsprozess wurde mit dem speziell erstellten Test-XML erfolgreich durchgeführt. Wie vorgesehen, wurden die Fehler für fehlende Daten korrekt identifiziert und in der Datenbank unter event_transformations mit präzisen Beschreibungen der fehlenden Felder gespeichert.</w:t>
            </w:r>
          </w:p>
        </w:tc>
      </w:tr>
    </w:tbl>
    <w:p w14:paraId="43B8756D" w14:textId="77777777" w:rsidR="00CF20CC" w:rsidRDefault="00CF20CC" w:rsidP="00CF20CC">
      <w:pPr>
        <w:rPr>
          <w:rFonts w:asciiTheme="majorHAnsi" w:eastAsiaTheme="majorEastAsia" w:hAnsiTheme="majorHAnsi" w:cstheme="majorBidi"/>
          <w:bCs/>
          <w:sz w:val="28"/>
          <w:szCs w:val="26"/>
        </w:rPr>
      </w:pPr>
    </w:p>
    <w:p w14:paraId="3ED2BDB0" w14:textId="77777777" w:rsidR="00A03860" w:rsidRDefault="00A03860" w:rsidP="00CB14C4"/>
    <w:p w14:paraId="349DF7F6" w14:textId="77777777" w:rsidR="00A03860" w:rsidRDefault="00A03860">
      <w:r>
        <w:br w:type="page"/>
      </w:r>
    </w:p>
    <w:p w14:paraId="34B6084D" w14:textId="2904F341" w:rsidR="00A03860" w:rsidRDefault="00A03860" w:rsidP="00CB14C4">
      <w:pPr>
        <w:rPr>
          <w:b/>
          <w:bCs/>
        </w:rPr>
      </w:pPr>
      <w:r w:rsidRPr="00A03860">
        <w:rPr>
          <w:b/>
          <w:bCs/>
        </w:rPr>
        <w:lastRenderedPageBreak/>
        <w:t xml:space="preserve">Auswertung des Import-Transformationsprozesses für Testfall </w:t>
      </w:r>
      <w:r w:rsidR="000E5D1E" w:rsidRPr="000E5D1E">
        <w:rPr>
          <w:rFonts w:eastAsia="Calibri" w:cstheme="minorHAnsi"/>
          <w:color w:val="0070C0"/>
          <w:u w:val="single"/>
        </w:rPr>
        <w:fldChar w:fldCharType="begin"/>
      </w:r>
      <w:r w:rsidR="000E5D1E" w:rsidRPr="000E5D1E">
        <w:rPr>
          <w:rFonts w:eastAsia="Calibri" w:cstheme="minorHAnsi"/>
          <w:color w:val="0070C0"/>
          <w:u w:val="single"/>
        </w:rPr>
        <w:instrText xml:space="preserve"> REF t301 \h  \* MERGEFORMAT </w:instrText>
      </w:r>
      <w:r w:rsidR="000E5D1E" w:rsidRPr="000E5D1E">
        <w:rPr>
          <w:rFonts w:eastAsia="Calibri" w:cstheme="minorHAnsi"/>
          <w:color w:val="0070C0"/>
          <w:u w:val="single"/>
        </w:rPr>
      </w:r>
      <w:r w:rsidR="000E5D1E" w:rsidRPr="000E5D1E">
        <w:rPr>
          <w:rFonts w:eastAsia="Calibri" w:cstheme="minorHAnsi"/>
          <w:color w:val="0070C0"/>
          <w:u w:val="single"/>
        </w:rPr>
        <w:fldChar w:fldCharType="separate"/>
      </w:r>
      <w:r w:rsidR="000E5D1E" w:rsidRPr="000E5D1E">
        <w:rPr>
          <w:rFonts w:eastAsia="Calibri" w:cstheme="minorHAnsi"/>
          <w:color w:val="0070C0"/>
          <w:u w:val="single"/>
        </w:rPr>
        <w:t>T-301</w:t>
      </w:r>
      <w:r w:rsidR="000E5D1E" w:rsidRPr="000E5D1E">
        <w:rPr>
          <w:rFonts w:eastAsia="Calibri" w:cstheme="minorHAnsi"/>
          <w:color w:val="0070C0"/>
          <w:u w:val="single"/>
        </w:rPr>
        <w:fldChar w:fldCharType="end"/>
      </w:r>
      <w:r w:rsidRPr="009A6779">
        <w:rPr>
          <w:rFonts w:eastAsia="Calibri" w:cstheme="minorHAnsi"/>
          <w:color w:val="0070C0"/>
          <w:u w:val="single"/>
        </w:rPr>
        <w:fldChar w:fldCharType="begin"/>
      </w:r>
      <w:r w:rsidRPr="000E5D1E">
        <w:rPr>
          <w:rFonts w:eastAsia="Calibri" w:cstheme="minorHAnsi"/>
          <w:color w:val="0070C0"/>
          <w:u w:val="single"/>
        </w:rPr>
        <w:instrText xml:space="preserve"> REF t302 \h </w:instrText>
      </w:r>
      <w:r w:rsidR="009A6779" w:rsidRPr="000E5D1E">
        <w:rPr>
          <w:rFonts w:eastAsia="Calibri" w:cstheme="minorHAnsi"/>
          <w:color w:val="0070C0"/>
          <w:u w:val="single"/>
        </w:rPr>
        <w:instrText xml:space="preserve"> \* MERGEFORMAT </w:instrText>
      </w:r>
      <w:r w:rsidRPr="009A6779">
        <w:rPr>
          <w:rFonts w:eastAsia="Calibri" w:cstheme="minorHAnsi"/>
          <w:color w:val="0070C0"/>
          <w:u w:val="single"/>
        </w:rPr>
      </w:r>
      <w:r w:rsidR="00000000">
        <w:rPr>
          <w:rFonts w:eastAsia="Calibri" w:cstheme="minorHAnsi"/>
          <w:color w:val="0070C0"/>
          <w:u w:val="single"/>
        </w:rPr>
        <w:fldChar w:fldCharType="separate"/>
      </w:r>
      <w:r w:rsidRPr="009A6779">
        <w:rPr>
          <w:rFonts w:eastAsia="Calibri" w:cstheme="minorHAnsi"/>
          <w:color w:val="0070C0"/>
          <w:u w:val="single"/>
        </w:rPr>
        <w:fldChar w:fldCharType="end"/>
      </w:r>
    </w:p>
    <w:p w14:paraId="07C256E3" w14:textId="77777777" w:rsidR="00A03860" w:rsidRDefault="00A03860" w:rsidP="00CB14C4">
      <w:pPr>
        <w:rPr>
          <w:b/>
          <w:bCs/>
        </w:rPr>
      </w:pPr>
    </w:p>
    <w:p w14:paraId="6BAD5237" w14:textId="77777777" w:rsidR="00A03860" w:rsidRDefault="00A03860" w:rsidP="00CB14C4">
      <w:pPr>
        <w:rPr>
          <w:b/>
          <w:bCs/>
        </w:rPr>
      </w:pPr>
    </w:p>
    <w:p w14:paraId="439068ED" w14:textId="77777777" w:rsidR="003F0986" w:rsidRDefault="00A03860" w:rsidP="00CB14C4">
      <w:pPr>
        <w:rPr>
          <w:b/>
          <w:bCs/>
        </w:rPr>
      </w:pPr>
      <w:r w:rsidRPr="00A03860">
        <w:rPr>
          <w:b/>
          <w:bCs/>
          <w:noProof/>
        </w:rPr>
        <w:drawing>
          <wp:anchor distT="0" distB="0" distL="114300" distR="114300" simplePos="0" relativeHeight="251744256" behindDoc="0" locked="0" layoutInCell="1" allowOverlap="1" wp14:anchorId="564DFEA2" wp14:editId="51656D52">
            <wp:simplePos x="0" y="0"/>
            <wp:positionH relativeFrom="margin">
              <wp:align>left</wp:align>
            </wp:positionH>
            <wp:positionV relativeFrom="paragraph">
              <wp:posOffset>257810</wp:posOffset>
            </wp:positionV>
            <wp:extent cx="2077085" cy="3400425"/>
            <wp:effectExtent l="0" t="0" r="0" b="9525"/>
            <wp:wrapTopAndBottom/>
            <wp:docPr id="621191661"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077085" cy="3400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3860">
        <w:rPr>
          <w:b/>
          <w:bCs/>
        </w:rPr>
        <w:t>Testdaten XML</w:t>
      </w:r>
      <w:r w:rsidRPr="00A03860">
        <w:rPr>
          <w:b/>
          <w:bCs/>
          <w:noProof/>
        </w:rPr>
        <w:drawing>
          <wp:anchor distT="0" distB="0" distL="114300" distR="114300" simplePos="0" relativeHeight="251745280" behindDoc="0" locked="0" layoutInCell="1" allowOverlap="1" wp14:anchorId="699C1CA2" wp14:editId="47F98CC9">
            <wp:simplePos x="0" y="0"/>
            <wp:positionH relativeFrom="margin">
              <wp:align>left</wp:align>
            </wp:positionH>
            <wp:positionV relativeFrom="paragraph">
              <wp:posOffset>4751070</wp:posOffset>
            </wp:positionV>
            <wp:extent cx="5934075" cy="3571875"/>
            <wp:effectExtent l="0" t="0" r="9525" b="9525"/>
            <wp:wrapTopAndBottom/>
            <wp:docPr id="353328656"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anchor>
        </w:drawing>
      </w:r>
      <w:r>
        <w:rPr>
          <w:b/>
          <w:bCs/>
        </w:rPr>
        <w:t>:</w:t>
      </w:r>
    </w:p>
    <w:p w14:paraId="75C6E00C" w14:textId="77777777" w:rsidR="003F0986" w:rsidRDefault="003F0986" w:rsidP="00CB14C4">
      <w:pPr>
        <w:rPr>
          <w:b/>
          <w:bCs/>
        </w:rPr>
      </w:pPr>
    </w:p>
    <w:p w14:paraId="0BDADE4F" w14:textId="77777777" w:rsidR="003F0986" w:rsidRDefault="003F0986" w:rsidP="00CB14C4">
      <w:pPr>
        <w:rPr>
          <w:b/>
          <w:bCs/>
        </w:rPr>
      </w:pPr>
    </w:p>
    <w:p w14:paraId="579B05FC" w14:textId="02A9D519" w:rsidR="005A50C0" w:rsidRPr="00A03860" w:rsidRDefault="003F0986" w:rsidP="00CB14C4">
      <w:pPr>
        <w:rPr>
          <w:rFonts w:asciiTheme="majorHAnsi" w:eastAsiaTheme="majorEastAsia" w:hAnsiTheme="majorHAnsi" w:cstheme="majorBidi"/>
          <w:b/>
          <w:bCs/>
          <w:sz w:val="28"/>
          <w:szCs w:val="26"/>
        </w:rPr>
      </w:pPr>
      <w:r w:rsidRPr="003F0986">
        <w:rPr>
          <w:b/>
          <w:bCs/>
        </w:rPr>
        <w:t>Fehlerdaten in</w:t>
      </w:r>
      <w:r w:rsidR="005C57AC">
        <w:rPr>
          <w:b/>
          <w:bCs/>
        </w:rPr>
        <w:t xml:space="preserve"> </w:t>
      </w:r>
      <w:r w:rsidR="005C57AC" w:rsidRPr="009A6779">
        <w:rPr>
          <w:rFonts w:eastAsia="Calibri" w:cstheme="minorHAnsi"/>
          <w:color w:val="0070C0"/>
          <w:u w:val="single"/>
        </w:rPr>
        <w:fldChar w:fldCharType="begin"/>
      </w:r>
      <w:r w:rsidR="005C57AC" w:rsidRPr="009A6779">
        <w:rPr>
          <w:rFonts w:eastAsia="Calibri" w:cstheme="minorHAnsi"/>
          <w:color w:val="0070C0"/>
          <w:u w:val="single"/>
        </w:rPr>
        <w:instrText xml:space="preserve"> REF even_t \h </w:instrText>
      </w:r>
      <w:r w:rsidR="009A6779" w:rsidRPr="009A6779">
        <w:rPr>
          <w:rFonts w:eastAsia="Calibri" w:cstheme="minorHAnsi"/>
          <w:color w:val="0070C0"/>
          <w:u w:val="single"/>
        </w:rPr>
        <w:instrText xml:space="preserve"> \* MERGEFORMAT </w:instrText>
      </w:r>
      <w:r w:rsidR="005C57AC" w:rsidRPr="009A6779">
        <w:rPr>
          <w:rFonts w:eastAsia="Calibri" w:cstheme="minorHAnsi"/>
          <w:color w:val="0070C0"/>
          <w:u w:val="single"/>
        </w:rPr>
      </w:r>
      <w:r w:rsidR="005C57AC" w:rsidRPr="009A6779">
        <w:rPr>
          <w:rFonts w:eastAsia="Calibri" w:cstheme="minorHAnsi"/>
          <w:color w:val="0070C0"/>
          <w:u w:val="single"/>
        </w:rPr>
        <w:fldChar w:fldCharType="separate"/>
      </w:r>
      <w:r w:rsidR="005C57AC" w:rsidRPr="009A6779">
        <w:rPr>
          <w:rFonts w:eastAsia="Calibri" w:cstheme="minorHAnsi"/>
          <w:color w:val="0070C0"/>
          <w:u w:val="single"/>
        </w:rPr>
        <w:t>event_transformation</w:t>
      </w:r>
      <w:r w:rsidR="005C57AC" w:rsidRPr="009A6779">
        <w:rPr>
          <w:rFonts w:eastAsia="Calibri" w:cstheme="minorHAnsi"/>
          <w:color w:val="0070C0"/>
          <w:u w:val="single"/>
        </w:rPr>
        <w:fldChar w:fldCharType="end"/>
      </w:r>
      <w:r>
        <w:rPr>
          <w:b/>
          <w:bCs/>
        </w:rPr>
        <w:t>:</w:t>
      </w:r>
      <w:r w:rsidR="005A50C0" w:rsidRPr="00A03860">
        <w:rPr>
          <w:b/>
          <w:bCs/>
        </w:rPr>
        <w:br w:type="page"/>
      </w:r>
    </w:p>
    <w:p w14:paraId="00C68ECD" w14:textId="77777777" w:rsidR="00243021" w:rsidRPr="008A5C85" w:rsidRDefault="00243021" w:rsidP="0024302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43021" w:rsidRPr="00B91718" w14:paraId="6DCD78FC"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C610D90" w14:textId="77777777" w:rsidR="00243021" w:rsidRPr="00B91718" w:rsidRDefault="00243021"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125224E8" w14:textId="6F7FE875" w:rsidR="00243021" w:rsidRPr="00EA3862" w:rsidRDefault="00243021" w:rsidP="004C19A6">
            <w:pPr>
              <w:rPr>
                <w:rFonts w:cs="Arial"/>
                <w:i/>
                <w:iCs/>
                <w:lang w:eastAsia="de-DE"/>
              </w:rPr>
            </w:pPr>
            <w:bookmarkStart w:id="268" w:name="t302"/>
            <w:r w:rsidRPr="00EA3862">
              <w:rPr>
                <w:rFonts w:cs="Arial"/>
                <w:i/>
                <w:iCs/>
                <w:lang w:eastAsia="de-DE"/>
              </w:rPr>
              <w:t>T-</w:t>
            </w:r>
            <w:r>
              <w:rPr>
                <w:rFonts w:cs="Arial"/>
                <w:i/>
                <w:iCs/>
                <w:lang w:eastAsia="de-DE"/>
              </w:rPr>
              <w:t>302</w:t>
            </w:r>
            <w:bookmarkEnd w:id="268"/>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45EA42E" w14:textId="4B05DF5D" w:rsidR="00243021" w:rsidRPr="00B91718" w:rsidRDefault="00243021" w:rsidP="004C19A6">
            <w:pPr>
              <w:rPr>
                <w:rFonts w:cs="Arial"/>
                <w:i/>
                <w:iCs/>
                <w:sz w:val="24"/>
                <w:szCs w:val="24"/>
                <w:lang w:eastAsia="de-DE"/>
              </w:rPr>
            </w:pPr>
            <w:r w:rsidRPr="002046A9">
              <w:rPr>
                <w:rFonts w:cs="Arial"/>
                <w:i/>
                <w:iCs/>
                <w:sz w:val="24"/>
                <w:szCs w:val="24"/>
                <w:lang w:eastAsia="de-DE"/>
              </w:rPr>
              <w:t xml:space="preserve">Import-Transformationsprozesses auf </w:t>
            </w:r>
            <w:r>
              <w:rPr>
                <w:rFonts w:cs="Arial"/>
                <w:i/>
                <w:iCs/>
                <w:sz w:val="24"/>
                <w:szCs w:val="24"/>
                <w:lang w:eastAsia="de-DE"/>
              </w:rPr>
              <w:t>Konvertierungsfehler</w:t>
            </w:r>
          </w:p>
        </w:tc>
      </w:tr>
      <w:tr w:rsidR="00243021" w:rsidRPr="00B91718" w14:paraId="25D49852"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EA75A8C" w14:textId="77777777" w:rsidR="00243021" w:rsidRPr="00B91718" w:rsidRDefault="00243021"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549A890" w14:textId="04B2F634" w:rsidR="00243021" w:rsidRPr="00EA3862" w:rsidRDefault="002025A9" w:rsidP="004C19A6">
            <w:pPr>
              <w:rPr>
                <w:rFonts w:cs="Arial"/>
                <w:i/>
                <w:iCs/>
                <w:lang w:eastAsia="de-DE"/>
              </w:rPr>
            </w:pPr>
            <w:r w:rsidRPr="002025A9">
              <w:rPr>
                <w:rFonts w:cs="Arial"/>
                <w:i/>
                <w:iCs/>
                <w:lang w:eastAsia="de-DE"/>
              </w:rPr>
              <w:t>Dieser Testfall untersucht, wie das System auf Eventdaten reagiert, bei denen in jedem Feld ein Wert eingegeben wird, der einen Konvertierungsfehler erwarten lässt (z.B. "Lorem Ipsum" in Feldern, die numerische Werte oder spezifische Formate erfordern).</w:t>
            </w:r>
          </w:p>
        </w:tc>
      </w:tr>
      <w:tr w:rsidR="00243021" w:rsidRPr="00B91718" w14:paraId="13FC48B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7E44CF1" w14:textId="77777777" w:rsidR="00243021" w:rsidRPr="00B91718" w:rsidRDefault="00243021"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C689A82" w14:textId="46EEC589" w:rsidR="00243021" w:rsidRPr="00EA3862" w:rsidRDefault="002025A9" w:rsidP="004C19A6">
            <w:pPr>
              <w:rPr>
                <w:rFonts w:cs="Arial"/>
                <w:i/>
                <w:iCs/>
                <w:lang w:eastAsia="de-DE"/>
              </w:rPr>
            </w:pPr>
            <w:r w:rsidRPr="002025A9">
              <w:rPr>
                <w:rFonts w:cs="Arial"/>
                <w:i/>
                <w:iCs/>
                <w:lang w:eastAsia="de-DE"/>
              </w:rPr>
              <w:t>Ein Event-XML wird erstellt, in dem jedes Feld mit "Lorem Ipsum" gefüllt ist, um potenzielle Konvertierungsfehler zu provozieren. Die API-Import-URL wird entsprechend geändert, um auf dieses Test-XML zu verweisen.</w:t>
            </w:r>
          </w:p>
        </w:tc>
      </w:tr>
      <w:tr w:rsidR="00243021" w:rsidRPr="00B91718" w14:paraId="7971FBC2"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07E6600" w14:textId="77777777" w:rsidR="00243021" w:rsidRPr="00B91718" w:rsidRDefault="00243021"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5B2DBD3" w14:textId="5FC69031" w:rsidR="002025A9" w:rsidRPr="002025A9" w:rsidRDefault="002025A9" w:rsidP="002025A9">
            <w:pPr>
              <w:pStyle w:val="Listenabsatz"/>
              <w:numPr>
                <w:ilvl w:val="0"/>
                <w:numId w:val="55"/>
              </w:numPr>
              <w:rPr>
                <w:rFonts w:cs="Arial"/>
                <w:i/>
                <w:iCs/>
                <w:lang w:eastAsia="de-DE"/>
              </w:rPr>
            </w:pPr>
            <w:r w:rsidRPr="002025A9">
              <w:rPr>
                <w:rFonts w:cs="Arial"/>
                <w:i/>
                <w:iCs/>
                <w:lang w:eastAsia="de-DE"/>
              </w:rPr>
              <w:t>Erstellung eines Event-XMLs, bei dem jedes Feld mit "Lorem Ipsum" gefüllt ist</w:t>
            </w:r>
            <w:r>
              <w:rPr>
                <w:rFonts w:cs="Arial"/>
                <w:i/>
                <w:iCs/>
                <w:lang w:eastAsia="de-DE"/>
              </w:rPr>
              <w:t>, ausser der Event</w:t>
            </w:r>
            <w:r w:rsidR="00851533">
              <w:rPr>
                <w:rFonts w:cs="Arial"/>
                <w:i/>
                <w:iCs/>
                <w:lang w:eastAsia="de-DE"/>
              </w:rPr>
              <w:t>-ID</w:t>
            </w:r>
            <w:r w:rsidRPr="002025A9">
              <w:rPr>
                <w:rFonts w:cs="Arial"/>
                <w:i/>
                <w:iCs/>
                <w:lang w:eastAsia="de-DE"/>
              </w:rPr>
              <w:t>.</w:t>
            </w:r>
          </w:p>
          <w:p w14:paraId="09A7D897" w14:textId="77777777" w:rsidR="002025A9" w:rsidRPr="002025A9" w:rsidRDefault="002025A9" w:rsidP="002025A9">
            <w:pPr>
              <w:pStyle w:val="Listenabsatz"/>
              <w:numPr>
                <w:ilvl w:val="0"/>
                <w:numId w:val="55"/>
              </w:numPr>
              <w:rPr>
                <w:rFonts w:cs="Arial"/>
                <w:i/>
                <w:iCs/>
                <w:lang w:eastAsia="de-DE"/>
              </w:rPr>
            </w:pPr>
            <w:r w:rsidRPr="002025A9">
              <w:rPr>
                <w:rFonts w:cs="Arial"/>
                <w:i/>
                <w:iCs/>
                <w:lang w:eastAsia="de-DE"/>
              </w:rPr>
              <w:t>Aktualisierung der Import-URL in den Systemeinstellungen, um auf das speziell erstellte Test-XML zu verweisen.</w:t>
            </w:r>
          </w:p>
          <w:p w14:paraId="0654ACB3" w14:textId="1B34C566" w:rsidR="00243021" w:rsidRPr="002025A9" w:rsidRDefault="002025A9" w:rsidP="002025A9">
            <w:pPr>
              <w:pStyle w:val="Listenabsatz"/>
              <w:numPr>
                <w:ilvl w:val="0"/>
                <w:numId w:val="55"/>
              </w:numPr>
              <w:rPr>
                <w:rFonts w:cs="Arial"/>
                <w:i/>
                <w:iCs/>
                <w:lang w:eastAsia="de-DE"/>
              </w:rPr>
            </w:pPr>
            <w:r w:rsidRPr="002025A9">
              <w:rPr>
                <w:rFonts w:cs="Arial"/>
                <w:i/>
                <w:iCs/>
                <w:lang w:eastAsia="de-DE"/>
              </w:rPr>
              <w:t>Ausführung des Import-Prozesses.</w:t>
            </w:r>
          </w:p>
        </w:tc>
      </w:tr>
      <w:tr w:rsidR="00243021" w:rsidRPr="00B91718" w14:paraId="3ADADDDF"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4D42C2D" w14:textId="77777777" w:rsidR="00243021" w:rsidRPr="00B91718" w:rsidRDefault="00243021"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AAF86FF" w14:textId="0710346E" w:rsidR="00243021" w:rsidRPr="00EA3862" w:rsidRDefault="0013690B" w:rsidP="004C19A6">
            <w:pPr>
              <w:rPr>
                <w:rFonts w:cs="Arial"/>
                <w:i/>
                <w:iCs/>
                <w:lang w:eastAsia="de-DE"/>
              </w:rPr>
            </w:pPr>
            <w:r w:rsidRPr="0013690B">
              <w:rPr>
                <w:rFonts w:cs="Arial"/>
                <w:i/>
                <w:iCs/>
                <w:lang w:eastAsia="de-DE"/>
              </w:rPr>
              <w:t xml:space="preserve">Für jedes Feld, das einen Konvertierungsfehler verursacht, wird im System ein Conversion Error erfasst. Die entsprechenden Fehlermeldungen, inklusive einer Beschreibung, welches Feld betroffen ist, werden in der Tabelle </w:t>
            </w:r>
            <w:r w:rsidR="008F6766" w:rsidRPr="008F6766">
              <w:rPr>
                <w:rFonts w:eastAsia="Calibri" w:cstheme="minorHAnsi"/>
                <w:color w:val="0070C0"/>
                <w:u w:val="single"/>
              </w:rPr>
              <w:fldChar w:fldCharType="begin"/>
            </w:r>
            <w:r w:rsidR="008F6766" w:rsidRPr="008F6766">
              <w:rPr>
                <w:rFonts w:eastAsia="Calibri" w:cstheme="minorHAnsi"/>
                <w:color w:val="0070C0"/>
                <w:u w:val="single"/>
              </w:rPr>
              <w:instrText xml:space="preserve"> REF even_t \h </w:instrText>
            </w:r>
            <w:r w:rsidR="008F6766">
              <w:rPr>
                <w:rFonts w:eastAsia="Calibri" w:cstheme="minorHAnsi"/>
                <w:color w:val="0070C0"/>
                <w:u w:val="single"/>
              </w:rPr>
              <w:instrText xml:space="preserve"> \* MERGEFORMAT </w:instrText>
            </w:r>
            <w:r w:rsidR="008F6766" w:rsidRPr="008F6766">
              <w:rPr>
                <w:rFonts w:eastAsia="Calibri" w:cstheme="minorHAnsi"/>
                <w:color w:val="0070C0"/>
                <w:u w:val="single"/>
              </w:rPr>
            </w:r>
            <w:r w:rsidR="008F6766" w:rsidRPr="008F6766">
              <w:rPr>
                <w:rFonts w:eastAsia="Calibri" w:cstheme="minorHAnsi"/>
                <w:color w:val="0070C0"/>
                <w:u w:val="single"/>
              </w:rPr>
              <w:fldChar w:fldCharType="separate"/>
            </w:r>
            <w:r w:rsidR="008F6766" w:rsidRPr="008F6766">
              <w:rPr>
                <w:rFonts w:eastAsia="Calibri" w:cstheme="minorHAnsi"/>
                <w:color w:val="0070C0"/>
                <w:u w:val="single"/>
              </w:rPr>
              <w:t>event_transformation</w:t>
            </w:r>
            <w:r w:rsidR="008F6766" w:rsidRPr="008F6766">
              <w:rPr>
                <w:rFonts w:eastAsia="Calibri" w:cstheme="minorHAnsi"/>
                <w:color w:val="0070C0"/>
                <w:u w:val="single"/>
              </w:rPr>
              <w:fldChar w:fldCharType="end"/>
            </w:r>
            <w:r w:rsidR="008F6766">
              <w:rPr>
                <w:rFonts w:cs="Arial"/>
                <w:i/>
                <w:iCs/>
                <w:lang w:eastAsia="de-DE"/>
              </w:rPr>
              <w:t xml:space="preserve"> </w:t>
            </w:r>
            <w:r w:rsidRPr="0013690B">
              <w:rPr>
                <w:rFonts w:cs="Arial"/>
                <w:i/>
                <w:iCs/>
                <w:lang w:eastAsia="de-DE"/>
              </w:rPr>
              <w:t>gespeichert.</w:t>
            </w:r>
          </w:p>
        </w:tc>
      </w:tr>
    </w:tbl>
    <w:p w14:paraId="797E89F4" w14:textId="77777777" w:rsidR="00243021" w:rsidRDefault="00243021" w:rsidP="00243021">
      <w:pPr>
        <w:rPr>
          <w:noProof/>
        </w:rPr>
      </w:pPr>
    </w:p>
    <w:p w14:paraId="067F3C99" w14:textId="77777777" w:rsidR="00243021" w:rsidRPr="0021177D" w:rsidRDefault="00243021" w:rsidP="00243021">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43021" w:rsidRPr="00B91718" w14:paraId="57D9E844"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A445CDF" w14:textId="77777777" w:rsidR="00243021" w:rsidRPr="00B91718" w:rsidRDefault="00243021"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0BABC60F" w14:textId="5F16BC79" w:rsidR="00243021" w:rsidRPr="00B91718" w:rsidRDefault="00243021" w:rsidP="004C19A6">
            <w:pPr>
              <w:rPr>
                <w:i/>
                <w:iCs/>
                <w:lang w:eastAsia="de-DE"/>
              </w:rPr>
            </w:pPr>
            <w:r>
              <w:rPr>
                <w:i/>
                <w:iCs/>
                <w:lang w:eastAsia="de-DE"/>
              </w:rPr>
              <w:t>14.03.2024, 1</w:t>
            </w:r>
            <w:r w:rsidR="0013690B">
              <w:rPr>
                <w:i/>
                <w:iCs/>
                <w:lang w:eastAsia="de-DE"/>
              </w:rPr>
              <w:t>3</w:t>
            </w:r>
            <w:r>
              <w:rPr>
                <w:i/>
                <w:iCs/>
                <w:lang w:eastAsia="de-DE"/>
              </w:rPr>
              <w:t>:</w:t>
            </w:r>
            <w:r w:rsidR="0013690B">
              <w:rPr>
                <w:i/>
                <w:iCs/>
                <w:lang w:eastAsia="de-DE"/>
              </w:rPr>
              <w:t>20</w:t>
            </w:r>
            <w:r>
              <w:rPr>
                <w:i/>
                <w:iCs/>
                <w:lang w:eastAsia="de-DE"/>
              </w:rPr>
              <w:t xml:space="preserve"> Uhr</w:t>
            </w:r>
          </w:p>
        </w:tc>
      </w:tr>
      <w:tr w:rsidR="00243021" w:rsidRPr="00B91718" w14:paraId="07B57C1B"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DB06918" w14:textId="77777777" w:rsidR="00243021" w:rsidRPr="00B91718" w:rsidRDefault="00243021"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53BCA93D" w14:textId="77777777" w:rsidR="00243021" w:rsidRPr="00B91718" w:rsidRDefault="00243021" w:rsidP="004C19A6">
            <w:pPr>
              <w:rPr>
                <w:i/>
                <w:iCs/>
                <w:lang w:eastAsia="de-DE"/>
              </w:rPr>
            </w:pPr>
            <w:r>
              <w:rPr>
                <w:i/>
                <w:iCs/>
                <w:lang w:eastAsia="de-DE"/>
              </w:rPr>
              <w:t>David</w:t>
            </w:r>
          </w:p>
        </w:tc>
      </w:tr>
      <w:tr w:rsidR="00243021" w:rsidRPr="00B91718" w14:paraId="1BED1E8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866BD59" w14:textId="77777777" w:rsidR="00243021" w:rsidRPr="00B91718" w:rsidRDefault="00243021"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787AD93E" w14:textId="56816FF4" w:rsidR="00243021" w:rsidRPr="00B91718" w:rsidRDefault="00534335" w:rsidP="004C19A6">
            <w:pPr>
              <w:rPr>
                <w:i/>
                <w:iCs/>
                <w:lang w:eastAsia="de-DE"/>
              </w:rPr>
            </w:pPr>
            <w:r w:rsidRPr="00534335">
              <w:rPr>
                <w:i/>
                <w:iCs/>
                <w:lang w:eastAsia="de-DE"/>
              </w:rPr>
              <w:t>1 (belangloser Mangel)</w:t>
            </w:r>
          </w:p>
        </w:tc>
      </w:tr>
      <w:tr w:rsidR="00243021" w:rsidRPr="00B91718" w14:paraId="3A67910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2B8F662" w14:textId="77777777" w:rsidR="00243021" w:rsidRPr="00B91718" w:rsidRDefault="00243021"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3CD10989" w14:textId="68E00662" w:rsidR="00243021" w:rsidRPr="00B91718" w:rsidRDefault="0063654F" w:rsidP="004C19A6">
            <w:pPr>
              <w:rPr>
                <w:i/>
                <w:iCs/>
                <w:lang w:eastAsia="de-DE"/>
              </w:rPr>
            </w:pPr>
            <w:r w:rsidRPr="0063654F">
              <w:rPr>
                <w:i/>
                <w:iCs/>
                <w:lang w:eastAsia="de-DE"/>
              </w:rPr>
              <w:t>Alle erwarteten Konvertierungsfehler wurden erfolgreich identifiziert und in der Datenbank erfasst. Jedoch konnten in Feldern, die durch den List- oder Stringadapter verarbeitet werden, keine Konvertierungsfehler festgestellt werden, da diese Felder jeden String akzeptieren können.</w:t>
            </w:r>
          </w:p>
        </w:tc>
      </w:tr>
      <w:tr w:rsidR="00243021" w:rsidRPr="00B91718" w14:paraId="6117224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233A597" w14:textId="77777777" w:rsidR="00243021" w:rsidRPr="00B91718" w:rsidRDefault="00243021"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026468DA" w14:textId="444585BF" w:rsidR="00243021" w:rsidRPr="00B91718" w:rsidRDefault="0063654F" w:rsidP="004C19A6">
            <w:pPr>
              <w:rPr>
                <w:i/>
                <w:iCs/>
                <w:lang w:eastAsia="de-DE"/>
              </w:rPr>
            </w:pPr>
            <w:r w:rsidRPr="0063654F">
              <w:rPr>
                <w:i/>
                <w:iCs/>
                <w:lang w:eastAsia="de-DE"/>
              </w:rPr>
              <w:t xml:space="preserve">Der Test bestätigte die Effektivität des Systems bei der Identifizierung von Konvertierungsfehlern in den entsprechenden Feldern. Die Felder, die durch List- oder Stringadapter verarbeitet werden, sind von Konvertierungsfehlern ausgenommen, da sie designbedingt jeden String-Wert akzeptieren. Dies deckt </w:t>
            </w:r>
            <w:r>
              <w:rPr>
                <w:i/>
                <w:iCs/>
                <w:lang w:eastAsia="de-DE"/>
              </w:rPr>
              <w:t>meine</w:t>
            </w:r>
            <w:r w:rsidRPr="0063654F">
              <w:rPr>
                <w:i/>
                <w:iCs/>
                <w:lang w:eastAsia="de-DE"/>
              </w:rPr>
              <w:t xml:space="preserve"> Erwartungen ab und zeigt, dass das System korrekt auf unterschiedliche Datentypen reagiert.</w:t>
            </w:r>
          </w:p>
        </w:tc>
      </w:tr>
    </w:tbl>
    <w:p w14:paraId="489E2A7D" w14:textId="77777777" w:rsidR="00243021" w:rsidRDefault="00243021" w:rsidP="00243021"/>
    <w:p w14:paraId="477C45CA" w14:textId="77777777" w:rsidR="00243021" w:rsidRDefault="00243021">
      <w:pPr>
        <w:rPr>
          <w:rFonts w:asciiTheme="majorHAnsi" w:eastAsiaTheme="majorEastAsia" w:hAnsiTheme="majorHAnsi" w:cstheme="majorBidi"/>
          <w:bCs/>
          <w:sz w:val="28"/>
          <w:szCs w:val="26"/>
        </w:rPr>
      </w:pPr>
      <w:r>
        <w:br w:type="page"/>
      </w:r>
    </w:p>
    <w:p w14:paraId="6EB65956" w14:textId="4077D238" w:rsidR="007111F0" w:rsidRDefault="007111F0" w:rsidP="007111F0">
      <w:pPr>
        <w:rPr>
          <w:b/>
          <w:bCs/>
        </w:rPr>
      </w:pPr>
      <w:r w:rsidRPr="00A03860">
        <w:rPr>
          <w:b/>
          <w:bCs/>
        </w:rPr>
        <w:lastRenderedPageBreak/>
        <w:t xml:space="preserve">Auswertung des Import-Transformationsprozesses für Testfall </w:t>
      </w:r>
      <w:r w:rsidR="00D47EA6" w:rsidRPr="00D47EA6">
        <w:rPr>
          <w:rFonts w:eastAsia="Calibri" w:cstheme="minorHAnsi"/>
          <w:color w:val="0070C0"/>
          <w:u w:val="single"/>
        </w:rPr>
        <w:fldChar w:fldCharType="begin"/>
      </w:r>
      <w:r w:rsidR="00D47EA6" w:rsidRPr="00D47EA6">
        <w:rPr>
          <w:rFonts w:eastAsia="Calibri" w:cstheme="minorHAnsi"/>
          <w:color w:val="0070C0"/>
          <w:u w:val="single"/>
        </w:rPr>
        <w:instrText xml:space="preserve"> REF t302 \h </w:instrText>
      </w:r>
      <w:r w:rsidR="00D47EA6">
        <w:rPr>
          <w:rFonts w:eastAsia="Calibri" w:cstheme="minorHAnsi"/>
          <w:color w:val="0070C0"/>
          <w:u w:val="single"/>
        </w:rPr>
        <w:instrText xml:space="preserve"> \* MERGEFORMAT </w:instrText>
      </w:r>
      <w:r w:rsidR="00D47EA6" w:rsidRPr="00D47EA6">
        <w:rPr>
          <w:rFonts w:eastAsia="Calibri" w:cstheme="minorHAnsi"/>
          <w:color w:val="0070C0"/>
          <w:u w:val="single"/>
        </w:rPr>
      </w:r>
      <w:r w:rsidR="00D47EA6" w:rsidRPr="00D47EA6">
        <w:rPr>
          <w:rFonts w:eastAsia="Calibri" w:cstheme="minorHAnsi"/>
          <w:color w:val="0070C0"/>
          <w:u w:val="single"/>
        </w:rPr>
        <w:fldChar w:fldCharType="separate"/>
      </w:r>
      <w:r w:rsidR="00D47EA6" w:rsidRPr="00D47EA6">
        <w:rPr>
          <w:rFonts w:eastAsia="Calibri" w:cstheme="minorHAnsi"/>
          <w:color w:val="0070C0"/>
          <w:u w:val="single"/>
        </w:rPr>
        <w:t>T-302</w:t>
      </w:r>
      <w:r w:rsidR="00D47EA6" w:rsidRPr="00D47EA6">
        <w:rPr>
          <w:rFonts w:eastAsia="Calibri" w:cstheme="minorHAnsi"/>
          <w:color w:val="0070C0"/>
          <w:u w:val="single"/>
        </w:rPr>
        <w:fldChar w:fldCharType="end"/>
      </w:r>
    </w:p>
    <w:p w14:paraId="648E2D34" w14:textId="77777777" w:rsidR="007111F0" w:rsidRDefault="007111F0" w:rsidP="007111F0">
      <w:pPr>
        <w:rPr>
          <w:b/>
          <w:bCs/>
        </w:rPr>
      </w:pPr>
    </w:p>
    <w:p w14:paraId="3D69128F" w14:textId="697D6018" w:rsidR="007111F0" w:rsidRDefault="007111F0" w:rsidP="007111F0">
      <w:pPr>
        <w:rPr>
          <w:b/>
          <w:bCs/>
        </w:rPr>
      </w:pPr>
    </w:p>
    <w:p w14:paraId="02F9DCA8" w14:textId="09DC6E0F" w:rsidR="007111F0" w:rsidRDefault="007111F0" w:rsidP="007111F0">
      <w:pPr>
        <w:rPr>
          <w:b/>
          <w:bCs/>
        </w:rPr>
      </w:pPr>
      <w:r>
        <w:rPr>
          <w:b/>
          <w:bCs/>
          <w:noProof/>
        </w:rPr>
        <w:drawing>
          <wp:anchor distT="0" distB="0" distL="114300" distR="114300" simplePos="0" relativeHeight="251746304" behindDoc="0" locked="0" layoutInCell="1" allowOverlap="1" wp14:anchorId="690F8EB9" wp14:editId="6876FA28">
            <wp:simplePos x="0" y="0"/>
            <wp:positionH relativeFrom="margin">
              <wp:align>left</wp:align>
            </wp:positionH>
            <wp:positionV relativeFrom="paragraph">
              <wp:posOffset>198755</wp:posOffset>
            </wp:positionV>
            <wp:extent cx="3862705" cy="3905250"/>
            <wp:effectExtent l="0" t="0" r="4445" b="0"/>
            <wp:wrapTopAndBottom/>
            <wp:docPr id="1171802011"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62705" cy="3905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3860">
        <w:rPr>
          <w:b/>
          <w:bCs/>
        </w:rPr>
        <w:t>Testdaten XML</w:t>
      </w:r>
      <w:r>
        <w:rPr>
          <w:b/>
          <w:bCs/>
        </w:rPr>
        <w:t>:</w:t>
      </w:r>
    </w:p>
    <w:p w14:paraId="4692D14D" w14:textId="3CC43A39" w:rsidR="007111F0" w:rsidRDefault="007111F0" w:rsidP="007111F0">
      <w:pPr>
        <w:rPr>
          <w:b/>
          <w:bCs/>
        </w:rPr>
      </w:pPr>
    </w:p>
    <w:p w14:paraId="097460A1" w14:textId="106B91E5" w:rsidR="007111F0" w:rsidRDefault="007111F0" w:rsidP="007111F0">
      <w:pPr>
        <w:rPr>
          <w:b/>
          <w:bCs/>
        </w:rPr>
      </w:pPr>
    </w:p>
    <w:p w14:paraId="50ABA8F3" w14:textId="09C8C274" w:rsidR="007111F0" w:rsidRPr="00A03860" w:rsidRDefault="007111F0" w:rsidP="007111F0">
      <w:pPr>
        <w:rPr>
          <w:rFonts w:asciiTheme="majorHAnsi" w:eastAsiaTheme="majorEastAsia" w:hAnsiTheme="majorHAnsi" w:cstheme="majorBidi"/>
          <w:b/>
          <w:bCs/>
          <w:sz w:val="28"/>
          <w:szCs w:val="26"/>
        </w:rPr>
      </w:pPr>
      <w:r>
        <w:rPr>
          <w:b/>
          <w:bCs/>
          <w:noProof/>
        </w:rPr>
        <w:drawing>
          <wp:anchor distT="0" distB="0" distL="114300" distR="114300" simplePos="0" relativeHeight="251747328" behindDoc="0" locked="0" layoutInCell="1" allowOverlap="1" wp14:anchorId="7075C0E5" wp14:editId="75D8A1D2">
            <wp:simplePos x="0" y="0"/>
            <wp:positionH relativeFrom="margin">
              <wp:align>right</wp:align>
            </wp:positionH>
            <wp:positionV relativeFrom="paragraph">
              <wp:posOffset>238760</wp:posOffset>
            </wp:positionV>
            <wp:extent cx="5934075" cy="2038350"/>
            <wp:effectExtent l="0" t="0" r="9525" b="0"/>
            <wp:wrapTopAndBottom/>
            <wp:docPr id="1845334578"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4075" cy="2038350"/>
                    </a:xfrm>
                    <a:prstGeom prst="rect">
                      <a:avLst/>
                    </a:prstGeom>
                    <a:noFill/>
                    <a:ln>
                      <a:noFill/>
                    </a:ln>
                  </pic:spPr>
                </pic:pic>
              </a:graphicData>
            </a:graphic>
          </wp:anchor>
        </w:drawing>
      </w:r>
      <w:r w:rsidRPr="003F0986">
        <w:rPr>
          <w:b/>
          <w:bCs/>
        </w:rPr>
        <w:t>Fehlerdaten in</w:t>
      </w:r>
      <w:r>
        <w:rPr>
          <w:b/>
          <w:bCs/>
        </w:rPr>
        <w:t xml:space="preserve"> </w:t>
      </w:r>
      <w:r w:rsidRPr="009A6779">
        <w:rPr>
          <w:rFonts w:eastAsia="Calibri" w:cstheme="minorHAnsi"/>
          <w:color w:val="0070C0"/>
          <w:u w:val="single"/>
        </w:rPr>
        <w:fldChar w:fldCharType="begin"/>
      </w:r>
      <w:r w:rsidRPr="009A6779">
        <w:rPr>
          <w:rFonts w:eastAsia="Calibri" w:cstheme="minorHAnsi"/>
          <w:color w:val="0070C0"/>
          <w:u w:val="single"/>
        </w:rPr>
        <w:instrText xml:space="preserve"> REF even_t \h  \* MERGEFORMAT </w:instrText>
      </w:r>
      <w:r w:rsidRPr="009A6779">
        <w:rPr>
          <w:rFonts w:eastAsia="Calibri" w:cstheme="minorHAnsi"/>
          <w:color w:val="0070C0"/>
          <w:u w:val="single"/>
        </w:rPr>
      </w:r>
      <w:r w:rsidRPr="009A6779">
        <w:rPr>
          <w:rFonts w:eastAsia="Calibri" w:cstheme="minorHAnsi"/>
          <w:color w:val="0070C0"/>
          <w:u w:val="single"/>
        </w:rPr>
        <w:fldChar w:fldCharType="separate"/>
      </w:r>
      <w:r w:rsidRPr="009A6779">
        <w:rPr>
          <w:rFonts w:eastAsia="Calibri" w:cstheme="minorHAnsi"/>
          <w:color w:val="0070C0"/>
          <w:u w:val="single"/>
        </w:rPr>
        <w:t>event_transformation</w:t>
      </w:r>
      <w:r w:rsidRPr="009A6779">
        <w:rPr>
          <w:rFonts w:eastAsia="Calibri" w:cstheme="minorHAnsi"/>
          <w:color w:val="0070C0"/>
          <w:u w:val="single"/>
        </w:rPr>
        <w:fldChar w:fldCharType="end"/>
      </w:r>
      <w:r>
        <w:rPr>
          <w:b/>
          <w:bCs/>
        </w:rPr>
        <w:t>:</w:t>
      </w:r>
      <w:r w:rsidRPr="00A03860">
        <w:rPr>
          <w:b/>
          <w:bCs/>
        </w:rPr>
        <w:br w:type="page"/>
      </w:r>
    </w:p>
    <w:p w14:paraId="68713E98" w14:textId="77777777" w:rsidR="003E6F21" w:rsidRPr="008A5C85" w:rsidRDefault="003E6F21" w:rsidP="003E6F2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3E6F21" w:rsidRPr="00B91718" w14:paraId="215CFBDB"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B7B4674" w14:textId="77777777" w:rsidR="003E6F21" w:rsidRPr="00B91718" w:rsidRDefault="003E6F21"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34AA5F0" w14:textId="56220CB5" w:rsidR="003E6F21" w:rsidRPr="00EA3862" w:rsidRDefault="003E6F21" w:rsidP="004C19A6">
            <w:pPr>
              <w:rPr>
                <w:rFonts w:cs="Arial"/>
                <w:i/>
                <w:iCs/>
                <w:lang w:eastAsia="de-DE"/>
              </w:rPr>
            </w:pPr>
            <w:bookmarkStart w:id="269" w:name="t303"/>
            <w:r w:rsidRPr="00EA3862">
              <w:rPr>
                <w:rFonts w:cs="Arial"/>
                <w:i/>
                <w:iCs/>
                <w:lang w:eastAsia="de-DE"/>
              </w:rPr>
              <w:t>T-</w:t>
            </w:r>
            <w:r>
              <w:rPr>
                <w:rFonts w:cs="Arial"/>
                <w:i/>
                <w:iCs/>
                <w:lang w:eastAsia="de-DE"/>
              </w:rPr>
              <w:t>303</w:t>
            </w:r>
            <w:bookmarkEnd w:id="269"/>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1CC9AD8" w14:textId="0F8FD152" w:rsidR="003E6F21" w:rsidRPr="00B91718" w:rsidRDefault="00FD595F" w:rsidP="004C19A6">
            <w:pPr>
              <w:rPr>
                <w:rFonts w:cs="Arial"/>
                <w:i/>
                <w:iCs/>
                <w:sz w:val="24"/>
                <w:szCs w:val="24"/>
                <w:lang w:eastAsia="de-DE"/>
              </w:rPr>
            </w:pPr>
            <w:r w:rsidRPr="00FD595F">
              <w:rPr>
                <w:rFonts w:cs="Arial"/>
                <w:i/>
                <w:iCs/>
                <w:sz w:val="24"/>
                <w:szCs w:val="24"/>
                <w:lang w:eastAsia="de-DE"/>
              </w:rPr>
              <w:t>Überprüfung des Import-Transformationsprozesses auf kritische Datenfehler</w:t>
            </w:r>
          </w:p>
        </w:tc>
      </w:tr>
      <w:tr w:rsidR="003E6F21" w:rsidRPr="00B91718" w14:paraId="5FCA01B9"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736BA8F" w14:textId="77777777" w:rsidR="003E6F21" w:rsidRPr="00B91718" w:rsidRDefault="003E6F21"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99FBAB1" w14:textId="29697DF5" w:rsidR="003E6F21" w:rsidRPr="00EA3862" w:rsidRDefault="00B576E8" w:rsidP="004C19A6">
            <w:pPr>
              <w:rPr>
                <w:rFonts w:cs="Arial"/>
                <w:i/>
                <w:iCs/>
                <w:lang w:eastAsia="de-DE"/>
              </w:rPr>
            </w:pPr>
            <w:r w:rsidRPr="00B576E8">
              <w:rPr>
                <w:rFonts w:cs="Arial"/>
                <w:i/>
                <w:iCs/>
                <w:lang w:eastAsia="de-DE"/>
              </w:rPr>
              <w:t xml:space="preserve">Dieser Testfall untersucht das Systemverhalten, wenn kritische Datenfehler in Eventdaten auftreten, beispielsweise fehlende </w:t>
            </w:r>
            <w:r>
              <w:rPr>
                <w:rFonts w:cs="Arial"/>
                <w:i/>
                <w:iCs/>
                <w:lang w:eastAsia="de-DE"/>
              </w:rPr>
              <w:t>Event</w:t>
            </w:r>
            <w:r w:rsidR="00851533">
              <w:rPr>
                <w:rFonts w:cs="Arial"/>
                <w:i/>
                <w:iCs/>
                <w:lang w:eastAsia="de-DE"/>
              </w:rPr>
              <w:t>-ID</w:t>
            </w:r>
            <w:r w:rsidRPr="00B576E8">
              <w:rPr>
                <w:rFonts w:cs="Arial"/>
                <w:i/>
                <w:iCs/>
                <w:lang w:eastAsia="de-DE"/>
              </w:rPr>
              <w:t>.</w:t>
            </w:r>
          </w:p>
        </w:tc>
      </w:tr>
      <w:tr w:rsidR="003E6F21" w:rsidRPr="00B91718" w14:paraId="6BF8407A"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3B105D9" w14:textId="77777777" w:rsidR="003E6F21" w:rsidRPr="00B91718" w:rsidRDefault="003E6F21"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193A4866" w14:textId="6385C028" w:rsidR="003E6F21" w:rsidRPr="00EA3862" w:rsidRDefault="007B795F" w:rsidP="004C19A6">
            <w:pPr>
              <w:rPr>
                <w:rFonts w:cs="Arial"/>
                <w:i/>
                <w:iCs/>
                <w:lang w:eastAsia="de-DE"/>
              </w:rPr>
            </w:pPr>
            <w:r w:rsidRPr="007B795F">
              <w:rPr>
                <w:rFonts w:cs="Arial"/>
                <w:i/>
                <w:iCs/>
                <w:lang w:eastAsia="de-DE"/>
              </w:rPr>
              <w:t>Ein Event-XML wird erstellt, in dem kritische Fehler provoziert werden, wie zum Beispiel das Fehlen der Event-ID</w:t>
            </w:r>
            <w:r>
              <w:rPr>
                <w:rFonts w:cs="Arial"/>
                <w:i/>
                <w:iCs/>
                <w:lang w:eastAsia="de-DE"/>
              </w:rPr>
              <w:t>.</w:t>
            </w:r>
          </w:p>
        </w:tc>
      </w:tr>
      <w:tr w:rsidR="003E6F21" w:rsidRPr="00B91718" w14:paraId="69A5733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DCE76D7" w14:textId="77777777" w:rsidR="003E6F21" w:rsidRPr="00B91718" w:rsidRDefault="003E6F21"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4C73BF79" w14:textId="77777777" w:rsidR="002E7664" w:rsidRPr="002E7664" w:rsidRDefault="002E7664" w:rsidP="002E7664">
            <w:pPr>
              <w:pStyle w:val="Listenabsatz"/>
              <w:numPr>
                <w:ilvl w:val="0"/>
                <w:numId w:val="56"/>
              </w:numPr>
              <w:rPr>
                <w:rFonts w:cs="Arial"/>
                <w:i/>
                <w:iCs/>
                <w:lang w:eastAsia="de-DE"/>
              </w:rPr>
            </w:pPr>
            <w:r w:rsidRPr="002E7664">
              <w:rPr>
                <w:rFonts w:cs="Arial"/>
                <w:i/>
                <w:iCs/>
                <w:lang w:eastAsia="de-DE"/>
              </w:rPr>
              <w:t>Erstellung eines Event-XMLs, das kritische Datenfehler enthält.</w:t>
            </w:r>
          </w:p>
          <w:p w14:paraId="0F856937" w14:textId="77777777" w:rsidR="002E7664" w:rsidRPr="002E7664" w:rsidRDefault="002E7664" w:rsidP="002E7664">
            <w:pPr>
              <w:pStyle w:val="Listenabsatz"/>
              <w:numPr>
                <w:ilvl w:val="0"/>
                <w:numId w:val="56"/>
              </w:numPr>
              <w:rPr>
                <w:rFonts w:cs="Arial"/>
                <w:i/>
                <w:iCs/>
                <w:lang w:eastAsia="de-DE"/>
              </w:rPr>
            </w:pPr>
            <w:r w:rsidRPr="002E7664">
              <w:rPr>
                <w:rFonts w:cs="Arial"/>
                <w:i/>
                <w:iCs/>
                <w:lang w:eastAsia="de-DE"/>
              </w:rPr>
              <w:t>Aktualisierung der Import-URL in den Systemeinstellungen, um auf das Test-XML zu verweisen.</w:t>
            </w:r>
          </w:p>
          <w:p w14:paraId="483D1041" w14:textId="2A323A3F" w:rsidR="003E6F21" w:rsidRPr="002E7664" w:rsidRDefault="002E7664" w:rsidP="00BF4FB5">
            <w:pPr>
              <w:pStyle w:val="Listenabsatz"/>
              <w:numPr>
                <w:ilvl w:val="0"/>
                <w:numId w:val="56"/>
              </w:numPr>
              <w:rPr>
                <w:rFonts w:cs="Arial"/>
                <w:i/>
                <w:iCs/>
                <w:lang w:eastAsia="de-DE"/>
              </w:rPr>
            </w:pPr>
            <w:r w:rsidRPr="002E7664">
              <w:rPr>
                <w:rFonts w:cs="Arial"/>
                <w:i/>
                <w:iCs/>
                <w:lang w:eastAsia="de-DE"/>
              </w:rPr>
              <w:t>Ausführung des Import-Prozesses.</w:t>
            </w:r>
          </w:p>
        </w:tc>
      </w:tr>
      <w:tr w:rsidR="003E6F21" w:rsidRPr="00B91718" w14:paraId="59A410B3"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B41EA83" w14:textId="77777777" w:rsidR="003E6F21" w:rsidRPr="00B91718" w:rsidRDefault="003E6F21"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ACE5BC8" w14:textId="0EAE1EAE" w:rsidR="003E6F21" w:rsidRPr="00EA3862" w:rsidRDefault="00BF4FB5" w:rsidP="004C19A6">
            <w:pPr>
              <w:rPr>
                <w:rFonts w:cs="Arial"/>
                <w:i/>
                <w:iCs/>
                <w:lang w:eastAsia="de-DE"/>
              </w:rPr>
            </w:pPr>
            <w:r w:rsidRPr="00BF4FB5">
              <w:rPr>
                <w:rFonts w:cs="Arial"/>
                <w:i/>
                <w:iCs/>
                <w:lang w:eastAsia="de-DE"/>
              </w:rPr>
              <w:t>Das System erfasst kritische Datenfehler und speichert entsprechende Fehlermeldungen in der Tabelle</w:t>
            </w:r>
            <w:r>
              <w:rPr>
                <w:rFonts w:cs="Arial"/>
                <w:i/>
                <w:iCs/>
                <w:lang w:eastAsia="de-DE"/>
              </w:rPr>
              <w:t xml:space="preserve"> </w:t>
            </w:r>
            <w:r w:rsidRPr="00BF4FB5">
              <w:rPr>
                <w:rFonts w:eastAsia="Calibri" w:cstheme="minorHAnsi"/>
                <w:color w:val="0070C0"/>
                <w:u w:val="single"/>
              </w:rPr>
              <w:fldChar w:fldCharType="begin"/>
            </w:r>
            <w:r w:rsidRPr="00BF4FB5">
              <w:rPr>
                <w:rFonts w:eastAsia="Calibri" w:cstheme="minorHAnsi"/>
                <w:color w:val="0070C0"/>
                <w:u w:val="single"/>
              </w:rPr>
              <w:instrText xml:space="preserve"> REF even_t \h </w:instrText>
            </w:r>
            <w:r>
              <w:rPr>
                <w:rFonts w:eastAsia="Calibri" w:cstheme="minorHAnsi"/>
                <w:color w:val="0070C0"/>
                <w:u w:val="single"/>
              </w:rPr>
              <w:instrText xml:space="preserve"> \* MERGEFORMAT </w:instrText>
            </w:r>
            <w:r w:rsidRPr="00BF4FB5">
              <w:rPr>
                <w:rFonts w:eastAsia="Calibri" w:cstheme="minorHAnsi"/>
                <w:color w:val="0070C0"/>
                <w:u w:val="single"/>
              </w:rPr>
            </w:r>
            <w:r w:rsidRPr="00BF4FB5">
              <w:rPr>
                <w:rFonts w:eastAsia="Calibri" w:cstheme="minorHAnsi"/>
                <w:color w:val="0070C0"/>
                <w:u w:val="single"/>
              </w:rPr>
              <w:fldChar w:fldCharType="separate"/>
            </w:r>
            <w:r w:rsidRPr="00BF4FB5">
              <w:rPr>
                <w:rFonts w:eastAsia="Calibri" w:cstheme="minorHAnsi"/>
                <w:color w:val="0070C0"/>
                <w:u w:val="single"/>
              </w:rPr>
              <w:t>event_transformation</w:t>
            </w:r>
            <w:r w:rsidRPr="00BF4FB5">
              <w:rPr>
                <w:rFonts w:eastAsia="Calibri" w:cstheme="minorHAnsi"/>
                <w:color w:val="0070C0"/>
                <w:u w:val="single"/>
              </w:rPr>
              <w:fldChar w:fldCharType="end"/>
            </w:r>
            <w:r w:rsidRPr="00BF4FB5">
              <w:rPr>
                <w:rFonts w:cs="Arial"/>
                <w:i/>
                <w:iCs/>
                <w:lang w:eastAsia="de-DE"/>
              </w:rPr>
              <w:t>.</w:t>
            </w:r>
          </w:p>
        </w:tc>
      </w:tr>
    </w:tbl>
    <w:p w14:paraId="06218569" w14:textId="77777777" w:rsidR="003E6F21" w:rsidRDefault="003E6F21" w:rsidP="003E6F21">
      <w:pPr>
        <w:rPr>
          <w:noProof/>
        </w:rPr>
      </w:pPr>
    </w:p>
    <w:p w14:paraId="4F07D394" w14:textId="3BBD594D" w:rsidR="003E6F21" w:rsidRPr="0021177D" w:rsidRDefault="007A79EC" w:rsidP="003E6F21">
      <w:pPr>
        <w:rPr>
          <w:b/>
          <w:bCs/>
        </w:rPr>
      </w:pPr>
      <w:r>
        <w:rPr>
          <w:noProof/>
        </w:rPr>
        <w:drawing>
          <wp:anchor distT="0" distB="0" distL="114300" distR="114300" simplePos="0" relativeHeight="251748352" behindDoc="0" locked="0" layoutInCell="1" allowOverlap="1" wp14:anchorId="625DF85A" wp14:editId="26C21398">
            <wp:simplePos x="0" y="0"/>
            <wp:positionH relativeFrom="page">
              <wp:align>center</wp:align>
            </wp:positionH>
            <wp:positionV relativeFrom="paragraph">
              <wp:posOffset>2138680</wp:posOffset>
            </wp:positionV>
            <wp:extent cx="5934075" cy="3619500"/>
            <wp:effectExtent l="0" t="0" r="9525" b="0"/>
            <wp:wrapTopAndBottom/>
            <wp:docPr id="1220518275"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4075" cy="3619500"/>
                    </a:xfrm>
                    <a:prstGeom prst="rect">
                      <a:avLst/>
                    </a:prstGeom>
                    <a:noFill/>
                    <a:ln>
                      <a:noFill/>
                    </a:ln>
                  </pic:spPr>
                </pic:pic>
              </a:graphicData>
            </a:graphic>
          </wp:anchor>
        </w:drawing>
      </w:r>
      <w:r w:rsidR="003E6F21"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3E6F21" w:rsidRPr="00B91718" w14:paraId="69487A2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A4CA4B6" w14:textId="77777777" w:rsidR="003E6F21" w:rsidRPr="00B91718" w:rsidRDefault="003E6F21"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6957D30D" w14:textId="13149FB0" w:rsidR="003E6F21" w:rsidRPr="00B91718" w:rsidRDefault="003E6F21" w:rsidP="004C19A6">
            <w:pPr>
              <w:rPr>
                <w:i/>
                <w:iCs/>
                <w:lang w:eastAsia="de-DE"/>
              </w:rPr>
            </w:pPr>
            <w:r>
              <w:rPr>
                <w:i/>
                <w:iCs/>
                <w:lang w:eastAsia="de-DE"/>
              </w:rPr>
              <w:t>14.03.2024, 13:</w:t>
            </w:r>
            <w:r w:rsidR="000D334F">
              <w:rPr>
                <w:i/>
                <w:iCs/>
                <w:lang w:eastAsia="de-DE"/>
              </w:rPr>
              <w:t>3</w:t>
            </w:r>
            <w:r>
              <w:rPr>
                <w:i/>
                <w:iCs/>
                <w:lang w:eastAsia="de-DE"/>
              </w:rPr>
              <w:t>0 Uhr</w:t>
            </w:r>
          </w:p>
        </w:tc>
      </w:tr>
      <w:tr w:rsidR="003E6F21" w:rsidRPr="00B91718" w14:paraId="20CB8F42"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C83219B" w14:textId="77777777" w:rsidR="003E6F21" w:rsidRPr="00B91718" w:rsidRDefault="003E6F21"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DACFF50" w14:textId="77777777" w:rsidR="003E6F21" w:rsidRPr="00B91718" w:rsidRDefault="003E6F21" w:rsidP="004C19A6">
            <w:pPr>
              <w:rPr>
                <w:i/>
                <w:iCs/>
                <w:lang w:eastAsia="de-DE"/>
              </w:rPr>
            </w:pPr>
            <w:r>
              <w:rPr>
                <w:i/>
                <w:iCs/>
                <w:lang w:eastAsia="de-DE"/>
              </w:rPr>
              <w:t>David</w:t>
            </w:r>
          </w:p>
        </w:tc>
      </w:tr>
      <w:tr w:rsidR="003E6F21" w:rsidRPr="00B91718" w14:paraId="6ABD5EE6"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C439FBC" w14:textId="77777777" w:rsidR="003E6F21" w:rsidRPr="00B91718" w:rsidRDefault="003E6F21"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953B116" w14:textId="0773DA4F" w:rsidR="003E6F21" w:rsidRPr="00B91718" w:rsidRDefault="00681B53" w:rsidP="004C19A6">
            <w:pPr>
              <w:rPr>
                <w:i/>
                <w:iCs/>
                <w:lang w:eastAsia="de-DE"/>
              </w:rPr>
            </w:pPr>
            <w:r>
              <w:rPr>
                <w:i/>
                <w:iCs/>
                <w:lang w:eastAsia="de-DE"/>
              </w:rPr>
              <w:t>0</w:t>
            </w:r>
            <w:r w:rsidR="003E6F21" w:rsidRPr="00534335">
              <w:rPr>
                <w:i/>
                <w:iCs/>
                <w:lang w:eastAsia="de-DE"/>
              </w:rPr>
              <w:t xml:space="preserve"> (</w:t>
            </w:r>
            <w:r w:rsidR="00313DEE">
              <w:rPr>
                <w:i/>
                <w:iCs/>
                <w:lang w:eastAsia="de-DE"/>
              </w:rPr>
              <w:t>mängelfrei</w:t>
            </w:r>
            <w:r w:rsidR="003E6F21" w:rsidRPr="00534335">
              <w:rPr>
                <w:i/>
                <w:iCs/>
                <w:lang w:eastAsia="de-DE"/>
              </w:rPr>
              <w:t>)</w:t>
            </w:r>
          </w:p>
        </w:tc>
      </w:tr>
      <w:tr w:rsidR="003E6F21" w:rsidRPr="00B91718" w14:paraId="21DA8BE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DEE8973" w14:textId="77777777" w:rsidR="003E6F21" w:rsidRPr="00B91718" w:rsidRDefault="003E6F21"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431BF032" w14:textId="5AEF3573" w:rsidR="003E6F21" w:rsidRPr="00B91718" w:rsidRDefault="00F967BB" w:rsidP="004C19A6">
            <w:pPr>
              <w:rPr>
                <w:i/>
                <w:iCs/>
                <w:lang w:eastAsia="de-DE"/>
              </w:rPr>
            </w:pPr>
            <w:r w:rsidRPr="00F967BB">
              <w:rPr>
                <w:i/>
                <w:iCs/>
                <w:lang w:eastAsia="de-DE"/>
              </w:rPr>
              <w:t xml:space="preserve">Das System hat erfolgreich alle kritischen Datenfehler identifiziert und entsprechend in der Datenbank unter </w:t>
            </w:r>
            <w:r w:rsidR="0072315D" w:rsidRPr="0072315D">
              <w:rPr>
                <w:rFonts w:eastAsia="Calibri" w:cstheme="minorHAnsi"/>
                <w:color w:val="0070C0"/>
                <w:u w:val="single"/>
              </w:rPr>
              <w:fldChar w:fldCharType="begin"/>
            </w:r>
            <w:r w:rsidR="0072315D" w:rsidRPr="0072315D">
              <w:rPr>
                <w:rFonts w:eastAsia="Calibri" w:cstheme="minorHAnsi"/>
                <w:color w:val="0070C0"/>
                <w:u w:val="single"/>
              </w:rPr>
              <w:instrText xml:space="preserve"> REF even_t \h </w:instrText>
            </w:r>
            <w:r w:rsidR="0072315D">
              <w:rPr>
                <w:rFonts w:eastAsia="Calibri" w:cstheme="minorHAnsi"/>
                <w:color w:val="0070C0"/>
                <w:u w:val="single"/>
              </w:rPr>
              <w:instrText xml:space="preserve"> \* MERGEFORMAT </w:instrText>
            </w:r>
            <w:r w:rsidR="0072315D" w:rsidRPr="0072315D">
              <w:rPr>
                <w:rFonts w:eastAsia="Calibri" w:cstheme="minorHAnsi"/>
                <w:color w:val="0070C0"/>
                <w:u w:val="single"/>
              </w:rPr>
            </w:r>
            <w:r w:rsidR="0072315D" w:rsidRPr="0072315D">
              <w:rPr>
                <w:rFonts w:eastAsia="Calibri" w:cstheme="minorHAnsi"/>
                <w:color w:val="0070C0"/>
                <w:u w:val="single"/>
              </w:rPr>
              <w:fldChar w:fldCharType="separate"/>
            </w:r>
            <w:r w:rsidR="0072315D" w:rsidRPr="0072315D">
              <w:rPr>
                <w:rFonts w:eastAsia="Calibri" w:cstheme="minorHAnsi"/>
                <w:color w:val="0070C0"/>
                <w:u w:val="single"/>
              </w:rPr>
              <w:t>event_transformation</w:t>
            </w:r>
            <w:r w:rsidR="0072315D" w:rsidRPr="0072315D">
              <w:rPr>
                <w:rFonts w:eastAsia="Calibri" w:cstheme="minorHAnsi"/>
                <w:color w:val="0070C0"/>
                <w:u w:val="single"/>
              </w:rPr>
              <w:fldChar w:fldCharType="end"/>
            </w:r>
            <w:r w:rsidR="0072315D" w:rsidRPr="0072315D">
              <w:rPr>
                <w:rFonts w:eastAsia="Calibri" w:cstheme="minorHAnsi"/>
                <w:color w:val="0070C0"/>
                <w:u w:val="single"/>
              </w:rPr>
              <w:t xml:space="preserve"> </w:t>
            </w:r>
            <w:r w:rsidRPr="00F967BB">
              <w:rPr>
                <w:i/>
                <w:iCs/>
                <w:lang w:eastAsia="de-DE"/>
              </w:rPr>
              <w:t>dokumentiert.</w:t>
            </w:r>
          </w:p>
        </w:tc>
      </w:tr>
      <w:tr w:rsidR="003E6F21" w:rsidRPr="00B91718" w14:paraId="0A05F62B"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835D94F" w14:textId="77777777" w:rsidR="003E6F21" w:rsidRPr="00B91718" w:rsidRDefault="003E6F21"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24DE94FA" w14:textId="5713E772" w:rsidR="003E6F21" w:rsidRPr="00B91718" w:rsidRDefault="00553B82" w:rsidP="004C19A6">
            <w:pPr>
              <w:rPr>
                <w:i/>
                <w:iCs/>
                <w:lang w:eastAsia="de-DE"/>
              </w:rPr>
            </w:pPr>
            <w:r w:rsidRPr="00553B82">
              <w:rPr>
                <w:i/>
                <w:iCs/>
                <w:lang w:eastAsia="de-DE"/>
              </w:rPr>
              <w:t>Die erfolgreiche Identifizierung und Dokumentation kritischer Datenfehler bestätigt die Robustheit des Import-Transformationsprozesses.</w:t>
            </w:r>
          </w:p>
        </w:tc>
      </w:tr>
    </w:tbl>
    <w:p w14:paraId="0A492A4B" w14:textId="6C903917" w:rsidR="00412CF7" w:rsidRDefault="00ED0F81" w:rsidP="00ED0F81">
      <w:pPr>
        <w:pStyle w:val="berschrift2"/>
      </w:pPr>
      <w:r w:rsidRPr="008648FF">
        <w:lastRenderedPageBreak/>
        <w:t>Phase "</w:t>
      </w:r>
      <w:r>
        <w:t>Auswerten</w:t>
      </w:r>
      <w:r w:rsidRPr="008648FF">
        <w:t>"</w:t>
      </w:r>
      <w:bookmarkEnd w:id="266"/>
    </w:p>
    <w:p w14:paraId="218B9ED8" w14:textId="751D62CC" w:rsidR="00301E26" w:rsidRDefault="00301E26" w:rsidP="00301E26">
      <w:r>
        <w:t xml:space="preserve">Mit dem Abschluss der Auswertungsphase meiner IPA zeichnet sich das Ende eines bemerkenswerten Weges ab. Diese Phase ist essenziell, da sie über die Reflexion des Projekterfolgs hinausgeht und entscheidet, ob das Produkt den festgelegten Anforderungen in der </w:t>
      </w:r>
      <w:r w:rsidRPr="00301E26">
        <w:rPr>
          <w:rFonts w:eastAsia="Calibri" w:cstheme="minorHAnsi"/>
          <w:color w:val="0070C0"/>
          <w:u w:val="single"/>
        </w:rPr>
        <w:fldChar w:fldCharType="begin"/>
      </w:r>
      <w:r w:rsidRPr="00301E26">
        <w:rPr>
          <w:rFonts w:eastAsia="Calibri" w:cstheme="minorHAnsi"/>
          <w:color w:val="0070C0"/>
          <w:u w:val="single"/>
        </w:rPr>
        <w:instrText xml:space="preserve"> REF aufgabenstellung \h </w:instrText>
      </w:r>
      <w:r>
        <w:rPr>
          <w:rFonts w:eastAsia="Calibri" w:cstheme="minorHAnsi"/>
          <w:color w:val="0070C0"/>
          <w:u w:val="single"/>
        </w:rPr>
        <w:instrText xml:space="preserve"> \* MERGEFORMAT </w:instrText>
      </w:r>
      <w:r w:rsidRPr="00301E26">
        <w:rPr>
          <w:rFonts w:eastAsia="Calibri" w:cstheme="minorHAnsi"/>
          <w:color w:val="0070C0"/>
          <w:u w:val="single"/>
        </w:rPr>
      </w:r>
      <w:r w:rsidRPr="00301E26">
        <w:rPr>
          <w:rFonts w:eastAsia="Calibri" w:cstheme="minorHAnsi"/>
          <w:color w:val="0070C0"/>
          <w:u w:val="single"/>
        </w:rPr>
        <w:fldChar w:fldCharType="separate"/>
      </w:r>
      <w:r w:rsidRPr="00301E26">
        <w:rPr>
          <w:rFonts w:eastAsia="Calibri" w:cstheme="minorHAnsi"/>
          <w:color w:val="0070C0"/>
          <w:u w:val="single"/>
        </w:rPr>
        <w:t>Aufgabenstellung</w:t>
      </w:r>
      <w:r w:rsidRPr="00301E26">
        <w:rPr>
          <w:rFonts w:eastAsia="Calibri" w:cstheme="minorHAnsi"/>
          <w:color w:val="0070C0"/>
          <w:u w:val="single"/>
        </w:rPr>
        <w:fldChar w:fldCharType="end"/>
      </w:r>
      <w:r>
        <w:t xml:space="preserve"> treu bleibt – und ob es diese sogar verfeinert.</w:t>
      </w:r>
      <w:r w:rsidR="00F97E7A">
        <w:t xml:space="preserve"> </w:t>
      </w:r>
      <w:r w:rsidR="00F97E7A" w:rsidRPr="00F97E7A">
        <w:t>Diese Phase trennt das Spreu vom Weizen und zeigt auf, wie präzise und gewissenhaft die gesteckten Ziele erreicht wurden.</w:t>
      </w:r>
    </w:p>
    <w:p w14:paraId="04597D1E" w14:textId="77777777" w:rsidR="00301E26" w:rsidRDefault="00301E26" w:rsidP="00301E26"/>
    <w:p w14:paraId="7821A7A9" w14:textId="71BDB345" w:rsidR="00301E26" w:rsidRDefault="005A166C" w:rsidP="005B7982">
      <w:pPr>
        <w:pStyle w:val="berschrift3"/>
      </w:pPr>
      <w:r w:rsidRPr="005B7982">
        <w:rPr>
          <w:rStyle w:val="berschrift3Zchn"/>
        </w:rPr>
        <w:fldChar w:fldCharType="begin"/>
      </w:r>
      <w:r w:rsidRPr="005B7982">
        <w:rPr>
          <w:rStyle w:val="berschrift3Zchn"/>
        </w:rPr>
        <w:instrText xml:space="preserve"> REF TA1 \h  \* MERGEFORMAT </w:instrText>
      </w:r>
      <w:r w:rsidRPr="005B7982">
        <w:rPr>
          <w:rStyle w:val="berschrift3Zchn"/>
        </w:rPr>
      </w:r>
      <w:r w:rsidRPr="005B7982">
        <w:rPr>
          <w:rStyle w:val="berschrift3Zchn"/>
        </w:rPr>
        <w:fldChar w:fldCharType="separate"/>
      </w:r>
      <w:r w:rsidRPr="005B7982">
        <w:rPr>
          <w:rStyle w:val="berschrift3Zchn"/>
        </w:rPr>
        <w:t>Teilauftrag 1</w:t>
      </w:r>
      <w:r w:rsidRPr="005B7982">
        <w:rPr>
          <w:rStyle w:val="berschrift3Zchn"/>
        </w:rPr>
        <w:fldChar w:fldCharType="end"/>
      </w:r>
      <w:r w:rsidR="00301E26">
        <w:t>: Auswertung der Login- und Benutzerverwaltung</w:t>
      </w:r>
    </w:p>
    <w:p w14:paraId="1C6ECF6C" w14:textId="6B9F398D" w:rsidR="00F97E7A" w:rsidRPr="00F97E7A" w:rsidRDefault="00F97E7A" w:rsidP="00F97E7A">
      <w:r w:rsidRPr="00F97E7A">
        <w:t>In der Umsetzung des ersten Teilauftrags war die Sicherheit im Backend, insbesondere die Handhabung des Tokens, von entscheidender Bedeutung, um Manipulationen vorzubeugen. Ebenso lag ein Schwerpunkt darauf, den Benutzer durch das System zu führen und seine Eingaben gemä</w:t>
      </w:r>
      <w:r>
        <w:t>ss</w:t>
      </w:r>
      <w:r w:rsidRPr="00F97E7A">
        <w:t xml:space="preserve"> dem individuellen Kriterium 194 – der Plausibilisierung der Benutzereingaben – sorgfältig zu prüfen</w:t>
      </w:r>
      <w:r w:rsidR="0057445B">
        <w:t xml:space="preserve"> und ihn zu leiten</w:t>
      </w:r>
      <w:r w:rsidRPr="00F97E7A">
        <w:t>.</w:t>
      </w:r>
    </w:p>
    <w:p w14:paraId="62182631" w14:textId="77777777" w:rsidR="00F97E7A" w:rsidRPr="00F97E7A" w:rsidRDefault="00F97E7A" w:rsidP="00F97E7A"/>
    <w:p w14:paraId="5432C4C3" w14:textId="219D1B1F" w:rsidR="00F97E7A" w:rsidRPr="00F97E7A" w:rsidRDefault="00F97E7A" w:rsidP="00F97E7A">
      <w:r w:rsidRPr="00320675">
        <w:rPr>
          <w:b/>
          <w:bCs/>
        </w:rPr>
        <w:t>Benutzerdatenpunkte:</w:t>
      </w:r>
      <w:r w:rsidRPr="00F97E7A">
        <w:t xml:space="preserve"> Jeder Benutzer verfügt über die erforderlichen Informationen. Die Einzigartigkeit des Benutzernamens wird durch vorherige </w:t>
      </w:r>
      <w:r w:rsidR="003A5633" w:rsidRPr="006B0B73">
        <w:rPr>
          <w:rFonts w:eastAsia="Calibri" w:cstheme="minorHAnsi"/>
          <w:color w:val="0070C0"/>
          <w:u w:val="single"/>
        </w:rPr>
        <w:fldChar w:fldCharType="begin"/>
      </w:r>
      <w:r w:rsidR="003A5633" w:rsidRPr="006B0B73">
        <w:rPr>
          <w:rFonts w:eastAsia="Calibri" w:cstheme="minorHAnsi"/>
          <w:color w:val="0070C0"/>
          <w:u w:val="single"/>
        </w:rPr>
        <w:instrText xml:space="preserve"> REF nameunique \h </w:instrText>
      </w:r>
      <w:r w:rsidR="003A5633" w:rsidRPr="006B0B73">
        <w:rPr>
          <w:rFonts w:eastAsia="Calibri" w:cstheme="minorHAnsi"/>
          <w:color w:val="0070C0"/>
          <w:u w:val="single"/>
        </w:rPr>
      </w:r>
      <w:r w:rsidR="006B0B73">
        <w:rPr>
          <w:rFonts w:eastAsia="Calibri" w:cstheme="minorHAnsi"/>
          <w:color w:val="0070C0"/>
          <w:u w:val="single"/>
        </w:rPr>
        <w:instrText xml:space="preserve"> \* MERGEFORMAT </w:instrText>
      </w:r>
      <w:r w:rsidR="003A5633" w:rsidRPr="006B0B73">
        <w:rPr>
          <w:rFonts w:eastAsia="Calibri" w:cstheme="minorHAnsi"/>
          <w:color w:val="0070C0"/>
          <w:u w:val="single"/>
        </w:rPr>
        <w:fldChar w:fldCharType="separate"/>
      </w:r>
      <w:r w:rsidR="003A5633" w:rsidRPr="006B0B73">
        <w:rPr>
          <w:rFonts w:eastAsia="Calibri" w:cstheme="minorHAnsi"/>
          <w:color w:val="0070C0"/>
          <w:u w:val="single"/>
        </w:rPr>
        <w:t>Überprüfung</w:t>
      </w:r>
      <w:r w:rsidR="003A5633" w:rsidRPr="006B0B73">
        <w:rPr>
          <w:rFonts w:eastAsia="Calibri" w:cstheme="minorHAnsi"/>
          <w:color w:val="0070C0"/>
          <w:u w:val="single"/>
        </w:rPr>
        <w:fldChar w:fldCharType="end"/>
      </w:r>
      <w:r w:rsidR="003A5633">
        <w:t xml:space="preserve"> </w:t>
      </w:r>
      <w:r w:rsidRPr="00F97E7A">
        <w:t>sichergestellt.</w:t>
      </w:r>
    </w:p>
    <w:p w14:paraId="3AB35777" w14:textId="7C877F49" w:rsidR="00F97E7A" w:rsidRPr="00F97E7A" w:rsidRDefault="00F97E7A" w:rsidP="00F97E7A">
      <w:r w:rsidRPr="00320675">
        <w:rPr>
          <w:b/>
          <w:bCs/>
        </w:rPr>
        <w:t>E-Mail-Validierung:</w:t>
      </w:r>
      <w:r w:rsidRPr="00F97E7A">
        <w:t xml:space="preserve"> Die Überprüfung erfolgt doppelt: </w:t>
      </w:r>
      <w:r w:rsidR="00B726EF" w:rsidRPr="00B726EF">
        <w:rPr>
          <w:rFonts w:eastAsia="Calibri" w:cstheme="minorHAnsi"/>
          <w:color w:val="0070C0"/>
          <w:u w:val="single"/>
        </w:rPr>
        <w:fldChar w:fldCharType="begin"/>
      </w:r>
      <w:r w:rsidR="00B726EF" w:rsidRPr="00B726EF">
        <w:rPr>
          <w:rFonts w:eastAsia="Calibri" w:cstheme="minorHAnsi"/>
          <w:color w:val="0070C0"/>
          <w:u w:val="single"/>
        </w:rPr>
        <w:instrText xml:space="preserve"> REF validiert \h </w:instrText>
      </w:r>
      <w:r w:rsidR="00B726EF" w:rsidRPr="00B726EF">
        <w:rPr>
          <w:rFonts w:eastAsia="Calibri" w:cstheme="minorHAnsi"/>
          <w:color w:val="0070C0"/>
          <w:u w:val="single"/>
        </w:rPr>
      </w:r>
      <w:r w:rsidR="00B726EF">
        <w:rPr>
          <w:rFonts w:eastAsia="Calibri" w:cstheme="minorHAnsi"/>
          <w:color w:val="0070C0"/>
          <w:u w:val="single"/>
        </w:rPr>
        <w:instrText xml:space="preserve"> \* MERGEFORMAT </w:instrText>
      </w:r>
      <w:r w:rsidR="00B726EF" w:rsidRPr="00B726EF">
        <w:rPr>
          <w:rFonts w:eastAsia="Calibri" w:cstheme="minorHAnsi"/>
          <w:color w:val="0070C0"/>
          <w:u w:val="single"/>
        </w:rPr>
        <w:fldChar w:fldCharType="separate"/>
      </w:r>
      <w:r w:rsidR="00B726EF" w:rsidRPr="00B726EF">
        <w:rPr>
          <w:rFonts w:eastAsia="Calibri" w:cstheme="minorHAnsi"/>
          <w:color w:val="0070C0"/>
          <w:u w:val="single"/>
        </w:rPr>
        <w:t>validiert</w:t>
      </w:r>
      <w:r w:rsidR="00B726EF" w:rsidRPr="00B726EF">
        <w:rPr>
          <w:rFonts w:eastAsia="Calibri" w:cstheme="minorHAnsi"/>
          <w:color w:val="0070C0"/>
          <w:u w:val="single"/>
        </w:rPr>
        <w:fldChar w:fldCharType="end"/>
      </w:r>
      <w:r w:rsidR="00B726EF">
        <w:t xml:space="preserve"> </w:t>
      </w:r>
      <w:r w:rsidRPr="00F97E7A">
        <w:t>im Frontend für direktes Feedback und im Backend zur Sicherstellung der Datenintegrität. Besonders verfeinert wurde dies durch die Anforderung einer Competec-spezifischen E-Mail, was die Nutzung auf das CompAcademy-Team limitiert.</w:t>
      </w:r>
    </w:p>
    <w:p w14:paraId="0D2F35EB" w14:textId="630A0621" w:rsidR="00F97E7A" w:rsidRPr="00F97E7A" w:rsidRDefault="00F97E7A" w:rsidP="00F97E7A">
      <w:r w:rsidRPr="00675A64">
        <w:rPr>
          <w:b/>
          <w:bCs/>
        </w:rPr>
        <w:t>Passwortsicherheit:</w:t>
      </w:r>
      <w:r w:rsidRPr="00F97E7A">
        <w:t xml:space="preserve"> Passwörter werden auf ihre Länge überprüft, </w:t>
      </w:r>
      <w:r w:rsidR="00872884" w:rsidRPr="00872884">
        <w:rPr>
          <w:rFonts w:eastAsia="Calibri" w:cstheme="minorHAnsi"/>
          <w:color w:val="0070C0"/>
          <w:u w:val="single"/>
        </w:rPr>
        <w:fldChar w:fldCharType="begin"/>
      </w:r>
      <w:r w:rsidR="00872884" w:rsidRPr="00872884">
        <w:rPr>
          <w:rFonts w:eastAsia="Calibri" w:cstheme="minorHAnsi"/>
          <w:color w:val="0070C0"/>
          <w:u w:val="single"/>
        </w:rPr>
        <w:instrText xml:space="preserve"> REF validierung \h </w:instrText>
      </w:r>
      <w:r w:rsidR="00872884" w:rsidRPr="00872884">
        <w:rPr>
          <w:rFonts w:eastAsia="Calibri" w:cstheme="minorHAnsi"/>
          <w:color w:val="0070C0"/>
          <w:u w:val="single"/>
        </w:rPr>
      </w:r>
      <w:r w:rsidR="00872884">
        <w:rPr>
          <w:rFonts w:eastAsia="Calibri" w:cstheme="minorHAnsi"/>
          <w:color w:val="0070C0"/>
          <w:u w:val="single"/>
        </w:rPr>
        <w:instrText xml:space="preserve"> \* MERGEFORMAT </w:instrText>
      </w:r>
      <w:r w:rsidR="00872884" w:rsidRPr="00872884">
        <w:rPr>
          <w:rFonts w:eastAsia="Calibri" w:cstheme="minorHAnsi"/>
          <w:color w:val="0070C0"/>
          <w:u w:val="single"/>
        </w:rPr>
        <w:fldChar w:fldCharType="separate"/>
      </w:r>
      <w:r w:rsidR="00872884" w:rsidRPr="00872884">
        <w:rPr>
          <w:rFonts w:eastAsia="Calibri" w:cstheme="minorHAnsi"/>
          <w:color w:val="0070C0"/>
          <w:u w:val="single"/>
        </w:rPr>
        <w:t>Validierung</w:t>
      </w:r>
      <w:r w:rsidR="00872884" w:rsidRPr="00872884">
        <w:rPr>
          <w:rFonts w:eastAsia="Calibri" w:cstheme="minorHAnsi"/>
          <w:color w:val="0070C0"/>
          <w:u w:val="single"/>
        </w:rPr>
        <w:fldChar w:fldCharType="end"/>
      </w:r>
      <w:r w:rsidR="00872884">
        <w:rPr>
          <w:rFonts w:eastAsia="Calibri" w:cstheme="minorHAnsi"/>
          <w:color w:val="0070C0"/>
          <w:u w:val="single"/>
        </w:rPr>
        <w:t xml:space="preserve"> </w:t>
      </w:r>
      <w:r w:rsidRPr="00F97E7A">
        <w:t>sowohl im Frontend</w:t>
      </w:r>
      <w:r w:rsidR="00872884">
        <w:t xml:space="preserve"> </w:t>
      </w:r>
      <w:r w:rsidRPr="00F97E7A">
        <w:t>für Benutzerfeedback als auch im Backend zur Wahrung der Sicherheit.</w:t>
      </w:r>
    </w:p>
    <w:p w14:paraId="673428FF" w14:textId="7E2692BB" w:rsidR="00F97E7A" w:rsidRPr="00F97E7A" w:rsidRDefault="00F97E7A" w:rsidP="00F97E7A">
      <w:r w:rsidRPr="0030450F">
        <w:rPr>
          <w:b/>
          <w:bCs/>
        </w:rPr>
        <w:t>Deaktivierte Benutzer und Token-Management:</w:t>
      </w:r>
      <w:r w:rsidRPr="00F97E7A">
        <w:t xml:space="preserve"> Deaktivierte Benutzer können sich nicht anmelden. Tokens, die nach 24 Stunden verfallen, werden im LocalStorage gespeichert, was eine Verfeinerung der Anforderungen darstellt und den Benutzern zusätzlichen Komfort bietet</w:t>
      </w:r>
      <w:r w:rsidR="00C9043C">
        <w:t xml:space="preserve"> bei der </w:t>
      </w:r>
      <w:r w:rsidR="00C9043C" w:rsidRPr="00C9043C">
        <w:rPr>
          <w:rFonts w:eastAsia="Calibri" w:cstheme="minorHAnsi"/>
          <w:color w:val="0070C0"/>
          <w:u w:val="single"/>
        </w:rPr>
        <w:fldChar w:fldCharType="begin"/>
      </w:r>
      <w:r w:rsidR="00C9043C" w:rsidRPr="00C9043C">
        <w:rPr>
          <w:rFonts w:eastAsia="Calibri" w:cstheme="minorHAnsi"/>
          <w:color w:val="0070C0"/>
          <w:u w:val="single"/>
        </w:rPr>
        <w:instrText xml:space="preserve"> REF anmeldung \h </w:instrText>
      </w:r>
      <w:r w:rsidR="00C9043C" w:rsidRPr="00C9043C">
        <w:rPr>
          <w:rFonts w:eastAsia="Calibri" w:cstheme="minorHAnsi"/>
          <w:color w:val="0070C0"/>
          <w:u w:val="single"/>
        </w:rPr>
      </w:r>
      <w:r w:rsidR="00C9043C">
        <w:rPr>
          <w:rFonts w:eastAsia="Calibri" w:cstheme="minorHAnsi"/>
          <w:color w:val="0070C0"/>
          <w:u w:val="single"/>
        </w:rPr>
        <w:instrText xml:space="preserve"> \* MERGEFORMAT </w:instrText>
      </w:r>
      <w:r w:rsidR="00C9043C" w:rsidRPr="00C9043C">
        <w:rPr>
          <w:rFonts w:eastAsia="Calibri" w:cstheme="minorHAnsi"/>
          <w:color w:val="0070C0"/>
          <w:u w:val="single"/>
        </w:rPr>
        <w:fldChar w:fldCharType="separate"/>
      </w:r>
      <w:r w:rsidR="00C9043C" w:rsidRPr="00C9043C">
        <w:rPr>
          <w:rFonts w:eastAsia="Calibri" w:cstheme="minorHAnsi"/>
          <w:color w:val="0070C0"/>
          <w:u w:val="single"/>
        </w:rPr>
        <w:t>Benutzeranmeldung</w:t>
      </w:r>
      <w:r w:rsidR="00C9043C" w:rsidRPr="00C9043C">
        <w:rPr>
          <w:rFonts w:eastAsia="Calibri" w:cstheme="minorHAnsi"/>
          <w:color w:val="0070C0"/>
          <w:u w:val="single"/>
        </w:rPr>
        <w:fldChar w:fldCharType="end"/>
      </w:r>
      <w:r w:rsidRPr="00F97E7A">
        <w:t>.</w:t>
      </w:r>
    </w:p>
    <w:p w14:paraId="5715BA6B" w14:textId="34118BAF" w:rsidR="00F97E7A" w:rsidRPr="00F97E7A" w:rsidRDefault="00F97E7A" w:rsidP="00F97E7A">
      <w:r w:rsidRPr="00C9043C">
        <w:rPr>
          <w:b/>
          <w:bCs/>
        </w:rPr>
        <w:t>Navigationsleiste und Benutzerverwaltung:</w:t>
      </w:r>
      <w:r w:rsidRPr="00F97E7A">
        <w:t xml:space="preserve"> Nur mit einem gültigen Token sichtbar, reagiert sie auf Login- oder Logout-Aktionen dank einer eleganten Lösung mit </w:t>
      </w:r>
      <w:r w:rsidR="00BF3D3B" w:rsidRPr="00BF3D3B">
        <w:rPr>
          <w:rFonts w:eastAsia="Calibri" w:cstheme="minorHAnsi"/>
          <w:color w:val="0070C0"/>
          <w:u w:val="single"/>
        </w:rPr>
        <w:fldChar w:fldCharType="begin"/>
      </w:r>
      <w:r w:rsidR="00BF3D3B" w:rsidRPr="00BF3D3B">
        <w:rPr>
          <w:rFonts w:eastAsia="Calibri" w:cstheme="minorHAnsi"/>
          <w:color w:val="0070C0"/>
          <w:u w:val="single"/>
        </w:rPr>
        <w:instrText xml:space="preserve"> REF authcontext \h </w:instrText>
      </w:r>
      <w:r w:rsidR="00BF3D3B" w:rsidRPr="00BF3D3B">
        <w:rPr>
          <w:rFonts w:eastAsia="Calibri" w:cstheme="minorHAnsi"/>
          <w:color w:val="0070C0"/>
          <w:u w:val="single"/>
        </w:rPr>
      </w:r>
      <w:r w:rsidR="00BF3D3B">
        <w:rPr>
          <w:rFonts w:eastAsia="Calibri" w:cstheme="minorHAnsi"/>
          <w:color w:val="0070C0"/>
          <w:u w:val="single"/>
        </w:rPr>
        <w:instrText xml:space="preserve"> \* MERGEFORMAT </w:instrText>
      </w:r>
      <w:r w:rsidR="00BF3D3B" w:rsidRPr="00BF3D3B">
        <w:rPr>
          <w:rFonts w:eastAsia="Calibri" w:cstheme="minorHAnsi"/>
          <w:color w:val="0070C0"/>
          <w:u w:val="single"/>
        </w:rPr>
        <w:fldChar w:fldCharType="separate"/>
      </w:r>
      <w:r w:rsidR="00BF3D3B" w:rsidRPr="00BF3D3B">
        <w:rPr>
          <w:rFonts w:eastAsia="Calibri" w:cstheme="minorHAnsi"/>
          <w:bCs/>
          <w:color w:val="0070C0"/>
          <w:u w:val="single"/>
        </w:rPr>
        <w:t>AuthContext</w:t>
      </w:r>
      <w:r w:rsidR="00BF3D3B" w:rsidRPr="00BF3D3B">
        <w:rPr>
          <w:rFonts w:eastAsia="Calibri" w:cstheme="minorHAnsi"/>
          <w:color w:val="0070C0"/>
          <w:u w:val="single"/>
        </w:rPr>
        <w:fldChar w:fldCharType="end"/>
      </w:r>
      <w:r w:rsidRPr="00F97E7A">
        <w:t xml:space="preserve">. </w:t>
      </w:r>
    </w:p>
    <w:p w14:paraId="779D7768" w14:textId="781162E6" w:rsidR="00F97E7A" w:rsidRDefault="00F97E7A" w:rsidP="00F97E7A">
      <w:r w:rsidRPr="00BC5D08">
        <w:rPr>
          <w:b/>
          <w:bCs/>
        </w:rPr>
        <w:t>Plausibilisierung der Benutzereingaben:</w:t>
      </w:r>
      <w:r w:rsidRPr="00F97E7A">
        <w:t xml:space="preserve"> Wie im individuellen Kriterium 194 gefordert, werden die Benutzer stets über ihre Pflichtfelder informiert und deren Eingaben präventiv im Frontend geprüft, um unnötige API-Anfragen zu vermeiden</w:t>
      </w:r>
      <w:r w:rsidR="00BC5D08">
        <w:t>(</w:t>
      </w:r>
      <w:r w:rsidR="00BC5D08" w:rsidRPr="00BC5D08">
        <w:rPr>
          <w:rFonts w:eastAsia="Calibri" w:cstheme="minorHAnsi"/>
          <w:color w:val="0070C0"/>
          <w:u w:val="single"/>
        </w:rPr>
        <w:fldChar w:fldCharType="begin"/>
      </w:r>
      <w:r w:rsidR="00BC5D08" w:rsidRPr="00BC5D08">
        <w:rPr>
          <w:rFonts w:eastAsia="Calibri" w:cstheme="minorHAnsi"/>
          <w:color w:val="0070C0"/>
          <w:u w:val="single"/>
        </w:rPr>
        <w:instrText xml:space="preserve"> REF validierung \h </w:instrText>
      </w:r>
      <w:r w:rsidR="00BC5D08" w:rsidRPr="00BC5D08">
        <w:rPr>
          <w:rFonts w:eastAsia="Calibri" w:cstheme="minorHAnsi"/>
          <w:color w:val="0070C0"/>
          <w:u w:val="single"/>
        </w:rPr>
      </w:r>
      <w:r w:rsidR="00BC5D08">
        <w:rPr>
          <w:rFonts w:eastAsia="Calibri" w:cstheme="minorHAnsi"/>
          <w:color w:val="0070C0"/>
          <w:u w:val="single"/>
        </w:rPr>
        <w:instrText xml:space="preserve"> \* MERGEFORMAT </w:instrText>
      </w:r>
      <w:r w:rsidR="00BC5D08" w:rsidRPr="00BC5D08">
        <w:rPr>
          <w:rFonts w:eastAsia="Calibri" w:cstheme="minorHAnsi"/>
          <w:color w:val="0070C0"/>
          <w:u w:val="single"/>
        </w:rPr>
        <w:fldChar w:fldCharType="separate"/>
      </w:r>
      <w:r w:rsidR="00BC5D08" w:rsidRPr="00BC5D08">
        <w:rPr>
          <w:rFonts w:eastAsia="Calibri" w:cstheme="minorHAnsi"/>
          <w:color w:val="0070C0"/>
          <w:u w:val="single"/>
        </w:rPr>
        <w:t>Validierung</w:t>
      </w:r>
      <w:r w:rsidR="00BC5D08" w:rsidRPr="00BC5D08">
        <w:rPr>
          <w:rFonts w:eastAsia="Calibri" w:cstheme="minorHAnsi"/>
          <w:color w:val="0070C0"/>
          <w:u w:val="single"/>
        </w:rPr>
        <w:fldChar w:fldCharType="end"/>
      </w:r>
      <w:r w:rsidR="00BC5D08">
        <w:t>)</w:t>
      </w:r>
      <w:r w:rsidRPr="00F97E7A">
        <w:t>. Alle angemeldeten Benutzer haben die gleichen Berechtigungen, was dem Auftrag entspricht und durch das Passwortänderungsfeature, das die Kenntnis des alten Passworts voraussetzt, verfeinert wurde</w:t>
      </w:r>
      <w:r w:rsidR="00242B02">
        <w:t>, um unabgesprochene Passwortänderungen zu vermeiden.</w:t>
      </w:r>
    </w:p>
    <w:p w14:paraId="36A24423" w14:textId="77777777" w:rsidR="004559EC" w:rsidRPr="00F97E7A" w:rsidRDefault="004559EC" w:rsidP="00F97E7A"/>
    <w:p w14:paraId="5ACED17E" w14:textId="53D2C16A" w:rsidR="00F97E7A" w:rsidRDefault="00F97E7A" w:rsidP="00F97E7A">
      <w:r w:rsidRPr="00F97E7A">
        <w:t>Diese sorgfältige und durchdachte Implementierung jedes Aspekts des Teilauftrags zeigt nicht nur die Erfüllung, sondern auch die Verfeinerung der gestellten Anforderungen. Die Auswertung verdeutlicht, dass mit einem fokussierten Ansatz und der Bereitschaft, über die Grundanforderungen hinaus zu gehen, ein System entstehen kann, das nicht nur funktional robust, sondern auch au</w:t>
      </w:r>
      <w:r w:rsidR="004B7688">
        <w:t>ss</w:t>
      </w:r>
      <w:r w:rsidRPr="00F97E7A">
        <w:t>erordentlich benutzerfreundlich ist.</w:t>
      </w:r>
    </w:p>
    <w:p w14:paraId="04A34EBB" w14:textId="6B1AC197" w:rsidR="00F97E7A" w:rsidRPr="00F97E7A" w:rsidRDefault="00F97E7A">
      <w:r>
        <w:br w:type="page"/>
      </w:r>
    </w:p>
    <w:p w14:paraId="267D2F65" w14:textId="751DA4AB" w:rsidR="00874BC3" w:rsidRDefault="00797E8E" w:rsidP="00F97E7A">
      <w:pPr>
        <w:pStyle w:val="berschrift3"/>
      </w:pPr>
      <w:r>
        <w:lastRenderedPageBreak/>
        <w:fldChar w:fldCharType="begin"/>
      </w:r>
      <w:r>
        <w:instrText xml:space="preserve"> REF TA2 \h </w:instrText>
      </w:r>
      <w:r w:rsidR="005B7982">
        <w:instrText xml:space="preserve"> \* MERGEFORMAT </w:instrText>
      </w:r>
      <w:r>
        <w:fldChar w:fldCharType="separate"/>
      </w:r>
      <w:r>
        <w:t>Teilauftrag 2</w:t>
      </w:r>
      <w:r>
        <w:fldChar w:fldCharType="end"/>
      </w:r>
      <w:r w:rsidR="005B7982">
        <w:t>: Auswertung</w:t>
      </w:r>
      <w:r w:rsidR="00D7752F">
        <w:t xml:space="preserve"> der Bilderverwaltung</w:t>
      </w:r>
    </w:p>
    <w:p w14:paraId="3AB48CDA" w14:textId="77777777" w:rsidR="009A7F84" w:rsidRPr="009A7F84" w:rsidRDefault="009A7F84" w:rsidP="009A7F84"/>
    <w:p w14:paraId="796D2125" w14:textId="25721429" w:rsidR="00D7752F" w:rsidRDefault="00D7752F" w:rsidP="00D7752F">
      <w:r>
        <w:t>Mit dem zweiten Teilauftrag meiner IPA habe ich die Herausforderung angenommen, das</w:t>
      </w:r>
      <w:r w:rsidR="003E1DB2">
        <w:t xml:space="preserve"> </w:t>
      </w:r>
      <w:r w:rsidR="003E1DB2" w:rsidRPr="003E1DB2">
        <w:rPr>
          <w:rFonts w:eastAsia="Calibri" w:cstheme="minorHAnsi"/>
          <w:color w:val="0070C0"/>
          <w:u w:val="single"/>
        </w:rPr>
        <w:fldChar w:fldCharType="begin"/>
      </w:r>
      <w:r w:rsidR="003E1DB2" w:rsidRPr="003E1DB2">
        <w:rPr>
          <w:rFonts w:eastAsia="Calibri" w:cstheme="minorHAnsi"/>
          <w:color w:val="0070C0"/>
          <w:u w:val="single"/>
        </w:rPr>
        <w:instrText xml:space="preserve"> REF g_lernportal \h </w:instrText>
      </w:r>
      <w:r w:rsidR="003E1DB2" w:rsidRPr="003E1DB2">
        <w:rPr>
          <w:rFonts w:eastAsia="Calibri" w:cstheme="minorHAnsi"/>
          <w:color w:val="0070C0"/>
          <w:u w:val="single"/>
        </w:rPr>
      </w:r>
      <w:r w:rsidR="003E1DB2">
        <w:rPr>
          <w:rFonts w:eastAsia="Calibri" w:cstheme="minorHAnsi"/>
          <w:color w:val="0070C0"/>
          <w:u w:val="single"/>
        </w:rPr>
        <w:instrText xml:space="preserve"> \* MERGEFORMAT </w:instrText>
      </w:r>
      <w:r w:rsidR="003E1DB2" w:rsidRPr="003E1DB2">
        <w:rPr>
          <w:rFonts w:eastAsia="Calibri" w:cstheme="minorHAnsi"/>
          <w:color w:val="0070C0"/>
          <w:u w:val="single"/>
        </w:rPr>
        <w:fldChar w:fldCharType="separate"/>
      </w:r>
      <w:r w:rsidR="003E1DB2" w:rsidRPr="003E1DB2">
        <w:rPr>
          <w:rFonts w:eastAsia="Calibri" w:cstheme="minorHAnsi"/>
          <w:color w:val="0070C0"/>
          <w:u w:val="single"/>
        </w:rPr>
        <w:t>Lernportal</w:t>
      </w:r>
      <w:r w:rsidR="003E1DB2" w:rsidRPr="003E1DB2">
        <w:rPr>
          <w:rFonts w:eastAsia="Calibri" w:cstheme="minorHAnsi"/>
          <w:color w:val="0070C0"/>
          <w:u w:val="single"/>
        </w:rPr>
        <w:fldChar w:fldCharType="end"/>
      </w:r>
      <w:r>
        <w:t xml:space="preserve"> </w:t>
      </w:r>
      <w:r w:rsidR="003E1DB2">
        <w:fldChar w:fldCharType="begin"/>
      </w:r>
      <w:r w:rsidR="003E1DB2">
        <w:instrText xml:space="preserve"> REF g_lernportal \h </w:instrText>
      </w:r>
      <w:r w:rsidR="003E1DB2">
        <w:fldChar w:fldCharType="end"/>
      </w:r>
      <w:r w:rsidR="003E1DB2">
        <w:fldChar w:fldCharType="begin"/>
      </w:r>
      <w:r w:rsidR="003E1DB2">
        <w:instrText xml:space="preserve"> REF g_lernportal \h </w:instrText>
      </w:r>
      <w:r w:rsidR="003E1DB2">
        <w:fldChar w:fldCharType="end"/>
      </w:r>
      <w:r w:rsidR="003E1DB2">
        <w:fldChar w:fldCharType="begin"/>
      </w:r>
      <w:r w:rsidR="003E1DB2">
        <w:instrText xml:space="preserve"> REF g_lernportal \h </w:instrText>
      </w:r>
      <w:r w:rsidR="003E1DB2">
        <w:fldChar w:fldCharType="end"/>
      </w:r>
      <w:r w:rsidR="003E1DB2">
        <w:fldChar w:fldCharType="begin"/>
      </w:r>
      <w:r w:rsidR="003E1DB2">
        <w:instrText xml:space="preserve"> REF g_lernportal \h </w:instrText>
      </w:r>
      <w:r w:rsidR="003E1DB2">
        <w:fldChar w:fldCharType="end"/>
      </w:r>
      <w:r>
        <w:t>um eine essenzielle Funktion zu erweitern: die Bilderverwaltung. Dieser Schritt sollte die Attraktivität der Kursangebote steigern, ein Unterfangen, das insbesondere durch die technische Beschränkung des LMS, keine Bilder erfassen zu können, motiviert wurde.</w:t>
      </w:r>
    </w:p>
    <w:p w14:paraId="6A9D8B44" w14:textId="77777777" w:rsidR="00D7752F" w:rsidRDefault="00D7752F" w:rsidP="00D7752F"/>
    <w:p w14:paraId="1ADCCDAF" w14:textId="5BC862D4" w:rsidR="00D7752F" w:rsidRDefault="00D7752F" w:rsidP="00D7752F">
      <w:r w:rsidRPr="00DE06EF">
        <w:rPr>
          <w:b/>
          <w:bCs/>
        </w:rPr>
        <w:t>Bilder mit erforderlichen Datenpunkten:</w:t>
      </w:r>
      <w:r>
        <w:t xml:space="preserve"> Jedes Bild wird systematisch mit Beschreibung und Kurs-ID erfasst, was die Grundlage für eine strukturierte Verwaltung bildet</w:t>
      </w:r>
      <w:r w:rsidR="00DE06EF">
        <w:t xml:space="preserve"> (</w:t>
      </w:r>
      <w:r w:rsidR="006A45C6" w:rsidRPr="006A45C6">
        <w:rPr>
          <w:rFonts w:eastAsia="Calibri" w:cstheme="minorHAnsi"/>
          <w:color w:val="0070C0"/>
          <w:u w:val="single"/>
        </w:rPr>
        <w:fldChar w:fldCharType="begin"/>
      </w:r>
      <w:r w:rsidR="006A45C6" w:rsidRPr="006A45C6">
        <w:rPr>
          <w:rFonts w:eastAsia="Calibri" w:cstheme="minorHAnsi"/>
          <w:color w:val="0070C0"/>
          <w:u w:val="single"/>
        </w:rPr>
        <w:instrText xml:space="preserve"> REF createim \h </w:instrText>
      </w:r>
      <w:r w:rsidR="006A45C6" w:rsidRPr="006A45C6">
        <w:rPr>
          <w:rFonts w:eastAsia="Calibri" w:cstheme="minorHAnsi"/>
          <w:color w:val="0070C0"/>
          <w:u w:val="single"/>
        </w:rPr>
      </w:r>
      <w:r w:rsidR="006A45C6">
        <w:rPr>
          <w:rFonts w:eastAsia="Calibri" w:cstheme="minorHAnsi"/>
          <w:color w:val="0070C0"/>
          <w:u w:val="single"/>
        </w:rPr>
        <w:instrText xml:space="preserve"> \* MERGEFORMAT </w:instrText>
      </w:r>
      <w:r w:rsidR="006A45C6" w:rsidRPr="006A45C6">
        <w:rPr>
          <w:rFonts w:eastAsia="Calibri" w:cstheme="minorHAnsi"/>
          <w:color w:val="0070C0"/>
          <w:u w:val="single"/>
        </w:rPr>
        <w:fldChar w:fldCharType="separate"/>
      </w:r>
      <w:r w:rsidR="006A45C6" w:rsidRPr="006A45C6">
        <w:rPr>
          <w:rFonts w:eastAsia="Calibri" w:cstheme="minorHAnsi"/>
          <w:color w:val="0070C0"/>
          <w:u w:val="single"/>
        </w:rPr>
        <w:t>Create-E</w:t>
      </w:r>
      <w:r w:rsidR="006A45C6" w:rsidRPr="006A45C6">
        <w:rPr>
          <w:rFonts w:eastAsia="Calibri" w:cstheme="minorHAnsi"/>
          <w:color w:val="0070C0"/>
          <w:u w:val="single"/>
        </w:rPr>
        <w:t>n</w:t>
      </w:r>
      <w:r w:rsidR="006A45C6" w:rsidRPr="006A45C6">
        <w:rPr>
          <w:rFonts w:eastAsia="Calibri" w:cstheme="minorHAnsi"/>
          <w:color w:val="0070C0"/>
          <w:u w:val="single"/>
        </w:rPr>
        <w:t>dpoints</w:t>
      </w:r>
      <w:r w:rsidR="006A45C6" w:rsidRPr="006A45C6">
        <w:rPr>
          <w:rFonts w:eastAsia="Calibri" w:cstheme="minorHAnsi"/>
          <w:color w:val="0070C0"/>
          <w:u w:val="single"/>
        </w:rPr>
        <w:fldChar w:fldCharType="end"/>
      </w:r>
      <w:r w:rsidR="00DE06EF">
        <w:t>)</w:t>
      </w:r>
      <w:r>
        <w:t>.</w:t>
      </w:r>
    </w:p>
    <w:p w14:paraId="23CB7915" w14:textId="0FDD47E7" w:rsidR="00D7752F" w:rsidRDefault="00741208" w:rsidP="00D7752F">
      <w:r w:rsidRPr="00741208">
        <w:rPr>
          <w:rFonts w:eastAsia="Calibri" w:cstheme="minorHAnsi"/>
          <w:b/>
          <w:bCs/>
          <w:color w:val="0070C0"/>
          <w:u w:val="single"/>
        </w:rPr>
        <w:fldChar w:fldCharType="begin"/>
      </w:r>
      <w:r w:rsidRPr="00741208">
        <w:rPr>
          <w:rFonts w:eastAsia="Calibri" w:cstheme="minorHAnsi"/>
          <w:b/>
          <w:bCs/>
          <w:color w:val="0070C0"/>
          <w:u w:val="single"/>
        </w:rPr>
        <w:instrText xml:space="preserve"> REF erstee \h </w:instrText>
      </w:r>
      <w:r w:rsidRPr="00741208">
        <w:rPr>
          <w:rFonts w:eastAsia="Calibri" w:cstheme="minorHAnsi"/>
          <w:b/>
          <w:bCs/>
          <w:color w:val="0070C0"/>
          <w:u w:val="single"/>
        </w:rPr>
      </w:r>
      <w:r w:rsidRPr="00741208">
        <w:rPr>
          <w:rFonts w:eastAsia="Calibri" w:cstheme="minorHAnsi"/>
          <w:b/>
          <w:bCs/>
          <w:color w:val="0070C0"/>
          <w:u w:val="single"/>
        </w:rPr>
        <w:instrText xml:space="preserve"> \* MERGEFORMAT </w:instrText>
      </w:r>
      <w:r w:rsidRPr="00741208">
        <w:rPr>
          <w:rFonts w:eastAsia="Calibri" w:cstheme="minorHAnsi"/>
          <w:b/>
          <w:bCs/>
          <w:color w:val="0070C0"/>
          <w:u w:val="single"/>
        </w:rPr>
        <w:fldChar w:fldCharType="separate"/>
      </w:r>
      <w:r w:rsidRPr="00741208">
        <w:rPr>
          <w:rFonts w:eastAsia="Calibri" w:cstheme="minorHAnsi"/>
          <w:b/>
          <w:bCs/>
          <w:color w:val="0070C0"/>
          <w:u w:val="single"/>
        </w:rPr>
        <w:t>Erstellen, Aktualisieren, Deaktivieren</w:t>
      </w:r>
      <w:r w:rsidRPr="00741208">
        <w:rPr>
          <w:rFonts w:eastAsia="Calibri" w:cstheme="minorHAnsi"/>
          <w:b/>
          <w:bCs/>
          <w:color w:val="0070C0"/>
          <w:u w:val="single"/>
        </w:rPr>
        <w:fldChar w:fldCharType="end"/>
      </w:r>
      <w:r w:rsidRPr="00741208">
        <w:rPr>
          <w:rFonts w:eastAsia="Calibri" w:cstheme="minorHAnsi"/>
          <w:b/>
          <w:bCs/>
          <w:color w:val="0070C0"/>
          <w:u w:val="single"/>
        </w:rPr>
        <w:t>:</w:t>
      </w:r>
      <w:r>
        <w:rPr>
          <w:b/>
          <w:bCs/>
        </w:rPr>
        <w:t xml:space="preserve"> </w:t>
      </w:r>
      <w:r w:rsidR="00D7752F">
        <w:t>Die Verwaltungsfunktionen wurden komplett implementiert, sodass Benutzer volle Kontrolle über die Bilder haben. Durch eine sorgfältige Planung und eine robuste Implementierung konnte hier eine intuitive Benutzererfahrung geschaffen werden.</w:t>
      </w:r>
    </w:p>
    <w:p w14:paraId="4FF0F18C" w14:textId="4F6C618D" w:rsidR="00D7752F" w:rsidRDefault="00D7752F" w:rsidP="00D7752F">
      <w:r w:rsidRPr="002F1FCC">
        <w:rPr>
          <w:b/>
          <w:bCs/>
        </w:rPr>
        <w:t>Darstellung und Zugänglichkeit:</w:t>
      </w:r>
      <w:r>
        <w:t xml:space="preserve"> Die Bilder</w:t>
      </w:r>
      <w:r w:rsidR="002F1FCC">
        <w:t>verwaltung</w:t>
      </w:r>
      <w:r>
        <w:t xml:space="preserve"> </w:t>
      </w:r>
      <w:r w:rsidR="002F1FCC">
        <w:t>ist</w:t>
      </w:r>
      <w:r>
        <w:t xml:space="preserve"> nur für eingeloggte Benutzer sichtbar und stärk somit den geschützten Charakter des Portals. Die Darstellung </w:t>
      </w:r>
      <w:r w:rsidR="002F1FCC">
        <w:t xml:space="preserve">der Bilder </w:t>
      </w:r>
      <w:r>
        <w:t>erfolgt konsistent im Kurskatalog und in den Kursdetails</w:t>
      </w:r>
      <w:r w:rsidR="002F1FCC">
        <w:t xml:space="preserve"> und ist für alle Benutzer sichtbar</w:t>
      </w:r>
      <w:r>
        <w:t>.</w:t>
      </w:r>
    </w:p>
    <w:p w14:paraId="696F564F" w14:textId="135CBC7E" w:rsidR="00D7752F" w:rsidRDefault="00D7752F" w:rsidP="00D7752F">
      <w:r w:rsidRPr="0080178E">
        <w:rPr>
          <w:b/>
          <w:bCs/>
        </w:rPr>
        <w:t>Assoziation zwischen Bild und Kurs:</w:t>
      </w:r>
      <w:r>
        <w:t xml:space="preserve"> Die Zuordnung erfolgt präzise über die Kurs-ID, eine Verfeinerung, die die Integration in das Frontend durch ein speziell entwickelte</w:t>
      </w:r>
      <w:r w:rsidR="0080178E">
        <w:t xml:space="preserve">n </w:t>
      </w:r>
      <w:r w:rsidR="0080178E" w:rsidRPr="0080178E">
        <w:rPr>
          <w:rFonts w:eastAsia="Calibri" w:cstheme="minorHAnsi"/>
          <w:color w:val="0070C0"/>
          <w:u w:val="single"/>
        </w:rPr>
        <w:fldChar w:fldCharType="begin"/>
      </w:r>
      <w:r w:rsidR="0080178E" w:rsidRPr="0080178E">
        <w:rPr>
          <w:rFonts w:eastAsia="Calibri" w:cstheme="minorHAnsi"/>
          <w:color w:val="0070C0"/>
          <w:u w:val="single"/>
        </w:rPr>
        <w:instrText xml:space="preserve"> REF komponent \h </w:instrText>
      </w:r>
      <w:r w:rsidR="0080178E" w:rsidRPr="0080178E">
        <w:rPr>
          <w:rFonts w:eastAsia="Calibri" w:cstheme="minorHAnsi"/>
          <w:color w:val="0070C0"/>
          <w:u w:val="single"/>
        </w:rPr>
      </w:r>
      <w:r w:rsidR="0080178E">
        <w:rPr>
          <w:rFonts w:eastAsia="Calibri" w:cstheme="minorHAnsi"/>
          <w:color w:val="0070C0"/>
          <w:u w:val="single"/>
        </w:rPr>
        <w:instrText xml:space="preserve"> \* MERGEFORMAT </w:instrText>
      </w:r>
      <w:r w:rsidR="0080178E" w:rsidRPr="0080178E">
        <w:rPr>
          <w:rFonts w:eastAsia="Calibri" w:cstheme="minorHAnsi"/>
          <w:color w:val="0070C0"/>
          <w:u w:val="single"/>
        </w:rPr>
        <w:fldChar w:fldCharType="separate"/>
      </w:r>
      <w:r w:rsidR="0080178E" w:rsidRPr="0080178E">
        <w:rPr>
          <w:rFonts w:eastAsia="Calibri" w:cstheme="minorHAnsi"/>
          <w:color w:val="0070C0"/>
          <w:u w:val="single"/>
        </w:rPr>
        <w:t>ImageGet-Komponent</w:t>
      </w:r>
      <w:r w:rsidR="0080178E" w:rsidRPr="0080178E">
        <w:rPr>
          <w:rFonts w:eastAsia="Calibri" w:cstheme="minorHAnsi"/>
          <w:color w:val="0070C0"/>
          <w:u w:val="single"/>
        </w:rPr>
        <w:fldChar w:fldCharType="end"/>
      </w:r>
      <w:r w:rsidR="0080178E">
        <w:t xml:space="preserve"> </w:t>
      </w:r>
      <w:r>
        <w:t>erleichtert.</w:t>
      </w:r>
    </w:p>
    <w:p w14:paraId="6F4EF55B" w14:textId="1F885469" w:rsidR="00D7752F" w:rsidRDefault="00D7752F" w:rsidP="00D7752F">
      <w:r w:rsidRPr="0080178E">
        <w:rPr>
          <w:b/>
          <w:bCs/>
        </w:rPr>
        <w:t>Bildskalierung und -format:</w:t>
      </w:r>
      <w:r>
        <w:t xml:space="preserve"> Eine elegante </w:t>
      </w:r>
      <w:r w:rsidR="0080178E" w:rsidRPr="0080178E">
        <w:rPr>
          <w:rFonts w:eastAsia="Calibri" w:cstheme="minorHAnsi"/>
          <w:color w:val="0070C0"/>
          <w:u w:val="single"/>
        </w:rPr>
        <w:fldChar w:fldCharType="begin"/>
      </w:r>
      <w:r w:rsidR="0080178E" w:rsidRPr="0080178E">
        <w:rPr>
          <w:rFonts w:eastAsia="Calibri" w:cstheme="minorHAnsi"/>
          <w:color w:val="0070C0"/>
          <w:u w:val="single"/>
        </w:rPr>
        <w:instrText xml:space="preserve"> REF ascalemethode \h </w:instrText>
      </w:r>
      <w:r w:rsidR="0080178E" w:rsidRPr="0080178E">
        <w:rPr>
          <w:rFonts w:eastAsia="Calibri" w:cstheme="minorHAnsi"/>
          <w:color w:val="0070C0"/>
          <w:u w:val="single"/>
        </w:rPr>
      </w:r>
      <w:r w:rsidR="0080178E">
        <w:rPr>
          <w:rFonts w:eastAsia="Calibri" w:cstheme="minorHAnsi"/>
          <w:color w:val="0070C0"/>
          <w:u w:val="single"/>
        </w:rPr>
        <w:instrText xml:space="preserve"> \* MERGEFORMAT </w:instrText>
      </w:r>
      <w:r w:rsidR="0080178E" w:rsidRPr="0080178E">
        <w:rPr>
          <w:rFonts w:eastAsia="Calibri" w:cstheme="minorHAnsi"/>
          <w:color w:val="0070C0"/>
          <w:u w:val="single"/>
        </w:rPr>
        <w:fldChar w:fldCharType="separate"/>
      </w:r>
      <w:r w:rsidR="0080178E" w:rsidRPr="0080178E">
        <w:rPr>
          <w:rFonts w:eastAsia="Calibri" w:cstheme="minorHAnsi"/>
          <w:color w:val="0070C0"/>
          <w:u w:val="single"/>
        </w:rPr>
        <w:t>Methode</w:t>
      </w:r>
      <w:r w:rsidR="0080178E" w:rsidRPr="0080178E">
        <w:rPr>
          <w:rFonts w:eastAsia="Calibri" w:cstheme="minorHAnsi"/>
          <w:color w:val="0070C0"/>
          <w:u w:val="single"/>
        </w:rPr>
        <w:fldChar w:fldCharType="end"/>
      </w:r>
      <w:r>
        <w:t xml:space="preserve"> zur Skalierung von Bildern über 1024px wurde implementiert, die die Qualität sicherstellt, ohne die Performance zu beeinträchtigen. Die Unterstützung von JPEG und PNG durch eine doppelte Validierung – im </w:t>
      </w:r>
      <w:r w:rsidR="0080178E" w:rsidRPr="0080178E">
        <w:rPr>
          <w:rFonts w:eastAsia="Calibri" w:cstheme="minorHAnsi"/>
          <w:color w:val="0070C0"/>
          <w:u w:val="single"/>
        </w:rPr>
        <w:fldChar w:fldCharType="begin"/>
      </w:r>
      <w:r w:rsidR="0080178E" w:rsidRPr="0080178E">
        <w:rPr>
          <w:rFonts w:eastAsia="Calibri" w:cstheme="minorHAnsi"/>
          <w:color w:val="0070C0"/>
          <w:u w:val="single"/>
        </w:rPr>
        <w:instrText xml:space="preserve"> REF avalidforntend \h </w:instrText>
      </w:r>
      <w:r w:rsidR="0080178E" w:rsidRPr="0080178E">
        <w:rPr>
          <w:rFonts w:eastAsia="Calibri" w:cstheme="minorHAnsi"/>
          <w:color w:val="0070C0"/>
          <w:u w:val="single"/>
        </w:rPr>
      </w:r>
      <w:r w:rsidR="0080178E">
        <w:rPr>
          <w:rFonts w:eastAsia="Calibri" w:cstheme="minorHAnsi"/>
          <w:color w:val="0070C0"/>
          <w:u w:val="single"/>
        </w:rPr>
        <w:instrText xml:space="preserve"> \* MERGEFORMAT </w:instrText>
      </w:r>
      <w:r w:rsidR="0080178E" w:rsidRPr="0080178E">
        <w:rPr>
          <w:rFonts w:eastAsia="Calibri" w:cstheme="minorHAnsi"/>
          <w:color w:val="0070C0"/>
          <w:u w:val="single"/>
        </w:rPr>
        <w:fldChar w:fldCharType="separate"/>
      </w:r>
      <w:r w:rsidR="0080178E" w:rsidRPr="0080178E">
        <w:rPr>
          <w:rFonts w:eastAsia="Calibri" w:cstheme="minorHAnsi"/>
          <w:color w:val="0070C0"/>
          <w:u w:val="single"/>
        </w:rPr>
        <w:t>Frontend</w:t>
      </w:r>
      <w:r w:rsidR="0080178E" w:rsidRPr="0080178E">
        <w:rPr>
          <w:rFonts w:eastAsia="Calibri" w:cstheme="minorHAnsi"/>
          <w:color w:val="0070C0"/>
          <w:u w:val="single"/>
        </w:rPr>
        <w:fldChar w:fldCharType="end"/>
      </w:r>
      <w:r>
        <w:t xml:space="preserve"> für sofortiges Feedback und im Backend</w:t>
      </w:r>
      <w:r w:rsidR="0080178E">
        <w:t>(</w:t>
      </w:r>
      <w:r w:rsidR="0080178E" w:rsidRPr="0080178E">
        <w:rPr>
          <w:rFonts w:eastAsia="Calibri" w:cstheme="minorHAnsi"/>
          <w:color w:val="0070C0"/>
          <w:u w:val="single"/>
        </w:rPr>
        <w:fldChar w:fldCharType="begin"/>
      </w:r>
      <w:r w:rsidR="0080178E" w:rsidRPr="0080178E">
        <w:rPr>
          <w:rFonts w:eastAsia="Calibri" w:cstheme="minorHAnsi"/>
          <w:color w:val="0070C0"/>
          <w:u w:val="single"/>
        </w:rPr>
        <w:instrText xml:space="preserve"> REF avalidmethodebackend \h </w:instrText>
      </w:r>
      <w:r w:rsidR="0080178E" w:rsidRPr="0080178E">
        <w:rPr>
          <w:rFonts w:eastAsia="Calibri" w:cstheme="minorHAnsi"/>
          <w:color w:val="0070C0"/>
          <w:u w:val="single"/>
        </w:rPr>
      </w:r>
      <w:r w:rsidR="0080178E">
        <w:rPr>
          <w:rFonts w:eastAsia="Calibri" w:cstheme="minorHAnsi"/>
          <w:color w:val="0070C0"/>
          <w:u w:val="single"/>
        </w:rPr>
        <w:instrText xml:space="preserve"> \* MERGEFORMAT </w:instrText>
      </w:r>
      <w:r w:rsidR="0080178E" w:rsidRPr="0080178E">
        <w:rPr>
          <w:rFonts w:eastAsia="Calibri" w:cstheme="minorHAnsi"/>
          <w:color w:val="0070C0"/>
          <w:u w:val="single"/>
        </w:rPr>
        <w:fldChar w:fldCharType="separate"/>
      </w:r>
      <w:r w:rsidR="0080178E" w:rsidRPr="0080178E">
        <w:rPr>
          <w:rFonts w:eastAsia="Calibri" w:cstheme="minorHAnsi"/>
          <w:color w:val="0070C0"/>
          <w:u w:val="single"/>
        </w:rPr>
        <w:t>Methode</w:t>
      </w:r>
      <w:r w:rsidR="0080178E" w:rsidRPr="0080178E">
        <w:rPr>
          <w:rFonts w:eastAsia="Calibri" w:cstheme="minorHAnsi"/>
          <w:color w:val="0070C0"/>
          <w:u w:val="single"/>
        </w:rPr>
        <w:fldChar w:fldCharType="end"/>
      </w:r>
      <w:r w:rsidR="0080178E">
        <w:t>)</w:t>
      </w:r>
      <w:r>
        <w:t xml:space="preserve"> für maximale Sicherheit – hebt die Sorgfalt und den Sicherheitsanspruch der Anwendung hervor.</w:t>
      </w:r>
    </w:p>
    <w:p w14:paraId="43278A09" w14:textId="456A637B" w:rsidR="00D7752F" w:rsidRDefault="00D7752F" w:rsidP="00D7752F">
      <w:r w:rsidRPr="0080178E">
        <w:rPr>
          <w:b/>
          <w:bCs/>
        </w:rPr>
        <w:t>Unabhängige Bildverwaltung:</w:t>
      </w:r>
      <w:r>
        <w:t xml:space="preserve"> Die Bilder werden in einer dedizierten </w:t>
      </w:r>
      <w:r w:rsidR="0080178E" w:rsidRPr="001C6933">
        <w:rPr>
          <w:rFonts w:eastAsia="Calibri" w:cstheme="minorHAnsi"/>
          <w:color w:val="0070C0"/>
          <w:u w:val="single"/>
        </w:rPr>
        <w:fldChar w:fldCharType="begin"/>
      </w:r>
      <w:r w:rsidR="0080178E" w:rsidRPr="001C6933">
        <w:rPr>
          <w:rFonts w:eastAsia="Calibri" w:cstheme="minorHAnsi"/>
          <w:color w:val="0070C0"/>
          <w:u w:val="single"/>
        </w:rPr>
        <w:instrText xml:space="preserve"> REF zimage \h </w:instrText>
      </w:r>
      <w:r w:rsidR="0080178E" w:rsidRPr="001C6933">
        <w:rPr>
          <w:rFonts w:eastAsia="Calibri" w:cstheme="minorHAnsi"/>
          <w:color w:val="0070C0"/>
          <w:u w:val="single"/>
        </w:rPr>
      </w:r>
      <w:r w:rsidR="001C6933" w:rsidRPr="001C6933">
        <w:rPr>
          <w:rFonts w:eastAsia="Calibri" w:cstheme="minorHAnsi"/>
          <w:color w:val="0070C0"/>
          <w:u w:val="single"/>
        </w:rPr>
        <w:instrText xml:space="preserve"> \* MERGEFORMAT </w:instrText>
      </w:r>
      <w:r w:rsidR="0080178E" w:rsidRPr="001C6933">
        <w:rPr>
          <w:rFonts w:eastAsia="Calibri" w:cstheme="minorHAnsi"/>
          <w:color w:val="0070C0"/>
          <w:u w:val="single"/>
        </w:rPr>
        <w:fldChar w:fldCharType="separate"/>
      </w:r>
      <w:r w:rsidR="0080178E" w:rsidRPr="001C6933">
        <w:rPr>
          <w:rFonts w:eastAsia="Calibri" w:cstheme="minorHAnsi"/>
          <w:color w:val="0070C0"/>
          <w:u w:val="single"/>
        </w:rPr>
        <w:t>Tabelle</w:t>
      </w:r>
      <w:r w:rsidR="0080178E" w:rsidRPr="001C6933">
        <w:rPr>
          <w:rFonts w:eastAsia="Calibri" w:cstheme="minorHAnsi"/>
          <w:color w:val="0070C0"/>
          <w:u w:val="single"/>
        </w:rPr>
        <w:fldChar w:fldCharType="end"/>
      </w:r>
      <w:r>
        <w:t xml:space="preserve"> als Bytearray gespeichert, unabhängig von den regelmä</w:t>
      </w:r>
      <w:r w:rsidR="0080178E">
        <w:t>ss</w:t>
      </w:r>
      <w:r>
        <w:t>ig aktualisierten Importdaten. Dies gewährleistet die Persistenz der Bilder auch bei Neuladen der Kursinformationen.</w:t>
      </w:r>
    </w:p>
    <w:p w14:paraId="5EE75D59" w14:textId="77777777" w:rsidR="00D7752F" w:rsidRDefault="00D7752F" w:rsidP="00D7752F">
      <w:r>
        <w:t>Durch die Verwendung von Spring Boot für die REST-basierte Verwaltung konnte eine leistungsfähige und flexible Lösung realisiert werden. Die doppelte Validierung der Bilder ist ein Paradebeispiel für die Verfeinerung der Anforderungen, wobei sowohl die Benutzerfreundlichkeit als auch die Systemsicherheit im Fokus stehen.</w:t>
      </w:r>
    </w:p>
    <w:p w14:paraId="6CF5169E" w14:textId="77777777" w:rsidR="00D7752F" w:rsidRDefault="00D7752F" w:rsidP="00D7752F"/>
    <w:p w14:paraId="11718BD6" w14:textId="77777777" w:rsidR="00D7752F" w:rsidRDefault="00D7752F" w:rsidP="00D7752F">
      <w:r>
        <w:t>Diese Auswertung verdeutlicht, dass die Bilderverwaltung nicht nur den Anforderungen gerecht wird, sondern diese durch gezielte technische Entscheidungen und Implementierungen verfeinert. Die sorgfältige Umsetzung unterstreicht mein Verständnis für das Programmieren und die Bedeutung dieser Funktion für das Gesamtprojekt.</w:t>
      </w:r>
    </w:p>
    <w:p w14:paraId="4C0E3B87" w14:textId="77777777" w:rsidR="00D7752F" w:rsidRDefault="00D7752F" w:rsidP="00D7752F"/>
    <w:p w14:paraId="4BEAFD0B" w14:textId="77777777" w:rsidR="00874BC3" w:rsidRDefault="00874BC3">
      <w:pPr>
        <w:rPr>
          <w:rFonts w:asciiTheme="majorHAnsi" w:eastAsiaTheme="majorEastAsia" w:hAnsiTheme="majorHAnsi" w:cstheme="majorBidi"/>
          <w:szCs w:val="24"/>
        </w:rPr>
      </w:pPr>
      <w:r>
        <w:br w:type="page"/>
      </w:r>
    </w:p>
    <w:p w14:paraId="3AF7007D" w14:textId="06D562F2" w:rsidR="00B42129" w:rsidRDefault="009F65F6" w:rsidP="005B7982">
      <w:pPr>
        <w:pStyle w:val="berschrift3"/>
      </w:pPr>
      <w:r>
        <w:lastRenderedPageBreak/>
        <w:fldChar w:fldCharType="begin"/>
      </w:r>
      <w:r>
        <w:instrText xml:space="preserve"> REF TA3 \h </w:instrText>
      </w:r>
      <w:r>
        <w:fldChar w:fldCharType="separate"/>
      </w:r>
      <w:r>
        <w:t>Teilauftrag 3</w:t>
      </w:r>
      <w:r>
        <w:fldChar w:fldCharType="end"/>
      </w:r>
      <w:r w:rsidR="00874BC3" w:rsidRPr="00874BC3">
        <w:t xml:space="preserve">: Auswertung </w:t>
      </w:r>
      <w:r w:rsidR="006F2BB1">
        <w:t xml:space="preserve">der </w:t>
      </w:r>
      <w:r w:rsidR="006F2BB1" w:rsidRPr="006F2BB1">
        <w:t>Fehlerbehandlung des Datenimports</w:t>
      </w:r>
    </w:p>
    <w:p w14:paraId="02669E06" w14:textId="77777777" w:rsidR="00B42129" w:rsidRPr="00B42129" w:rsidRDefault="00B42129" w:rsidP="00B42129"/>
    <w:p w14:paraId="4634CC23" w14:textId="0A917C77" w:rsidR="00B42129" w:rsidRDefault="00B42129" w:rsidP="00B42129">
      <w:r>
        <w:t xml:space="preserve">Der dritte Teilauftrag meiner IPA zielte darauf ab, die Transparenz und Nachvollziehbarkeit von Datenimporten aus dem </w:t>
      </w:r>
      <w:r w:rsidR="00D36BC1" w:rsidRPr="00D36BC1">
        <w:rPr>
          <w:rFonts w:eastAsia="Calibri" w:cstheme="minorHAnsi"/>
          <w:color w:val="0070C0"/>
          <w:u w:val="single"/>
        </w:rPr>
        <w:fldChar w:fldCharType="begin"/>
      </w:r>
      <w:r w:rsidR="00D36BC1" w:rsidRPr="00D36BC1">
        <w:rPr>
          <w:rFonts w:eastAsia="Calibri" w:cstheme="minorHAnsi"/>
          <w:color w:val="0070C0"/>
          <w:u w:val="single"/>
        </w:rPr>
        <w:instrText xml:space="preserve"> REF g_LMS \h </w:instrText>
      </w:r>
      <w:r w:rsidR="00D36BC1" w:rsidRPr="00D36BC1">
        <w:rPr>
          <w:rFonts w:eastAsia="Calibri" w:cstheme="minorHAnsi"/>
          <w:color w:val="0070C0"/>
          <w:u w:val="single"/>
        </w:rPr>
      </w:r>
      <w:r w:rsidR="00D36BC1">
        <w:rPr>
          <w:rFonts w:eastAsia="Calibri" w:cstheme="minorHAnsi"/>
          <w:color w:val="0070C0"/>
          <w:u w:val="single"/>
        </w:rPr>
        <w:instrText xml:space="preserve"> \* MERGEFORMAT </w:instrText>
      </w:r>
      <w:r w:rsidR="00D36BC1" w:rsidRPr="00D36BC1">
        <w:rPr>
          <w:rFonts w:eastAsia="Calibri" w:cstheme="minorHAnsi"/>
          <w:color w:val="0070C0"/>
          <w:u w:val="single"/>
        </w:rPr>
        <w:fldChar w:fldCharType="separate"/>
      </w:r>
      <w:r w:rsidR="00D36BC1" w:rsidRPr="00D36BC1">
        <w:rPr>
          <w:rFonts w:eastAsia="Calibri" w:cstheme="minorHAnsi"/>
          <w:color w:val="0070C0"/>
          <w:u w:val="single"/>
        </w:rPr>
        <w:t>LMS</w:t>
      </w:r>
      <w:r w:rsidR="00D36BC1" w:rsidRPr="00D36BC1">
        <w:rPr>
          <w:rFonts w:eastAsia="Calibri" w:cstheme="minorHAnsi"/>
          <w:color w:val="0070C0"/>
          <w:u w:val="single"/>
        </w:rPr>
        <w:fldChar w:fldCharType="end"/>
      </w:r>
      <w:r w:rsidR="00D36BC1">
        <w:t xml:space="preserve"> </w:t>
      </w:r>
      <w:r>
        <w:t xml:space="preserve">in das </w:t>
      </w:r>
      <w:r w:rsidR="00D36BC1" w:rsidRPr="00D36BC1">
        <w:rPr>
          <w:rFonts w:eastAsia="Calibri" w:cstheme="minorHAnsi"/>
          <w:color w:val="0070C0"/>
          <w:u w:val="single"/>
        </w:rPr>
        <w:fldChar w:fldCharType="begin"/>
      </w:r>
      <w:r w:rsidR="00D36BC1" w:rsidRPr="00D36BC1">
        <w:rPr>
          <w:rFonts w:eastAsia="Calibri" w:cstheme="minorHAnsi"/>
          <w:color w:val="0070C0"/>
          <w:u w:val="single"/>
        </w:rPr>
        <w:instrText xml:space="preserve"> REF g_lernportal \h </w:instrText>
      </w:r>
      <w:r w:rsidR="00D36BC1" w:rsidRPr="00D36BC1">
        <w:rPr>
          <w:rFonts w:eastAsia="Calibri" w:cstheme="minorHAnsi"/>
          <w:color w:val="0070C0"/>
          <w:u w:val="single"/>
        </w:rPr>
      </w:r>
      <w:r w:rsidR="00D36BC1">
        <w:rPr>
          <w:rFonts w:eastAsia="Calibri" w:cstheme="minorHAnsi"/>
          <w:color w:val="0070C0"/>
          <w:u w:val="single"/>
        </w:rPr>
        <w:instrText xml:space="preserve"> \* MERGEFORMAT </w:instrText>
      </w:r>
      <w:r w:rsidR="00D36BC1" w:rsidRPr="00D36BC1">
        <w:rPr>
          <w:rFonts w:eastAsia="Calibri" w:cstheme="minorHAnsi"/>
          <w:color w:val="0070C0"/>
          <w:u w:val="single"/>
        </w:rPr>
        <w:fldChar w:fldCharType="separate"/>
      </w:r>
      <w:r w:rsidR="00D36BC1" w:rsidRPr="00D36BC1">
        <w:rPr>
          <w:rFonts w:eastAsia="Calibri" w:cstheme="minorHAnsi"/>
          <w:color w:val="0070C0"/>
          <w:u w:val="single"/>
        </w:rPr>
        <w:t>Lernportal</w:t>
      </w:r>
      <w:r w:rsidR="00D36BC1" w:rsidRPr="00D36BC1">
        <w:rPr>
          <w:rFonts w:eastAsia="Calibri" w:cstheme="minorHAnsi"/>
          <w:color w:val="0070C0"/>
          <w:u w:val="single"/>
        </w:rPr>
        <w:fldChar w:fldCharType="end"/>
      </w:r>
      <w:r w:rsidR="00D36BC1">
        <w:t xml:space="preserve"> </w:t>
      </w:r>
      <w:r>
        <w:t>zu erhöhen. Die Herausforderung bestand darin, Administratoren einen detaillierten Einblick in die Aufbereitung und Normalisierung der Daten zu geben, sodass Erfassungsfehler im Quellsystem effektiv identifiziert und korrigiert werden können.</w:t>
      </w:r>
    </w:p>
    <w:p w14:paraId="728827F7" w14:textId="77777777" w:rsidR="00B42129" w:rsidRDefault="00B42129" w:rsidP="00B42129"/>
    <w:p w14:paraId="6F4F28E2" w14:textId="6C1112B3" w:rsidR="00B42129" w:rsidRDefault="00B42129" w:rsidP="00B42129">
      <w:r w:rsidRPr="00AE412C">
        <w:rPr>
          <w:b/>
          <w:bCs/>
        </w:rPr>
        <w:t>Transparente Fehlerbehandlung:</w:t>
      </w:r>
      <w:r>
        <w:t xml:space="preserve"> Alle während des Importprozesses aufgetretenen Fehler werden in einer speziell dafür vorgesehenen Datenbanktabelle</w:t>
      </w:r>
      <w:r w:rsidR="00E02537">
        <w:t xml:space="preserve"> </w:t>
      </w:r>
      <w:r w:rsidR="00E02537" w:rsidRPr="00E02537">
        <w:rPr>
          <w:rFonts w:eastAsia="Calibri" w:cstheme="minorHAnsi"/>
          <w:color w:val="0070C0"/>
          <w:u w:val="single"/>
        </w:rPr>
        <w:fldChar w:fldCharType="begin"/>
      </w:r>
      <w:r w:rsidR="00E02537" w:rsidRPr="00E02537">
        <w:rPr>
          <w:rFonts w:eastAsia="Calibri" w:cstheme="minorHAnsi"/>
          <w:color w:val="0070C0"/>
          <w:u w:val="single"/>
        </w:rPr>
        <w:instrText xml:space="preserve"> REF even_t \h </w:instrText>
      </w:r>
      <w:r w:rsidR="00E02537" w:rsidRPr="00E02537">
        <w:rPr>
          <w:rFonts w:eastAsia="Calibri" w:cstheme="minorHAnsi"/>
          <w:color w:val="0070C0"/>
          <w:u w:val="single"/>
        </w:rPr>
      </w:r>
      <w:r w:rsidR="00E02537">
        <w:rPr>
          <w:rFonts w:eastAsia="Calibri" w:cstheme="minorHAnsi"/>
          <w:color w:val="0070C0"/>
          <w:u w:val="single"/>
        </w:rPr>
        <w:instrText xml:space="preserve"> \* MERGEFORMAT </w:instrText>
      </w:r>
      <w:r w:rsidR="00E02537" w:rsidRPr="00E02537">
        <w:rPr>
          <w:rFonts w:eastAsia="Calibri" w:cstheme="minorHAnsi"/>
          <w:color w:val="0070C0"/>
          <w:u w:val="single"/>
        </w:rPr>
        <w:fldChar w:fldCharType="separate"/>
      </w:r>
      <w:r w:rsidR="00E02537" w:rsidRPr="00E02537">
        <w:rPr>
          <w:rFonts w:eastAsia="Calibri" w:cstheme="minorHAnsi"/>
          <w:color w:val="0070C0"/>
          <w:u w:val="single"/>
        </w:rPr>
        <w:t>event_transformation</w:t>
      </w:r>
      <w:r w:rsidR="00E02537" w:rsidRPr="00E02537">
        <w:rPr>
          <w:rFonts w:eastAsia="Calibri" w:cstheme="minorHAnsi"/>
          <w:color w:val="0070C0"/>
          <w:u w:val="single"/>
        </w:rPr>
        <w:fldChar w:fldCharType="end"/>
      </w:r>
      <w:r>
        <w:t xml:space="preserve"> erfasst. Diese Methodik erlaubt es, eine umfassende Übersicht über die Art der Fehler (fehlende Daten, Konvertierungsprobleme, nicht exportierte Kurse) sowie deren Ursachen zu erhalten</w:t>
      </w:r>
      <w:r w:rsidR="006C63C6">
        <w:t xml:space="preserve"> </w:t>
      </w:r>
      <w:r w:rsidR="006C63C6" w:rsidRPr="006C63C6">
        <w:rPr>
          <w:rFonts w:eastAsia="Calibri" w:cstheme="minorHAnsi"/>
          <w:color w:val="0070C0"/>
          <w:u w:val="single"/>
        </w:rPr>
        <w:fldChar w:fldCharType="begin"/>
      </w:r>
      <w:r w:rsidR="006C63C6" w:rsidRPr="006C63C6">
        <w:rPr>
          <w:rFonts w:eastAsia="Calibri" w:cstheme="minorHAnsi"/>
          <w:color w:val="0070C0"/>
          <w:u w:val="single"/>
        </w:rPr>
        <w:instrText xml:space="preserve"> REF zimportbacke \h </w:instrText>
      </w:r>
      <w:r w:rsidR="006C63C6" w:rsidRPr="006C63C6">
        <w:rPr>
          <w:rFonts w:eastAsia="Calibri" w:cstheme="minorHAnsi"/>
          <w:color w:val="0070C0"/>
          <w:u w:val="single"/>
        </w:rPr>
      </w:r>
      <w:r w:rsidR="006C63C6">
        <w:rPr>
          <w:rFonts w:eastAsia="Calibri" w:cstheme="minorHAnsi"/>
          <w:color w:val="0070C0"/>
          <w:u w:val="single"/>
        </w:rPr>
        <w:instrText xml:space="preserve"> \* MERGEFORMAT </w:instrText>
      </w:r>
      <w:r w:rsidR="006C63C6" w:rsidRPr="006C63C6">
        <w:rPr>
          <w:rFonts w:eastAsia="Calibri" w:cstheme="minorHAnsi"/>
          <w:color w:val="0070C0"/>
          <w:u w:val="single"/>
        </w:rPr>
        <w:fldChar w:fldCharType="separate"/>
      </w:r>
      <w:r w:rsidR="006C63C6" w:rsidRPr="006C63C6">
        <w:rPr>
          <w:rFonts w:eastAsia="Calibri" w:cstheme="minorHAnsi"/>
          <w:color w:val="0070C0"/>
          <w:u w:val="single"/>
        </w:rPr>
        <w:t>EventTransformationDTO</w:t>
      </w:r>
      <w:r w:rsidR="006C63C6" w:rsidRPr="006C63C6">
        <w:rPr>
          <w:rFonts w:eastAsia="Calibri" w:cstheme="minorHAnsi"/>
          <w:color w:val="0070C0"/>
          <w:u w:val="single"/>
        </w:rPr>
        <w:fldChar w:fldCharType="end"/>
      </w:r>
      <w:r>
        <w:t>.</w:t>
      </w:r>
    </w:p>
    <w:p w14:paraId="4AE05020" w14:textId="77777777" w:rsidR="00B42129" w:rsidRDefault="00B42129" w:rsidP="00B42129"/>
    <w:p w14:paraId="1A6EB65E" w14:textId="6B4377C9" w:rsidR="00B42129" w:rsidRDefault="00B42129" w:rsidP="00B42129">
      <w:r w:rsidRPr="006C63C6">
        <w:rPr>
          <w:b/>
          <w:bCs/>
        </w:rPr>
        <w:t>Elegante Fehlerdarstellung:</w:t>
      </w:r>
      <w:r>
        <w:t xml:space="preserve"> Die erfassten Fehler werden nicht nur gespeichert, sondern auch auf eine elegante Weise den angemeldeten Administratoren im Lernportal angezeigt</w:t>
      </w:r>
      <w:r w:rsidR="006C63C6">
        <w:t>(</w:t>
      </w:r>
      <w:r w:rsidR="006C63C6" w:rsidRPr="006C63C6">
        <w:rPr>
          <w:rFonts w:eastAsia="Calibri" w:cstheme="minorHAnsi"/>
          <w:color w:val="0070C0"/>
          <w:u w:val="single"/>
        </w:rPr>
        <w:fldChar w:fldCharType="begin"/>
      </w:r>
      <w:r w:rsidR="006C63C6" w:rsidRPr="006C63C6">
        <w:rPr>
          <w:rFonts w:eastAsia="Calibri" w:cstheme="minorHAnsi"/>
          <w:color w:val="0070C0"/>
          <w:u w:val="single"/>
        </w:rPr>
        <w:instrText xml:space="preserve"> REF zimportfront \h </w:instrText>
      </w:r>
      <w:r w:rsidR="006C63C6" w:rsidRPr="006C63C6">
        <w:rPr>
          <w:rFonts w:eastAsia="Calibri" w:cstheme="minorHAnsi"/>
          <w:color w:val="0070C0"/>
          <w:u w:val="single"/>
        </w:rPr>
      </w:r>
      <w:r w:rsidR="006C63C6">
        <w:rPr>
          <w:rFonts w:eastAsia="Calibri" w:cstheme="minorHAnsi"/>
          <w:color w:val="0070C0"/>
          <w:u w:val="single"/>
        </w:rPr>
        <w:instrText xml:space="preserve"> \* MERGEFORMAT </w:instrText>
      </w:r>
      <w:r w:rsidR="006C63C6" w:rsidRPr="006C63C6">
        <w:rPr>
          <w:rFonts w:eastAsia="Calibri" w:cstheme="minorHAnsi"/>
          <w:color w:val="0070C0"/>
          <w:u w:val="single"/>
        </w:rPr>
        <w:fldChar w:fldCharType="separate"/>
      </w:r>
      <w:r w:rsidR="006C63C6" w:rsidRPr="006C63C6">
        <w:rPr>
          <w:rFonts w:eastAsia="Calibri" w:cstheme="minorHAnsi"/>
          <w:color w:val="0070C0"/>
          <w:u w:val="single"/>
        </w:rPr>
        <w:t>Anzeige</w:t>
      </w:r>
      <w:r w:rsidR="006C63C6" w:rsidRPr="006C63C6">
        <w:rPr>
          <w:rFonts w:eastAsia="Calibri" w:cstheme="minorHAnsi"/>
          <w:color w:val="0070C0"/>
          <w:u w:val="single"/>
        </w:rPr>
        <w:fldChar w:fldCharType="end"/>
      </w:r>
      <w:r w:rsidR="006C63C6">
        <w:t>)</w:t>
      </w:r>
      <w:r>
        <w:t>. Diese Vorgehensweise verbessert die Benutzererfahrung erheblich, da Administratoren gezielt auf Probleme aufmerksam gemacht und entsprechende Korrekturen vorgenommen werden können.</w:t>
      </w:r>
      <w:r w:rsidR="00050C25">
        <w:t xml:space="preserve"> Hier wurde die </w:t>
      </w:r>
      <w:r w:rsidR="00050C25" w:rsidRPr="00050C25">
        <w:rPr>
          <w:rFonts w:eastAsia="Calibri" w:cstheme="minorHAnsi"/>
          <w:color w:val="0070C0"/>
          <w:u w:val="single"/>
        </w:rPr>
        <w:fldChar w:fldCharType="begin"/>
      </w:r>
      <w:r w:rsidR="00050C25" w:rsidRPr="00050C25">
        <w:rPr>
          <w:rFonts w:eastAsia="Calibri" w:cstheme="minorHAnsi"/>
          <w:color w:val="0070C0"/>
          <w:u w:val="single"/>
        </w:rPr>
        <w:instrText xml:space="preserve"> REF aufgabenstellung \h </w:instrText>
      </w:r>
      <w:r w:rsidR="00050C25" w:rsidRPr="00050C25">
        <w:rPr>
          <w:rFonts w:eastAsia="Calibri" w:cstheme="minorHAnsi"/>
          <w:color w:val="0070C0"/>
          <w:u w:val="single"/>
        </w:rPr>
      </w:r>
      <w:r w:rsidR="00050C25">
        <w:rPr>
          <w:rFonts w:eastAsia="Calibri" w:cstheme="minorHAnsi"/>
          <w:color w:val="0070C0"/>
          <w:u w:val="single"/>
        </w:rPr>
        <w:instrText xml:space="preserve"> \* MERGEFORMAT </w:instrText>
      </w:r>
      <w:r w:rsidR="00050C25" w:rsidRPr="00050C25">
        <w:rPr>
          <w:rFonts w:eastAsia="Calibri" w:cstheme="minorHAnsi"/>
          <w:color w:val="0070C0"/>
          <w:u w:val="single"/>
        </w:rPr>
        <w:fldChar w:fldCharType="separate"/>
      </w:r>
      <w:r w:rsidR="00050C25" w:rsidRPr="00050C25">
        <w:rPr>
          <w:rFonts w:eastAsia="Calibri" w:cstheme="minorHAnsi"/>
          <w:color w:val="0070C0"/>
          <w:u w:val="single"/>
        </w:rPr>
        <w:t>Aufgabenstellung</w:t>
      </w:r>
      <w:r w:rsidR="00050C25" w:rsidRPr="00050C25">
        <w:rPr>
          <w:rFonts w:eastAsia="Calibri" w:cstheme="minorHAnsi"/>
          <w:color w:val="0070C0"/>
          <w:u w:val="single"/>
        </w:rPr>
        <w:fldChar w:fldCharType="end"/>
      </w:r>
      <w:r w:rsidR="00050C25">
        <w:t xml:space="preserve"> noch verfeinert, und zwar wurde eine direkte </w:t>
      </w:r>
      <w:r w:rsidR="00050C25" w:rsidRPr="00050C25">
        <w:rPr>
          <w:rFonts w:eastAsia="Calibri" w:cstheme="minorHAnsi"/>
          <w:color w:val="0070C0"/>
          <w:u w:val="single"/>
        </w:rPr>
        <w:fldChar w:fldCharType="begin"/>
      </w:r>
      <w:r w:rsidR="00050C25" w:rsidRPr="00050C25">
        <w:rPr>
          <w:rFonts w:eastAsia="Calibri" w:cstheme="minorHAnsi"/>
          <w:color w:val="0070C0"/>
          <w:u w:val="single"/>
        </w:rPr>
        <w:instrText xml:space="preserve"> REF zverknüpf \h </w:instrText>
      </w:r>
      <w:r w:rsidR="00050C25" w:rsidRPr="00050C25">
        <w:rPr>
          <w:rFonts w:eastAsia="Calibri" w:cstheme="minorHAnsi"/>
          <w:color w:val="0070C0"/>
          <w:u w:val="single"/>
        </w:rPr>
      </w:r>
      <w:r w:rsidR="00050C25">
        <w:rPr>
          <w:rFonts w:eastAsia="Calibri" w:cstheme="minorHAnsi"/>
          <w:color w:val="0070C0"/>
          <w:u w:val="single"/>
        </w:rPr>
        <w:instrText xml:space="preserve"> \* MERGEFORMAT </w:instrText>
      </w:r>
      <w:r w:rsidR="00050C25" w:rsidRPr="00050C25">
        <w:rPr>
          <w:rFonts w:eastAsia="Calibri" w:cstheme="minorHAnsi"/>
          <w:color w:val="0070C0"/>
          <w:u w:val="single"/>
        </w:rPr>
        <w:fldChar w:fldCharType="separate"/>
      </w:r>
      <w:r w:rsidR="00050C25" w:rsidRPr="00050C25">
        <w:rPr>
          <w:rFonts w:eastAsia="Calibri" w:cstheme="minorHAnsi"/>
          <w:color w:val="0070C0"/>
          <w:u w:val="single"/>
        </w:rPr>
        <w:t>Direkte Verknüpfung zum LMS</w:t>
      </w:r>
      <w:r w:rsidR="00050C25" w:rsidRPr="00050C25">
        <w:rPr>
          <w:rFonts w:eastAsia="Calibri" w:cstheme="minorHAnsi"/>
          <w:color w:val="0070C0"/>
          <w:u w:val="single"/>
        </w:rPr>
        <w:fldChar w:fldCharType="end"/>
      </w:r>
      <w:r w:rsidR="00050C25">
        <w:t xml:space="preserve"> </w:t>
      </w:r>
      <w:proofErr w:type="gramStart"/>
      <w:r w:rsidR="00050C25">
        <w:t>Implementiert</w:t>
      </w:r>
      <w:proofErr w:type="gramEnd"/>
      <w:r w:rsidR="00050C25">
        <w:t xml:space="preserve">, sodass die Administratoren diese Fehler direkt </w:t>
      </w:r>
      <w:r w:rsidR="00BD68D7">
        <w:t xml:space="preserve">beim jeweiligen Kurs </w:t>
      </w:r>
      <w:r w:rsidR="00050C25">
        <w:t xml:space="preserve">anpassen können. </w:t>
      </w:r>
    </w:p>
    <w:p w14:paraId="2456E65A" w14:textId="77777777" w:rsidR="00B42129" w:rsidRDefault="00B42129" w:rsidP="00B42129"/>
    <w:p w14:paraId="34CFD8FF" w14:textId="130D80F4" w:rsidR="00B42129" w:rsidRDefault="00B42129" w:rsidP="00B42129">
      <w:r w:rsidRPr="006C63C6">
        <w:rPr>
          <w:b/>
          <w:bCs/>
        </w:rPr>
        <w:t>Dynamische Fehleraktualisierung:</w:t>
      </w:r>
      <w:r>
        <w:t xml:space="preserve"> Nach jedem Datenimport werden die Einträge zu Transformationsfehlern gemä</w:t>
      </w:r>
      <w:r w:rsidR="008F1CF3">
        <w:t>ss</w:t>
      </w:r>
      <w:r>
        <w:t xml:space="preserve"> den Anforderungen gelöscht und bei einem neuen Import erneut erfasst. Diese Dynamik gewährleistet, dass die Administratoren stets die </w:t>
      </w:r>
      <w:proofErr w:type="gramStart"/>
      <w:r>
        <w:t>aktuellsten</w:t>
      </w:r>
      <w:proofErr w:type="gramEnd"/>
      <w:r>
        <w:t xml:space="preserve"> Informationen vorliegen haben und das System von veralteten Fehlereinträgen unbelastet bleibt.</w:t>
      </w:r>
      <w:r w:rsidR="00AF21D3">
        <w:t xml:space="preserve"> Wichtig zu erwähne es wurde bewusst entschieden diese Tabellen früher zu Löschen, da die Transformationsfehler während dem Transformationsvorgang in die Datenbank gespeichert werden</w:t>
      </w:r>
      <w:r w:rsidR="002A2A97">
        <w:t xml:space="preserve"> und nicht </w:t>
      </w:r>
      <w:r w:rsidR="002212BA">
        <w:t>erst danach,</w:t>
      </w:r>
      <w:r w:rsidR="002A2A97">
        <w:t xml:space="preserve"> wie es bei den anderen Tabellen der Fall ist</w:t>
      </w:r>
      <w:r w:rsidR="00AF21D3">
        <w:t xml:space="preserve">.  </w:t>
      </w:r>
    </w:p>
    <w:p w14:paraId="24C4815C" w14:textId="77777777" w:rsidR="00B42129" w:rsidRDefault="00B42129" w:rsidP="00B42129"/>
    <w:p w14:paraId="21A36E48" w14:textId="28FE4EBA" w:rsidR="00B42129" w:rsidRDefault="00B42129" w:rsidP="00B42129">
      <w:r w:rsidRPr="00AF21D3">
        <w:rPr>
          <w:b/>
          <w:bCs/>
        </w:rPr>
        <w:t>Präzise Importüberwachung:</w:t>
      </w:r>
      <w:r>
        <w:t xml:space="preserve"> Der Zeitpunkt und der Status jedes Datenimports werden zuverlässig in der Datenbank</w:t>
      </w:r>
      <w:r w:rsidR="00E02537">
        <w:t xml:space="preserve">in der </w:t>
      </w:r>
      <w:r w:rsidR="00E02537" w:rsidRPr="00E02537">
        <w:rPr>
          <w:rFonts w:eastAsia="Calibri" w:cstheme="minorHAnsi"/>
          <w:color w:val="0070C0"/>
          <w:u w:val="single"/>
        </w:rPr>
        <w:fldChar w:fldCharType="begin"/>
      </w:r>
      <w:r w:rsidR="00E02537" w:rsidRPr="00E02537">
        <w:rPr>
          <w:rFonts w:eastAsia="Calibri" w:cstheme="minorHAnsi"/>
          <w:color w:val="0070C0"/>
          <w:u w:val="single"/>
        </w:rPr>
        <w:instrText xml:space="preserve"> REF even_i \h </w:instrText>
      </w:r>
      <w:r w:rsidR="00E02537" w:rsidRPr="00E02537">
        <w:rPr>
          <w:rFonts w:eastAsia="Calibri" w:cstheme="minorHAnsi"/>
          <w:color w:val="0070C0"/>
          <w:u w:val="single"/>
        </w:rPr>
      </w:r>
      <w:r w:rsidR="00E02537">
        <w:rPr>
          <w:rFonts w:eastAsia="Calibri" w:cstheme="minorHAnsi"/>
          <w:color w:val="0070C0"/>
          <w:u w:val="single"/>
        </w:rPr>
        <w:instrText xml:space="preserve"> \* MERGEFORMAT </w:instrText>
      </w:r>
      <w:r w:rsidR="00E02537" w:rsidRPr="00E02537">
        <w:rPr>
          <w:rFonts w:eastAsia="Calibri" w:cstheme="minorHAnsi"/>
          <w:color w:val="0070C0"/>
          <w:u w:val="single"/>
        </w:rPr>
        <w:fldChar w:fldCharType="separate"/>
      </w:r>
      <w:r w:rsidR="00E02537" w:rsidRPr="00E02537">
        <w:rPr>
          <w:rFonts w:eastAsia="Calibri" w:cstheme="minorHAnsi"/>
          <w:color w:val="0070C0"/>
          <w:u w:val="single"/>
        </w:rPr>
        <w:t>Event_Import</w:t>
      </w:r>
      <w:r w:rsidR="00E02537" w:rsidRPr="00E02537">
        <w:rPr>
          <w:rFonts w:eastAsia="Calibri" w:cstheme="minorHAnsi"/>
          <w:color w:val="0070C0"/>
          <w:u w:val="single"/>
        </w:rPr>
        <w:fldChar w:fldCharType="end"/>
      </w:r>
      <w:r>
        <w:t xml:space="preserve"> </w:t>
      </w:r>
      <w:r w:rsidR="00E02537">
        <w:t xml:space="preserve">Tabelle </w:t>
      </w:r>
      <w:r>
        <w:t>festgehalten. Diese Präzision bei der Dokumentation unterstützt nicht nur die Fehleranalyse, sondern ermöglicht auch eine effektive Überwachung des gesamten Importprozesses.</w:t>
      </w:r>
      <w:r w:rsidR="0070355E">
        <w:t xml:space="preserve"> (</w:t>
      </w:r>
      <w:r w:rsidR="0070355E" w:rsidRPr="0070355E">
        <w:rPr>
          <w:rFonts w:eastAsia="Calibri" w:cstheme="minorHAnsi"/>
          <w:color w:val="0070C0"/>
          <w:u w:val="single"/>
        </w:rPr>
        <w:fldChar w:fldCharType="begin"/>
      </w:r>
      <w:r w:rsidR="0070355E" w:rsidRPr="0070355E">
        <w:rPr>
          <w:rFonts w:eastAsia="Calibri" w:cstheme="minorHAnsi"/>
          <w:color w:val="0070C0"/>
          <w:u w:val="single"/>
        </w:rPr>
        <w:instrText xml:space="preserve"> REF zimportback \h </w:instrText>
      </w:r>
      <w:r w:rsidR="0070355E" w:rsidRPr="0070355E">
        <w:rPr>
          <w:rFonts w:eastAsia="Calibri" w:cstheme="minorHAnsi"/>
          <w:color w:val="0070C0"/>
          <w:u w:val="single"/>
        </w:rPr>
      </w:r>
      <w:r w:rsidR="0070355E">
        <w:rPr>
          <w:rFonts w:eastAsia="Calibri" w:cstheme="minorHAnsi"/>
          <w:color w:val="0070C0"/>
          <w:u w:val="single"/>
        </w:rPr>
        <w:instrText xml:space="preserve"> \* MERGEFORMAT </w:instrText>
      </w:r>
      <w:r w:rsidR="0070355E" w:rsidRPr="0070355E">
        <w:rPr>
          <w:rFonts w:eastAsia="Calibri" w:cstheme="minorHAnsi"/>
          <w:color w:val="0070C0"/>
          <w:u w:val="single"/>
        </w:rPr>
        <w:fldChar w:fldCharType="separate"/>
      </w:r>
      <w:r w:rsidR="0070355E" w:rsidRPr="0070355E">
        <w:rPr>
          <w:rFonts w:eastAsia="Calibri" w:cstheme="minorHAnsi"/>
          <w:color w:val="0070C0"/>
          <w:u w:val="single"/>
        </w:rPr>
        <w:t>Anpassung</w:t>
      </w:r>
      <w:r w:rsidR="0070355E" w:rsidRPr="0070355E">
        <w:rPr>
          <w:rFonts w:eastAsia="Calibri" w:cstheme="minorHAnsi"/>
          <w:color w:val="0070C0"/>
          <w:u w:val="single"/>
        </w:rPr>
        <w:fldChar w:fldCharType="end"/>
      </w:r>
      <w:r w:rsidR="0070355E">
        <w:t>)</w:t>
      </w:r>
    </w:p>
    <w:p w14:paraId="15CA7B0E" w14:textId="77777777" w:rsidR="00B42129" w:rsidRDefault="00B42129" w:rsidP="00B42129"/>
    <w:p w14:paraId="13DF72B9" w14:textId="77777777" w:rsidR="00B42129" w:rsidRDefault="00B42129" w:rsidP="00B42129">
      <w:r w:rsidRPr="002212BA">
        <w:rPr>
          <w:b/>
          <w:bCs/>
        </w:rPr>
        <w:t>Zugänglichkeit der Importdaten:</w:t>
      </w:r>
      <w:r>
        <w:t xml:space="preserve"> Administratoren haben die Möglichkeit, die letzten 10 Datenimporteinträge einzusehen. Diese Funktion trägt zur Transparenz bei und erleichtert die Überwachung und Analyse der Importaktivitäten.</w:t>
      </w:r>
    </w:p>
    <w:p w14:paraId="7E40E43E" w14:textId="77777777" w:rsidR="00B42129" w:rsidRDefault="00B42129" w:rsidP="00B42129"/>
    <w:p w14:paraId="0531A5EC" w14:textId="535EE17E" w:rsidR="00412CF7" w:rsidRDefault="00B42129" w:rsidP="00B42129">
      <w:pPr>
        <w:rPr>
          <w:sz w:val="28"/>
          <w:szCs w:val="26"/>
        </w:rPr>
      </w:pPr>
      <w:r>
        <w:t xml:space="preserve">Die sorgfältige Implementierung dieser Anforderungen zeigt, wie die Fehlerbehandlung des Datenimports nicht nur den grundlegenden Anforderungen entspricht, sondern durch gezielte technische Entscheidungen und Implementierungen verfeinert wurde. Insbesondere die Möglichkeit, Fehler detailliert zu analysieren und darzustellen, hebt die Benutzerfreundlichkeit und Funktionalität des Systems hervor. </w:t>
      </w:r>
    </w:p>
    <w:p w14:paraId="41E6D5EA" w14:textId="7580A773" w:rsidR="00A32AC7" w:rsidRDefault="00A32AC7" w:rsidP="00A32AC7">
      <w:pPr>
        <w:pStyle w:val="berschrift1"/>
      </w:pPr>
      <w:bookmarkStart w:id="270" w:name="_Toc161243362"/>
      <w:r>
        <w:lastRenderedPageBreak/>
        <w:t>Schlusswort</w:t>
      </w:r>
    </w:p>
    <w:p w14:paraId="2F9BF93C" w14:textId="46E7B3BB" w:rsidR="00A32AC7" w:rsidRDefault="008158BB" w:rsidP="00A32AC7">
      <w:pPr>
        <w:pStyle w:val="berschrift2"/>
      </w:pPr>
      <w:r>
        <w:t>Reflexion</w:t>
      </w:r>
    </w:p>
    <w:p w14:paraId="0DB544FF" w14:textId="7CD9584B" w:rsidR="00A32AC7" w:rsidRDefault="00A32AC7" w:rsidP="00A32AC7">
      <w:r>
        <w:t xml:space="preserve">Die Reflexion meiner IPA ermöglicht mir, den Gesamtprozess und die erzielten Ergebnisse kritisch zu betrachten. Ein wesentlicher Aspekt meiner Arbeit war die effektive Planung und Umsetzung des Projekts, wobei ich besonderen Wert auf die Sicherheit und Benutzerfreundlichkeit legte. </w:t>
      </w:r>
    </w:p>
    <w:p w14:paraId="7E24A813" w14:textId="77777777" w:rsidR="00A32AC7" w:rsidRDefault="00A32AC7" w:rsidP="00A32AC7"/>
    <w:p w14:paraId="5F50DF01" w14:textId="77777777" w:rsidR="00A32AC7" w:rsidRDefault="00A32AC7" w:rsidP="00A32AC7">
      <w:r>
        <w:t>Während ich mit dem erreichten Fortschritt und der Implementierung der Funktionen zufrieden bin, sehe ich in der Nachbetrachtung Raum für Verbesserungen. Insbesondere die Einführung eines globalen Alert-Komponenten, das den Benutzern Rückmeldungen zu ihren Aktionen gibt, hätte das Nutzererlebnis signifikant verbessert. Diese Komponente würde nicht nur Erfolgsmeldungen klar kommunizieren, sondern auch bei Fehlern dem Benutzer spezifische Hinweise liefern, um die Benutzerführung zu optimieren.</w:t>
      </w:r>
    </w:p>
    <w:p w14:paraId="3C881E2D" w14:textId="77777777" w:rsidR="00A32AC7" w:rsidRDefault="00A32AC7" w:rsidP="00A32AC7"/>
    <w:p w14:paraId="4CFA8501" w14:textId="2016F128" w:rsidR="00A32AC7" w:rsidRDefault="00A32AC7" w:rsidP="00A32AC7">
      <w:r>
        <w:t xml:space="preserve">Weiterhin hinterfrage ich die aktuelle Umsetzung der Fehlerbehandlung beim Datenimport. Zwar wurden Fehler erkannt und dokumentiert, doch eine feinere Aufteilung der Logik in spezifischere Klassen hätte die Klarheit und Wartbarkeit des Codes erhöht. Diese Überlegung führt zu der Erkenntnis, dass trotz des erfolgreichen Abschlusses des Projekts, eine kontinuierliche Verbesserung und Anpassung </w:t>
      </w:r>
      <w:r w:rsidR="00673615">
        <w:t>essenziell</w:t>
      </w:r>
      <w:r>
        <w:t xml:space="preserve"> für die langfristige Einsatzfähigkeit und Effektivität der Anwendung ist.</w:t>
      </w:r>
    </w:p>
    <w:p w14:paraId="41CD5D57" w14:textId="77777777" w:rsidR="00A32AC7" w:rsidRDefault="00A32AC7" w:rsidP="00A32AC7"/>
    <w:p w14:paraId="7E82B49C" w14:textId="77777777" w:rsidR="00A32AC7" w:rsidRDefault="00A32AC7" w:rsidP="00A32AC7">
      <w:r>
        <w:t>Die IPA hat mir nicht nur ermöglicht, meine Fähigkeiten in der Softwareentwicklung zu festigen und zu erweitern, sondern auch das Verständnis für das Management von IT-Projekten vertieft. Die Erfahrung, ein Projekt von der Konzeption bis zur Fertigstellung zu leiten, hat mir gezeigt, wie wichtig es ist, flexibel auf Herausforderungen zu reagieren und lösungsorientiert zu handeln.</w:t>
      </w:r>
    </w:p>
    <w:p w14:paraId="7757B4FD" w14:textId="77777777" w:rsidR="00A32AC7" w:rsidRDefault="00A32AC7" w:rsidP="00A32AC7"/>
    <w:p w14:paraId="6F5869BF" w14:textId="77777777" w:rsidR="0037149D" w:rsidRDefault="0037149D" w:rsidP="00A32AC7">
      <w:r w:rsidRPr="0037149D">
        <w:t>Besonders stolz bin ich darauf, dass das Ergebnis meiner Arbeit nicht nur eine akademische Übung bleibt, sondern tatsächlich im Unternehmen, in Zusammenarbeit mit dem CompAcademy-Team, zum Einsatz kommt. Dies verleiht dem Projekt eine zusätzliche Relevanz und Bestätigung. Es ist ein überzeugender Beweis dafür, dass Engagement und Leidenschaft zu greifbaren und wertvollen Ergebnissen führen können.</w:t>
      </w:r>
      <w:r w:rsidRPr="0037149D">
        <w:t xml:space="preserve"> </w:t>
      </w:r>
    </w:p>
    <w:p w14:paraId="2C508EB2" w14:textId="77777777" w:rsidR="0037149D" w:rsidRDefault="0037149D" w:rsidP="00A32AC7"/>
    <w:p w14:paraId="3B017E90" w14:textId="2DDDAD5D" w:rsidR="008158BB" w:rsidRDefault="00A32AC7" w:rsidP="00A32AC7">
      <w:pPr>
        <w:rPr>
          <w:rFonts w:asciiTheme="majorHAnsi" w:eastAsiaTheme="majorEastAsia" w:hAnsiTheme="majorHAnsi" w:cstheme="majorBidi"/>
          <w:bCs/>
          <w:sz w:val="28"/>
          <w:szCs w:val="26"/>
        </w:rPr>
      </w:pPr>
      <w:r>
        <w:t>In der Reflexion meiner Arbeit erkennen ich, dass die stetige Hinterfragung eigener Lösungsansätze und die Bereitschaft zur Anpassung und Verbesserung zentrale Aspekte für den Erfolg in der Softwareentwicklung darstellen. Die Erfahrungen und Lektionen, die ich während meiner IPA gesammelt habe, werden mir als wertvolle Ressourcen für meine zukünftige berufliche Laufbahn dienen. Die Realisierung, dass mit Engagement und einem offenen Mindset auch anspruchsvolle Ziele erreicht werden können, ist eine Motivation, die mich auch zukünftig begleiten wird.</w:t>
      </w:r>
      <w:r>
        <w:t xml:space="preserve"> </w:t>
      </w:r>
      <w:r w:rsidR="008158BB">
        <w:br w:type="page"/>
      </w:r>
    </w:p>
    <w:p w14:paraId="43F17ED6" w14:textId="687A6855" w:rsidR="00412CF7" w:rsidRDefault="00412CF7" w:rsidP="00A32AC7">
      <w:pPr>
        <w:pStyle w:val="berschrift2"/>
      </w:pPr>
      <w:r>
        <w:lastRenderedPageBreak/>
        <w:t>Selbstständigkeitserklärung</w:t>
      </w:r>
      <w:bookmarkEnd w:id="270"/>
    </w:p>
    <w:p w14:paraId="229BC058" w14:textId="622DA6D9" w:rsidR="00412CF7" w:rsidRDefault="00412CF7" w:rsidP="00412CF7">
      <w:r>
        <w:t xml:space="preserve">Hiermit erkläre ich, David Unterguggenberger, dass ich die vorliegende IPA-Arbeit selbstständig </w:t>
      </w:r>
    </w:p>
    <w:p w14:paraId="4C2EB953" w14:textId="77777777" w:rsidR="00412CF7" w:rsidRDefault="00412CF7" w:rsidP="00412CF7">
      <w:r>
        <w:t xml:space="preserve">und ohne fremde Hilfe verfasst habe. Sämtliche verwendeten Quellen und Hilfsmittel sind im </w:t>
      </w:r>
    </w:p>
    <w:p w14:paraId="37887853" w14:textId="77777777" w:rsidR="00412CF7" w:rsidRDefault="00412CF7" w:rsidP="00412CF7">
      <w:r>
        <w:t xml:space="preserve">Bericht vollständig und korrekt angegeben. Ich bestätige zudem, dass alle KI-Anfragen, die </w:t>
      </w:r>
    </w:p>
    <w:p w14:paraId="097CD375" w14:textId="77777777" w:rsidR="00412CF7" w:rsidRDefault="00412CF7" w:rsidP="00412CF7">
      <w:r>
        <w:t>während der Erstellung dieser Arbeit gemacht wurden, im Bericht dokumentiert sind.</w:t>
      </w:r>
    </w:p>
    <w:p w14:paraId="14C8F80A" w14:textId="45FD9325" w:rsidR="00412CF7" w:rsidRDefault="00412CF7" w:rsidP="00412CF7">
      <w:r>
        <w:t xml:space="preserve">Ort, Datum: </w:t>
      </w:r>
      <w:r w:rsidR="002671FA">
        <w:t>18.03.2024</w:t>
      </w:r>
    </w:p>
    <w:p w14:paraId="36FBA7A2" w14:textId="03C827CC" w:rsidR="00ED0F81" w:rsidRDefault="002671FA" w:rsidP="00412CF7">
      <w:r>
        <w:rPr>
          <w:noProof/>
        </w:rPr>
        <mc:AlternateContent>
          <mc:Choice Requires="wpi">
            <w:drawing>
              <wp:anchor distT="0" distB="0" distL="114300" distR="114300" simplePos="0" relativeHeight="251753472" behindDoc="0" locked="0" layoutInCell="1" allowOverlap="1" wp14:anchorId="0FB8F572" wp14:editId="51B65F3C">
                <wp:simplePos x="0" y="0"/>
                <wp:positionH relativeFrom="column">
                  <wp:posOffset>917575</wp:posOffset>
                </wp:positionH>
                <wp:positionV relativeFrom="paragraph">
                  <wp:posOffset>-132715</wp:posOffset>
                </wp:positionV>
                <wp:extent cx="3010225" cy="430790"/>
                <wp:effectExtent l="38100" t="57150" r="0" b="45720"/>
                <wp:wrapNone/>
                <wp:docPr id="1961142498" name="Freihand 5"/>
                <wp:cNvGraphicFramePr/>
                <a:graphic xmlns:a="http://schemas.openxmlformats.org/drawingml/2006/main">
                  <a:graphicData uri="http://schemas.microsoft.com/office/word/2010/wordprocessingInk">
                    <w14:contentPart bwMode="auto" r:id="rId152">
                      <w14:nvContentPartPr>
                        <w14:cNvContentPartPr/>
                      </w14:nvContentPartPr>
                      <w14:xfrm>
                        <a:off x="0" y="0"/>
                        <a:ext cx="3010225" cy="430790"/>
                      </w14:xfrm>
                    </w14:contentPart>
                  </a:graphicData>
                </a:graphic>
              </wp:anchor>
            </w:drawing>
          </mc:Choice>
          <mc:Fallback>
            <w:pict>
              <v:shapetype w14:anchorId="0FE19E0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5" o:spid="_x0000_s1026" type="#_x0000_t75" style="position:absolute;margin-left:71.55pt;margin-top:-11.15pt;width:238.45pt;height:35.3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">
                <v:imagedata r:id="rId153" o:title=""/>
              </v:shape>
            </w:pict>
          </mc:Fallback>
        </mc:AlternateContent>
      </w:r>
      <w:r w:rsidR="00412CF7">
        <w:t>Unterschrift: ______________________</w:t>
      </w:r>
    </w:p>
    <w:p w14:paraId="7C9F804D" w14:textId="256D05B6" w:rsidR="000F0EFC" w:rsidRDefault="000F0EFC" w:rsidP="00CA205C"/>
    <w:p w14:paraId="53109381" w14:textId="77777777" w:rsidR="007E63E1" w:rsidRDefault="007E63E1"/>
    <w:p w14:paraId="60A98FDE" w14:textId="77777777" w:rsidR="007E63E1" w:rsidRDefault="007E63E1">
      <w:r>
        <w:br w:type="page"/>
      </w:r>
    </w:p>
    <w:p w14:paraId="1B501452" w14:textId="7E12498A" w:rsidR="007E63E1" w:rsidRDefault="00657C87" w:rsidP="00A32AC7">
      <w:pPr>
        <w:pStyle w:val="berschrift2"/>
      </w:pPr>
      <w:bookmarkStart w:id="271" w:name="_Toc161243363"/>
      <w:r>
        <w:lastRenderedPageBreak/>
        <w:t>Persönliches</w:t>
      </w:r>
      <w:r w:rsidR="003071FB">
        <w:t xml:space="preserve"> Fazit</w:t>
      </w:r>
      <w:bookmarkEnd w:id="271"/>
    </w:p>
    <w:p w14:paraId="28EEB640" w14:textId="77777777" w:rsidR="007E63E1" w:rsidRDefault="007E63E1">
      <w:r>
        <w:br w:type="page"/>
      </w:r>
    </w:p>
    <w:p w14:paraId="26350181" w14:textId="77777777" w:rsidR="00370DD9" w:rsidRDefault="007E63E1" w:rsidP="00A32AC7">
      <w:pPr>
        <w:pStyle w:val="berschrift2"/>
      </w:pPr>
      <w:bookmarkStart w:id="272" w:name="_Toc161243364"/>
      <w:r>
        <w:lastRenderedPageBreak/>
        <w:t>Quellenverzeichnis</w:t>
      </w:r>
      <w:bookmarkEnd w:id="272"/>
    </w:p>
    <w:tbl>
      <w:tblPr>
        <w:tblStyle w:val="TabelleCompetec"/>
        <w:tblW w:w="9634" w:type="dxa"/>
        <w:tblLook w:val="04E0" w:firstRow="1" w:lastRow="1" w:firstColumn="1" w:lastColumn="0" w:noHBand="0" w:noVBand="1"/>
      </w:tblPr>
      <w:tblGrid>
        <w:gridCol w:w="3114"/>
        <w:gridCol w:w="6520"/>
      </w:tblGrid>
      <w:tr w:rsidR="00370DD9" w14:paraId="0EADEB06" w14:textId="77777777" w:rsidTr="004C19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8582223" w14:textId="43C97D93" w:rsidR="00370DD9" w:rsidRDefault="00370DD9" w:rsidP="004C19A6">
            <w:r>
              <w:t>Verwendung</w:t>
            </w:r>
          </w:p>
        </w:tc>
        <w:tc>
          <w:tcPr>
            <w:tcW w:w="6520" w:type="dxa"/>
          </w:tcPr>
          <w:p w14:paraId="682280A3" w14:textId="056DFCFC" w:rsidR="00370DD9" w:rsidRDefault="00370DD9" w:rsidP="004C19A6">
            <w:pPr>
              <w:cnfStyle w:val="100000000000" w:firstRow="1" w:lastRow="0" w:firstColumn="0" w:lastColumn="0" w:oddVBand="0" w:evenVBand="0" w:oddHBand="0" w:evenHBand="0" w:firstRowFirstColumn="0" w:firstRowLastColumn="0" w:lastRowFirstColumn="0" w:lastRowLastColumn="0"/>
            </w:pPr>
            <w:r>
              <w:t>Link</w:t>
            </w:r>
          </w:p>
        </w:tc>
      </w:tr>
      <w:tr w:rsidR="00370DD9" w14:paraId="4AB57033" w14:textId="77777777" w:rsidTr="004C19A6">
        <w:tc>
          <w:tcPr>
            <w:cnfStyle w:val="001000000000" w:firstRow="0" w:lastRow="0" w:firstColumn="1" w:lastColumn="0" w:oddVBand="0" w:evenVBand="0" w:oddHBand="0" w:evenHBand="0" w:firstRowFirstColumn="0" w:firstRowLastColumn="0" w:lastRowFirstColumn="0" w:lastRowLastColumn="0"/>
            <w:tcW w:w="3114" w:type="dxa"/>
          </w:tcPr>
          <w:p w14:paraId="411DF7AE" w14:textId="37C28AAF" w:rsidR="00370DD9" w:rsidRPr="00AB3F9C" w:rsidRDefault="00370DD9" w:rsidP="004C19A6"/>
        </w:tc>
        <w:tc>
          <w:tcPr>
            <w:tcW w:w="6520" w:type="dxa"/>
          </w:tcPr>
          <w:p w14:paraId="35B3B863" w14:textId="678F0784" w:rsidR="00370DD9" w:rsidRDefault="00370DD9" w:rsidP="004C19A6">
            <w:pPr>
              <w:cnfStyle w:val="000000000000" w:firstRow="0" w:lastRow="0" w:firstColumn="0" w:lastColumn="0" w:oddVBand="0" w:evenVBand="0" w:oddHBand="0" w:evenHBand="0" w:firstRowFirstColumn="0" w:firstRowLastColumn="0" w:lastRowFirstColumn="0" w:lastRowLastColumn="0"/>
            </w:pPr>
          </w:p>
        </w:tc>
      </w:tr>
      <w:tr w:rsidR="00370DD9" w:rsidRPr="00050338" w14:paraId="25B522C1" w14:textId="77777777" w:rsidTr="004C19A6">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D9E443F" w14:textId="2229C6F6" w:rsidR="00370DD9" w:rsidRDefault="00370DD9" w:rsidP="004C19A6"/>
        </w:tc>
        <w:tc>
          <w:tcPr>
            <w:tcW w:w="6520" w:type="dxa"/>
          </w:tcPr>
          <w:p w14:paraId="2BACF80F" w14:textId="75204717" w:rsidR="00370DD9" w:rsidRPr="00050338" w:rsidRDefault="00370DD9" w:rsidP="004C19A6">
            <w:pP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p>
        </w:tc>
      </w:tr>
    </w:tbl>
    <w:p w14:paraId="6280DE13" w14:textId="77777777" w:rsidR="000F0EFC" w:rsidRDefault="000F0EFC" w:rsidP="00370DD9">
      <w:r>
        <w:br w:type="page"/>
      </w:r>
    </w:p>
    <w:p w14:paraId="2B7AE9ED" w14:textId="08EBFC98" w:rsidR="000F0EFC" w:rsidRDefault="00FB13C9" w:rsidP="00A32AC7">
      <w:pPr>
        <w:pStyle w:val="berschrift2"/>
      </w:pPr>
      <w:bookmarkStart w:id="273" w:name="_Toc161243365"/>
      <w:r>
        <w:lastRenderedPageBreak/>
        <w:t>Glossar</w:t>
      </w:r>
      <w:bookmarkEnd w:id="273"/>
    </w:p>
    <w:tbl>
      <w:tblPr>
        <w:tblStyle w:val="TabelleCompetec"/>
        <w:tblW w:w="9634" w:type="dxa"/>
        <w:tblLook w:val="04E0" w:firstRow="1" w:lastRow="1" w:firstColumn="1" w:lastColumn="0" w:noHBand="0" w:noVBand="1"/>
      </w:tblPr>
      <w:tblGrid>
        <w:gridCol w:w="3114"/>
        <w:gridCol w:w="6520"/>
      </w:tblGrid>
      <w:tr w:rsidR="00FB13C9" w14:paraId="3616F841" w14:textId="77777777" w:rsidTr="007A5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483A0BC" w14:textId="3388A728" w:rsidR="00FB13C9" w:rsidRDefault="007E63E1" w:rsidP="007A590C">
            <w:r>
              <w:t>Begriff</w:t>
            </w:r>
          </w:p>
        </w:tc>
        <w:tc>
          <w:tcPr>
            <w:tcW w:w="6520" w:type="dxa"/>
          </w:tcPr>
          <w:p w14:paraId="18BA1727" w14:textId="42115BA9" w:rsidR="00FB13C9" w:rsidRDefault="007E63E1" w:rsidP="007A590C">
            <w:pPr>
              <w:cnfStyle w:val="100000000000" w:firstRow="1" w:lastRow="0" w:firstColumn="0" w:lastColumn="0" w:oddVBand="0" w:evenVBand="0" w:oddHBand="0" w:evenHBand="0" w:firstRowFirstColumn="0" w:firstRowLastColumn="0" w:lastRowFirstColumn="0" w:lastRowLastColumn="0"/>
            </w:pPr>
            <w:r>
              <w:t>Definition</w:t>
            </w:r>
          </w:p>
        </w:tc>
      </w:tr>
      <w:tr w:rsidR="00FB13C9" w14:paraId="25DD447A" w14:textId="77777777" w:rsidTr="007A590C">
        <w:tc>
          <w:tcPr>
            <w:cnfStyle w:val="001000000000" w:firstRow="0" w:lastRow="0" w:firstColumn="1" w:lastColumn="0" w:oddVBand="0" w:evenVBand="0" w:oddHBand="0" w:evenHBand="0" w:firstRowFirstColumn="0" w:firstRowLastColumn="0" w:lastRowFirstColumn="0" w:lastRowLastColumn="0"/>
            <w:tcW w:w="3114" w:type="dxa"/>
          </w:tcPr>
          <w:p w14:paraId="2A3E9B39" w14:textId="7651F3EC" w:rsidR="00FB13C9" w:rsidRPr="00AB3F9C" w:rsidRDefault="00DA3E8C" w:rsidP="007A590C">
            <w:bookmarkStart w:id="274" w:name="lms"/>
            <w:bookmarkStart w:id="275" w:name="g_LMS"/>
            <w:r>
              <w:t>LMS</w:t>
            </w:r>
            <w:bookmarkEnd w:id="274"/>
            <w:bookmarkEnd w:id="275"/>
          </w:p>
        </w:tc>
        <w:tc>
          <w:tcPr>
            <w:tcW w:w="6520" w:type="dxa"/>
          </w:tcPr>
          <w:p w14:paraId="3ED5A9BB" w14:textId="13382B8C" w:rsidR="00FB13C9" w:rsidRDefault="00C41D60" w:rsidP="007A590C">
            <w:pPr>
              <w:cnfStyle w:val="000000000000" w:firstRow="0" w:lastRow="0" w:firstColumn="0" w:lastColumn="0" w:oddVBand="0" w:evenVBand="0" w:oddHBand="0" w:evenHBand="0" w:firstRowFirstColumn="0" w:firstRowLastColumn="0" w:lastRowFirstColumn="0" w:lastRowLastColumn="0"/>
            </w:pPr>
            <w:r w:rsidRPr="00C41D60">
              <w:t xml:space="preserve">LMS steht für Learning Management System. In der Umgebung von Competec ist das LMS die ursprüngliche Software, die von externen Dienstleistern zur Verfügung gestellt wird. Diese Software dient der internen Weiterbildung: Kurse werden ausgeschrieben, und Mitarbeiter haben die Möglichkeit, sich für diese anzumelden. Das </w:t>
            </w:r>
            <w:r w:rsidRPr="00577B31">
              <w:rPr>
                <w:rFonts w:eastAsia="Calibri" w:cstheme="minorHAnsi"/>
                <w:color w:val="0070C0"/>
                <w:u w:val="single"/>
              </w:rPr>
              <w:t xml:space="preserve">LMS </w:t>
            </w:r>
            <w:r w:rsidRPr="00C41D60">
              <w:t xml:space="preserve">ermöglicht es, Lerninhalte digital zu organisieren, zu verteilen und den Lernfortschritt der Mitarbeiter zu verfolgen. Es unterstützt somit die systematische Planung, Durchführung und Bewertung von Bildungsprozessen innerhalb der </w:t>
            </w:r>
            <w:r>
              <w:t>Competec</w:t>
            </w:r>
            <w:r w:rsidRPr="00C41D60">
              <w:t>.</w:t>
            </w:r>
          </w:p>
        </w:tc>
      </w:tr>
      <w:tr w:rsidR="00FB13C9" w:rsidRPr="00050338" w14:paraId="5B3B02A8" w14:textId="77777777" w:rsidTr="007A590C">
        <w:tc>
          <w:tcPr>
            <w:cnfStyle w:val="001000000000" w:firstRow="0" w:lastRow="0" w:firstColumn="1" w:lastColumn="0" w:oddVBand="0" w:evenVBand="0" w:oddHBand="0" w:evenHBand="0" w:firstRowFirstColumn="0" w:firstRowLastColumn="0" w:lastRowFirstColumn="0" w:lastRowLastColumn="0"/>
            <w:tcW w:w="3114" w:type="dxa"/>
          </w:tcPr>
          <w:p w14:paraId="3498B21F" w14:textId="43BDE146" w:rsidR="00FB13C9" w:rsidRDefault="00253912" w:rsidP="007A590C">
            <w:bookmarkStart w:id="276" w:name="g_LMS_i"/>
            <w:r>
              <w:t>LMS-Import</w:t>
            </w:r>
            <w:bookmarkEnd w:id="276"/>
          </w:p>
        </w:tc>
        <w:tc>
          <w:tcPr>
            <w:tcW w:w="6520" w:type="dxa"/>
          </w:tcPr>
          <w:p w14:paraId="60F612C5" w14:textId="1D8861A3" w:rsidR="00FB13C9" w:rsidRPr="00050338" w:rsidRDefault="00A47C7C" w:rsidP="007A590C">
            <w:pPr>
              <w:cnfStyle w:val="000000000000" w:firstRow="0" w:lastRow="0" w:firstColumn="0" w:lastColumn="0" w:oddVBand="0" w:evenVBand="0" w:oddHBand="0" w:evenHBand="0" w:firstRowFirstColumn="0" w:firstRowLastColumn="0" w:lastRowFirstColumn="0" w:lastRowLastColumn="0"/>
              <w:rPr>
                <w:rFonts w:cstheme="minorHAnsi"/>
              </w:rPr>
            </w:pPr>
            <w:r w:rsidRPr="00A47C7C">
              <w:rPr>
                <w:rFonts w:cstheme="minorHAnsi"/>
              </w:rPr>
              <w:t xml:space="preserve">LMS-Import bezieht sich auf den Prozess des Einlesens von Kursdaten aus </w:t>
            </w:r>
            <w:r w:rsidR="00707D30">
              <w:rPr>
                <w:rFonts w:cstheme="minorHAnsi"/>
              </w:rPr>
              <w:t>de</w:t>
            </w:r>
            <w:r w:rsidR="009239C4">
              <w:rPr>
                <w:rFonts w:cstheme="minorHAnsi"/>
              </w:rPr>
              <w:t xml:space="preserve">m </w:t>
            </w:r>
            <w:r w:rsidR="00577B31">
              <w:rPr>
                <w:rFonts w:eastAsia="Calibri" w:cstheme="minorHAnsi"/>
                <w:color w:val="0070C0"/>
                <w:u w:val="single"/>
              </w:rPr>
              <w:fldChar w:fldCharType="begin"/>
            </w:r>
            <w:r w:rsidR="00577B31">
              <w:rPr>
                <w:rFonts w:cstheme="minorHAnsi"/>
              </w:rPr>
              <w:instrText xml:space="preserve"> REF g_LMS \h </w:instrText>
            </w:r>
            <w:r w:rsidR="00577B31">
              <w:rPr>
                <w:rFonts w:eastAsia="Calibri" w:cstheme="minorHAnsi"/>
                <w:color w:val="0070C0"/>
                <w:u w:val="single"/>
              </w:rPr>
            </w:r>
            <w:r w:rsidR="00577B31">
              <w:rPr>
                <w:rFonts w:eastAsia="Calibri" w:cstheme="minorHAnsi"/>
                <w:color w:val="0070C0"/>
                <w:u w:val="single"/>
              </w:rPr>
              <w:instrText xml:space="preserve"> \* MERGEFORMAT </w:instrText>
            </w:r>
            <w:r w:rsidR="00577B31">
              <w:rPr>
                <w:rFonts w:eastAsia="Calibri" w:cstheme="minorHAnsi"/>
                <w:color w:val="0070C0"/>
                <w:u w:val="single"/>
              </w:rPr>
              <w:fldChar w:fldCharType="separate"/>
            </w:r>
            <w:r w:rsidR="00577B31">
              <w:t>LM</w:t>
            </w:r>
            <w:r w:rsidR="00577B31">
              <w:t>S</w:t>
            </w:r>
            <w:r w:rsidR="00577B31">
              <w:rPr>
                <w:rFonts w:eastAsia="Calibri" w:cstheme="minorHAnsi"/>
                <w:color w:val="0070C0"/>
                <w:u w:val="single"/>
              </w:rPr>
              <w:fldChar w:fldCharType="end"/>
            </w:r>
            <w:r w:rsidR="009239C4">
              <w:rPr>
                <w:rFonts w:cstheme="minorHAnsi"/>
              </w:rPr>
              <w:t xml:space="preserve"> </w:t>
            </w:r>
            <w:r w:rsidRPr="00A47C7C">
              <w:rPr>
                <w:rFonts w:cstheme="minorHAnsi"/>
              </w:rPr>
              <w:t xml:space="preserve">in unser Lernportal, </w:t>
            </w:r>
            <w:r w:rsidR="009239C4">
              <w:rPr>
                <w:rFonts w:cstheme="minorHAnsi"/>
              </w:rPr>
              <w:t>an der ich gerade die Erweiterung im Rahmen der IPA durchführe</w:t>
            </w:r>
            <w:r w:rsidRPr="00A47C7C">
              <w:rPr>
                <w:rFonts w:cstheme="minorHAnsi"/>
              </w:rPr>
              <w:t xml:space="preserve">. Diese Datenübertragung erfolgt über einen </w:t>
            </w:r>
            <w:proofErr w:type="gramStart"/>
            <w:r w:rsidRPr="00A47C7C">
              <w:rPr>
                <w:rFonts w:cstheme="minorHAnsi"/>
              </w:rPr>
              <w:t>REST-Endpunkt</w:t>
            </w:r>
            <w:proofErr w:type="gramEnd"/>
            <w:r w:rsidR="00460F1A">
              <w:rPr>
                <w:rFonts w:cstheme="minorHAnsi"/>
              </w:rPr>
              <w:t xml:space="preserve"> der alle 10 Min durchgeführt wird</w:t>
            </w:r>
            <w:r w:rsidRPr="00A47C7C">
              <w:rPr>
                <w:rFonts w:cstheme="minorHAnsi"/>
              </w:rPr>
              <w:t>, der eine Schnittstelle zwischen dem extern bereitgestellten LMS und unserem Lernportal bildet.</w:t>
            </w:r>
          </w:p>
        </w:tc>
      </w:tr>
      <w:tr w:rsidR="00511966" w:rsidRPr="00050338" w14:paraId="45E62AE4" w14:textId="77777777" w:rsidTr="007A590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B1F7E84" w14:textId="2B78C2CE" w:rsidR="00511966" w:rsidRDefault="00511966" w:rsidP="007A590C">
            <w:bookmarkStart w:id="277" w:name="g_lernportal"/>
            <w:r w:rsidRPr="00511966">
              <w:t>Lernportal</w:t>
            </w:r>
            <w:bookmarkEnd w:id="277"/>
          </w:p>
        </w:tc>
        <w:tc>
          <w:tcPr>
            <w:tcW w:w="6520" w:type="dxa"/>
          </w:tcPr>
          <w:p w14:paraId="52454147" w14:textId="134724F0" w:rsidR="00511966" w:rsidRPr="00511966" w:rsidRDefault="00511966" w:rsidP="00511966">
            <w:pP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511966">
              <w:rPr>
                <w:rFonts w:asciiTheme="minorHAnsi" w:hAnsiTheme="minorHAnsi" w:cstheme="minorHAnsi"/>
              </w:rPr>
              <w:t>Das Lernportal ist eine von der Competec-Gruppe entwickelte Anwendung. Ziel dieser Applikation ist es, eine benutzerfreundlichere und visuell ansprechendere Darstellung der Kursangebote zu ermöglichen, die über das Learning Management System (</w:t>
            </w:r>
            <w:r w:rsidR="0081197C" w:rsidRPr="0081197C">
              <w:rPr>
                <w:rFonts w:asciiTheme="minorHAnsi" w:eastAsia="Calibri" w:hAnsiTheme="minorHAnsi" w:cstheme="minorHAnsi"/>
                <w:color w:val="0070C0"/>
                <w:u w:val="single"/>
              </w:rPr>
              <w:fldChar w:fldCharType="begin"/>
            </w:r>
            <w:r w:rsidR="0081197C" w:rsidRPr="0081197C">
              <w:rPr>
                <w:rFonts w:asciiTheme="minorHAnsi" w:eastAsia="Calibri" w:hAnsiTheme="minorHAnsi" w:cstheme="minorHAnsi"/>
                <w:color w:val="0070C0"/>
                <w:u w:val="single"/>
              </w:rPr>
              <w:instrText xml:space="preserve"> REF g_LMS \h </w:instrText>
            </w:r>
            <w:r w:rsidR="0081197C" w:rsidRPr="0081197C">
              <w:rPr>
                <w:rFonts w:asciiTheme="minorHAnsi" w:eastAsia="Calibri" w:hAnsiTheme="minorHAnsi" w:cstheme="minorHAnsi"/>
                <w:color w:val="0070C0"/>
                <w:u w:val="single"/>
              </w:rPr>
            </w:r>
            <w:r w:rsidR="0081197C" w:rsidRPr="0081197C">
              <w:rPr>
                <w:rFonts w:asciiTheme="minorHAnsi" w:eastAsia="Calibri" w:hAnsiTheme="minorHAnsi" w:cstheme="minorHAnsi"/>
                <w:color w:val="0070C0"/>
                <w:u w:val="single"/>
              </w:rPr>
              <w:instrText xml:space="preserve"> \* MERGEFORMAT </w:instrText>
            </w:r>
            <w:r w:rsidR="0081197C" w:rsidRPr="0081197C">
              <w:rPr>
                <w:rFonts w:asciiTheme="minorHAnsi" w:eastAsia="Calibri" w:hAnsiTheme="minorHAnsi" w:cstheme="minorHAnsi"/>
                <w:color w:val="0070C0"/>
                <w:u w:val="single"/>
              </w:rPr>
              <w:fldChar w:fldCharType="separate"/>
            </w:r>
            <w:r w:rsidR="0081197C" w:rsidRPr="0081197C">
              <w:rPr>
                <w:rFonts w:asciiTheme="minorHAnsi" w:eastAsia="Calibri" w:hAnsiTheme="minorHAnsi" w:cstheme="minorHAnsi"/>
                <w:color w:val="0070C0"/>
                <w:u w:val="single"/>
              </w:rPr>
              <w:t>L</w:t>
            </w:r>
            <w:r w:rsidR="0081197C" w:rsidRPr="0081197C">
              <w:rPr>
                <w:rFonts w:asciiTheme="minorHAnsi" w:eastAsia="Calibri" w:hAnsiTheme="minorHAnsi" w:cstheme="minorHAnsi"/>
                <w:color w:val="0070C0"/>
                <w:u w:val="single"/>
              </w:rPr>
              <w:t>M</w:t>
            </w:r>
            <w:r w:rsidR="0081197C" w:rsidRPr="0081197C">
              <w:rPr>
                <w:rFonts w:asciiTheme="minorHAnsi" w:eastAsia="Calibri" w:hAnsiTheme="minorHAnsi" w:cstheme="minorHAnsi"/>
                <w:color w:val="0070C0"/>
                <w:u w:val="single"/>
              </w:rPr>
              <w:t>S</w:t>
            </w:r>
            <w:r w:rsidR="0081197C" w:rsidRPr="0081197C">
              <w:rPr>
                <w:rFonts w:asciiTheme="minorHAnsi" w:eastAsia="Calibri" w:hAnsiTheme="minorHAnsi" w:cstheme="minorHAnsi"/>
                <w:color w:val="0070C0"/>
                <w:u w:val="single"/>
              </w:rPr>
              <w:fldChar w:fldCharType="end"/>
            </w:r>
            <w:r w:rsidRPr="00511966">
              <w:rPr>
                <w:rFonts w:asciiTheme="minorHAnsi" w:hAnsiTheme="minorHAnsi" w:cstheme="minorHAnsi"/>
              </w:rPr>
              <w:t>) der Umantis AG verwaltet werden. Aufgrund von Benutzerunfreundlichkeit und mangelnder Übersichtlichkeit im LMS wurde das Lernportal ins Leben gerufen, um Mitarbeitenden der Competec-Gruppe einen verbesserten Zugang zu Weiterbildungsangeboten zu bieten. Die empfangenen Daten werden im Lernportal aufbereitet, normalisiert und in einer benutzerfreundlichen Form präsentiert. Im Rahmen meiner IPA arbeite ich an der Erweiterung und Optimierung dieses Lernportals, um dessen Funktionalität und Benutzererlebnis weiter zu verbessern.</w:t>
            </w:r>
          </w:p>
        </w:tc>
      </w:tr>
    </w:tbl>
    <w:p w14:paraId="56B90FCB" w14:textId="058912B0" w:rsidR="00CA205C" w:rsidRPr="001E18F4" w:rsidRDefault="00CA205C" w:rsidP="00CA205C"/>
    <w:sectPr w:rsidR="00CA205C" w:rsidRPr="001E18F4" w:rsidSect="00D518F6">
      <w:pgSz w:w="11906" w:h="16838"/>
      <w:pgMar w:top="2268" w:right="1134" w:bottom="1134" w:left="1418" w:header="709"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34AF89" w14:textId="77777777" w:rsidR="00D518F6" w:rsidRDefault="00D518F6" w:rsidP="00F91D37">
      <w:pPr>
        <w:spacing w:line="240" w:lineRule="auto"/>
      </w:pPr>
      <w:r>
        <w:separator/>
      </w:r>
    </w:p>
  </w:endnote>
  <w:endnote w:type="continuationSeparator" w:id="0">
    <w:p w14:paraId="6CB950A7" w14:textId="77777777" w:rsidR="00D518F6" w:rsidRDefault="00D518F6" w:rsidP="00F91D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55 Roman">
    <w:altName w:val="Arial"/>
    <w:charset w:val="00"/>
    <w:family w:val="swiss"/>
    <w:pitch w:val="variable"/>
    <w:sig w:usb0="8000008F" w:usb1="10002042" w:usb2="00000000" w:usb3="00000000" w:csb0="0000009B" w:csb1="00000000"/>
  </w:font>
  <w:font w:name="Arial Narrow">
    <w:panose1 w:val="020B0606020202030204"/>
    <w:charset w:val="00"/>
    <w:family w:val="swiss"/>
    <w:pitch w:val="variable"/>
    <w:sig w:usb0="00000287" w:usb1="00000800" w:usb2="00000000" w:usb3="00000000" w:csb0="0000009F" w:csb1="00000000"/>
  </w:font>
  <w:font w:name="Open Sans Light">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nionPro-Regular">
    <w:altName w:val="Cambria Math"/>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13C8A" w14:textId="256D10F4" w:rsidR="006C62E1" w:rsidRDefault="00000000" w:rsidP="00C6038F">
    <w:pPr>
      <w:pStyle w:val="Fuzeile"/>
      <w:jc w:val="left"/>
    </w:pPr>
    <w:sdt>
      <w:sdtPr>
        <w:alias w:val="Autor"/>
        <w:tag w:val=""/>
        <w:id w:val="-1150281637"/>
        <w:placeholder>
          <w:docPart w:val="CB43E2C053D940BCBFF211A6F42ED7B3"/>
        </w:placeholder>
        <w:dataBinding w:prefixMappings="xmlns:ns0='http://purl.org/dc/elements/1.1/' xmlns:ns1='http://schemas.openxmlformats.org/package/2006/metadata/core-properties' " w:xpath="/ns1:coreProperties[1]/ns0:creator[1]" w:storeItemID="{6C3C8BC8-F283-45AE-878A-BAB7291924A1}"/>
        <w:text/>
      </w:sdtPr>
      <w:sdtContent>
        <w:r w:rsidR="00AF40C9">
          <w:t>David Unterguggenberger</w:t>
        </w:r>
      </w:sdtContent>
    </w:sdt>
    <w:r w:rsidR="00AF40C9">
      <w:ptab w:relativeTo="margin" w:alignment="center" w:leader="none"/>
    </w:r>
    <w:r w:rsidR="00AF40C9" w:rsidRPr="005C6148">
      <w:fldChar w:fldCharType="begin"/>
    </w:r>
    <w:r w:rsidR="00AF40C9" w:rsidRPr="005C6148">
      <w:instrText>PAGE   \* MERGEFORMAT</w:instrText>
    </w:r>
    <w:r w:rsidR="00AF40C9" w:rsidRPr="005C6148">
      <w:fldChar w:fldCharType="separate"/>
    </w:r>
    <w:r w:rsidR="00AF40C9">
      <w:t>3</w:t>
    </w:r>
    <w:r w:rsidR="00AF40C9" w:rsidRPr="005C6148">
      <w:fldChar w:fldCharType="end"/>
    </w:r>
    <w:r w:rsidR="00AF40C9">
      <w:t>/</w:t>
    </w:r>
    <w:fldSimple w:instr=" NUMPAGES  \* Arabic  \* MERGEFORMAT ">
      <w:r w:rsidR="00AF40C9">
        <w:t>4</w:t>
      </w:r>
    </w:fldSimple>
    <w:r w:rsidR="00AF40C9">
      <w:rPr>
        <w:noProof/>
      </w:rPr>
      <w:t xml:space="preserve"> </w:t>
    </w:r>
    <w:r w:rsidR="00AF40C9">
      <w:ptab w:relativeTo="margin" w:alignment="right" w:leader="none"/>
    </w:r>
    <w:r w:rsidR="00AF40C9">
      <w:t>Donnerstag, 29. Februar 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91AD0" w14:textId="77777777" w:rsidR="00CE6A61" w:rsidRDefault="00000000" w:rsidP="00CE6A61">
    <w:pPr>
      <w:pStyle w:val="Fuzeile"/>
      <w:jc w:val="left"/>
    </w:pPr>
    <w:sdt>
      <w:sdtPr>
        <w:alias w:val="Autor"/>
        <w:tag w:val=""/>
        <w:id w:val="-1890489342"/>
        <w:placeholder>
          <w:docPart w:val="25A176F351FC4A4F9E5FA4CFF12F90EE"/>
        </w:placeholder>
        <w:dataBinding w:prefixMappings="xmlns:ns0='http://purl.org/dc/elements/1.1/' xmlns:ns1='http://schemas.openxmlformats.org/package/2006/metadata/core-properties' " w:xpath="/ns1:coreProperties[1]/ns0:creator[1]" w:storeItemID="{6C3C8BC8-F283-45AE-878A-BAB7291924A1}"/>
        <w:text/>
      </w:sdtPr>
      <w:sdtContent>
        <w:r w:rsidR="00CE6A61">
          <w:t>David Unterguggenberger</w:t>
        </w:r>
      </w:sdtContent>
    </w:sdt>
    <w:r w:rsidR="00CE6A61">
      <w:ptab w:relativeTo="margin" w:alignment="center" w:leader="none"/>
    </w:r>
    <w:r w:rsidR="00CE6A61" w:rsidRPr="005C6148">
      <w:fldChar w:fldCharType="begin"/>
    </w:r>
    <w:r w:rsidR="00CE6A61" w:rsidRPr="005C6148">
      <w:instrText>PAGE   \* MERGEFORMAT</w:instrText>
    </w:r>
    <w:r w:rsidR="00CE6A61" w:rsidRPr="005C6148">
      <w:fldChar w:fldCharType="separate"/>
    </w:r>
    <w:r w:rsidR="00CE6A61">
      <w:t>2</w:t>
    </w:r>
    <w:r w:rsidR="00CE6A61" w:rsidRPr="005C6148">
      <w:fldChar w:fldCharType="end"/>
    </w:r>
    <w:r w:rsidR="00CE6A61">
      <w:t>/</w:t>
    </w:r>
    <w:fldSimple w:instr=" NUMPAGES  \* Arabic  \* MERGEFORMAT ">
      <w:r w:rsidR="00CE6A61">
        <w:t>24</w:t>
      </w:r>
    </w:fldSimple>
    <w:r w:rsidR="00CE6A61">
      <w:rPr>
        <w:noProof/>
      </w:rPr>
      <w:t xml:space="preserve"> </w:t>
    </w:r>
    <w:r w:rsidR="00CE6A61">
      <w:ptab w:relativeTo="margin" w:alignment="right" w:leader="none"/>
    </w:r>
    <w:r w:rsidR="00CE6A61">
      <w:t>Donnerstag, 29. Februar 2024</w:t>
    </w:r>
  </w:p>
  <w:p w14:paraId="30BF0562" w14:textId="7557E2E9" w:rsidR="00624ADB" w:rsidRDefault="00624ADB" w:rsidP="00624ADB">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0B3775" w14:textId="77777777" w:rsidR="00D518F6" w:rsidRDefault="00D518F6" w:rsidP="00F91D37">
      <w:pPr>
        <w:spacing w:line="240" w:lineRule="auto"/>
      </w:pPr>
      <w:r>
        <w:separator/>
      </w:r>
    </w:p>
  </w:footnote>
  <w:footnote w:type="continuationSeparator" w:id="0">
    <w:p w14:paraId="122A09DE" w14:textId="77777777" w:rsidR="00D518F6" w:rsidRDefault="00D518F6" w:rsidP="00F91D3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CE8DC" w14:textId="34D60348" w:rsidR="005C6148" w:rsidRPr="00957EDF" w:rsidRDefault="005A7E97" w:rsidP="0079532A">
    <w:pPr>
      <w:pStyle w:val="Kopfzeile"/>
    </w:pPr>
    <w:r>
      <w:rPr>
        <w:noProof/>
      </w:rPr>
      <w:drawing>
        <wp:anchor distT="0" distB="0" distL="114300" distR="114300" simplePos="0" relativeHeight="251699199" behindDoc="0" locked="1" layoutInCell="1" allowOverlap="1" wp14:anchorId="7234F3F5" wp14:editId="1148B082">
          <wp:simplePos x="0" y="0"/>
          <wp:positionH relativeFrom="page">
            <wp:posOffset>900430</wp:posOffset>
          </wp:positionH>
          <wp:positionV relativeFrom="page">
            <wp:posOffset>363855</wp:posOffset>
          </wp:positionV>
          <wp:extent cx="1782000" cy="763200"/>
          <wp:effectExtent l="0" t="0" r="0" b="0"/>
          <wp:wrapNone/>
          <wp:docPr id="1922521964" name="Grafik 192252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1">
                    <a:extLst>
                      <a:ext uri="{28A0092B-C50C-407E-A947-70E740481C1C}">
                        <a14:useLocalDpi xmlns:a14="http://schemas.microsoft.com/office/drawing/2010/main" val="0"/>
                      </a:ext>
                    </a:extLst>
                  </a:blip>
                  <a:stretch>
                    <a:fillRect/>
                  </a:stretch>
                </pic:blipFill>
                <pic:spPr>
                  <a:xfrm>
                    <a:off x="0" y="0"/>
                    <a:ext cx="1782000" cy="763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84912" w14:textId="1948461F" w:rsidR="009479AA" w:rsidRDefault="00CE6A61" w:rsidP="005F42CA">
    <w:pPr>
      <w:pStyle w:val="Kopfzeile"/>
    </w:pPr>
    <w:r>
      <w:rPr>
        <w:noProof/>
      </w:rPr>
      <w:drawing>
        <wp:anchor distT="0" distB="0" distL="114300" distR="114300" simplePos="0" relativeHeight="251701247" behindDoc="0" locked="1" layoutInCell="1" allowOverlap="1" wp14:anchorId="07254FEE" wp14:editId="04B6DFB2">
          <wp:simplePos x="0" y="0"/>
          <wp:positionH relativeFrom="page">
            <wp:posOffset>900430</wp:posOffset>
          </wp:positionH>
          <wp:positionV relativeFrom="page">
            <wp:posOffset>449580</wp:posOffset>
          </wp:positionV>
          <wp:extent cx="1782000" cy="763200"/>
          <wp:effectExtent l="0" t="0" r="0" b="0"/>
          <wp:wrapNone/>
          <wp:docPr id="736098744" name="Grafik 73609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1">
                    <a:extLst>
                      <a:ext uri="{28A0092B-C50C-407E-A947-70E740481C1C}">
                        <a14:useLocalDpi xmlns:a14="http://schemas.microsoft.com/office/drawing/2010/main" val="0"/>
                      </a:ext>
                    </a:extLst>
                  </a:blip>
                  <a:stretch>
                    <a:fillRect/>
                  </a:stretch>
                </pic:blipFill>
                <pic:spPr>
                  <a:xfrm>
                    <a:off x="0" y="0"/>
                    <a:ext cx="1782000" cy="7632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A27C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AA2DC7"/>
    <w:multiLevelType w:val="hybridMultilevel"/>
    <w:tmpl w:val="A850972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0BDC30F0"/>
    <w:multiLevelType w:val="hybridMultilevel"/>
    <w:tmpl w:val="6C92B7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FE2171B"/>
    <w:multiLevelType w:val="hybridMultilevel"/>
    <w:tmpl w:val="29FC1E8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2C84902"/>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58C478D"/>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64E667C"/>
    <w:multiLevelType w:val="hybridMultilevel"/>
    <w:tmpl w:val="C12A14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65C0AF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85F23DD"/>
    <w:multiLevelType w:val="hybridMultilevel"/>
    <w:tmpl w:val="0E8A26F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89A6FE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98A7877"/>
    <w:multiLevelType w:val="multilevel"/>
    <w:tmpl w:val="14FC64F4"/>
    <w:lvl w:ilvl="0">
      <w:start w:val="1"/>
      <w:numFmt w:val="decimal"/>
      <w:pStyle w:val="Dokumentbezeichnung"/>
      <w:lvlText w:val="%1"/>
      <w:lvlJc w:val="left"/>
      <w:pPr>
        <w:ind w:left="851" w:hanging="709"/>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1E43333A"/>
    <w:multiLevelType w:val="hybridMultilevel"/>
    <w:tmpl w:val="D8CA5E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1E804FF"/>
    <w:multiLevelType w:val="hybridMultilevel"/>
    <w:tmpl w:val="522274AA"/>
    <w:lvl w:ilvl="0" w:tplc="11AC66EC">
      <w:start w:val="1"/>
      <w:numFmt w:val="decimal"/>
      <w:pStyle w:val="Traktandum-Tite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220A207E"/>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58A59E3"/>
    <w:multiLevelType w:val="hybridMultilevel"/>
    <w:tmpl w:val="612C69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72B5866"/>
    <w:multiLevelType w:val="hybridMultilevel"/>
    <w:tmpl w:val="049A01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2C381372"/>
    <w:multiLevelType w:val="hybridMultilevel"/>
    <w:tmpl w:val="6A6C40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1066902"/>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1F700A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25C358E"/>
    <w:multiLevelType w:val="hybridMultilevel"/>
    <w:tmpl w:val="876E06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3390465A"/>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9830834"/>
    <w:multiLevelType w:val="hybridMultilevel"/>
    <w:tmpl w:val="EA7E9F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E4C38B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1B46B32"/>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8540AE4"/>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A19706D"/>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A281EFD"/>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C0D46FD"/>
    <w:multiLevelType w:val="multilevel"/>
    <w:tmpl w:val="8264A86E"/>
    <w:lvl w:ilvl="0">
      <w:start w:val="1"/>
      <w:numFmt w:val="decimal"/>
      <w:pStyle w:val="berschrift1nummeriert"/>
      <w:lvlText w:val="%1."/>
      <w:lvlJc w:val="left"/>
      <w:pPr>
        <w:ind w:left="680" w:hanging="680"/>
      </w:pPr>
      <w:rPr>
        <w:rFonts w:hint="default"/>
      </w:rPr>
    </w:lvl>
    <w:lvl w:ilvl="1">
      <w:start w:val="1"/>
      <w:numFmt w:val="decimal"/>
      <w:pStyle w:val="berschrift2nummeriert"/>
      <w:lvlText w:val="%1.%2"/>
      <w:lvlJc w:val="left"/>
      <w:pPr>
        <w:ind w:left="680" w:hanging="680"/>
      </w:pPr>
      <w:rPr>
        <w:rFonts w:hint="default"/>
      </w:rPr>
    </w:lvl>
    <w:lvl w:ilvl="2">
      <w:start w:val="1"/>
      <w:numFmt w:val="decimal"/>
      <w:pStyle w:val="berschrift3nummeriert"/>
      <w:lvlText w:val="%1.%2.%3"/>
      <w:lvlJc w:val="left"/>
      <w:pPr>
        <w:ind w:left="680" w:hanging="680"/>
      </w:pPr>
      <w:rPr>
        <w:rFonts w:hint="default"/>
      </w:rPr>
    </w:lvl>
    <w:lvl w:ilvl="3">
      <w:start w:val="1"/>
      <w:numFmt w:val="decimal"/>
      <w:pStyle w:val="berschrift4nummeriert"/>
      <w:lvlText w:val="%1.%2.%3.%4"/>
      <w:lvlJc w:val="left"/>
      <w:pPr>
        <w:ind w:left="1361" w:hanging="1361"/>
      </w:pPr>
      <w:rPr>
        <w:rFonts w:hint="default"/>
      </w:rPr>
    </w:lvl>
    <w:lvl w:ilvl="4">
      <w:start w:val="1"/>
      <w:numFmt w:val="decimal"/>
      <w:pStyle w:val="berschrift5nummeriert"/>
      <w:lvlText w:val="%1.%2.%3.%4.%5"/>
      <w:lvlJc w:val="left"/>
      <w:pPr>
        <w:ind w:left="1134" w:hanging="1134"/>
      </w:pPr>
      <w:rPr>
        <w:rFonts w:hint="default"/>
      </w:rPr>
    </w:lvl>
    <w:lvl w:ilvl="5">
      <w:start w:val="1"/>
      <w:numFmt w:val="decimal"/>
      <w:pStyle w:val="Nummerierung1"/>
      <w:lvlText w:val="%6."/>
      <w:lvlJc w:val="left"/>
      <w:pPr>
        <w:tabs>
          <w:tab w:val="num" w:pos="425"/>
        </w:tabs>
        <w:ind w:left="680" w:hanging="340"/>
      </w:pPr>
      <w:rPr>
        <w:rFonts w:hint="default"/>
      </w:rPr>
    </w:lvl>
    <w:lvl w:ilvl="6">
      <w:start w:val="1"/>
      <w:numFmt w:val="decimal"/>
      <w:pStyle w:val="Nummerierung2"/>
      <w:lvlText w:val="%6.%7"/>
      <w:lvlJc w:val="left"/>
      <w:pPr>
        <w:tabs>
          <w:tab w:val="num" w:pos="851"/>
        </w:tabs>
        <w:ind w:left="1021" w:hanging="341"/>
      </w:pPr>
      <w:rPr>
        <w:rFonts w:hint="default"/>
      </w:rPr>
    </w:lvl>
    <w:lvl w:ilvl="7">
      <w:start w:val="1"/>
      <w:numFmt w:val="decimal"/>
      <w:pStyle w:val="Nummerierung3"/>
      <w:lvlText w:val="%6.%7.%8"/>
      <w:lvlJc w:val="left"/>
      <w:pPr>
        <w:tabs>
          <w:tab w:val="num" w:pos="1559"/>
        </w:tabs>
        <w:ind w:left="1361" w:hanging="340"/>
      </w:pPr>
      <w:rPr>
        <w:rFonts w:hint="default"/>
      </w:rPr>
    </w:lvl>
    <w:lvl w:ilvl="8">
      <w:start w:val="1"/>
      <w:numFmt w:val="lowerLetter"/>
      <w:pStyle w:val="Nummerierungabc"/>
      <w:lvlText w:val="%9)"/>
      <w:lvlJc w:val="left"/>
      <w:pPr>
        <w:ind w:left="680" w:hanging="340"/>
      </w:pPr>
      <w:rPr>
        <w:rFonts w:hint="default"/>
      </w:rPr>
    </w:lvl>
  </w:abstractNum>
  <w:abstractNum w:abstractNumId="28" w15:restartNumberingAfterBreak="0">
    <w:nsid w:val="4CF755F7"/>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F0E0C16"/>
    <w:multiLevelType w:val="hybridMultilevel"/>
    <w:tmpl w:val="BD3634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5281FB3"/>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6A77D3D"/>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8613E6B"/>
    <w:multiLevelType w:val="multilevel"/>
    <w:tmpl w:val="98B28E36"/>
    <w:lvl w:ilvl="0">
      <w:start w:val="1"/>
      <w:numFmt w:val="bullet"/>
      <w:pStyle w:val="Aufzhlungszeichen"/>
      <w:lvlText w:val=""/>
      <w:lvlJc w:val="left"/>
      <w:pPr>
        <w:ind w:left="284" w:hanging="284"/>
      </w:pPr>
      <w:rPr>
        <w:rFonts w:ascii="Wingdings" w:hAnsi="Wingdings" w:hint="default"/>
      </w:rPr>
    </w:lvl>
    <w:lvl w:ilvl="1">
      <w:start w:val="1"/>
      <w:numFmt w:val="bullet"/>
      <w:pStyle w:val="Aufzhlungszeichen2"/>
      <w:lvlText w:val="–"/>
      <w:lvlJc w:val="left"/>
      <w:pPr>
        <w:ind w:left="567" w:hanging="283"/>
      </w:pPr>
      <w:rPr>
        <w:rFonts w:ascii="HelveticaNeueLT Com 55 Roman" w:hAnsi="HelveticaNeueLT Com 55 Roman" w:hint="default"/>
      </w:rPr>
    </w:lvl>
    <w:lvl w:ilvl="2">
      <w:start w:val="1"/>
      <w:numFmt w:val="bullet"/>
      <w:pStyle w:val="Aufzhlungszeichen3"/>
      <w:lvlText w:val="–"/>
      <w:lvlJc w:val="left"/>
      <w:pPr>
        <w:ind w:left="851" w:hanging="284"/>
      </w:pPr>
      <w:rPr>
        <w:rFonts w:ascii="HelveticaNeueLT Com 55 Roman" w:hAnsi="HelveticaNeueLT Com 55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93D4B9E"/>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ABF2942"/>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B691F95"/>
    <w:multiLevelType w:val="hybridMultilevel"/>
    <w:tmpl w:val="BBEE3C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5F14538E"/>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F9F262C"/>
    <w:multiLevelType w:val="hybridMultilevel"/>
    <w:tmpl w:val="5F54A2F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8" w15:restartNumberingAfterBreak="0">
    <w:nsid w:val="604F0173"/>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2CD19D4"/>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616279A"/>
    <w:multiLevelType w:val="hybridMultilevel"/>
    <w:tmpl w:val="DCBA6C3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1" w15:restartNumberingAfterBreak="0">
    <w:nsid w:val="665C1FB9"/>
    <w:multiLevelType w:val="hybridMultilevel"/>
    <w:tmpl w:val="7204A61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2" w15:restartNumberingAfterBreak="0">
    <w:nsid w:val="6AE06DE1"/>
    <w:multiLevelType w:val="multilevel"/>
    <w:tmpl w:val="4908359E"/>
    <w:lvl w:ilvl="0">
      <w:start w:val="1"/>
      <w:numFmt w:val="bullet"/>
      <w:pStyle w:val="Aufzhlung1"/>
      <w:lvlText w:val="–"/>
      <w:lvlJc w:val="left"/>
      <w:pPr>
        <w:tabs>
          <w:tab w:val="num" w:pos="340"/>
        </w:tabs>
        <w:ind w:left="680" w:hanging="340"/>
      </w:pPr>
      <w:rPr>
        <w:rFonts w:ascii="Arial Narrow" w:hAnsi="Arial Narrow" w:hint="default"/>
      </w:rPr>
    </w:lvl>
    <w:lvl w:ilvl="1">
      <w:start w:val="1"/>
      <w:numFmt w:val="bullet"/>
      <w:pStyle w:val="Aufzhlung2"/>
      <w:lvlText w:val="–"/>
      <w:lvlJc w:val="left"/>
      <w:pPr>
        <w:tabs>
          <w:tab w:val="num" w:pos="680"/>
        </w:tabs>
        <w:ind w:left="1021" w:hanging="341"/>
      </w:pPr>
      <w:rPr>
        <w:rFonts w:ascii="Arial Narrow" w:hAnsi="Arial Narrow" w:hint="default"/>
      </w:rPr>
    </w:lvl>
    <w:lvl w:ilvl="2">
      <w:start w:val="1"/>
      <w:numFmt w:val="bullet"/>
      <w:pStyle w:val="Aufzhlung3"/>
      <w:lvlText w:val="–"/>
      <w:lvlJc w:val="left"/>
      <w:pPr>
        <w:ind w:left="1361" w:hanging="340"/>
      </w:pPr>
      <w:rPr>
        <w:rFonts w:ascii="Arial Narrow" w:hAnsi="Arial Narrow" w:hint="default"/>
      </w:rPr>
    </w:lvl>
    <w:lvl w:ilvl="3">
      <w:start w:val="1"/>
      <w:numFmt w:val="bullet"/>
      <w:lvlText w:val=""/>
      <w:lvlJc w:val="left"/>
      <w:pPr>
        <w:ind w:left="3164" w:hanging="360"/>
      </w:pPr>
      <w:rPr>
        <w:rFonts w:ascii="Symbol" w:hAnsi="Symbol" w:cs="Times New Roman"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43" w15:restartNumberingAfterBreak="0">
    <w:nsid w:val="6C8E6221"/>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E242E43"/>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5865B09"/>
    <w:multiLevelType w:val="hybridMultilevel"/>
    <w:tmpl w:val="602CE60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6" w15:restartNumberingAfterBreak="0">
    <w:nsid w:val="778B5909"/>
    <w:multiLevelType w:val="hybridMultilevel"/>
    <w:tmpl w:val="111CDDF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15:restartNumberingAfterBreak="0">
    <w:nsid w:val="7A2062A5"/>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A2367C5"/>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A915383"/>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E222D79"/>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23367142">
    <w:abstractNumId w:val="32"/>
  </w:num>
  <w:num w:numId="2" w16cid:durableId="1208837449">
    <w:abstractNumId w:val="12"/>
  </w:num>
  <w:num w:numId="3" w16cid:durableId="435294415">
    <w:abstractNumId w:val="42"/>
  </w:num>
  <w:num w:numId="4" w16cid:durableId="1828284080">
    <w:abstractNumId w:val="27"/>
  </w:num>
  <w:num w:numId="5" w16cid:durableId="320080595">
    <w:abstractNumId w:val="10"/>
  </w:num>
  <w:num w:numId="6" w16cid:durableId="8982526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2224813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33362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052314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609792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34893369">
    <w:abstractNumId w:val="45"/>
  </w:num>
  <w:num w:numId="12" w16cid:durableId="1397900800">
    <w:abstractNumId w:val="21"/>
  </w:num>
  <w:num w:numId="13" w16cid:durableId="777798515">
    <w:abstractNumId w:val="35"/>
  </w:num>
  <w:num w:numId="14" w16cid:durableId="1052369">
    <w:abstractNumId w:val="16"/>
  </w:num>
  <w:num w:numId="15" w16cid:durableId="2141655002">
    <w:abstractNumId w:val="29"/>
  </w:num>
  <w:num w:numId="16" w16cid:durableId="818379554">
    <w:abstractNumId w:val="2"/>
  </w:num>
  <w:num w:numId="17" w16cid:durableId="1263295718">
    <w:abstractNumId w:val="14"/>
  </w:num>
  <w:num w:numId="18" w16cid:durableId="815532559">
    <w:abstractNumId w:val="8"/>
  </w:num>
  <w:num w:numId="19" w16cid:durableId="807403666">
    <w:abstractNumId w:val="6"/>
  </w:num>
  <w:num w:numId="20" w16cid:durableId="1787116761">
    <w:abstractNumId w:val="11"/>
  </w:num>
  <w:num w:numId="21" w16cid:durableId="1710840685">
    <w:abstractNumId w:val="15"/>
  </w:num>
  <w:num w:numId="22" w16cid:durableId="457531471">
    <w:abstractNumId w:val="3"/>
  </w:num>
  <w:num w:numId="23" w16cid:durableId="1724016431">
    <w:abstractNumId w:val="19"/>
  </w:num>
  <w:num w:numId="24" w16cid:durableId="100539332">
    <w:abstractNumId w:val="37"/>
  </w:num>
  <w:num w:numId="25" w16cid:durableId="925653187">
    <w:abstractNumId w:val="46"/>
  </w:num>
  <w:num w:numId="26" w16cid:durableId="1284381873">
    <w:abstractNumId w:val="41"/>
  </w:num>
  <w:num w:numId="27" w16cid:durableId="224537038">
    <w:abstractNumId w:val="1"/>
  </w:num>
  <w:num w:numId="28" w16cid:durableId="941840135">
    <w:abstractNumId w:val="13"/>
  </w:num>
  <w:num w:numId="29" w16cid:durableId="1491483258">
    <w:abstractNumId w:val="43"/>
  </w:num>
  <w:num w:numId="30" w16cid:durableId="1197888406">
    <w:abstractNumId w:val="30"/>
  </w:num>
  <w:num w:numId="31" w16cid:durableId="174659321">
    <w:abstractNumId w:val="26"/>
  </w:num>
  <w:num w:numId="32" w16cid:durableId="775710900">
    <w:abstractNumId w:val="47"/>
  </w:num>
  <w:num w:numId="33" w16cid:durableId="1074204738">
    <w:abstractNumId w:val="38"/>
  </w:num>
  <w:num w:numId="34" w16cid:durableId="921987209">
    <w:abstractNumId w:val="28"/>
  </w:num>
  <w:num w:numId="35" w16cid:durableId="293097734">
    <w:abstractNumId w:val="24"/>
  </w:num>
  <w:num w:numId="36" w16cid:durableId="1756055282">
    <w:abstractNumId w:val="7"/>
  </w:num>
  <w:num w:numId="37" w16cid:durableId="117144167">
    <w:abstractNumId w:val="4"/>
  </w:num>
  <w:num w:numId="38" w16cid:durableId="778987393">
    <w:abstractNumId w:val="22"/>
  </w:num>
  <w:num w:numId="39" w16cid:durableId="1011957148">
    <w:abstractNumId w:val="23"/>
  </w:num>
  <w:num w:numId="40" w16cid:durableId="1170212958">
    <w:abstractNumId w:val="36"/>
  </w:num>
  <w:num w:numId="41" w16cid:durableId="1005716645">
    <w:abstractNumId w:val="20"/>
  </w:num>
  <w:num w:numId="42" w16cid:durableId="927925057">
    <w:abstractNumId w:val="5"/>
  </w:num>
  <w:num w:numId="43" w16cid:durableId="2059472599">
    <w:abstractNumId w:val="44"/>
  </w:num>
  <w:num w:numId="44" w16cid:durableId="1288126322">
    <w:abstractNumId w:val="17"/>
  </w:num>
  <w:num w:numId="45" w16cid:durableId="691107731">
    <w:abstractNumId w:val="33"/>
  </w:num>
  <w:num w:numId="46" w16cid:durableId="150682421">
    <w:abstractNumId w:val="34"/>
  </w:num>
  <w:num w:numId="47" w16cid:durableId="1229224448">
    <w:abstractNumId w:val="48"/>
  </w:num>
  <w:num w:numId="48" w16cid:durableId="1161391109">
    <w:abstractNumId w:val="18"/>
  </w:num>
  <w:num w:numId="49" w16cid:durableId="376635590">
    <w:abstractNumId w:val="49"/>
  </w:num>
  <w:num w:numId="50" w16cid:durableId="1111783859">
    <w:abstractNumId w:val="50"/>
  </w:num>
  <w:num w:numId="51" w16cid:durableId="226380278">
    <w:abstractNumId w:val="39"/>
  </w:num>
  <w:num w:numId="52" w16cid:durableId="1626472450">
    <w:abstractNumId w:val="25"/>
  </w:num>
  <w:num w:numId="53" w16cid:durableId="124007783">
    <w:abstractNumId w:val="40"/>
  </w:num>
  <w:num w:numId="54" w16cid:durableId="1601988097">
    <w:abstractNumId w:val="9"/>
  </w:num>
  <w:num w:numId="55" w16cid:durableId="1206255784">
    <w:abstractNumId w:val="0"/>
  </w:num>
  <w:num w:numId="56" w16cid:durableId="1674069899">
    <w:abstractNumId w:val="3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DateAndTime/>
  <w:activeWritingStyle w:appName="MSWord" w:lang="it-CH" w:vendorID="64" w:dllVersion="6" w:nlCheck="1" w:checkStyle="0"/>
  <w:activeWritingStyle w:appName="MSWord" w:lang="en-US" w:vendorID="64" w:dllVersion="6" w:nlCheck="1" w:checkStyle="1"/>
  <w:activeWritingStyle w:appName="MSWord" w:lang="fr-CH" w:vendorID="64" w:dllVersion="6" w:nlCheck="1" w:checkStyle="1"/>
  <w:activeWritingStyle w:appName="MSWord" w:lang="de-CH" w:vendorID="64" w:dllVersion="6" w:nlCheck="1" w:checkStyle="1"/>
  <w:activeWritingStyle w:appName="MSWord" w:lang="de-DE" w:vendorID="64" w:dllVersion="6" w:nlCheck="1" w:checkStyle="1"/>
  <w:activeWritingStyle w:appName="MSWord" w:lang="de-CH" w:vendorID="64" w:dllVersion="0" w:nlCheck="1" w:checkStyle="0"/>
  <w:activeWritingStyle w:appName="MSWord" w:lang="en-GB" w:vendorID="64" w:dllVersion="0" w:nlCheck="1" w:checkStyle="0"/>
  <w:activeWritingStyle w:appName="MSWord" w:lang="en-GB" w:vendorID="64" w:dllVersion="6" w:nlCheck="1" w:checkStyle="1"/>
  <w:activeWritingStyle w:appName="MSWord" w:lang="en-US" w:vendorID="64" w:dllVersion="0" w:nlCheck="1" w:checkStyle="0"/>
  <w:activeWritingStyle w:appName="MSWord" w:lang="it-CH" w:vendorID="64" w:dllVersion="0" w:nlCheck="1" w:checkStyle="0"/>
  <w:activeWritingStyle w:appName="MSWord" w:lang="de-DE" w:vendorID="64" w:dllVersion="0" w:nlCheck="1" w:checkStyle="0"/>
  <w:activeWritingStyle w:appName="MSWord" w:lang="fr-CH" w:vendorID="64" w:dllVersion="0" w:nlCheck="1" w:checkStyle="0"/>
  <w:proofState w:grammar="clean"/>
  <w:attachedTemplate r:id="rId1"/>
  <w:defaultTabStop w:val="709"/>
  <w:autoHyphenation/>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E51"/>
    <w:rsid w:val="00002978"/>
    <w:rsid w:val="00002D79"/>
    <w:rsid w:val="00005451"/>
    <w:rsid w:val="00005F84"/>
    <w:rsid w:val="00006BFF"/>
    <w:rsid w:val="00006CB9"/>
    <w:rsid w:val="0001010F"/>
    <w:rsid w:val="000113AB"/>
    <w:rsid w:val="00011DC7"/>
    <w:rsid w:val="00013DFF"/>
    <w:rsid w:val="000141F3"/>
    <w:rsid w:val="00017922"/>
    <w:rsid w:val="00021B05"/>
    <w:rsid w:val="00022122"/>
    <w:rsid w:val="00023325"/>
    <w:rsid w:val="00024B59"/>
    <w:rsid w:val="00024FF3"/>
    <w:rsid w:val="000253DA"/>
    <w:rsid w:val="00025CEC"/>
    <w:rsid w:val="000266B7"/>
    <w:rsid w:val="0003025E"/>
    <w:rsid w:val="0003104B"/>
    <w:rsid w:val="000317A0"/>
    <w:rsid w:val="00032B92"/>
    <w:rsid w:val="00034A4C"/>
    <w:rsid w:val="00036AAB"/>
    <w:rsid w:val="000409C8"/>
    <w:rsid w:val="00040D2E"/>
    <w:rsid w:val="00041700"/>
    <w:rsid w:val="000417E3"/>
    <w:rsid w:val="00042286"/>
    <w:rsid w:val="000427DE"/>
    <w:rsid w:val="00042D6B"/>
    <w:rsid w:val="00046B37"/>
    <w:rsid w:val="00050338"/>
    <w:rsid w:val="00050C25"/>
    <w:rsid w:val="00051944"/>
    <w:rsid w:val="00056EED"/>
    <w:rsid w:val="000579A5"/>
    <w:rsid w:val="00060129"/>
    <w:rsid w:val="00060987"/>
    <w:rsid w:val="000633C2"/>
    <w:rsid w:val="00063BC2"/>
    <w:rsid w:val="00066585"/>
    <w:rsid w:val="000701F1"/>
    <w:rsid w:val="00071780"/>
    <w:rsid w:val="00072EEB"/>
    <w:rsid w:val="00073BE6"/>
    <w:rsid w:val="000803EB"/>
    <w:rsid w:val="0008413E"/>
    <w:rsid w:val="0008529B"/>
    <w:rsid w:val="00085A93"/>
    <w:rsid w:val="00087573"/>
    <w:rsid w:val="00090380"/>
    <w:rsid w:val="000906B1"/>
    <w:rsid w:val="0009141D"/>
    <w:rsid w:val="00091A49"/>
    <w:rsid w:val="00092B1C"/>
    <w:rsid w:val="00095189"/>
    <w:rsid w:val="00096E8E"/>
    <w:rsid w:val="000A03AC"/>
    <w:rsid w:val="000A067A"/>
    <w:rsid w:val="000A0693"/>
    <w:rsid w:val="000A0F2E"/>
    <w:rsid w:val="000A1884"/>
    <w:rsid w:val="000A24EC"/>
    <w:rsid w:val="000A419F"/>
    <w:rsid w:val="000A5352"/>
    <w:rsid w:val="000B183F"/>
    <w:rsid w:val="000B1BBA"/>
    <w:rsid w:val="000B3935"/>
    <w:rsid w:val="000B41BC"/>
    <w:rsid w:val="000B595D"/>
    <w:rsid w:val="000B5B89"/>
    <w:rsid w:val="000C13A3"/>
    <w:rsid w:val="000C1458"/>
    <w:rsid w:val="000C49C1"/>
    <w:rsid w:val="000C4BA0"/>
    <w:rsid w:val="000C662A"/>
    <w:rsid w:val="000C6FFB"/>
    <w:rsid w:val="000D1124"/>
    <w:rsid w:val="000D1727"/>
    <w:rsid w:val="000D1743"/>
    <w:rsid w:val="000D1889"/>
    <w:rsid w:val="000D1BB6"/>
    <w:rsid w:val="000D334F"/>
    <w:rsid w:val="000D4E65"/>
    <w:rsid w:val="000D72B0"/>
    <w:rsid w:val="000D7998"/>
    <w:rsid w:val="000E415F"/>
    <w:rsid w:val="000E5D1E"/>
    <w:rsid w:val="000E7543"/>
    <w:rsid w:val="000E756F"/>
    <w:rsid w:val="000F0682"/>
    <w:rsid w:val="000F0EFC"/>
    <w:rsid w:val="000F130B"/>
    <w:rsid w:val="000F158A"/>
    <w:rsid w:val="000F1D2B"/>
    <w:rsid w:val="0010021F"/>
    <w:rsid w:val="00102345"/>
    <w:rsid w:val="001033F0"/>
    <w:rsid w:val="00106604"/>
    <w:rsid w:val="00106688"/>
    <w:rsid w:val="0010679B"/>
    <w:rsid w:val="00107F09"/>
    <w:rsid w:val="00110F2F"/>
    <w:rsid w:val="001114DF"/>
    <w:rsid w:val="0011155C"/>
    <w:rsid w:val="001134C7"/>
    <w:rsid w:val="00113CB8"/>
    <w:rsid w:val="00113E07"/>
    <w:rsid w:val="0011434B"/>
    <w:rsid w:val="001150B7"/>
    <w:rsid w:val="00117013"/>
    <w:rsid w:val="0012151C"/>
    <w:rsid w:val="001228A8"/>
    <w:rsid w:val="00125690"/>
    <w:rsid w:val="00127BBA"/>
    <w:rsid w:val="00131ED0"/>
    <w:rsid w:val="00133CFB"/>
    <w:rsid w:val="001347E9"/>
    <w:rsid w:val="00134E4D"/>
    <w:rsid w:val="0013690B"/>
    <w:rsid w:val="00136933"/>
    <w:rsid w:val="001375AB"/>
    <w:rsid w:val="00143227"/>
    <w:rsid w:val="00144122"/>
    <w:rsid w:val="001443B8"/>
    <w:rsid w:val="00144610"/>
    <w:rsid w:val="00144DBA"/>
    <w:rsid w:val="00145EEE"/>
    <w:rsid w:val="00147254"/>
    <w:rsid w:val="001479FC"/>
    <w:rsid w:val="00151DA0"/>
    <w:rsid w:val="00154427"/>
    <w:rsid w:val="00154677"/>
    <w:rsid w:val="00154C3E"/>
    <w:rsid w:val="001553D8"/>
    <w:rsid w:val="0015764F"/>
    <w:rsid w:val="00157ECA"/>
    <w:rsid w:val="00164878"/>
    <w:rsid w:val="00166AE8"/>
    <w:rsid w:val="0016774B"/>
    <w:rsid w:val="00167916"/>
    <w:rsid w:val="00170C2F"/>
    <w:rsid w:val="00171870"/>
    <w:rsid w:val="0017294B"/>
    <w:rsid w:val="00172CB0"/>
    <w:rsid w:val="00172F4C"/>
    <w:rsid w:val="001733CC"/>
    <w:rsid w:val="00173AB6"/>
    <w:rsid w:val="001773B4"/>
    <w:rsid w:val="001803A5"/>
    <w:rsid w:val="00186B81"/>
    <w:rsid w:val="00186F01"/>
    <w:rsid w:val="00186F56"/>
    <w:rsid w:val="001874BC"/>
    <w:rsid w:val="00191DCD"/>
    <w:rsid w:val="00193162"/>
    <w:rsid w:val="00193490"/>
    <w:rsid w:val="00194B1A"/>
    <w:rsid w:val="001952D5"/>
    <w:rsid w:val="00196CA2"/>
    <w:rsid w:val="001A1AAE"/>
    <w:rsid w:val="001A33D0"/>
    <w:rsid w:val="001A3606"/>
    <w:rsid w:val="001A43A0"/>
    <w:rsid w:val="001A43BD"/>
    <w:rsid w:val="001A483F"/>
    <w:rsid w:val="001A52C3"/>
    <w:rsid w:val="001A5385"/>
    <w:rsid w:val="001A5A1C"/>
    <w:rsid w:val="001B1204"/>
    <w:rsid w:val="001B1A64"/>
    <w:rsid w:val="001C31BF"/>
    <w:rsid w:val="001C42E2"/>
    <w:rsid w:val="001C53B5"/>
    <w:rsid w:val="001C6933"/>
    <w:rsid w:val="001D0904"/>
    <w:rsid w:val="001D2AC0"/>
    <w:rsid w:val="001D5062"/>
    <w:rsid w:val="001D5788"/>
    <w:rsid w:val="001D626B"/>
    <w:rsid w:val="001D7296"/>
    <w:rsid w:val="001E11C1"/>
    <w:rsid w:val="001E18F4"/>
    <w:rsid w:val="001E1FC2"/>
    <w:rsid w:val="001E284C"/>
    <w:rsid w:val="001E2A58"/>
    <w:rsid w:val="001E638C"/>
    <w:rsid w:val="001E73F4"/>
    <w:rsid w:val="001E777A"/>
    <w:rsid w:val="001F1B13"/>
    <w:rsid w:val="001F397A"/>
    <w:rsid w:val="001F4A7E"/>
    <w:rsid w:val="001F4B8C"/>
    <w:rsid w:val="001F4F9B"/>
    <w:rsid w:val="001F5E3C"/>
    <w:rsid w:val="001F60DA"/>
    <w:rsid w:val="001F64D9"/>
    <w:rsid w:val="00201554"/>
    <w:rsid w:val="002025A9"/>
    <w:rsid w:val="002028C9"/>
    <w:rsid w:val="00203797"/>
    <w:rsid w:val="00203ABC"/>
    <w:rsid w:val="00203E56"/>
    <w:rsid w:val="002046A9"/>
    <w:rsid w:val="00204882"/>
    <w:rsid w:val="00204F8D"/>
    <w:rsid w:val="00205133"/>
    <w:rsid w:val="002077CD"/>
    <w:rsid w:val="0021177D"/>
    <w:rsid w:val="00211960"/>
    <w:rsid w:val="002212BA"/>
    <w:rsid w:val="00221796"/>
    <w:rsid w:val="002235A8"/>
    <w:rsid w:val="002239FA"/>
    <w:rsid w:val="00223C6A"/>
    <w:rsid w:val="0022685B"/>
    <w:rsid w:val="002269E3"/>
    <w:rsid w:val="0023018C"/>
    <w:rsid w:val="00230FBB"/>
    <w:rsid w:val="00231D85"/>
    <w:rsid w:val="0023205B"/>
    <w:rsid w:val="002325C5"/>
    <w:rsid w:val="00232A15"/>
    <w:rsid w:val="0023346D"/>
    <w:rsid w:val="00233E67"/>
    <w:rsid w:val="00234E12"/>
    <w:rsid w:val="00235DFD"/>
    <w:rsid w:val="002366C1"/>
    <w:rsid w:val="0023778A"/>
    <w:rsid w:val="00240A52"/>
    <w:rsid w:val="002416B8"/>
    <w:rsid w:val="00241FDE"/>
    <w:rsid w:val="0024255B"/>
    <w:rsid w:val="00242B02"/>
    <w:rsid w:val="00243021"/>
    <w:rsid w:val="00243863"/>
    <w:rsid w:val="00243DD6"/>
    <w:rsid w:val="00246103"/>
    <w:rsid w:val="002462CD"/>
    <w:rsid w:val="002466D7"/>
    <w:rsid w:val="00247905"/>
    <w:rsid w:val="002508FE"/>
    <w:rsid w:val="00251E76"/>
    <w:rsid w:val="00253466"/>
    <w:rsid w:val="002535BC"/>
    <w:rsid w:val="00253912"/>
    <w:rsid w:val="0025644A"/>
    <w:rsid w:val="00263972"/>
    <w:rsid w:val="00264AB7"/>
    <w:rsid w:val="002671FA"/>
    <w:rsid w:val="00267F71"/>
    <w:rsid w:val="002711D1"/>
    <w:rsid w:val="00272256"/>
    <w:rsid w:val="002726D9"/>
    <w:rsid w:val="00272807"/>
    <w:rsid w:val="002740BC"/>
    <w:rsid w:val="002742F3"/>
    <w:rsid w:val="00275C18"/>
    <w:rsid w:val="00281B36"/>
    <w:rsid w:val="00283133"/>
    <w:rsid w:val="00283995"/>
    <w:rsid w:val="00283F24"/>
    <w:rsid w:val="00290E37"/>
    <w:rsid w:val="00291F25"/>
    <w:rsid w:val="00292375"/>
    <w:rsid w:val="00293B07"/>
    <w:rsid w:val="00295019"/>
    <w:rsid w:val="00295CE1"/>
    <w:rsid w:val="0029636F"/>
    <w:rsid w:val="00297CA9"/>
    <w:rsid w:val="002A1B8C"/>
    <w:rsid w:val="002A1C85"/>
    <w:rsid w:val="002A23D8"/>
    <w:rsid w:val="002A2A97"/>
    <w:rsid w:val="002A6170"/>
    <w:rsid w:val="002A6E3B"/>
    <w:rsid w:val="002A70D8"/>
    <w:rsid w:val="002B5044"/>
    <w:rsid w:val="002B551B"/>
    <w:rsid w:val="002B7FFA"/>
    <w:rsid w:val="002C0752"/>
    <w:rsid w:val="002C0AA1"/>
    <w:rsid w:val="002C163B"/>
    <w:rsid w:val="002C2696"/>
    <w:rsid w:val="002C5232"/>
    <w:rsid w:val="002C6027"/>
    <w:rsid w:val="002C72B7"/>
    <w:rsid w:val="002D0B7F"/>
    <w:rsid w:val="002D196B"/>
    <w:rsid w:val="002D272F"/>
    <w:rsid w:val="002D38AE"/>
    <w:rsid w:val="002D3B48"/>
    <w:rsid w:val="002D465A"/>
    <w:rsid w:val="002D5195"/>
    <w:rsid w:val="002D565D"/>
    <w:rsid w:val="002D657D"/>
    <w:rsid w:val="002D68AF"/>
    <w:rsid w:val="002D709C"/>
    <w:rsid w:val="002D7CDE"/>
    <w:rsid w:val="002E2117"/>
    <w:rsid w:val="002E2718"/>
    <w:rsid w:val="002E4523"/>
    <w:rsid w:val="002E7664"/>
    <w:rsid w:val="002E7EF3"/>
    <w:rsid w:val="002F06AA"/>
    <w:rsid w:val="002F081C"/>
    <w:rsid w:val="002F18E5"/>
    <w:rsid w:val="002F1FCC"/>
    <w:rsid w:val="002F52E2"/>
    <w:rsid w:val="002F5404"/>
    <w:rsid w:val="002F601D"/>
    <w:rsid w:val="002F68A2"/>
    <w:rsid w:val="00300732"/>
    <w:rsid w:val="00301E26"/>
    <w:rsid w:val="00302459"/>
    <w:rsid w:val="0030245A"/>
    <w:rsid w:val="00303B73"/>
    <w:rsid w:val="00303CAF"/>
    <w:rsid w:val="0030450F"/>
    <w:rsid w:val="0030454A"/>
    <w:rsid w:val="0030471B"/>
    <w:rsid w:val="003050BA"/>
    <w:rsid w:val="003071FB"/>
    <w:rsid w:val="00311605"/>
    <w:rsid w:val="0031221C"/>
    <w:rsid w:val="0031348A"/>
    <w:rsid w:val="00313DEE"/>
    <w:rsid w:val="00320675"/>
    <w:rsid w:val="003212FE"/>
    <w:rsid w:val="0032330D"/>
    <w:rsid w:val="00324440"/>
    <w:rsid w:val="003255DF"/>
    <w:rsid w:val="00327603"/>
    <w:rsid w:val="00327B37"/>
    <w:rsid w:val="00330171"/>
    <w:rsid w:val="0033300E"/>
    <w:rsid w:val="003338D9"/>
    <w:rsid w:val="00333A1B"/>
    <w:rsid w:val="00334387"/>
    <w:rsid w:val="0033660A"/>
    <w:rsid w:val="00336CA9"/>
    <w:rsid w:val="003413F4"/>
    <w:rsid w:val="00344687"/>
    <w:rsid w:val="003509BA"/>
    <w:rsid w:val="003514EE"/>
    <w:rsid w:val="00352C5D"/>
    <w:rsid w:val="003532D2"/>
    <w:rsid w:val="00354F26"/>
    <w:rsid w:val="0036283D"/>
    <w:rsid w:val="003632B1"/>
    <w:rsid w:val="00363671"/>
    <w:rsid w:val="00364EE3"/>
    <w:rsid w:val="00370DD9"/>
    <w:rsid w:val="00371335"/>
    <w:rsid w:val="0037149D"/>
    <w:rsid w:val="0037314C"/>
    <w:rsid w:val="0037406A"/>
    <w:rsid w:val="003751D1"/>
    <w:rsid w:val="003757E4"/>
    <w:rsid w:val="00375834"/>
    <w:rsid w:val="00375B4D"/>
    <w:rsid w:val="00381453"/>
    <w:rsid w:val="00381A8B"/>
    <w:rsid w:val="00381D21"/>
    <w:rsid w:val="0038335A"/>
    <w:rsid w:val="00384FD1"/>
    <w:rsid w:val="003860E1"/>
    <w:rsid w:val="003866B1"/>
    <w:rsid w:val="00390B83"/>
    <w:rsid w:val="0039124E"/>
    <w:rsid w:val="00392FBF"/>
    <w:rsid w:val="00394F2D"/>
    <w:rsid w:val="00396C5D"/>
    <w:rsid w:val="003A1ACD"/>
    <w:rsid w:val="003A1F1A"/>
    <w:rsid w:val="003A2AA7"/>
    <w:rsid w:val="003A472E"/>
    <w:rsid w:val="003A5633"/>
    <w:rsid w:val="003A574D"/>
    <w:rsid w:val="003A6C44"/>
    <w:rsid w:val="003A73ED"/>
    <w:rsid w:val="003A7950"/>
    <w:rsid w:val="003B2A4D"/>
    <w:rsid w:val="003B2EDD"/>
    <w:rsid w:val="003C0AAE"/>
    <w:rsid w:val="003C0F74"/>
    <w:rsid w:val="003C3AED"/>
    <w:rsid w:val="003C3D32"/>
    <w:rsid w:val="003C7357"/>
    <w:rsid w:val="003D0FAA"/>
    <w:rsid w:val="003D4187"/>
    <w:rsid w:val="003D41A8"/>
    <w:rsid w:val="003D7C98"/>
    <w:rsid w:val="003E1DB2"/>
    <w:rsid w:val="003E2FEA"/>
    <w:rsid w:val="003E5401"/>
    <w:rsid w:val="003E63D9"/>
    <w:rsid w:val="003E645E"/>
    <w:rsid w:val="003E6F21"/>
    <w:rsid w:val="003E7641"/>
    <w:rsid w:val="003E77D6"/>
    <w:rsid w:val="003F01CC"/>
    <w:rsid w:val="003F025B"/>
    <w:rsid w:val="003F0986"/>
    <w:rsid w:val="003F166B"/>
    <w:rsid w:val="003F1A56"/>
    <w:rsid w:val="003F490D"/>
    <w:rsid w:val="003F4A10"/>
    <w:rsid w:val="003F56A8"/>
    <w:rsid w:val="003F696C"/>
    <w:rsid w:val="003F6E68"/>
    <w:rsid w:val="004011A1"/>
    <w:rsid w:val="00404909"/>
    <w:rsid w:val="004069F0"/>
    <w:rsid w:val="00407C3E"/>
    <w:rsid w:val="0041047C"/>
    <w:rsid w:val="00410C8F"/>
    <w:rsid w:val="00412CF7"/>
    <w:rsid w:val="00412E9C"/>
    <w:rsid w:val="00416BFF"/>
    <w:rsid w:val="00416FF7"/>
    <w:rsid w:val="004178AD"/>
    <w:rsid w:val="00417CA2"/>
    <w:rsid w:val="00420F30"/>
    <w:rsid w:val="004243D3"/>
    <w:rsid w:val="0042454D"/>
    <w:rsid w:val="00427264"/>
    <w:rsid w:val="00427CEC"/>
    <w:rsid w:val="004307EF"/>
    <w:rsid w:val="004317A5"/>
    <w:rsid w:val="00432893"/>
    <w:rsid w:val="00434B41"/>
    <w:rsid w:val="00435B93"/>
    <w:rsid w:val="00442978"/>
    <w:rsid w:val="004441C3"/>
    <w:rsid w:val="004442E5"/>
    <w:rsid w:val="00444695"/>
    <w:rsid w:val="00444D61"/>
    <w:rsid w:val="004451DD"/>
    <w:rsid w:val="004464B6"/>
    <w:rsid w:val="0044718F"/>
    <w:rsid w:val="0045075C"/>
    <w:rsid w:val="00450938"/>
    <w:rsid w:val="00450F4E"/>
    <w:rsid w:val="00451285"/>
    <w:rsid w:val="00451837"/>
    <w:rsid w:val="0045234B"/>
    <w:rsid w:val="0045250D"/>
    <w:rsid w:val="00452D49"/>
    <w:rsid w:val="004559EC"/>
    <w:rsid w:val="00460A1D"/>
    <w:rsid w:val="00460F1A"/>
    <w:rsid w:val="00464E92"/>
    <w:rsid w:val="00465685"/>
    <w:rsid w:val="004660DA"/>
    <w:rsid w:val="00467985"/>
    <w:rsid w:val="004707AD"/>
    <w:rsid w:val="00472E65"/>
    <w:rsid w:val="004762B5"/>
    <w:rsid w:val="00477FAE"/>
    <w:rsid w:val="00480603"/>
    <w:rsid w:val="004838C5"/>
    <w:rsid w:val="004839E1"/>
    <w:rsid w:val="00484920"/>
    <w:rsid w:val="00486DBB"/>
    <w:rsid w:val="004911B1"/>
    <w:rsid w:val="004922E7"/>
    <w:rsid w:val="00492FEC"/>
    <w:rsid w:val="00494FD7"/>
    <w:rsid w:val="00495E12"/>
    <w:rsid w:val="00495F83"/>
    <w:rsid w:val="00496B2B"/>
    <w:rsid w:val="00497FAD"/>
    <w:rsid w:val="004A039B"/>
    <w:rsid w:val="004A0808"/>
    <w:rsid w:val="004A150E"/>
    <w:rsid w:val="004A1B32"/>
    <w:rsid w:val="004A45F5"/>
    <w:rsid w:val="004B0FDB"/>
    <w:rsid w:val="004B1455"/>
    <w:rsid w:val="004B20A0"/>
    <w:rsid w:val="004B3225"/>
    <w:rsid w:val="004B62F0"/>
    <w:rsid w:val="004B7688"/>
    <w:rsid w:val="004C1329"/>
    <w:rsid w:val="004C2922"/>
    <w:rsid w:val="004C3880"/>
    <w:rsid w:val="004C38CC"/>
    <w:rsid w:val="004C4290"/>
    <w:rsid w:val="004C59F3"/>
    <w:rsid w:val="004C5BE9"/>
    <w:rsid w:val="004C6225"/>
    <w:rsid w:val="004C7F08"/>
    <w:rsid w:val="004D0F2F"/>
    <w:rsid w:val="004D179F"/>
    <w:rsid w:val="004D5B31"/>
    <w:rsid w:val="004D5C73"/>
    <w:rsid w:val="004D6939"/>
    <w:rsid w:val="004D6B41"/>
    <w:rsid w:val="004E167B"/>
    <w:rsid w:val="004E16A9"/>
    <w:rsid w:val="004E3AFF"/>
    <w:rsid w:val="004E490D"/>
    <w:rsid w:val="004E6A63"/>
    <w:rsid w:val="004E6D82"/>
    <w:rsid w:val="004F106A"/>
    <w:rsid w:val="004F115D"/>
    <w:rsid w:val="004F1E0D"/>
    <w:rsid w:val="004F22CB"/>
    <w:rsid w:val="004F4987"/>
    <w:rsid w:val="004F5D95"/>
    <w:rsid w:val="004F62F8"/>
    <w:rsid w:val="00500294"/>
    <w:rsid w:val="00502485"/>
    <w:rsid w:val="0050493D"/>
    <w:rsid w:val="005063F2"/>
    <w:rsid w:val="005074AD"/>
    <w:rsid w:val="0050785B"/>
    <w:rsid w:val="00511966"/>
    <w:rsid w:val="005119A9"/>
    <w:rsid w:val="00511C2D"/>
    <w:rsid w:val="00512E2F"/>
    <w:rsid w:val="00514516"/>
    <w:rsid w:val="0051485B"/>
    <w:rsid w:val="00514C82"/>
    <w:rsid w:val="005178C3"/>
    <w:rsid w:val="00521D7F"/>
    <w:rsid w:val="00522BAB"/>
    <w:rsid w:val="00523BEE"/>
    <w:rsid w:val="00526C93"/>
    <w:rsid w:val="00526D59"/>
    <w:rsid w:val="00526F12"/>
    <w:rsid w:val="0053006B"/>
    <w:rsid w:val="005339AE"/>
    <w:rsid w:val="00534335"/>
    <w:rsid w:val="00535EA2"/>
    <w:rsid w:val="005371A9"/>
    <w:rsid w:val="00537410"/>
    <w:rsid w:val="00540C61"/>
    <w:rsid w:val="00541D93"/>
    <w:rsid w:val="00545466"/>
    <w:rsid w:val="00546C0C"/>
    <w:rsid w:val="00546E19"/>
    <w:rsid w:val="005472C1"/>
    <w:rsid w:val="00547A0A"/>
    <w:rsid w:val="00550787"/>
    <w:rsid w:val="00551DDB"/>
    <w:rsid w:val="00553B82"/>
    <w:rsid w:val="00554D4C"/>
    <w:rsid w:val="00560A37"/>
    <w:rsid w:val="00562128"/>
    <w:rsid w:val="0056562D"/>
    <w:rsid w:val="00566BA1"/>
    <w:rsid w:val="00567371"/>
    <w:rsid w:val="00567FE8"/>
    <w:rsid w:val="00571C22"/>
    <w:rsid w:val="00574442"/>
    <w:rsid w:val="0057445B"/>
    <w:rsid w:val="00576439"/>
    <w:rsid w:val="005767E1"/>
    <w:rsid w:val="005776E7"/>
    <w:rsid w:val="00577B31"/>
    <w:rsid w:val="00580589"/>
    <w:rsid w:val="0058142B"/>
    <w:rsid w:val="005830C0"/>
    <w:rsid w:val="00584D91"/>
    <w:rsid w:val="00586101"/>
    <w:rsid w:val="005876A1"/>
    <w:rsid w:val="00591832"/>
    <w:rsid w:val="00591B7C"/>
    <w:rsid w:val="00592841"/>
    <w:rsid w:val="005937CC"/>
    <w:rsid w:val="00593BC7"/>
    <w:rsid w:val="00593CB1"/>
    <w:rsid w:val="00594A9A"/>
    <w:rsid w:val="005A0449"/>
    <w:rsid w:val="005A166C"/>
    <w:rsid w:val="005A1BE5"/>
    <w:rsid w:val="005A297C"/>
    <w:rsid w:val="005A357F"/>
    <w:rsid w:val="005A50C0"/>
    <w:rsid w:val="005A7BE5"/>
    <w:rsid w:val="005A7E97"/>
    <w:rsid w:val="005B092C"/>
    <w:rsid w:val="005B0E54"/>
    <w:rsid w:val="005B14A0"/>
    <w:rsid w:val="005B1A92"/>
    <w:rsid w:val="005B1D24"/>
    <w:rsid w:val="005B30D8"/>
    <w:rsid w:val="005B4D6A"/>
    <w:rsid w:val="005B4DEC"/>
    <w:rsid w:val="005B5E41"/>
    <w:rsid w:val="005B6FD0"/>
    <w:rsid w:val="005B6FD1"/>
    <w:rsid w:val="005B7982"/>
    <w:rsid w:val="005C14E0"/>
    <w:rsid w:val="005C1EC2"/>
    <w:rsid w:val="005C29E8"/>
    <w:rsid w:val="005C2EA4"/>
    <w:rsid w:val="005C342E"/>
    <w:rsid w:val="005C4996"/>
    <w:rsid w:val="005C57AC"/>
    <w:rsid w:val="005C6148"/>
    <w:rsid w:val="005C7189"/>
    <w:rsid w:val="005D0556"/>
    <w:rsid w:val="005D6AB7"/>
    <w:rsid w:val="005D6DC9"/>
    <w:rsid w:val="005D76E8"/>
    <w:rsid w:val="005E0C76"/>
    <w:rsid w:val="005E0E7B"/>
    <w:rsid w:val="005E3307"/>
    <w:rsid w:val="005E5AF7"/>
    <w:rsid w:val="005E5C40"/>
    <w:rsid w:val="005E7C83"/>
    <w:rsid w:val="005E7DC6"/>
    <w:rsid w:val="005F0A86"/>
    <w:rsid w:val="005F42CA"/>
    <w:rsid w:val="005F52CC"/>
    <w:rsid w:val="005F72A3"/>
    <w:rsid w:val="005F7C8E"/>
    <w:rsid w:val="006044D5"/>
    <w:rsid w:val="00611F7E"/>
    <w:rsid w:val="006124C5"/>
    <w:rsid w:val="00622481"/>
    <w:rsid w:val="00622FDC"/>
    <w:rsid w:val="00623D0D"/>
    <w:rsid w:val="00623FD2"/>
    <w:rsid w:val="0062404B"/>
    <w:rsid w:val="00624ADB"/>
    <w:rsid w:val="00625020"/>
    <w:rsid w:val="0062562B"/>
    <w:rsid w:val="0063177E"/>
    <w:rsid w:val="00631EF0"/>
    <w:rsid w:val="00635036"/>
    <w:rsid w:val="00635042"/>
    <w:rsid w:val="006359E9"/>
    <w:rsid w:val="0063654F"/>
    <w:rsid w:val="00641015"/>
    <w:rsid w:val="00642F26"/>
    <w:rsid w:val="006438A0"/>
    <w:rsid w:val="00645F9B"/>
    <w:rsid w:val="00646518"/>
    <w:rsid w:val="00646583"/>
    <w:rsid w:val="00647B77"/>
    <w:rsid w:val="0065039B"/>
    <w:rsid w:val="00651857"/>
    <w:rsid w:val="0065274C"/>
    <w:rsid w:val="006538B8"/>
    <w:rsid w:val="0065399D"/>
    <w:rsid w:val="00653E5D"/>
    <w:rsid w:val="0065505B"/>
    <w:rsid w:val="0065571F"/>
    <w:rsid w:val="006557BF"/>
    <w:rsid w:val="00657C87"/>
    <w:rsid w:val="00661A71"/>
    <w:rsid w:val="00661ADE"/>
    <w:rsid w:val="0066485B"/>
    <w:rsid w:val="00664F4B"/>
    <w:rsid w:val="006657B8"/>
    <w:rsid w:val="00666556"/>
    <w:rsid w:val="006674B8"/>
    <w:rsid w:val="00671894"/>
    <w:rsid w:val="00672E90"/>
    <w:rsid w:val="00673615"/>
    <w:rsid w:val="00674261"/>
    <w:rsid w:val="00675A64"/>
    <w:rsid w:val="00676986"/>
    <w:rsid w:val="00677575"/>
    <w:rsid w:val="00677F3A"/>
    <w:rsid w:val="006801A3"/>
    <w:rsid w:val="006806BA"/>
    <w:rsid w:val="00681225"/>
    <w:rsid w:val="00681B53"/>
    <w:rsid w:val="006822B5"/>
    <w:rsid w:val="00682E03"/>
    <w:rsid w:val="00684384"/>
    <w:rsid w:val="0068457C"/>
    <w:rsid w:val="00686A4A"/>
    <w:rsid w:val="00686D14"/>
    <w:rsid w:val="00687ED7"/>
    <w:rsid w:val="00692701"/>
    <w:rsid w:val="00697983"/>
    <w:rsid w:val="006A1DD9"/>
    <w:rsid w:val="006A2831"/>
    <w:rsid w:val="006A45C6"/>
    <w:rsid w:val="006B0B73"/>
    <w:rsid w:val="006B216D"/>
    <w:rsid w:val="006B3083"/>
    <w:rsid w:val="006B315E"/>
    <w:rsid w:val="006B4FD6"/>
    <w:rsid w:val="006B5376"/>
    <w:rsid w:val="006B5DDF"/>
    <w:rsid w:val="006C144C"/>
    <w:rsid w:val="006C1796"/>
    <w:rsid w:val="006C2C1B"/>
    <w:rsid w:val="006C3F0A"/>
    <w:rsid w:val="006C416C"/>
    <w:rsid w:val="006C4EB5"/>
    <w:rsid w:val="006C62E1"/>
    <w:rsid w:val="006C63C6"/>
    <w:rsid w:val="006C71B7"/>
    <w:rsid w:val="006D2477"/>
    <w:rsid w:val="006D433F"/>
    <w:rsid w:val="006D518B"/>
    <w:rsid w:val="006D5C52"/>
    <w:rsid w:val="006D71EB"/>
    <w:rsid w:val="006E0F4E"/>
    <w:rsid w:val="006E4AF1"/>
    <w:rsid w:val="006E4D07"/>
    <w:rsid w:val="006E5E4E"/>
    <w:rsid w:val="006E7E37"/>
    <w:rsid w:val="006F0345"/>
    <w:rsid w:val="006F0469"/>
    <w:rsid w:val="006F0EE6"/>
    <w:rsid w:val="006F0F57"/>
    <w:rsid w:val="006F2743"/>
    <w:rsid w:val="006F2BB1"/>
    <w:rsid w:val="006F546D"/>
    <w:rsid w:val="006F6116"/>
    <w:rsid w:val="007004E6"/>
    <w:rsid w:val="007023FD"/>
    <w:rsid w:val="0070355E"/>
    <w:rsid w:val="007040B6"/>
    <w:rsid w:val="00704D1B"/>
    <w:rsid w:val="00705076"/>
    <w:rsid w:val="00707509"/>
    <w:rsid w:val="00707BB2"/>
    <w:rsid w:val="00707D30"/>
    <w:rsid w:val="00711147"/>
    <w:rsid w:val="007111F0"/>
    <w:rsid w:val="00711EB3"/>
    <w:rsid w:val="007143E7"/>
    <w:rsid w:val="007179E7"/>
    <w:rsid w:val="0072315D"/>
    <w:rsid w:val="00723217"/>
    <w:rsid w:val="00723FE8"/>
    <w:rsid w:val="00724057"/>
    <w:rsid w:val="007248EF"/>
    <w:rsid w:val="00725604"/>
    <w:rsid w:val="00726175"/>
    <w:rsid w:val="007263EE"/>
    <w:rsid w:val="007277E3"/>
    <w:rsid w:val="007312C9"/>
    <w:rsid w:val="00731A17"/>
    <w:rsid w:val="00734458"/>
    <w:rsid w:val="007373D3"/>
    <w:rsid w:val="00741208"/>
    <w:rsid w:val="007419CF"/>
    <w:rsid w:val="0074241C"/>
    <w:rsid w:val="00743A37"/>
    <w:rsid w:val="0074487E"/>
    <w:rsid w:val="0074504A"/>
    <w:rsid w:val="00746273"/>
    <w:rsid w:val="0075366F"/>
    <w:rsid w:val="00755D02"/>
    <w:rsid w:val="00757C53"/>
    <w:rsid w:val="007610C8"/>
    <w:rsid w:val="007615EF"/>
    <w:rsid w:val="00762A54"/>
    <w:rsid w:val="007656C6"/>
    <w:rsid w:val="0076589F"/>
    <w:rsid w:val="00765E65"/>
    <w:rsid w:val="00766FC0"/>
    <w:rsid w:val="0076733E"/>
    <w:rsid w:val="007676E2"/>
    <w:rsid w:val="00767AFD"/>
    <w:rsid w:val="007704C2"/>
    <w:rsid w:val="0077128F"/>
    <w:rsid w:val="007721BF"/>
    <w:rsid w:val="007743C7"/>
    <w:rsid w:val="00774E70"/>
    <w:rsid w:val="00776C23"/>
    <w:rsid w:val="00780E51"/>
    <w:rsid w:val="0078181E"/>
    <w:rsid w:val="00782C23"/>
    <w:rsid w:val="007834A1"/>
    <w:rsid w:val="00783A04"/>
    <w:rsid w:val="00783AF5"/>
    <w:rsid w:val="00786852"/>
    <w:rsid w:val="00790174"/>
    <w:rsid w:val="00790CAF"/>
    <w:rsid w:val="007919BF"/>
    <w:rsid w:val="0079217E"/>
    <w:rsid w:val="007922EB"/>
    <w:rsid w:val="0079445F"/>
    <w:rsid w:val="0079532A"/>
    <w:rsid w:val="00796CEE"/>
    <w:rsid w:val="00797448"/>
    <w:rsid w:val="00797E8E"/>
    <w:rsid w:val="00797FA5"/>
    <w:rsid w:val="007A024A"/>
    <w:rsid w:val="007A1946"/>
    <w:rsid w:val="007A2007"/>
    <w:rsid w:val="007A3508"/>
    <w:rsid w:val="007A4636"/>
    <w:rsid w:val="007A4845"/>
    <w:rsid w:val="007A79EC"/>
    <w:rsid w:val="007A7F8F"/>
    <w:rsid w:val="007B20CC"/>
    <w:rsid w:val="007B2D39"/>
    <w:rsid w:val="007B41B5"/>
    <w:rsid w:val="007B4C8E"/>
    <w:rsid w:val="007B5396"/>
    <w:rsid w:val="007B795F"/>
    <w:rsid w:val="007C0B2A"/>
    <w:rsid w:val="007C0B6D"/>
    <w:rsid w:val="007C14E4"/>
    <w:rsid w:val="007C15BA"/>
    <w:rsid w:val="007C249F"/>
    <w:rsid w:val="007C2902"/>
    <w:rsid w:val="007C2C07"/>
    <w:rsid w:val="007C38FA"/>
    <w:rsid w:val="007C4070"/>
    <w:rsid w:val="007C4964"/>
    <w:rsid w:val="007C719A"/>
    <w:rsid w:val="007D11D8"/>
    <w:rsid w:val="007D32C3"/>
    <w:rsid w:val="007D7315"/>
    <w:rsid w:val="007E0460"/>
    <w:rsid w:val="007E3C4B"/>
    <w:rsid w:val="007E43B8"/>
    <w:rsid w:val="007E4BA6"/>
    <w:rsid w:val="007E63E1"/>
    <w:rsid w:val="007E7A08"/>
    <w:rsid w:val="007F097D"/>
    <w:rsid w:val="007F0A3B"/>
    <w:rsid w:val="007F5597"/>
    <w:rsid w:val="007F69FC"/>
    <w:rsid w:val="007F70A1"/>
    <w:rsid w:val="00800349"/>
    <w:rsid w:val="00800A1B"/>
    <w:rsid w:val="0080178E"/>
    <w:rsid w:val="00801FF2"/>
    <w:rsid w:val="00803C9A"/>
    <w:rsid w:val="00805D1A"/>
    <w:rsid w:val="00806256"/>
    <w:rsid w:val="008062F2"/>
    <w:rsid w:val="0080637B"/>
    <w:rsid w:val="00806CF3"/>
    <w:rsid w:val="00810FBF"/>
    <w:rsid w:val="00811478"/>
    <w:rsid w:val="0081197C"/>
    <w:rsid w:val="00812A8A"/>
    <w:rsid w:val="00812BBB"/>
    <w:rsid w:val="00812D41"/>
    <w:rsid w:val="00813C61"/>
    <w:rsid w:val="008158BB"/>
    <w:rsid w:val="00820F2B"/>
    <w:rsid w:val="008215EB"/>
    <w:rsid w:val="00821855"/>
    <w:rsid w:val="00822B6F"/>
    <w:rsid w:val="008241DC"/>
    <w:rsid w:val="00825021"/>
    <w:rsid w:val="008260AE"/>
    <w:rsid w:val="00826782"/>
    <w:rsid w:val="008279C7"/>
    <w:rsid w:val="00833960"/>
    <w:rsid w:val="00834455"/>
    <w:rsid w:val="00840DEA"/>
    <w:rsid w:val="00841B44"/>
    <w:rsid w:val="00842D6E"/>
    <w:rsid w:val="00842EBA"/>
    <w:rsid w:val="00844B72"/>
    <w:rsid w:val="00851533"/>
    <w:rsid w:val="00851626"/>
    <w:rsid w:val="00853121"/>
    <w:rsid w:val="0085454F"/>
    <w:rsid w:val="00857D8A"/>
    <w:rsid w:val="00863DB0"/>
    <w:rsid w:val="00864855"/>
    <w:rsid w:val="008648FF"/>
    <w:rsid w:val="0086521A"/>
    <w:rsid w:val="00865476"/>
    <w:rsid w:val="00865E57"/>
    <w:rsid w:val="00865F9A"/>
    <w:rsid w:val="00867666"/>
    <w:rsid w:val="00870017"/>
    <w:rsid w:val="00872884"/>
    <w:rsid w:val="008742AE"/>
    <w:rsid w:val="00874BC3"/>
    <w:rsid w:val="00874CFE"/>
    <w:rsid w:val="00874E49"/>
    <w:rsid w:val="00875199"/>
    <w:rsid w:val="00876898"/>
    <w:rsid w:val="00877986"/>
    <w:rsid w:val="0088130F"/>
    <w:rsid w:val="0088195F"/>
    <w:rsid w:val="00882F83"/>
    <w:rsid w:val="00883CC4"/>
    <w:rsid w:val="00884C10"/>
    <w:rsid w:val="00884C8D"/>
    <w:rsid w:val="00884FFF"/>
    <w:rsid w:val="00885CE2"/>
    <w:rsid w:val="008867F9"/>
    <w:rsid w:val="0089009E"/>
    <w:rsid w:val="00891809"/>
    <w:rsid w:val="0089195A"/>
    <w:rsid w:val="00892730"/>
    <w:rsid w:val="00894148"/>
    <w:rsid w:val="008956B0"/>
    <w:rsid w:val="008A1EC2"/>
    <w:rsid w:val="008A2F86"/>
    <w:rsid w:val="008A4457"/>
    <w:rsid w:val="008A5831"/>
    <w:rsid w:val="008A59CE"/>
    <w:rsid w:val="008A5C85"/>
    <w:rsid w:val="008A6068"/>
    <w:rsid w:val="008B66F2"/>
    <w:rsid w:val="008B6F01"/>
    <w:rsid w:val="008C15B7"/>
    <w:rsid w:val="008C565B"/>
    <w:rsid w:val="008C67D2"/>
    <w:rsid w:val="008D0FC4"/>
    <w:rsid w:val="008D266E"/>
    <w:rsid w:val="008D2890"/>
    <w:rsid w:val="008D39F5"/>
    <w:rsid w:val="008D4803"/>
    <w:rsid w:val="008E5735"/>
    <w:rsid w:val="008E787C"/>
    <w:rsid w:val="008F08EE"/>
    <w:rsid w:val="008F1CF3"/>
    <w:rsid w:val="008F3487"/>
    <w:rsid w:val="008F3B7C"/>
    <w:rsid w:val="008F4627"/>
    <w:rsid w:val="008F4B0E"/>
    <w:rsid w:val="008F60E8"/>
    <w:rsid w:val="008F6766"/>
    <w:rsid w:val="00900F13"/>
    <w:rsid w:val="00902EA9"/>
    <w:rsid w:val="00906CBD"/>
    <w:rsid w:val="00913D09"/>
    <w:rsid w:val="00916750"/>
    <w:rsid w:val="009172D9"/>
    <w:rsid w:val="0091752F"/>
    <w:rsid w:val="00921D2D"/>
    <w:rsid w:val="009235A2"/>
    <w:rsid w:val="009239C4"/>
    <w:rsid w:val="00924A47"/>
    <w:rsid w:val="00927142"/>
    <w:rsid w:val="00930CE0"/>
    <w:rsid w:val="00931117"/>
    <w:rsid w:val="00931EC7"/>
    <w:rsid w:val="00933C73"/>
    <w:rsid w:val="00935E90"/>
    <w:rsid w:val="0093619F"/>
    <w:rsid w:val="00940C0A"/>
    <w:rsid w:val="009427E5"/>
    <w:rsid w:val="00942FEC"/>
    <w:rsid w:val="00943146"/>
    <w:rsid w:val="00945012"/>
    <w:rsid w:val="009454B7"/>
    <w:rsid w:val="00945AFD"/>
    <w:rsid w:val="0094679D"/>
    <w:rsid w:val="00946A07"/>
    <w:rsid w:val="0094727A"/>
    <w:rsid w:val="009479AA"/>
    <w:rsid w:val="00952D53"/>
    <w:rsid w:val="00956473"/>
    <w:rsid w:val="00957A21"/>
    <w:rsid w:val="00957EDF"/>
    <w:rsid w:val="00960E51"/>
    <w:rsid w:val="009613D8"/>
    <w:rsid w:val="00970234"/>
    <w:rsid w:val="0097204B"/>
    <w:rsid w:val="00974275"/>
    <w:rsid w:val="009753BE"/>
    <w:rsid w:val="0098043B"/>
    <w:rsid w:val="009804FC"/>
    <w:rsid w:val="00980EC5"/>
    <w:rsid w:val="00981111"/>
    <w:rsid w:val="00982034"/>
    <w:rsid w:val="0098474B"/>
    <w:rsid w:val="00986B7D"/>
    <w:rsid w:val="00987C35"/>
    <w:rsid w:val="0099100F"/>
    <w:rsid w:val="009929B5"/>
    <w:rsid w:val="00995A9E"/>
    <w:rsid w:val="00995CBA"/>
    <w:rsid w:val="0099678C"/>
    <w:rsid w:val="0099777E"/>
    <w:rsid w:val="00997ED5"/>
    <w:rsid w:val="009A3A45"/>
    <w:rsid w:val="009A465C"/>
    <w:rsid w:val="009A4DB1"/>
    <w:rsid w:val="009A4FF0"/>
    <w:rsid w:val="009A6779"/>
    <w:rsid w:val="009A6B9D"/>
    <w:rsid w:val="009A7794"/>
    <w:rsid w:val="009A7F84"/>
    <w:rsid w:val="009B030C"/>
    <w:rsid w:val="009B0C96"/>
    <w:rsid w:val="009B0E25"/>
    <w:rsid w:val="009B2C15"/>
    <w:rsid w:val="009B337F"/>
    <w:rsid w:val="009C0CD1"/>
    <w:rsid w:val="009C222B"/>
    <w:rsid w:val="009C359A"/>
    <w:rsid w:val="009C67A8"/>
    <w:rsid w:val="009D201B"/>
    <w:rsid w:val="009D2800"/>
    <w:rsid w:val="009D52A1"/>
    <w:rsid w:val="009D5982"/>
    <w:rsid w:val="009D5D9C"/>
    <w:rsid w:val="009D7F23"/>
    <w:rsid w:val="009E1175"/>
    <w:rsid w:val="009E2171"/>
    <w:rsid w:val="009E35DB"/>
    <w:rsid w:val="009E476A"/>
    <w:rsid w:val="009E7BEC"/>
    <w:rsid w:val="009F15F6"/>
    <w:rsid w:val="009F242A"/>
    <w:rsid w:val="009F2519"/>
    <w:rsid w:val="009F2EE8"/>
    <w:rsid w:val="009F3E6A"/>
    <w:rsid w:val="009F4188"/>
    <w:rsid w:val="009F5743"/>
    <w:rsid w:val="009F5C57"/>
    <w:rsid w:val="009F65E7"/>
    <w:rsid w:val="009F65F6"/>
    <w:rsid w:val="009F7F9F"/>
    <w:rsid w:val="00A02378"/>
    <w:rsid w:val="00A03860"/>
    <w:rsid w:val="00A042A1"/>
    <w:rsid w:val="00A06176"/>
    <w:rsid w:val="00A06F53"/>
    <w:rsid w:val="00A1303F"/>
    <w:rsid w:val="00A15374"/>
    <w:rsid w:val="00A162E9"/>
    <w:rsid w:val="00A166C9"/>
    <w:rsid w:val="00A179F5"/>
    <w:rsid w:val="00A201C2"/>
    <w:rsid w:val="00A207AF"/>
    <w:rsid w:val="00A208C0"/>
    <w:rsid w:val="00A211F7"/>
    <w:rsid w:val="00A21A65"/>
    <w:rsid w:val="00A22275"/>
    <w:rsid w:val="00A2417B"/>
    <w:rsid w:val="00A313F7"/>
    <w:rsid w:val="00A31D8D"/>
    <w:rsid w:val="00A31EF8"/>
    <w:rsid w:val="00A32AC7"/>
    <w:rsid w:val="00A33E72"/>
    <w:rsid w:val="00A340B2"/>
    <w:rsid w:val="00A347D6"/>
    <w:rsid w:val="00A3494F"/>
    <w:rsid w:val="00A35041"/>
    <w:rsid w:val="00A3506A"/>
    <w:rsid w:val="00A361F5"/>
    <w:rsid w:val="00A4107E"/>
    <w:rsid w:val="00A417AA"/>
    <w:rsid w:val="00A43EDD"/>
    <w:rsid w:val="00A44687"/>
    <w:rsid w:val="00A465EF"/>
    <w:rsid w:val="00A46DBF"/>
    <w:rsid w:val="00A47C7C"/>
    <w:rsid w:val="00A50167"/>
    <w:rsid w:val="00A50F3A"/>
    <w:rsid w:val="00A528D9"/>
    <w:rsid w:val="00A5451D"/>
    <w:rsid w:val="00A54783"/>
    <w:rsid w:val="00A552ED"/>
    <w:rsid w:val="00A55C83"/>
    <w:rsid w:val="00A56710"/>
    <w:rsid w:val="00A571BB"/>
    <w:rsid w:val="00A57815"/>
    <w:rsid w:val="00A62943"/>
    <w:rsid w:val="00A62B94"/>
    <w:rsid w:val="00A62F82"/>
    <w:rsid w:val="00A62FAD"/>
    <w:rsid w:val="00A666EE"/>
    <w:rsid w:val="00A67491"/>
    <w:rsid w:val="00A70CDC"/>
    <w:rsid w:val="00A7133D"/>
    <w:rsid w:val="00A71521"/>
    <w:rsid w:val="00A7236B"/>
    <w:rsid w:val="00A72519"/>
    <w:rsid w:val="00A72F88"/>
    <w:rsid w:val="00A74795"/>
    <w:rsid w:val="00A759B2"/>
    <w:rsid w:val="00A7641A"/>
    <w:rsid w:val="00A76A4D"/>
    <w:rsid w:val="00A7788C"/>
    <w:rsid w:val="00A816DB"/>
    <w:rsid w:val="00A83966"/>
    <w:rsid w:val="00A85908"/>
    <w:rsid w:val="00A87399"/>
    <w:rsid w:val="00A91BD8"/>
    <w:rsid w:val="00A93E3A"/>
    <w:rsid w:val="00A958D7"/>
    <w:rsid w:val="00A960B8"/>
    <w:rsid w:val="00A964C5"/>
    <w:rsid w:val="00A96D7B"/>
    <w:rsid w:val="00AA1E34"/>
    <w:rsid w:val="00AA461C"/>
    <w:rsid w:val="00AA4F5F"/>
    <w:rsid w:val="00AA5DDC"/>
    <w:rsid w:val="00AA5DFE"/>
    <w:rsid w:val="00AA64C1"/>
    <w:rsid w:val="00AB2674"/>
    <w:rsid w:val="00AB31FE"/>
    <w:rsid w:val="00AB3ABB"/>
    <w:rsid w:val="00AB3F9C"/>
    <w:rsid w:val="00AB43B4"/>
    <w:rsid w:val="00AB4C85"/>
    <w:rsid w:val="00AB605E"/>
    <w:rsid w:val="00AB67BA"/>
    <w:rsid w:val="00AB6BB3"/>
    <w:rsid w:val="00AB7188"/>
    <w:rsid w:val="00AC0DEF"/>
    <w:rsid w:val="00AC0DF9"/>
    <w:rsid w:val="00AC2D5B"/>
    <w:rsid w:val="00AC3A26"/>
    <w:rsid w:val="00AC3C0A"/>
    <w:rsid w:val="00AC4304"/>
    <w:rsid w:val="00AC7106"/>
    <w:rsid w:val="00AD0055"/>
    <w:rsid w:val="00AD0C58"/>
    <w:rsid w:val="00AD2C30"/>
    <w:rsid w:val="00AD36B2"/>
    <w:rsid w:val="00AD397A"/>
    <w:rsid w:val="00AD5C8F"/>
    <w:rsid w:val="00AD5E9F"/>
    <w:rsid w:val="00AD73D6"/>
    <w:rsid w:val="00AE2320"/>
    <w:rsid w:val="00AE2926"/>
    <w:rsid w:val="00AE412C"/>
    <w:rsid w:val="00AE62A9"/>
    <w:rsid w:val="00AF1C73"/>
    <w:rsid w:val="00AF21D3"/>
    <w:rsid w:val="00AF40C9"/>
    <w:rsid w:val="00AF47AE"/>
    <w:rsid w:val="00AF526F"/>
    <w:rsid w:val="00AF7956"/>
    <w:rsid w:val="00AF7CA8"/>
    <w:rsid w:val="00B01A68"/>
    <w:rsid w:val="00B03355"/>
    <w:rsid w:val="00B03633"/>
    <w:rsid w:val="00B042CF"/>
    <w:rsid w:val="00B05554"/>
    <w:rsid w:val="00B072E6"/>
    <w:rsid w:val="00B07609"/>
    <w:rsid w:val="00B101AC"/>
    <w:rsid w:val="00B1073B"/>
    <w:rsid w:val="00B11A9B"/>
    <w:rsid w:val="00B14B97"/>
    <w:rsid w:val="00B16670"/>
    <w:rsid w:val="00B212EC"/>
    <w:rsid w:val="00B24B2A"/>
    <w:rsid w:val="00B2683D"/>
    <w:rsid w:val="00B26A08"/>
    <w:rsid w:val="00B27261"/>
    <w:rsid w:val="00B30037"/>
    <w:rsid w:val="00B32881"/>
    <w:rsid w:val="00B32ABB"/>
    <w:rsid w:val="00B35A2E"/>
    <w:rsid w:val="00B36148"/>
    <w:rsid w:val="00B3730D"/>
    <w:rsid w:val="00B3775B"/>
    <w:rsid w:val="00B41FD3"/>
    <w:rsid w:val="00B42129"/>
    <w:rsid w:val="00B426D3"/>
    <w:rsid w:val="00B42C69"/>
    <w:rsid w:val="00B431DE"/>
    <w:rsid w:val="00B43E13"/>
    <w:rsid w:val="00B452C0"/>
    <w:rsid w:val="00B45540"/>
    <w:rsid w:val="00B455F9"/>
    <w:rsid w:val="00B47029"/>
    <w:rsid w:val="00B47B17"/>
    <w:rsid w:val="00B50511"/>
    <w:rsid w:val="00B50D7D"/>
    <w:rsid w:val="00B51089"/>
    <w:rsid w:val="00B515AD"/>
    <w:rsid w:val="00B576E8"/>
    <w:rsid w:val="00B616B3"/>
    <w:rsid w:val="00B61862"/>
    <w:rsid w:val="00B61A0B"/>
    <w:rsid w:val="00B622CF"/>
    <w:rsid w:val="00B638F4"/>
    <w:rsid w:val="00B64BDD"/>
    <w:rsid w:val="00B67165"/>
    <w:rsid w:val="00B70D03"/>
    <w:rsid w:val="00B71D74"/>
    <w:rsid w:val="00B72663"/>
    <w:rsid w:val="00B726EF"/>
    <w:rsid w:val="00B7378C"/>
    <w:rsid w:val="00B7399A"/>
    <w:rsid w:val="00B759C6"/>
    <w:rsid w:val="00B76DCC"/>
    <w:rsid w:val="00B76E9C"/>
    <w:rsid w:val="00B803E7"/>
    <w:rsid w:val="00B80C7E"/>
    <w:rsid w:val="00B80E06"/>
    <w:rsid w:val="00B822C8"/>
    <w:rsid w:val="00B82E14"/>
    <w:rsid w:val="00B83579"/>
    <w:rsid w:val="00B83B7B"/>
    <w:rsid w:val="00B84826"/>
    <w:rsid w:val="00B90589"/>
    <w:rsid w:val="00B91621"/>
    <w:rsid w:val="00B91718"/>
    <w:rsid w:val="00B923F9"/>
    <w:rsid w:val="00B934AA"/>
    <w:rsid w:val="00B944D3"/>
    <w:rsid w:val="00B95C38"/>
    <w:rsid w:val="00B97172"/>
    <w:rsid w:val="00B97484"/>
    <w:rsid w:val="00BA1303"/>
    <w:rsid w:val="00BA1ACF"/>
    <w:rsid w:val="00BA207E"/>
    <w:rsid w:val="00BA3612"/>
    <w:rsid w:val="00BA4A4A"/>
    <w:rsid w:val="00BA4CA1"/>
    <w:rsid w:val="00BA4DDE"/>
    <w:rsid w:val="00BA6F3A"/>
    <w:rsid w:val="00BB04B8"/>
    <w:rsid w:val="00BB0915"/>
    <w:rsid w:val="00BB0EB7"/>
    <w:rsid w:val="00BB157C"/>
    <w:rsid w:val="00BB1DA6"/>
    <w:rsid w:val="00BB206A"/>
    <w:rsid w:val="00BB4CF6"/>
    <w:rsid w:val="00BB667C"/>
    <w:rsid w:val="00BB6B57"/>
    <w:rsid w:val="00BB6EB0"/>
    <w:rsid w:val="00BC0181"/>
    <w:rsid w:val="00BC48E4"/>
    <w:rsid w:val="00BC5D08"/>
    <w:rsid w:val="00BC655F"/>
    <w:rsid w:val="00BD09F9"/>
    <w:rsid w:val="00BD1511"/>
    <w:rsid w:val="00BD1AAB"/>
    <w:rsid w:val="00BD33BC"/>
    <w:rsid w:val="00BD3CAB"/>
    <w:rsid w:val="00BD6366"/>
    <w:rsid w:val="00BD68D7"/>
    <w:rsid w:val="00BE1E62"/>
    <w:rsid w:val="00BE25E2"/>
    <w:rsid w:val="00BE2B7A"/>
    <w:rsid w:val="00BE33DE"/>
    <w:rsid w:val="00BE3912"/>
    <w:rsid w:val="00BE425E"/>
    <w:rsid w:val="00BE4584"/>
    <w:rsid w:val="00BE4D54"/>
    <w:rsid w:val="00BE6655"/>
    <w:rsid w:val="00BE70AC"/>
    <w:rsid w:val="00BE7898"/>
    <w:rsid w:val="00BE790D"/>
    <w:rsid w:val="00BF1FD1"/>
    <w:rsid w:val="00BF3D3B"/>
    <w:rsid w:val="00BF4ED4"/>
    <w:rsid w:val="00BF4FB5"/>
    <w:rsid w:val="00BF4FCB"/>
    <w:rsid w:val="00BF52B2"/>
    <w:rsid w:val="00BF7052"/>
    <w:rsid w:val="00C031AB"/>
    <w:rsid w:val="00C036BD"/>
    <w:rsid w:val="00C049AF"/>
    <w:rsid w:val="00C049FC"/>
    <w:rsid w:val="00C05FAB"/>
    <w:rsid w:val="00C07184"/>
    <w:rsid w:val="00C07DF9"/>
    <w:rsid w:val="00C121E4"/>
    <w:rsid w:val="00C12431"/>
    <w:rsid w:val="00C1301C"/>
    <w:rsid w:val="00C14279"/>
    <w:rsid w:val="00C143A7"/>
    <w:rsid w:val="00C1450E"/>
    <w:rsid w:val="00C14F3B"/>
    <w:rsid w:val="00C23247"/>
    <w:rsid w:val="00C237EB"/>
    <w:rsid w:val="00C248DD"/>
    <w:rsid w:val="00C25656"/>
    <w:rsid w:val="00C26B3F"/>
    <w:rsid w:val="00C27B1C"/>
    <w:rsid w:val="00C30C28"/>
    <w:rsid w:val="00C32657"/>
    <w:rsid w:val="00C32F82"/>
    <w:rsid w:val="00C36316"/>
    <w:rsid w:val="00C3674D"/>
    <w:rsid w:val="00C4138A"/>
    <w:rsid w:val="00C4194F"/>
    <w:rsid w:val="00C41D60"/>
    <w:rsid w:val="00C42861"/>
    <w:rsid w:val="00C43EDE"/>
    <w:rsid w:val="00C5065D"/>
    <w:rsid w:val="00C50AF0"/>
    <w:rsid w:val="00C50BD6"/>
    <w:rsid w:val="00C51D2F"/>
    <w:rsid w:val="00C52EC0"/>
    <w:rsid w:val="00C53195"/>
    <w:rsid w:val="00C53E8E"/>
    <w:rsid w:val="00C55CF4"/>
    <w:rsid w:val="00C57385"/>
    <w:rsid w:val="00C60136"/>
    <w:rsid w:val="00C6038F"/>
    <w:rsid w:val="00C60AC3"/>
    <w:rsid w:val="00C60C1D"/>
    <w:rsid w:val="00C61E85"/>
    <w:rsid w:val="00C63F01"/>
    <w:rsid w:val="00C649A8"/>
    <w:rsid w:val="00C65064"/>
    <w:rsid w:val="00C65736"/>
    <w:rsid w:val="00C66DF5"/>
    <w:rsid w:val="00C6757B"/>
    <w:rsid w:val="00C725D8"/>
    <w:rsid w:val="00C73727"/>
    <w:rsid w:val="00C75CD8"/>
    <w:rsid w:val="00C7643C"/>
    <w:rsid w:val="00C8164B"/>
    <w:rsid w:val="00C8206F"/>
    <w:rsid w:val="00C824AF"/>
    <w:rsid w:val="00C9043C"/>
    <w:rsid w:val="00C93BA1"/>
    <w:rsid w:val="00C96206"/>
    <w:rsid w:val="00CA028F"/>
    <w:rsid w:val="00CA205C"/>
    <w:rsid w:val="00CA348A"/>
    <w:rsid w:val="00CA4AF7"/>
    <w:rsid w:val="00CA5EF8"/>
    <w:rsid w:val="00CA644E"/>
    <w:rsid w:val="00CA6734"/>
    <w:rsid w:val="00CA705F"/>
    <w:rsid w:val="00CB14C4"/>
    <w:rsid w:val="00CB18A2"/>
    <w:rsid w:val="00CB2CE6"/>
    <w:rsid w:val="00CB321A"/>
    <w:rsid w:val="00CB663A"/>
    <w:rsid w:val="00CC06EF"/>
    <w:rsid w:val="00CC14A1"/>
    <w:rsid w:val="00CC207B"/>
    <w:rsid w:val="00CC4A6B"/>
    <w:rsid w:val="00CC5425"/>
    <w:rsid w:val="00CC554A"/>
    <w:rsid w:val="00CD00E0"/>
    <w:rsid w:val="00CD0374"/>
    <w:rsid w:val="00CD3875"/>
    <w:rsid w:val="00CD3A8F"/>
    <w:rsid w:val="00CD75DB"/>
    <w:rsid w:val="00CE125A"/>
    <w:rsid w:val="00CE2E41"/>
    <w:rsid w:val="00CE3D31"/>
    <w:rsid w:val="00CE6468"/>
    <w:rsid w:val="00CE6A61"/>
    <w:rsid w:val="00CF071E"/>
    <w:rsid w:val="00CF08BB"/>
    <w:rsid w:val="00CF1E53"/>
    <w:rsid w:val="00CF20CC"/>
    <w:rsid w:val="00CF2D57"/>
    <w:rsid w:val="00D00E26"/>
    <w:rsid w:val="00D020BF"/>
    <w:rsid w:val="00D035B3"/>
    <w:rsid w:val="00D05EBB"/>
    <w:rsid w:val="00D1389A"/>
    <w:rsid w:val="00D16A24"/>
    <w:rsid w:val="00D20B13"/>
    <w:rsid w:val="00D22254"/>
    <w:rsid w:val="00D239DE"/>
    <w:rsid w:val="00D2561F"/>
    <w:rsid w:val="00D2642E"/>
    <w:rsid w:val="00D26EB9"/>
    <w:rsid w:val="00D30E68"/>
    <w:rsid w:val="00D31037"/>
    <w:rsid w:val="00D31935"/>
    <w:rsid w:val="00D32A51"/>
    <w:rsid w:val="00D336F9"/>
    <w:rsid w:val="00D359F5"/>
    <w:rsid w:val="00D36BC1"/>
    <w:rsid w:val="00D36D26"/>
    <w:rsid w:val="00D41B67"/>
    <w:rsid w:val="00D43105"/>
    <w:rsid w:val="00D43EA5"/>
    <w:rsid w:val="00D47EA6"/>
    <w:rsid w:val="00D509AF"/>
    <w:rsid w:val="00D518F6"/>
    <w:rsid w:val="00D519B2"/>
    <w:rsid w:val="00D54E49"/>
    <w:rsid w:val="00D562F1"/>
    <w:rsid w:val="00D57397"/>
    <w:rsid w:val="00D57E73"/>
    <w:rsid w:val="00D60010"/>
    <w:rsid w:val="00D61996"/>
    <w:rsid w:val="00D61C76"/>
    <w:rsid w:val="00D64DC3"/>
    <w:rsid w:val="00D650B1"/>
    <w:rsid w:val="00D654CD"/>
    <w:rsid w:val="00D66309"/>
    <w:rsid w:val="00D66469"/>
    <w:rsid w:val="00D6722C"/>
    <w:rsid w:val="00D678C7"/>
    <w:rsid w:val="00D707F1"/>
    <w:rsid w:val="00D70D0A"/>
    <w:rsid w:val="00D71B27"/>
    <w:rsid w:val="00D7752F"/>
    <w:rsid w:val="00D8261A"/>
    <w:rsid w:val="00D82B50"/>
    <w:rsid w:val="00D8380B"/>
    <w:rsid w:val="00D848E5"/>
    <w:rsid w:val="00D85480"/>
    <w:rsid w:val="00D874C8"/>
    <w:rsid w:val="00D9390D"/>
    <w:rsid w:val="00D9415C"/>
    <w:rsid w:val="00D9661B"/>
    <w:rsid w:val="00DA0564"/>
    <w:rsid w:val="00DA1BEA"/>
    <w:rsid w:val="00DA256C"/>
    <w:rsid w:val="00DA3E8C"/>
    <w:rsid w:val="00DA3F7E"/>
    <w:rsid w:val="00DA469E"/>
    <w:rsid w:val="00DA48BA"/>
    <w:rsid w:val="00DA5511"/>
    <w:rsid w:val="00DA716B"/>
    <w:rsid w:val="00DB45F8"/>
    <w:rsid w:val="00DB7675"/>
    <w:rsid w:val="00DC045F"/>
    <w:rsid w:val="00DC07B2"/>
    <w:rsid w:val="00DC2F0C"/>
    <w:rsid w:val="00DC3472"/>
    <w:rsid w:val="00DC4E4F"/>
    <w:rsid w:val="00DC7285"/>
    <w:rsid w:val="00DC7465"/>
    <w:rsid w:val="00DD39B8"/>
    <w:rsid w:val="00DD7135"/>
    <w:rsid w:val="00DD7CF4"/>
    <w:rsid w:val="00DE06EF"/>
    <w:rsid w:val="00DE2018"/>
    <w:rsid w:val="00DE21B5"/>
    <w:rsid w:val="00DE3618"/>
    <w:rsid w:val="00DE6301"/>
    <w:rsid w:val="00DE6FD4"/>
    <w:rsid w:val="00DE7375"/>
    <w:rsid w:val="00DF0248"/>
    <w:rsid w:val="00DF19B2"/>
    <w:rsid w:val="00E00948"/>
    <w:rsid w:val="00E021B7"/>
    <w:rsid w:val="00E02537"/>
    <w:rsid w:val="00E02C76"/>
    <w:rsid w:val="00E108A5"/>
    <w:rsid w:val="00E12706"/>
    <w:rsid w:val="00E12F4A"/>
    <w:rsid w:val="00E1383E"/>
    <w:rsid w:val="00E14486"/>
    <w:rsid w:val="00E16054"/>
    <w:rsid w:val="00E160FF"/>
    <w:rsid w:val="00E214E9"/>
    <w:rsid w:val="00E23DAF"/>
    <w:rsid w:val="00E23DC9"/>
    <w:rsid w:val="00E25DCD"/>
    <w:rsid w:val="00E269E1"/>
    <w:rsid w:val="00E26D79"/>
    <w:rsid w:val="00E27830"/>
    <w:rsid w:val="00E30745"/>
    <w:rsid w:val="00E32594"/>
    <w:rsid w:val="00E326FF"/>
    <w:rsid w:val="00E42C9B"/>
    <w:rsid w:val="00E432D9"/>
    <w:rsid w:val="00E4426D"/>
    <w:rsid w:val="00E45E8D"/>
    <w:rsid w:val="00E45F13"/>
    <w:rsid w:val="00E47C30"/>
    <w:rsid w:val="00E50336"/>
    <w:rsid w:val="00E510BC"/>
    <w:rsid w:val="00E52BA4"/>
    <w:rsid w:val="00E5512B"/>
    <w:rsid w:val="00E55449"/>
    <w:rsid w:val="00E57213"/>
    <w:rsid w:val="00E61256"/>
    <w:rsid w:val="00E6132D"/>
    <w:rsid w:val="00E62D56"/>
    <w:rsid w:val="00E62EFE"/>
    <w:rsid w:val="00E6479D"/>
    <w:rsid w:val="00E64833"/>
    <w:rsid w:val="00E73A61"/>
    <w:rsid w:val="00E73CB2"/>
    <w:rsid w:val="00E815D9"/>
    <w:rsid w:val="00E8170D"/>
    <w:rsid w:val="00E81E90"/>
    <w:rsid w:val="00E839BA"/>
    <w:rsid w:val="00E8428A"/>
    <w:rsid w:val="00E864D5"/>
    <w:rsid w:val="00E8695E"/>
    <w:rsid w:val="00E86C14"/>
    <w:rsid w:val="00E94206"/>
    <w:rsid w:val="00E95ED1"/>
    <w:rsid w:val="00E966C7"/>
    <w:rsid w:val="00E97F7D"/>
    <w:rsid w:val="00EA0661"/>
    <w:rsid w:val="00EA0862"/>
    <w:rsid w:val="00EA1291"/>
    <w:rsid w:val="00EA12C8"/>
    <w:rsid w:val="00EA3862"/>
    <w:rsid w:val="00EA5013"/>
    <w:rsid w:val="00EA59B8"/>
    <w:rsid w:val="00EA5A01"/>
    <w:rsid w:val="00EB0D0A"/>
    <w:rsid w:val="00EB39A2"/>
    <w:rsid w:val="00EB4382"/>
    <w:rsid w:val="00EB4E66"/>
    <w:rsid w:val="00EB6216"/>
    <w:rsid w:val="00EB6553"/>
    <w:rsid w:val="00EC1605"/>
    <w:rsid w:val="00EC2DF9"/>
    <w:rsid w:val="00EC5957"/>
    <w:rsid w:val="00EC6854"/>
    <w:rsid w:val="00EC6BE5"/>
    <w:rsid w:val="00ED0F81"/>
    <w:rsid w:val="00ED23C3"/>
    <w:rsid w:val="00ED383A"/>
    <w:rsid w:val="00ED62A8"/>
    <w:rsid w:val="00EE1846"/>
    <w:rsid w:val="00EE6E36"/>
    <w:rsid w:val="00EF0DC9"/>
    <w:rsid w:val="00EF105C"/>
    <w:rsid w:val="00EF5CB4"/>
    <w:rsid w:val="00EF6E1C"/>
    <w:rsid w:val="00F016BC"/>
    <w:rsid w:val="00F02285"/>
    <w:rsid w:val="00F0660B"/>
    <w:rsid w:val="00F10070"/>
    <w:rsid w:val="00F112FE"/>
    <w:rsid w:val="00F123AE"/>
    <w:rsid w:val="00F125F1"/>
    <w:rsid w:val="00F13BA6"/>
    <w:rsid w:val="00F13EB2"/>
    <w:rsid w:val="00F144C2"/>
    <w:rsid w:val="00F16C91"/>
    <w:rsid w:val="00F20EDF"/>
    <w:rsid w:val="00F25F27"/>
    <w:rsid w:val="00F2660D"/>
    <w:rsid w:val="00F26721"/>
    <w:rsid w:val="00F27014"/>
    <w:rsid w:val="00F30988"/>
    <w:rsid w:val="00F32B93"/>
    <w:rsid w:val="00F3430E"/>
    <w:rsid w:val="00F34B59"/>
    <w:rsid w:val="00F373FB"/>
    <w:rsid w:val="00F45CDD"/>
    <w:rsid w:val="00F53BDE"/>
    <w:rsid w:val="00F5543D"/>
    <w:rsid w:val="00F5551A"/>
    <w:rsid w:val="00F55C6A"/>
    <w:rsid w:val="00F5638C"/>
    <w:rsid w:val="00F56636"/>
    <w:rsid w:val="00F56AAB"/>
    <w:rsid w:val="00F57D6E"/>
    <w:rsid w:val="00F600C7"/>
    <w:rsid w:val="00F60990"/>
    <w:rsid w:val="00F60A9B"/>
    <w:rsid w:val="00F6245C"/>
    <w:rsid w:val="00F648EA"/>
    <w:rsid w:val="00F65675"/>
    <w:rsid w:val="00F6599A"/>
    <w:rsid w:val="00F7064A"/>
    <w:rsid w:val="00F719A0"/>
    <w:rsid w:val="00F72C0C"/>
    <w:rsid w:val="00F73331"/>
    <w:rsid w:val="00F741AC"/>
    <w:rsid w:val="00F76129"/>
    <w:rsid w:val="00F822A9"/>
    <w:rsid w:val="00F8468A"/>
    <w:rsid w:val="00F84A84"/>
    <w:rsid w:val="00F86BC9"/>
    <w:rsid w:val="00F87174"/>
    <w:rsid w:val="00F90C2C"/>
    <w:rsid w:val="00F91D37"/>
    <w:rsid w:val="00F91DEC"/>
    <w:rsid w:val="00F9262F"/>
    <w:rsid w:val="00F93538"/>
    <w:rsid w:val="00F9428B"/>
    <w:rsid w:val="00F95D6C"/>
    <w:rsid w:val="00F9610D"/>
    <w:rsid w:val="00F967BB"/>
    <w:rsid w:val="00F97A17"/>
    <w:rsid w:val="00F97E7A"/>
    <w:rsid w:val="00FA07BA"/>
    <w:rsid w:val="00FA16D2"/>
    <w:rsid w:val="00FA176D"/>
    <w:rsid w:val="00FA1E82"/>
    <w:rsid w:val="00FA2C17"/>
    <w:rsid w:val="00FA3D9A"/>
    <w:rsid w:val="00FA54A3"/>
    <w:rsid w:val="00FA73EA"/>
    <w:rsid w:val="00FB0229"/>
    <w:rsid w:val="00FB13C9"/>
    <w:rsid w:val="00FB299C"/>
    <w:rsid w:val="00FB4A23"/>
    <w:rsid w:val="00FB657F"/>
    <w:rsid w:val="00FB6C3B"/>
    <w:rsid w:val="00FB7818"/>
    <w:rsid w:val="00FC1244"/>
    <w:rsid w:val="00FC2434"/>
    <w:rsid w:val="00FC51DB"/>
    <w:rsid w:val="00FC6408"/>
    <w:rsid w:val="00FD0553"/>
    <w:rsid w:val="00FD2DDC"/>
    <w:rsid w:val="00FD3860"/>
    <w:rsid w:val="00FD47FB"/>
    <w:rsid w:val="00FD595F"/>
    <w:rsid w:val="00FD701D"/>
    <w:rsid w:val="00FE0650"/>
    <w:rsid w:val="00FE198D"/>
    <w:rsid w:val="00FE37AB"/>
    <w:rsid w:val="00FE447F"/>
    <w:rsid w:val="00FE46A6"/>
    <w:rsid w:val="00FE47DA"/>
    <w:rsid w:val="00FE64A1"/>
    <w:rsid w:val="00FE7D09"/>
    <w:rsid w:val="00FF0D79"/>
    <w:rsid w:val="00FF2DCE"/>
    <w:rsid w:val="00FF3A0E"/>
    <w:rsid w:val="00FF6220"/>
    <w:rsid w:val="00FF7069"/>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24CD7B"/>
  <w15:docId w15:val="{24AD4EB6-CC03-4C41-B498-D2D917E14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line="260" w:lineRule="atLeast"/>
      </w:pPr>
    </w:pPrDefault>
  </w:docDefaults>
  <w:latentStyles w:defLockedState="0" w:defUIPriority="7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lsdException w:name="toc 5" w:semiHidden="1" w:uiPriority="39"/>
    <w:lsdException w:name="toc 6" w:semiHidden="1" w:uiPriority="39"/>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3" w:unhideWhenUsed="1"/>
    <w:lsdException w:name="footer" w:semiHidden="1" w:uiPriority="99" w:unhideWhenUsed="1"/>
    <w:lsdException w:name="index heading" w:semiHidden="1" w:unhideWhenUsed="1"/>
    <w:lsdException w:name="caption" w:uiPriority="35"/>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uiPriority="99"/>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iPriority="15"/>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59"/>
    <w:lsdException w:name="Table Theme" w:semiHidden="1" w:uiPriority="99"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70DD9"/>
  </w:style>
  <w:style w:type="paragraph" w:styleId="berschrift1">
    <w:name w:val="heading 1"/>
    <w:basedOn w:val="Standard"/>
    <w:next w:val="Standard"/>
    <w:link w:val="berschrift1Zchn"/>
    <w:qFormat/>
    <w:rsid w:val="00024B59"/>
    <w:pPr>
      <w:keepNext/>
      <w:keepLines/>
      <w:spacing w:before="520" w:after="260"/>
      <w:outlineLvl w:val="0"/>
    </w:pPr>
    <w:rPr>
      <w:rFonts w:asciiTheme="majorHAnsi" w:eastAsiaTheme="majorEastAsia" w:hAnsiTheme="majorHAnsi" w:cstheme="majorBidi"/>
      <w:bCs/>
      <w:sz w:val="32"/>
      <w:szCs w:val="28"/>
    </w:rPr>
  </w:style>
  <w:style w:type="paragraph" w:styleId="berschrift2">
    <w:name w:val="heading 2"/>
    <w:basedOn w:val="Standard"/>
    <w:next w:val="Standard"/>
    <w:link w:val="berschrift2Zchn"/>
    <w:unhideWhenUsed/>
    <w:qFormat/>
    <w:rsid w:val="00024B59"/>
    <w:pPr>
      <w:keepNext/>
      <w:keepLines/>
      <w:spacing w:before="260" w:after="260"/>
      <w:outlineLvl w:val="1"/>
    </w:pPr>
    <w:rPr>
      <w:rFonts w:asciiTheme="majorHAnsi" w:eastAsiaTheme="majorEastAsia" w:hAnsiTheme="majorHAnsi" w:cstheme="majorBidi"/>
      <w:bCs/>
      <w:sz w:val="28"/>
      <w:szCs w:val="26"/>
    </w:rPr>
  </w:style>
  <w:style w:type="paragraph" w:styleId="berschrift3">
    <w:name w:val="heading 3"/>
    <w:basedOn w:val="Standard"/>
    <w:next w:val="Standard"/>
    <w:link w:val="berschrift3Zchn"/>
    <w:unhideWhenUsed/>
    <w:qFormat/>
    <w:rsid w:val="000D1727"/>
    <w:pPr>
      <w:keepNext/>
      <w:keepLines/>
      <w:spacing w:before="260"/>
      <w:outlineLvl w:val="2"/>
    </w:pPr>
    <w:rPr>
      <w:rFonts w:asciiTheme="majorHAnsi" w:eastAsiaTheme="majorEastAsia" w:hAnsiTheme="majorHAnsi" w:cstheme="majorBidi"/>
      <w:szCs w:val="24"/>
    </w:rPr>
  </w:style>
  <w:style w:type="paragraph" w:styleId="berschrift4">
    <w:name w:val="heading 4"/>
    <w:basedOn w:val="Standard"/>
    <w:next w:val="Standard"/>
    <w:link w:val="berschrift4Zchn"/>
    <w:qFormat/>
    <w:rsid w:val="00024FF3"/>
    <w:pPr>
      <w:keepNext/>
      <w:keepLines/>
      <w:spacing w:before="120"/>
      <w:outlineLvl w:val="3"/>
    </w:pPr>
    <w:rPr>
      <w:rFonts w:eastAsiaTheme="majorEastAsia" w:cstheme="majorBidi"/>
    </w:rPr>
  </w:style>
  <w:style w:type="paragraph" w:styleId="berschrift5">
    <w:name w:val="heading 5"/>
    <w:basedOn w:val="Standard"/>
    <w:next w:val="Standard"/>
    <w:link w:val="berschrift5Zchn"/>
    <w:qFormat/>
    <w:rsid w:val="00B426D3"/>
    <w:pPr>
      <w:keepNext/>
      <w:keepLines/>
      <w:spacing w:before="120"/>
      <w:outlineLvl w:val="4"/>
    </w:pPr>
    <w:rPr>
      <w:rFonts w:asciiTheme="majorHAnsi" w:eastAsiaTheme="majorEastAsia" w:hAnsiTheme="majorHAnsi" w:cstheme="majorBidi"/>
    </w:rPr>
  </w:style>
  <w:style w:type="paragraph" w:styleId="berschrift6">
    <w:name w:val="heading 6"/>
    <w:basedOn w:val="Standard"/>
    <w:next w:val="Standard"/>
    <w:link w:val="berschrift6Zchn"/>
    <w:qFormat/>
    <w:rsid w:val="00E510BC"/>
    <w:pPr>
      <w:keepNext/>
      <w:keepLines/>
      <w:spacing w:before="40"/>
      <w:outlineLvl w:val="5"/>
    </w:pPr>
    <w:rPr>
      <w:rFonts w:asciiTheme="majorHAnsi" w:eastAsiaTheme="majorEastAsia" w:hAnsiTheme="majorHAnsi" w:cstheme="majorBidi"/>
    </w:rPr>
  </w:style>
  <w:style w:type="paragraph" w:styleId="berschrift7">
    <w:name w:val="heading 7"/>
    <w:basedOn w:val="Standard"/>
    <w:next w:val="Standard"/>
    <w:link w:val="berschrift7Zchn"/>
    <w:qFormat/>
    <w:rsid w:val="00E510BC"/>
    <w:pPr>
      <w:keepNext/>
      <w:keepLines/>
      <w:spacing w:before="4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rsid w:val="00796CEE"/>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qFormat/>
    <w:rsid w:val="00796CEE"/>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rsid w:val="007E0460"/>
    <w:rPr>
      <w:color w:val="auto"/>
      <w:u w:val="single"/>
    </w:rPr>
  </w:style>
  <w:style w:type="paragraph" w:styleId="Kopfzeile">
    <w:name w:val="header"/>
    <w:basedOn w:val="Standard"/>
    <w:link w:val="KopfzeileZchn"/>
    <w:uiPriority w:val="93"/>
    <w:semiHidden/>
    <w:rsid w:val="00957EDF"/>
    <w:pPr>
      <w:tabs>
        <w:tab w:val="center" w:pos="4536"/>
        <w:tab w:val="right" w:pos="9072"/>
      </w:tabs>
      <w:spacing w:line="240" w:lineRule="auto"/>
      <w:jc w:val="right"/>
    </w:pPr>
    <w:rPr>
      <w:sz w:val="16"/>
      <w:szCs w:val="16"/>
    </w:rPr>
  </w:style>
  <w:style w:type="character" w:customStyle="1" w:styleId="KopfzeileZchn">
    <w:name w:val="Kopfzeile Zchn"/>
    <w:basedOn w:val="Absatz-Standardschriftart"/>
    <w:link w:val="Kopfzeile"/>
    <w:uiPriority w:val="93"/>
    <w:semiHidden/>
    <w:rsid w:val="005A7E97"/>
    <w:rPr>
      <w:sz w:val="16"/>
      <w:szCs w:val="16"/>
    </w:rPr>
  </w:style>
  <w:style w:type="paragraph" w:styleId="Fuzeile">
    <w:name w:val="footer"/>
    <w:basedOn w:val="Standard"/>
    <w:link w:val="FuzeileZchn"/>
    <w:uiPriority w:val="99"/>
    <w:rsid w:val="00C6038F"/>
    <w:pPr>
      <w:spacing w:line="240" w:lineRule="auto"/>
      <w:jc w:val="center"/>
    </w:pPr>
    <w:rPr>
      <w:sz w:val="16"/>
    </w:rPr>
  </w:style>
  <w:style w:type="character" w:customStyle="1" w:styleId="FuzeileZchn">
    <w:name w:val="Fußzeile Zchn"/>
    <w:basedOn w:val="Absatz-Standardschriftart"/>
    <w:link w:val="Fuzeile"/>
    <w:uiPriority w:val="99"/>
    <w:rsid w:val="005A7E97"/>
    <w:rPr>
      <w:sz w:val="16"/>
    </w:rPr>
  </w:style>
  <w:style w:type="paragraph" w:customStyle="1" w:styleId="EinfAbs">
    <w:name w:val="[Einf. Abs.]"/>
    <w:basedOn w:val="Standard"/>
    <w:uiPriority w:val="79"/>
    <w:semiHidden/>
    <w:rsid w:val="00F91D37"/>
    <w:pPr>
      <w:widowControl w:val="0"/>
      <w:autoSpaceDE w:val="0"/>
      <w:autoSpaceDN w:val="0"/>
      <w:adjustRightInd w:val="0"/>
      <w:spacing w:line="288" w:lineRule="auto"/>
      <w:textAlignment w:val="center"/>
    </w:pPr>
    <w:rPr>
      <w:rFonts w:ascii="MinionPro-Regular" w:hAnsi="MinionPro-Regular" w:cs="MinionPro-Regular"/>
      <w:color w:val="000000"/>
      <w:sz w:val="24"/>
      <w:szCs w:val="24"/>
      <w:lang w:val="de-DE"/>
    </w:rPr>
  </w:style>
  <w:style w:type="paragraph" w:styleId="Listenabsatz">
    <w:name w:val="List Paragraph"/>
    <w:basedOn w:val="Standard"/>
    <w:uiPriority w:val="34"/>
    <w:rsid w:val="009C67A8"/>
    <w:pPr>
      <w:ind w:left="720"/>
      <w:contextualSpacing/>
    </w:pPr>
  </w:style>
  <w:style w:type="paragraph" w:styleId="Aufzhlungszeichen">
    <w:name w:val="List Bullet"/>
    <w:basedOn w:val="Listenabsatz"/>
    <w:uiPriority w:val="79"/>
    <w:semiHidden/>
    <w:rsid w:val="009C67A8"/>
    <w:pPr>
      <w:numPr>
        <w:numId w:val="1"/>
      </w:numPr>
    </w:pPr>
  </w:style>
  <w:style w:type="paragraph" w:styleId="Aufzhlungszeichen2">
    <w:name w:val="List Bullet 2"/>
    <w:basedOn w:val="Listenabsatz"/>
    <w:uiPriority w:val="79"/>
    <w:semiHidden/>
    <w:rsid w:val="009C67A8"/>
    <w:pPr>
      <w:numPr>
        <w:ilvl w:val="1"/>
        <w:numId w:val="1"/>
      </w:numPr>
      <w:tabs>
        <w:tab w:val="num" w:pos="360"/>
      </w:tabs>
      <w:ind w:left="720" w:firstLine="0"/>
    </w:pPr>
  </w:style>
  <w:style w:type="paragraph" w:styleId="Aufzhlungszeichen3">
    <w:name w:val="List Bullet 3"/>
    <w:basedOn w:val="Listenabsatz"/>
    <w:uiPriority w:val="79"/>
    <w:semiHidden/>
    <w:rsid w:val="009C67A8"/>
    <w:pPr>
      <w:numPr>
        <w:ilvl w:val="2"/>
        <w:numId w:val="1"/>
      </w:numPr>
    </w:pPr>
  </w:style>
  <w:style w:type="table" w:styleId="Tabellenraster">
    <w:name w:val="Table Grid"/>
    <w:basedOn w:val="NormaleTabelle"/>
    <w:uiPriority w:val="59"/>
    <w:rsid w:val="00364EE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024B59"/>
    <w:rPr>
      <w:rFonts w:asciiTheme="majorHAnsi" w:eastAsiaTheme="majorEastAsia" w:hAnsiTheme="majorHAnsi" w:cstheme="majorBidi"/>
      <w:bCs/>
      <w:sz w:val="32"/>
      <w:szCs w:val="28"/>
    </w:rPr>
  </w:style>
  <w:style w:type="character" w:customStyle="1" w:styleId="berschrift2Zchn">
    <w:name w:val="Überschrift 2 Zchn"/>
    <w:basedOn w:val="Absatz-Standardschriftart"/>
    <w:link w:val="berschrift2"/>
    <w:rsid w:val="00024B59"/>
    <w:rPr>
      <w:rFonts w:asciiTheme="majorHAnsi" w:eastAsiaTheme="majorEastAsia" w:hAnsiTheme="majorHAnsi" w:cstheme="majorBidi"/>
      <w:bCs/>
      <w:sz w:val="28"/>
      <w:szCs w:val="26"/>
    </w:rPr>
  </w:style>
  <w:style w:type="paragraph" w:styleId="Titel">
    <w:name w:val="Title"/>
    <w:basedOn w:val="Standard"/>
    <w:next w:val="Standard"/>
    <w:link w:val="TitelZchn"/>
    <w:uiPriority w:val="11"/>
    <w:qFormat/>
    <w:rsid w:val="003050BA"/>
    <w:pPr>
      <w:spacing w:after="260" w:line="240" w:lineRule="auto"/>
      <w:contextualSpacing/>
    </w:pPr>
    <w:rPr>
      <w:rFonts w:asciiTheme="majorHAnsi" w:eastAsiaTheme="majorEastAsia" w:hAnsiTheme="majorHAnsi" w:cstheme="majorBidi"/>
      <w:kern w:val="28"/>
      <w:sz w:val="36"/>
      <w:szCs w:val="26"/>
    </w:rPr>
  </w:style>
  <w:style w:type="character" w:customStyle="1" w:styleId="TitelZchn">
    <w:name w:val="Titel Zchn"/>
    <w:basedOn w:val="Absatz-Standardschriftart"/>
    <w:link w:val="Titel"/>
    <w:uiPriority w:val="11"/>
    <w:rsid w:val="003050BA"/>
    <w:rPr>
      <w:rFonts w:asciiTheme="majorHAnsi" w:eastAsiaTheme="majorEastAsia" w:hAnsiTheme="majorHAnsi" w:cstheme="majorBidi"/>
      <w:kern w:val="28"/>
      <w:sz w:val="36"/>
      <w:szCs w:val="26"/>
    </w:rPr>
  </w:style>
  <w:style w:type="paragraph" w:customStyle="1" w:styleId="Brieftitel">
    <w:name w:val="Brieftitel"/>
    <w:basedOn w:val="Standard"/>
    <w:link w:val="BrieftitelZchn"/>
    <w:uiPriority w:val="14"/>
    <w:rsid w:val="003F025B"/>
    <w:pPr>
      <w:spacing w:after="520"/>
      <w:contextualSpacing/>
    </w:pPr>
    <w:rPr>
      <w:rFonts w:asciiTheme="majorHAnsi" w:hAnsiTheme="majorHAnsi"/>
      <w:sz w:val="26"/>
    </w:rPr>
  </w:style>
  <w:style w:type="character" w:customStyle="1" w:styleId="BrieftitelZchn">
    <w:name w:val="Brieftitel Zchn"/>
    <w:basedOn w:val="Absatz-Standardschriftart"/>
    <w:link w:val="Brieftitel"/>
    <w:uiPriority w:val="14"/>
    <w:rsid w:val="003F025B"/>
    <w:rPr>
      <w:rFonts w:asciiTheme="majorHAnsi" w:hAnsiTheme="majorHAnsi"/>
      <w:sz w:val="26"/>
    </w:rPr>
  </w:style>
  <w:style w:type="paragraph" w:customStyle="1" w:styleId="Kontaktangaben">
    <w:name w:val="Kontaktangaben"/>
    <w:basedOn w:val="Standard"/>
    <w:semiHidden/>
    <w:rsid w:val="00E73CB2"/>
    <w:pPr>
      <w:tabs>
        <w:tab w:val="left" w:pos="709"/>
      </w:tabs>
      <w:spacing w:line="220" w:lineRule="atLeast"/>
    </w:pPr>
    <w:rPr>
      <w:spacing w:val="2"/>
      <w:sz w:val="16"/>
      <w:szCs w:val="16"/>
    </w:rPr>
  </w:style>
  <w:style w:type="table" w:customStyle="1" w:styleId="KlassischeTabelle">
    <w:name w:val="Klassische Tabelle"/>
    <w:basedOn w:val="NormaleTabelle"/>
    <w:next w:val="Tabellenraster"/>
    <w:uiPriority w:val="59"/>
    <w:rsid w:val="008A59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85" w:type="dxa"/>
        <w:bottom w:w="57" w:type="dxa"/>
        <w:right w:w="85" w:type="dxa"/>
      </w:tblCellMar>
    </w:tblPr>
    <w:tblStylePr w:type="firstRow">
      <w:rPr>
        <w:rFonts w:asciiTheme="majorHAnsi" w:hAnsiTheme="majorHAnsi"/>
        <w:b w:val="0"/>
      </w:rPr>
    </w:tblStylePr>
    <w:tblStylePr w:type="lastRow">
      <w:rPr>
        <w:rFonts w:asciiTheme="majorHAnsi" w:hAnsiTheme="majorHAnsi"/>
        <w:b w:val="0"/>
      </w:rPr>
    </w:tblStylePr>
    <w:tblStylePr w:type="firstCol">
      <w:rPr>
        <w:rFonts w:asciiTheme="majorHAnsi" w:hAnsiTheme="majorHAnsi"/>
        <w:b w:val="0"/>
      </w:rPr>
    </w:tblStylePr>
    <w:tblStylePr w:type="lastCol">
      <w:rPr>
        <w:b/>
      </w:rPr>
    </w:tblStylePr>
  </w:style>
  <w:style w:type="character" w:customStyle="1" w:styleId="berschrift3Zchn">
    <w:name w:val="Überschrift 3 Zchn"/>
    <w:basedOn w:val="Absatz-Standardschriftart"/>
    <w:link w:val="berschrift3"/>
    <w:rsid w:val="000D1727"/>
    <w:rPr>
      <w:rFonts w:asciiTheme="majorHAnsi" w:eastAsiaTheme="majorEastAsia" w:hAnsiTheme="majorHAnsi" w:cstheme="majorBidi"/>
      <w:szCs w:val="24"/>
    </w:rPr>
  </w:style>
  <w:style w:type="character" w:customStyle="1" w:styleId="berschrift4Zchn">
    <w:name w:val="Überschrift 4 Zchn"/>
    <w:basedOn w:val="Absatz-Standardschriftart"/>
    <w:link w:val="berschrift4"/>
    <w:uiPriority w:val="9"/>
    <w:semiHidden/>
    <w:rsid w:val="00A179F5"/>
    <w:rPr>
      <w:rFonts w:eastAsiaTheme="majorEastAsia" w:cstheme="majorBidi"/>
    </w:rPr>
  </w:style>
  <w:style w:type="character" w:customStyle="1" w:styleId="berschrift5Zchn">
    <w:name w:val="Überschrift 5 Zchn"/>
    <w:basedOn w:val="Absatz-Standardschriftart"/>
    <w:link w:val="berschrift5"/>
    <w:uiPriority w:val="9"/>
    <w:semiHidden/>
    <w:rsid w:val="00A62FAD"/>
    <w:rPr>
      <w:rFonts w:asciiTheme="majorHAnsi" w:eastAsiaTheme="majorEastAsia" w:hAnsiTheme="majorHAnsi" w:cstheme="majorBidi"/>
    </w:rPr>
  </w:style>
  <w:style w:type="character" w:customStyle="1" w:styleId="berschrift6Zchn">
    <w:name w:val="Überschrift 6 Zchn"/>
    <w:basedOn w:val="Absatz-Standardschriftart"/>
    <w:link w:val="berschrift6"/>
    <w:uiPriority w:val="9"/>
    <w:semiHidden/>
    <w:rsid w:val="00D61996"/>
    <w:rPr>
      <w:rFonts w:asciiTheme="majorHAnsi" w:eastAsiaTheme="majorEastAsia" w:hAnsiTheme="majorHAnsi" w:cstheme="majorBidi"/>
    </w:rPr>
  </w:style>
  <w:style w:type="character" w:customStyle="1" w:styleId="berschrift7Zchn">
    <w:name w:val="Überschrift 7 Zchn"/>
    <w:basedOn w:val="Absatz-Standardschriftart"/>
    <w:link w:val="berschrift7"/>
    <w:uiPriority w:val="9"/>
    <w:semiHidden/>
    <w:rsid w:val="00D61996"/>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D61996"/>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61996"/>
    <w:rPr>
      <w:rFonts w:asciiTheme="majorHAnsi" w:eastAsiaTheme="majorEastAsia" w:hAnsiTheme="majorHAnsi" w:cstheme="majorBidi"/>
      <w:i/>
      <w:iCs/>
      <w:color w:val="272727" w:themeColor="text1" w:themeTint="D8"/>
      <w:sz w:val="21"/>
      <w:szCs w:val="21"/>
    </w:rPr>
  </w:style>
  <w:style w:type="paragraph" w:customStyle="1" w:styleId="Aufzhlung1">
    <w:name w:val="Aufzählung 1"/>
    <w:basedOn w:val="Listenabsatz"/>
    <w:uiPriority w:val="2"/>
    <w:qFormat/>
    <w:rsid w:val="007C15BA"/>
    <w:pPr>
      <w:numPr>
        <w:numId w:val="3"/>
      </w:numPr>
      <w:spacing w:before="120"/>
      <w:contextualSpacing w:val="0"/>
    </w:pPr>
  </w:style>
  <w:style w:type="paragraph" w:customStyle="1" w:styleId="Traktandum-Text">
    <w:name w:val="Traktandum-Text"/>
    <w:basedOn w:val="Aufzhlung1"/>
    <w:uiPriority w:val="18"/>
    <w:semiHidden/>
    <w:rsid w:val="00E269E1"/>
    <w:pPr>
      <w:numPr>
        <w:numId w:val="0"/>
      </w:numPr>
      <w:tabs>
        <w:tab w:val="left" w:pos="7938"/>
      </w:tabs>
      <w:ind w:left="426" w:right="848"/>
    </w:pPr>
  </w:style>
  <w:style w:type="paragraph" w:customStyle="1" w:styleId="Traktandum-Titel">
    <w:name w:val="Traktandum-Titel"/>
    <w:basedOn w:val="Aufzhlung1"/>
    <w:next w:val="Traktandum-Text"/>
    <w:uiPriority w:val="18"/>
    <w:semiHidden/>
    <w:rsid w:val="00E269E1"/>
    <w:pPr>
      <w:numPr>
        <w:numId w:val="2"/>
      </w:numPr>
      <w:tabs>
        <w:tab w:val="left" w:pos="7938"/>
      </w:tabs>
      <w:ind w:left="426" w:hanging="426"/>
    </w:pPr>
    <w:rPr>
      <w:rFonts w:asciiTheme="majorHAnsi" w:hAnsiTheme="majorHAnsi"/>
    </w:rPr>
  </w:style>
  <w:style w:type="paragraph" w:customStyle="1" w:styleId="Anleitung">
    <w:name w:val="Anleitung"/>
    <w:basedOn w:val="Standard"/>
    <w:uiPriority w:val="98"/>
    <w:semiHidden/>
    <w:rsid w:val="00625020"/>
    <w:pPr>
      <w:spacing w:line="288" w:lineRule="auto"/>
    </w:pPr>
    <w:rPr>
      <w:vanish/>
      <w:color w:val="A6A6A6" w:themeColor="background1" w:themeShade="A6"/>
      <w:sz w:val="14"/>
      <w:szCs w:val="18"/>
    </w:rPr>
  </w:style>
  <w:style w:type="character" w:styleId="BesuchterLink">
    <w:name w:val="FollowedHyperlink"/>
    <w:basedOn w:val="Hyperlink"/>
    <w:uiPriority w:val="99"/>
    <w:semiHidden/>
    <w:rsid w:val="007E0460"/>
    <w:rPr>
      <w:color w:val="auto"/>
      <w:u w:val="single"/>
    </w:rPr>
  </w:style>
  <w:style w:type="paragraph" w:styleId="Untertitel">
    <w:name w:val="Subtitle"/>
    <w:basedOn w:val="Standard"/>
    <w:next w:val="Standard"/>
    <w:link w:val="UntertitelZchn"/>
    <w:uiPriority w:val="12"/>
    <w:rsid w:val="00B101AC"/>
    <w:pPr>
      <w:numPr>
        <w:ilvl w:val="1"/>
      </w:numPr>
      <w:spacing w:after="260" w:line="240" w:lineRule="auto"/>
    </w:pPr>
    <w:rPr>
      <w:rFonts w:asciiTheme="majorHAnsi" w:eastAsiaTheme="minorEastAsia" w:hAnsiTheme="majorHAnsi" w:cstheme="majorHAnsi"/>
    </w:rPr>
  </w:style>
  <w:style w:type="character" w:customStyle="1" w:styleId="UntertitelZchn">
    <w:name w:val="Untertitel Zchn"/>
    <w:basedOn w:val="Absatz-Standardschriftart"/>
    <w:link w:val="Untertitel"/>
    <w:uiPriority w:val="12"/>
    <w:rsid w:val="00B101AC"/>
    <w:rPr>
      <w:rFonts w:asciiTheme="majorHAnsi" w:eastAsiaTheme="minorEastAsia" w:hAnsiTheme="majorHAnsi" w:cstheme="majorHAnsi"/>
    </w:rPr>
  </w:style>
  <w:style w:type="paragraph" w:styleId="Datum">
    <w:name w:val="Date"/>
    <w:basedOn w:val="Standard"/>
    <w:next w:val="Standard"/>
    <w:link w:val="DatumZchn"/>
    <w:uiPriority w:val="15"/>
    <w:semiHidden/>
    <w:rsid w:val="003F025B"/>
    <w:pPr>
      <w:spacing w:before="720" w:after="520"/>
    </w:pPr>
    <w:rPr>
      <w:noProof/>
    </w:rPr>
  </w:style>
  <w:style w:type="character" w:customStyle="1" w:styleId="DatumZchn">
    <w:name w:val="Datum Zchn"/>
    <w:basedOn w:val="Absatz-Standardschriftart"/>
    <w:link w:val="Datum"/>
    <w:uiPriority w:val="15"/>
    <w:semiHidden/>
    <w:rsid w:val="00A179F5"/>
    <w:rPr>
      <w:noProof/>
    </w:rPr>
  </w:style>
  <w:style w:type="paragraph" w:styleId="Funotentext">
    <w:name w:val="footnote text"/>
    <w:basedOn w:val="Standard"/>
    <w:link w:val="FunotentextZchn"/>
    <w:uiPriority w:val="79"/>
    <w:semiHidden/>
    <w:rsid w:val="00494FD7"/>
    <w:pPr>
      <w:spacing w:line="240" w:lineRule="auto"/>
    </w:pPr>
    <w:rPr>
      <w:sz w:val="16"/>
    </w:rPr>
  </w:style>
  <w:style w:type="character" w:customStyle="1" w:styleId="FunotentextZchn">
    <w:name w:val="Fußnotentext Zchn"/>
    <w:basedOn w:val="Absatz-Standardschriftart"/>
    <w:link w:val="Funotentext"/>
    <w:uiPriority w:val="79"/>
    <w:semiHidden/>
    <w:rsid w:val="00C237EB"/>
    <w:rPr>
      <w:sz w:val="16"/>
    </w:rPr>
  </w:style>
  <w:style w:type="character" w:styleId="Funotenzeichen">
    <w:name w:val="footnote reference"/>
    <w:basedOn w:val="Absatz-Standardschriftart"/>
    <w:uiPriority w:val="79"/>
    <w:semiHidden/>
    <w:unhideWhenUsed/>
    <w:rsid w:val="00642F26"/>
    <w:rPr>
      <w:vertAlign w:val="superscript"/>
    </w:rPr>
  </w:style>
  <w:style w:type="table" w:customStyle="1" w:styleId="TabelleohneRahmen">
    <w:name w:val="Tabelle ohne Rahmen"/>
    <w:basedOn w:val="NormaleTabelle"/>
    <w:uiPriority w:val="99"/>
    <w:rsid w:val="006C71B7"/>
    <w:tblPr>
      <w:tblCellMar>
        <w:left w:w="0" w:type="dxa"/>
        <w:right w:w="28" w:type="dxa"/>
      </w:tblCellMar>
    </w:tblPr>
  </w:style>
  <w:style w:type="paragraph" w:styleId="Endnotentext">
    <w:name w:val="endnote text"/>
    <w:basedOn w:val="Funotentext"/>
    <w:link w:val="EndnotentextZchn"/>
    <w:uiPriority w:val="79"/>
    <w:semiHidden/>
    <w:unhideWhenUsed/>
    <w:rsid w:val="00113CB8"/>
  </w:style>
  <w:style w:type="character" w:customStyle="1" w:styleId="EndnotentextZchn">
    <w:name w:val="Endnotentext Zchn"/>
    <w:basedOn w:val="Absatz-Standardschriftart"/>
    <w:link w:val="Endnotentext"/>
    <w:uiPriority w:val="79"/>
    <w:semiHidden/>
    <w:rsid w:val="005A7BE5"/>
    <w:rPr>
      <w:sz w:val="16"/>
      <w:szCs w:val="20"/>
    </w:rPr>
  </w:style>
  <w:style w:type="character" w:styleId="Endnotenzeichen">
    <w:name w:val="endnote reference"/>
    <w:basedOn w:val="Absatz-Standardschriftart"/>
    <w:uiPriority w:val="79"/>
    <w:semiHidden/>
    <w:unhideWhenUsed/>
    <w:rsid w:val="00113CB8"/>
    <w:rPr>
      <w:vertAlign w:val="superscript"/>
    </w:rPr>
  </w:style>
  <w:style w:type="paragraph" w:customStyle="1" w:styleId="Aufzhlung2">
    <w:name w:val="Aufzählung 2"/>
    <w:basedOn w:val="Aufzhlung1"/>
    <w:uiPriority w:val="2"/>
    <w:rsid w:val="004C3880"/>
    <w:pPr>
      <w:numPr>
        <w:ilvl w:val="1"/>
      </w:numPr>
    </w:pPr>
  </w:style>
  <w:style w:type="paragraph" w:customStyle="1" w:styleId="Aufzhlung3">
    <w:name w:val="Aufzählung 3"/>
    <w:basedOn w:val="Aufzhlung1"/>
    <w:uiPriority w:val="2"/>
    <w:rsid w:val="004C3880"/>
    <w:pPr>
      <w:numPr>
        <w:ilvl w:val="2"/>
      </w:numPr>
    </w:pPr>
  </w:style>
  <w:style w:type="paragraph" w:styleId="Beschriftung">
    <w:name w:val="caption"/>
    <w:basedOn w:val="Standard"/>
    <w:next w:val="Standard"/>
    <w:uiPriority w:val="35"/>
    <w:semiHidden/>
    <w:rsid w:val="00A15374"/>
    <w:pPr>
      <w:spacing w:before="120" w:after="240" w:line="240" w:lineRule="auto"/>
    </w:pPr>
    <w:rPr>
      <w:iCs/>
      <w:sz w:val="18"/>
      <w:szCs w:val="18"/>
    </w:rPr>
  </w:style>
  <w:style w:type="paragraph" w:styleId="Inhaltsverzeichnisberschrift">
    <w:name w:val="TOC Heading"/>
    <w:basedOn w:val="berschrift1"/>
    <w:next w:val="Standard"/>
    <w:uiPriority w:val="39"/>
    <w:semiHidden/>
    <w:rsid w:val="008A59CE"/>
    <w:pPr>
      <w:spacing w:before="240" w:after="520"/>
      <w:outlineLvl w:val="9"/>
    </w:pPr>
    <w:rPr>
      <w:bCs w:val="0"/>
      <w:szCs w:val="32"/>
    </w:rPr>
  </w:style>
  <w:style w:type="paragraph" w:styleId="Sprechblasentext">
    <w:name w:val="Balloon Text"/>
    <w:basedOn w:val="Standard"/>
    <w:link w:val="SprechblasentextZchn"/>
    <w:uiPriority w:val="79"/>
    <w:semiHidden/>
    <w:unhideWhenUsed/>
    <w:rsid w:val="00870017"/>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79"/>
    <w:semiHidden/>
    <w:rsid w:val="005A7BE5"/>
    <w:rPr>
      <w:rFonts w:ascii="Segoe UI" w:hAnsi="Segoe UI" w:cs="Segoe UI"/>
      <w:sz w:val="18"/>
      <w:szCs w:val="18"/>
    </w:rPr>
  </w:style>
  <w:style w:type="paragraph" w:customStyle="1" w:styleId="Seitenzahlen">
    <w:name w:val="Seitenzahlen"/>
    <w:basedOn w:val="Fuzeile"/>
    <w:uiPriority w:val="95"/>
    <w:semiHidden/>
    <w:rsid w:val="00194B1A"/>
    <w:pPr>
      <w:jc w:val="right"/>
    </w:pPr>
  </w:style>
  <w:style w:type="paragraph" w:customStyle="1" w:styleId="berschrift1nummeriert">
    <w:name w:val="Überschrift 1 nummeriert"/>
    <w:basedOn w:val="berschrift1"/>
    <w:next w:val="Standard"/>
    <w:uiPriority w:val="10"/>
    <w:qFormat/>
    <w:rsid w:val="00F32B93"/>
    <w:pPr>
      <w:numPr>
        <w:numId w:val="4"/>
      </w:numPr>
    </w:pPr>
  </w:style>
  <w:style w:type="paragraph" w:customStyle="1" w:styleId="berschrift2nummeriert">
    <w:name w:val="Überschrift 2 nummeriert"/>
    <w:basedOn w:val="berschrift2"/>
    <w:next w:val="Standard"/>
    <w:uiPriority w:val="10"/>
    <w:qFormat/>
    <w:rsid w:val="00F32B93"/>
    <w:pPr>
      <w:numPr>
        <w:ilvl w:val="1"/>
        <w:numId w:val="4"/>
      </w:numPr>
    </w:pPr>
  </w:style>
  <w:style w:type="paragraph" w:customStyle="1" w:styleId="berschrift3nummeriert">
    <w:name w:val="Überschrift 3 nummeriert"/>
    <w:basedOn w:val="berschrift3"/>
    <w:next w:val="Standard"/>
    <w:uiPriority w:val="10"/>
    <w:qFormat/>
    <w:rsid w:val="00F600C7"/>
    <w:pPr>
      <w:numPr>
        <w:ilvl w:val="2"/>
        <w:numId w:val="4"/>
      </w:numPr>
    </w:pPr>
  </w:style>
  <w:style w:type="paragraph" w:customStyle="1" w:styleId="berschrift4nummeriert">
    <w:name w:val="Überschrift 4 nummeriert"/>
    <w:basedOn w:val="berschrift4"/>
    <w:next w:val="Standard"/>
    <w:uiPriority w:val="10"/>
    <w:semiHidden/>
    <w:qFormat/>
    <w:rsid w:val="00F600C7"/>
    <w:pPr>
      <w:numPr>
        <w:ilvl w:val="3"/>
        <w:numId w:val="4"/>
      </w:numPr>
    </w:pPr>
  </w:style>
  <w:style w:type="paragraph" w:styleId="Verzeichnis1">
    <w:name w:val="toc 1"/>
    <w:basedOn w:val="Standard"/>
    <w:next w:val="Standard"/>
    <w:autoRedefine/>
    <w:uiPriority w:val="39"/>
    <w:rsid w:val="009F242A"/>
    <w:pPr>
      <w:spacing w:before="120"/>
    </w:pPr>
    <w:rPr>
      <w:rFonts w:cstheme="minorHAnsi"/>
      <w:b/>
      <w:bCs/>
      <w:i/>
      <w:iCs/>
      <w:sz w:val="24"/>
      <w:szCs w:val="24"/>
    </w:rPr>
  </w:style>
  <w:style w:type="paragraph" w:styleId="Verzeichnis2">
    <w:name w:val="toc 2"/>
    <w:basedOn w:val="Standard"/>
    <w:next w:val="Standard"/>
    <w:autoRedefine/>
    <w:uiPriority w:val="39"/>
    <w:rsid w:val="008A59CE"/>
    <w:pPr>
      <w:spacing w:before="120"/>
      <w:ind w:left="220"/>
    </w:pPr>
    <w:rPr>
      <w:rFonts w:cstheme="minorHAnsi"/>
      <w:b/>
      <w:bCs/>
    </w:rPr>
  </w:style>
  <w:style w:type="paragraph" w:styleId="Verzeichnis3">
    <w:name w:val="toc 3"/>
    <w:basedOn w:val="Standard"/>
    <w:next w:val="Standard"/>
    <w:autoRedefine/>
    <w:uiPriority w:val="39"/>
    <w:rsid w:val="009F242A"/>
    <w:pPr>
      <w:ind w:left="440"/>
    </w:pPr>
    <w:rPr>
      <w:rFonts w:cstheme="minorHAnsi"/>
      <w:sz w:val="20"/>
      <w:szCs w:val="20"/>
    </w:rPr>
  </w:style>
  <w:style w:type="paragraph" w:styleId="StandardWeb">
    <w:name w:val="Normal (Web)"/>
    <w:basedOn w:val="Standard"/>
    <w:uiPriority w:val="99"/>
    <w:semiHidden/>
    <w:unhideWhenUsed/>
    <w:rsid w:val="00BE1E62"/>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Abbildungsverzeichnis">
    <w:name w:val="table of figures"/>
    <w:basedOn w:val="Standard"/>
    <w:next w:val="Standard"/>
    <w:uiPriority w:val="40"/>
    <w:semiHidden/>
    <w:rsid w:val="00857D8A"/>
  </w:style>
  <w:style w:type="paragraph" w:customStyle="1" w:styleId="Absenderzeile">
    <w:name w:val="Absenderzeile"/>
    <w:basedOn w:val="Standard"/>
    <w:uiPriority w:val="16"/>
    <w:semiHidden/>
    <w:rsid w:val="00874E49"/>
    <w:pPr>
      <w:pBdr>
        <w:bottom w:val="single" w:sz="6" w:space="1" w:color="auto"/>
      </w:pBdr>
    </w:pPr>
    <w:rPr>
      <w:sz w:val="12"/>
    </w:rPr>
  </w:style>
  <w:style w:type="paragraph" w:customStyle="1" w:styleId="Nummerierung1">
    <w:name w:val="Nummerierung 1"/>
    <w:basedOn w:val="Standard"/>
    <w:uiPriority w:val="3"/>
    <w:qFormat/>
    <w:rsid w:val="00234E12"/>
    <w:pPr>
      <w:numPr>
        <w:ilvl w:val="5"/>
        <w:numId w:val="4"/>
      </w:numPr>
      <w:spacing w:before="120"/>
    </w:pPr>
  </w:style>
  <w:style w:type="paragraph" w:customStyle="1" w:styleId="Nummerierung2">
    <w:name w:val="Nummerierung 2"/>
    <w:basedOn w:val="Nummerierung1"/>
    <w:uiPriority w:val="3"/>
    <w:qFormat/>
    <w:rsid w:val="009804FC"/>
    <w:pPr>
      <w:numPr>
        <w:ilvl w:val="6"/>
      </w:numPr>
    </w:pPr>
  </w:style>
  <w:style w:type="character" w:styleId="Seitenzahl">
    <w:name w:val="page number"/>
    <w:basedOn w:val="Absatz-Standardschriftart"/>
    <w:uiPriority w:val="79"/>
    <w:semiHidden/>
    <w:rsid w:val="00E8428A"/>
  </w:style>
  <w:style w:type="paragraph" w:customStyle="1" w:styleId="Nummerierungabc">
    <w:name w:val="Nummerierung abc"/>
    <w:basedOn w:val="Listenabsatz"/>
    <w:uiPriority w:val="4"/>
    <w:qFormat/>
    <w:rsid w:val="00234E12"/>
    <w:pPr>
      <w:numPr>
        <w:ilvl w:val="8"/>
        <w:numId w:val="4"/>
      </w:numPr>
      <w:spacing w:before="120"/>
    </w:pPr>
  </w:style>
  <w:style w:type="paragraph" w:customStyle="1" w:styleId="Nummerierung3">
    <w:name w:val="Nummerierung 3"/>
    <w:basedOn w:val="Nummerierung2"/>
    <w:uiPriority w:val="3"/>
    <w:qFormat/>
    <w:rsid w:val="005A357F"/>
    <w:pPr>
      <w:numPr>
        <w:ilvl w:val="7"/>
      </w:numPr>
    </w:pPr>
  </w:style>
  <w:style w:type="paragraph" w:customStyle="1" w:styleId="berschrift5nummeriert">
    <w:name w:val="Überschrift 5 nummeriert"/>
    <w:basedOn w:val="berschrift5"/>
    <w:next w:val="Standard"/>
    <w:uiPriority w:val="10"/>
    <w:semiHidden/>
    <w:qFormat/>
    <w:rsid w:val="005A357F"/>
    <w:pPr>
      <w:numPr>
        <w:ilvl w:val="4"/>
        <w:numId w:val="4"/>
      </w:numPr>
    </w:pPr>
  </w:style>
  <w:style w:type="paragraph" w:customStyle="1" w:styleId="Dokumentbezeichnung">
    <w:name w:val="Dokumentbezeichnung"/>
    <w:basedOn w:val="berschrift1"/>
    <w:next w:val="Standard"/>
    <w:uiPriority w:val="98"/>
    <w:semiHidden/>
    <w:rsid w:val="00283995"/>
    <w:pPr>
      <w:pageBreakBefore/>
      <w:numPr>
        <w:numId w:val="5"/>
      </w:numPr>
      <w:pBdr>
        <w:top w:val="single" w:sz="8" w:space="5" w:color="000000" w:themeColor="text1"/>
        <w:left w:val="single" w:sz="8" w:space="5" w:color="000000" w:themeColor="text1"/>
        <w:bottom w:val="single" w:sz="8" w:space="5" w:color="000000" w:themeColor="text1"/>
        <w:right w:val="single" w:sz="8" w:space="5" w:color="000000" w:themeColor="text1"/>
      </w:pBdr>
      <w:shd w:val="clear" w:color="auto" w:fill="000000" w:themeFill="text1"/>
      <w:spacing w:before="600" w:after="600"/>
      <w:ind w:right="125"/>
    </w:pPr>
    <w:rPr>
      <w:bCs w:val="0"/>
      <w:color w:val="FFFFFF" w:themeColor="background1"/>
      <w:spacing w:val="6"/>
      <w:sz w:val="40"/>
      <w:szCs w:val="52"/>
    </w:rPr>
  </w:style>
  <w:style w:type="character" w:styleId="Platzhaltertext">
    <w:name w:val="Placeholder Text"/>
    <w:basedOn w:val="Absatz-Standardschriftart"/>
    <w:uiPriority w:val="79"/>
    <w:semiHidden/>
    <w:rsid w:val="00A666EE"/>
    <w:rPr>
      <w:color w:val="D0D4D3"/>
    </w:rPr>
  </w:style>
  <w:style w:type="paragraph" w:customStyle="1" w:styleId="ErstelltdurchVorlagenbauerchfrCompetec">
    <w:name w:val="Erstellt durch Vorlagenbauer.ch für Competec"/>
    <w:basedOn w:val="Standard"/>
    <w:next w:val="Standard"/>
    <w:semiHidden/>
    <w:rsid w:val="00BB0EB7"/>
    <w:pPr>
      <w:shd w:val="clear" w:color="auto" w:fill="FFFFFF" w:themeFill="background1"/>
    </w:pPr>
  </w:style>
  <w:style w:type="paragraph" w:customStyle="1" w:styleId="Tabellenfolgezeile">
    <w:name w:val="Tabellenfolgezeile"/>
    <w:basedOn w:val="Standard"/>
    <w:next w:val="Standard"/>
    <w:uiPriority w:val="90"/>
    <w:semiHidden/>
    <w:qFormat/>
    <w:rsid w:val="0016774B"/>
    <w:pPr>
      <w:spacing w:line="20" w:lineRule="exact"/>
    </w:pPr>
    <w:rPr>
      <w:sz w:val="2"/>
      <w:szCs w:val="2"/>
    </w:rPr>
  </w:style>
  <w:style w:type="character" w:styleId="Fett">
    <w:name w:val="Strong"/>
    <w:basedOn w:val="Absatz-Standardschriftart"/>
    <w:uiPriority w:val="1"/>
    <w:qFormat/>
    <w:rsid w:val="001773B4"/>
    <w:rPr>
      <w:rFonts w:asciiTheme="majorHAnsi" w:hAnsiTheme="majorHAnsi"/>
      <w:b w:val="0"/>
      <w:bCs/>
    </w:rPr>
  </w:style>
  <w:style w:type="table" w:customStyle="1" w:styleId="TabelleCompetec">
    <w:name w:val="Tabelle Competec"/>
    <w:basedOn w:val="NormaleTabelle"/>
    <w:uiPriority w:val="99"/>
    <w:rsid w:val="00221796"/>
    <w:tblPr>
      <w:tblBorders>
        <w:left w:val="single" w:sz="4" w:space="0" w:color="D0D4D3"/>
        <w:bottom w:val="single" w:sz="4" w:space="0" w:color="D0D4D3"/>
        <w:right w:val="single" w:sz="4" w:space="0" w:color="D0D4D3"/>
        <w:insideH w:val="single" w:sz="4" w:space="0" w:color="D0D4D3"/>
        <w:insideV w:val="single" w:sz="4" w:space="0" w:color="D0D4D3"/>
      </w:tblBorders>
      <w:tblCellMar>
        <w:top w:w="57" w:type="dxa"/>
        <w:left w:w="85" w:type="dxa"/>
        <w:bottom w:w="57" w:type="dxa"/>
        <w:right w:w="85" w:type="dxa"/>
      </w:tblCellMar>
    </w:tblPr>
    <w:tblStylePr w:type="firstRow">
      <w:rPr>
        <w:rFonts w:asciiTheme="majorHAnsi" w:hAnsiTheme="majorHAnsi"/>
      </w:rPr>
      <w:tblPr/>
      <w:tcPr>
        <w:tcBorders>
          <w:top w:val="single" w:sz="4" w:space="0" w:color="D0D4D3"/>
          <w:left w:val="single" w:sz="4" w:space="0" w:color="D0D4D3"/>
          <w:bottom w:val="single" w:sz="4" w:space="0" w:color="D0D4D3"/>
          <w:right w:val="single" w:sz="4" w:space="0" w:color="D0D4D3"/>
          <w:insideH w:val="nil"/>
          <w:insideV w:val="single" w:sz="4" w:space="0" w:color="FFFFFF" w:themeColor="background2"/>
        </w:tcBorders>
        <w:shd w:val="clear" w:color="auto" w:fill="D0D4D3"/>
      </w:tcPr>
    </w:tblStylePr>
    <w:tblStylePr w:type="lastRow">
      <w:rPr>
        <w:rFonts w:asciiTheme="majorHAnsi" w:hAnsiTheme="majorHAnsi"/>
      </w:rPr>
    </w:tblStylePr>
    <w:tblStylePr w:type="firstCol">
      <w:rPr>
        <w:rFonts w:asciiTheme="majorHAnsi" w:hAnsiTheme="majorHAnsi"/>
      </w:rPr>
    </w:tblStylePr>
  </w:style>
  <w:style w:type="character" w:styleId="NichtaufgelsteErwhnung">
    <w:name w:val="Unresolved Mention"/>
    <w:basedOn w:val="Absatz-Standardschriftart"/>
    <w:uiPriority w:val="79"/>
    <w:semiHidden/>
    <w:unhideWhenUsed/>
    <w:rsid w:val="004441C3"/>
    <w:rPr>
      <w:color w:val="605E5C"/>
      <w:shd w:val="clear" w:color="auto" w:fill="E1DFDD"/>
    </w:rPr>
  </w:style>
  <w:style w:type="paragraph" w:styleId="Dokumentstruktur">
    <w:name w:val="Document Map"/>
    <w:basedOn w:val="Standard"/>
    <w:link w:val="DokumentstrukturZchn"/>
    <w:uiPriority w:val="79"/>
    <w:semiHidden/>
    <w:unhideWhenUsed/>
    <w:rsid w:val="00D2642E"/>
    <w:pPr>
      <w:spacing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79"/>
    <w:semiHidden/>
    <w:rsid w:val="00D2642E"/>
    <w:rPr>
      <w:rFonts w:ascii="Segoe UI" w:hAnsi="Segoe UI" w:cs="Segoe UI"/>
      <w:sz w:val="16"/>
      <w:szCs w:val="16"/>
    </w:rPr>
  </w:style>
  <w:style w:type="character" w:styleId="Kommentarzeichen">
    <w:name w:val="annotation reference"/>
    <w:basedOn w:val="Absatz-Standardschriftart"/>
    <w:uiPriority w:val="99"/>
    <w:semiHidden/>
    <w:unhideWhenUsed/>
    <w:rsid w:val="0066485B"/>
    <w:rPr>
      <w:sz w:val="16"/>
      <w:szCs w:val="16"/>
    </w:rPr>
  </w:style>
  <w:style w:type="paragraph" w:customStyle="1" w:styleId="Kommentartext1">
    <w:name w:val="Kommentartext1"/>
    <w:basedOn w:val="Standard"/>
    <w:next w:val="Kommentartext"/>
    <w:link w:val="KommentartextZchn"/>
    <w:uiPriority w:val="99"/>
    <w:unhideWhenUsed/>
    <w:rsid w:val="0066485B"/>
    <w:pPr>
      <w:spacing w:after="200" w:line="240" w:lineRule="auto"/>
    </w:pPr>
    <w:rPr>
      <w:rFonts w:ascii="Calibri" w:hAnsi="Calibri"/>
      <w:sz w:val="20"/>
      <w:szCs w:val="20"/>
    </w:rPr>
  </w:style>
  <w:style w:type="character" w:customStyle="1" w:styleId="KommentartextZchn">
    <w:name w:val="Kommentartext Zchn"/>
    <w:basedOn w:val="Absatz-Standardschriftart"/>
    <w:link w:val="Kommentartext1"/>
    <w:uiPriority w:val="99"/>
    <w:rsid w:val="0066485B"/>
    <w:rPr>
      <w:rFonts w:ascii="Calibri" w:hAnsi="Calibri"/>
      <w:sz w:val="20"/>
      <w:szCs w:val="20"/>
    </w:rPr>
  </w:style>
  <w:style w:type="paragraph" w:styleId="Kommentartext">
    <w:name w:val="annotation text"/>
    <w:basedOn w:val="Standard"/>
    <w:link w:val="KommentartextZchn1"/>
    <w:uiPriority w:val="79"/>
    <w:semiHidden/>
    <w:unhideWhenUsed/>
    <w:rsid w:val="0066485B"/>
    <w:pPr>
      <w:spacing w:line="240" w:lineRule="auto"/>
    </w:pPr>
    <w:rPr>
      <w:sz w:val="20"/>
      <w:szCs w:val="20"/>
    </w:rPr>
  </w:style>
  <w:style w:type="character" w:customStyle="1" w:styleId="KommentartextZchn1">
    <w:name w:val="Kommentartext Zchn1"/>
    <w:basedOn w:val="Absatz-Standardschriftart"/>
    <w:link w:val="Kommentartext"/>
    <w:uiPriority w:val="79"/>
    <w:semiHidden/>
    <w:rsid w:val="0066485B"/>
    <w:rPr>
      <w:sz w:val="20"/>
      <w:szCs w:val="20"/>
    </w:rPr>
  </w:style>
  <w:style w:type="paragraph" w:styleId="Verzeichnis4">
    <w:name w:val="toc 4"/>
    <w:basedOn w:val="Standard"/>
    <w:next w:val="Standard"/>
    <w:autoRedefine/>
    <w:uiPriority w:val="39"/>
    <w:semiHidden/>
    <w:rsid w:val="009F242A"/>
    <w:pPr>
      <w:ind w:left="660"/>
    </w:pPr>
    <w:rPr>
      <w:rFonts w:cstheme="minorHAnsi"/>
      <w:sz w:val="20"/>
      <w:szCs w:val="20"/>
    </w:rPr>
  </w:style>
  <w:style w:type="paragraph" w:styleId="Verzeichnis5">
    <w:name w:val="toc 5"/>
    <w:basedOn w:val="Standard"/>
    <w:next w:val="Standard"/>
    <w:autoRedefine/>
    <w:uiPriority w:val="39"/>
    <w:semiHidden/>
    <w:rsid w:val="009F242A"/>
    <w:pPr>
      <w:ind w:left="880"/>
    </w:pPr>
    <w:rPr>
      <w:rFonts w:cstheme="minorHAnsi"/>
      <w:sz w:val="20"/>
      <w:szCs w:val="20"/>
    </w:rPr>
  </w:style>
  <w:style w:type="paragraph" w:styleId="Verzeichnis6">
    <w:name w:val="toc 6"/>
    <w:basedOn w:val="Standard"/>
    <w:next w:val="Standard"/>
    <w:autoRedefine/>
    <w:uiPriority w:val="39"/>
    <w:semiHidden/>
    <w:rsid w:val="009F242A"/>
    <w:pPr>
      <w:ind w:left="1100"/>
    </w:pPr>
    <w:rPr>
      <w:rFonts w:cstheme="minorHAnsi"/>
      <w:sz w:val="20"/>
      <w:szCs w:val="20"/>
    </w:rPr>
  </w:style>
  <w:style w:type="paragraph" w:styleId="Verzeichnis7">
    <w:name w:val="toc 7"/>
    <w:basedOn w:val="Standard"/>
    <w:next w:val="Standard"/>
    <w:autoRedefine/>
    <w:uiPriority w:val="39"/>
    <w:unhideWhenUsed/>
    <w:rsid w:val="009F242A"/>
    <w:pPr>
      <w:ind w:left="1320"/>
    </w:pPr>
    <w:rPr>
      <w:rFonts w:cstheme="minorHAnsi"/>
      <w:sz w:val="20"/>
      <w:szCs w:val="20"/>
    </w:rPr>
  </w:style>
  <w:style w:type="paragraph" w:styleId="Verzeichnis8">
    <w:name w:val="toc 8"/>
    <w:basedOn w:val="Standard"/>
    <w:next w:val="Standard"/>
    <w:autoRedefine/>
    <w:uiPriority w:val="39"/>
    <w:unhideWhenUsed/>
    <w:rsid w:val="009F242A"/>
    <w:pPr>
      <w:ind w:left="1540"/>
    </w:pPr>
    <w:rPr>
      <w:rFonts w:cstheme="minorHAnsi"/>
      <w:sz w:val="20"/>
      <w:szCs w:val="20"/>
    </w:rPr>
  </w:style>
  <w:style w:type="paragraph" w:styleId="Verzeichnis9">
    <w:name w:val="toc 9"/>
    <w:basedOn w:val="Standard"/>
    <w:next w:val="Standard"/>
    <w:autoRedefine/>
    <w:uiPriority w:val="39"/>
    <w:unhideWhenUsed/>
    <w:rsid w:val="009F242A"/>
    <w:pPr>
      <w:ind w:left="1760"/>
    </w:pPr>
    <w:rPr>
      <w:rFonts w:cstheme="minorHAnsi"/>
      <w:sz w:val="20"/>
      <w:szCs w:val="20"/>
    </w:rPr>
  </w:style>
  <w:style w:type="paragraph" w:customStyle="1" w:styleId="Querverweis">
    <w:name w:val="Querverweis"/>
    <w:basedOn w:val="berschrift1"/>
    <w:link w:val="QuerverweisZchn"/>
    <w:rsid w:val="00F13BA6"/>
  </w:style>
  <w:style w:type="character" w:customStyle="1" w:styleId="QuerverweisZchn">
    <w:name w:val="Querverweis Zchn"/>
    <w:basedOn w:val="berschrift1Zchn"/>
    <w:link w:val="Querverweis"/>
    <w:rsid w:val="00F13BA6"/>
    <w:rPr>
      <w:rFonts w:asciiTheme="majorHAnsi" w:eastAsiaTheme="majorEastAsia" w:hAnsiTheme="majorHAnsi" w:cstheme="majorBidi"/>
      <w:bCs/>
      <w:sz w:val="3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27">
      <w:bodyDiv w:val="1"/>
      <w:marLeft w:val="0"/>
      <w:marRight w:val="0"/>
      <w:marTop w:val="0"/>
      <w:marBottom w:val="0"/>
      <w:divBdr>
        <w:top w:val="none" w:sz="0" w:space="0" w:color="auto"/>
        <w:left w:val="none" w:sz="0" w:space="0" w:color="auto"/>
        <w:bottom w:val="none" w:sz="0" w:space="0" w:color="auto"/>
        <w:right w:val="none" w:sz="0" w:space="0" w:color="auto"/>
      </w:divBdr>
    </w:div>
    <w:div w:id="6179748">
      <w:bodyDiv w:val="1"/>
      <w:marLeft w:val="0"/>
      <w:marRight w:val="0"/>
      <w:marTop w:val="0"/>
      <w:marBottom w:val="0"/>
      <w:divBdr>
        <w:top w:val="none" w:sz="0" w:space="0" w:color="auto"/>
        <w:left w:val="none" w:sz="0" w:space="0" w:color="auto"/>
        <w:bottom w:val="none" w:sz="0" w:space="0" w:color="auto"/>
        <w:right w:val="none" w:sz="0" w:space="0" w:color="auto"/>
      </w:divBdr>
    </w:div>
    <w:div w:id="16277992">
      <w:bodyDiv w:val="1"/>
      <w:marLeft w:val="0"/>
      <w:marRight w:val="0"/>
      <w:marTop w:val="0"/>
      <w:marBottom w:val="0"/>
      <w:divBdr>
        <w:top w:val="none" w:sz="0" w:space="0" w:color="auto"/>
        <w:left w:val="none" w:sz="0" w:space="0" w:color="auto"/>
        <w:bottom w:val="none" w:sz="0" w:space="0" w:color="auto"/>
        <w:right w:val="none" w:sz="0" w:space="0" w:color="auto"/>
      </w:divBdr>
      <w:divsChild>
        <w:div w:id="541132140">
          <w:marLeft w:val="0"/>
          <w:marRight w:val="0"/>
          <w:marTop w:val="0"/>
          <w:marBottom w:val="0"/>
          <w:divBdr>
            <w:top w:val="single" w:sz="2" w:space="0" w:color="E3E3E3"/>
            <w:left w:val="single" w:sz="2" w:space="0" w:color="E3E3E3"/>
            <w:bottom w:val="single" w:sz="2" w:space="0" w:color="E3E3E3"/>
            <w:right w:val="single" w:sz="2" w:space="0" w:color="E3E3E3"/>
          </w:divBdr>
          <w:divsChild>
            <w:div w:id="530992044">
              <w:marLeft w:val="0"/>
              <w:marRight w:val="0"/>
              <w:marTop w:val="100"/>
              <w:marBottom w:val="100"/>
              <w:divBdr>
                <w:top w:val="single" w:sz="2" w:space="0" w:color="E3E3E3"/>
                <w:left w:val="single" w:sz="2" w:space="0" w:color="E3E3E3"/>
                <w:bottom w:val="single" w:sz="2" w:space="0" w:color="E3E3E3"/>
                <w:right w:val="single" w:sz="2" w:space="0" w:color="E3E3E3"/>
              </w:divBdr>
              <w:divsChild>
                <w:div w:id="1139222612">
                  <w:marLeft w:val="0"/>
                  <w:marRight w:val="0"/>
                  <w:marTop w:val="0"/>
                  <w:marBottom w:val="0"/>
                  <w:divBdr>
                    <w:top w:val="single" w:sz="2" w:space="0" w:color="E3E3E3"/>
                    <w:left w:val="single" w:sz="2" w:space="0" w:color="E3E3E3"/>
                    <w:bottom w:val="single" w:sz="2" w:space="0" w:color="E3E3E3"/>
                    <w:right w:val="single" w:sz="2" w:space="0" w:color="E3E3E3"/>
                  </w:divBdr>
                  <w:divsChild>
                    <w:div w:id="1193609785">
                      <w:marLeft w:val="0"/>
                      <w:marRight w:val="0"/>
                      <w:marTop w:val="0"/>
                      <w:marBottom w:val="0"/>
                      <w:divBdr>
                        <w:top w:val="single" w:sz="2" w:space="0" w:color="E3E3E3"/>
                        <w:left w:val="single" w:sz="2" w:space="0" w:color="E3E3E3"/>
                        <w:bottom w:val="single" w:sz="2" w:space="0" w:color="E3E3E3"/>
                        <w:right w:val="single" w:sz="2" w:space="0" w:color="E3E3E3"/>
                      </w:divBdr>
                      <w:divsChild>
                        <w:div w:id="1345785545">
                          <w:marLeft w:val="0"/>
                          <w:marRight w:val="0"/>
                          <w:marTop w:val="0"/>
                          <w:marBottom w:val="0"/>
                          <w:divBdr>
                            <w:top w:val="single" w:sz="2" w:space="0" w:color="E3E3E3"/>
                            <w:left w:val="single" w:sz="2" w:space="0" w:color="E3E3E3"/>
                            <w:bottom w:val="single" w:sz="2" w:space="0" w:color="E3E3E3"/>
                            <w:right w:val="single" w:sz="2" w:space="0" w:color="E3E3E3"/>
                          </w:divBdr>
                          <w:divsChild>
                            <w:div w:id="45960193">
                              <w:marLeft w:val="0"/>
                              <w:marRight w:val="0"/>
                              <w:marTop w:val="0"/>
                              <w:marBottom w:val="0"/>
                              <w:divBdr>
                                <w:top w:val="single" w:sz="2" w:space="0" w:color="E3E3E3"/>
                                <w:left w:val="single" w:sz="2" w:space="0" w:color="E3E3E3"/>
                                <w:bottom w:val="single" w:sz="2" w:space="0" w:color="E3E3E3"/>
                                <w:right w:val="single" w:sz="2" w:space="0" w:color="E3E3E3"/>
                              </w:divBdr>
                              <w:divsChild>
                                <w:div w:id="1913812056">
                                  <w:marLeft w:val="0"/>
                                  <w:marRight w:val="0"/>
                                  <w:marTop w:val="0"/>
                                  <w:marBottom w:val="0"/>
                                  <w:divBdr>
                                    <w:top w:val="single" w:sz="2" w:space="0" w:color="E3E3E3"/>
                                    <w:left w:val="single" w:sz="2" w:space="0" w:color="E3E3E3"/>
                                    <w:bottom w:val="single" w:sz="2" w:space="0" w:color="E3E3E3"/>
                                    <w:right w:val="single" w:sz="2" w:space="0" w:color="E3E3E3"/>
                                  </w:divBdr>
                                  <w:divsChild>
                                    <w:div w:id="11554908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932230">
      <w:bodyDiv w:val="1"/>
      <w:marLeft w:val="0"/>
      <w:marRight w:val="0"/>
      <w:marTop w:val="0"/>
      <w:marBottom w:val="0"/>
      <w:divBdr>
        <w:top w:val="none" w:sz="0" w:space="0" w:color="auto"/>
        <w:left w:val="none" w:sz="0" w:space="0" w:color="auto"/>
        <w:bottom w:val="none" w:sz="0" w:space="0" w:color="auto"/>
        <w:right w:val="none" w:sz="0" w:space="0" w:color="auto"/>
      </w:divBdr>
    </w:div>
    <w:div w:id="47653315">
      <w:bodyDiv w:val="1"/>
      <w:marLeft w:val="0"/>
      <w:marRight w:val="0"/>
      <w:marTop w:val="0"/>
      <w:marBottom w:val="0"/>
      <w:divBdr>
        <w:top w:val="none" w:sz="0" w:space="0" w:color="auto"/>
        <w:left w:val="none" w:sz="0" w:space="0" w:color="auto"/>
        <w:bottom w:val="none" w:sz="0" w:space="0" w:color="auto"/>
        <w:right w:val="none" w:sz="0" w:space="0" w:color="auto"/>
      </w:divBdr>
    </w:div>
    <w:div w:id="63794616">
      <w:bodyDiv w:val="1"/>
      <w:marLeft w:val="0"/>
      <w:marRight w:val="0"/>
      <w:marTop w:val="0"/>
      <w:marBottom w:val="0"/>
      <w:divBdr>
        <w:top w:val="none" w:sz="0" w:space="0" w:color="auto"/>
        <w:left w:val="none" w:sz="0" w:space="0" w:color="auto"/>
        <w:bottom w:val="none" w:sz="0" w:space="0" w:color="auto"/>
        <w:right w:val="none" w:sz="0" w:space="0" w:color="auto"/>
      </w:divBdr>
    </w:div>
    <w:div w:id="65300920">
      <w:bodyDiv w:val="1"/>
      <w:marLeft w:val="0"/>
      <w:marRight w:val="0"/>
      <w:marTop w:val="0"/>
      <w:marBottom w:val="0"/>
      <w:divBdr>
        <w:top w:val="none" w:sz="0" w:space="0" w:color="auto"/>
        <w:left w:val="none" w:sz="0" w:space="0" w:color="auto"/>
        <w:bottom w:val="none" w:sz="0" w:space="0" w:color="auto"/>
        <w:right w:val="none" w:sz="0" w:space="0" w:color="auto"/>
      </w:divBdr>
    </w:div>
    <w:div w:id="75250177">
      <w:bodyDiv w:val="1"/>
      <w:marLeft w:val="0"/>
      <w:marRight w:val="0"/>
      <w:marTop w:val="0"/>
      <w:marBottom w:val="0"/>
      <w:divBdr>
        <w:top w:val="none" w:sz="0" w:space="0" w:color="auto"/>
        <w:left w:val="none" w:sz="0" w:space="0" w:color="auto"/>
        <w:bottom w:val="none" w:sz="0" w:space="0" w:color="auto"/>
        <w:right w:val="none" w:sz="0" w:space="0" w:color="auto"/>
      </w:divBdr>
    </w:div>
    <w:div w:id="75905620">
      <w:bodyDiv w:val="1"/>
      <w:marLeft w:val="0"/>
      <w:marRight w:val="0"/>
      <w:marTop w:val="0"/>
      <w:marBottom w:val="0"/>
      <w:divBdr>
        <w:top w:val="none" w:sz="0" w:space="0" w:color="auto"/>
        <w:left w:val="none" w:sz="0" w:space="0" w:color="auto"/>
        <w:bottom w:val="none" w:sz="0" w:space="0" w:color="auto"/>
        <w:right w:val="none" w:sz="0" w:space="0" w:color="auto"/>
      </w:divBdr>
    </w:div>
    <w:div w:id="87506409">
      <w:bodyDiv w:val="1"/>
      <w:marLeft w:val="0"/>
      <w:marRight w:val="0"/>
      <w:marTop w:val="0"/>
      <w:marBottom w:val="0"/>
      <w:divBdr>
        <w:top w:val="none" w:sz="0" w:space="0" w:color="auto"/>
        <w:left w:val="none" w:sz="0" w:space="0" w:color="auto"/>
        <w:bottom w:val="none" w:sz="0" w:space="0" w:color="auto"/>
        <w:right w:val="none" w:sz="0" w:space="0" w:color="auto"/>
      </w:divBdr>
    </w:div>
    <w:div w:id="88938539">
      <w:bodyDiv w:val="1"/>
      <w:marLeft w:val="0"/>
      <w:marRight w:val="0"/>
      <w:marTop w:val="0"/>
      <w:marBottom w:val="0"/>
      <w:divBdr>
        <w:top w:val="none" w:sz="0" w:space="0" w:color="auto"/>
        <w:left w:val="none" w:sz="0" w:space="0" w:color="auto"/>
        <w:bottom w:val="none" w:sz="0" w:space="0" w:color="auto"/>
        <w:right w:val="none" w:sz="0" w:space="0" w:color="auto"/>
      </w:divBdr>
    </w:div>
    <w:div w:id="133452423">
      <w:bodyDiv w:val="1"/>
      <w:marLeft w:val="0"/>
      <w:marRight w:val="0"/>
      <w:marTop w:val="0"/>
      <w:marBottom w:val="0"/>
      <w:divBdr>
        <w:top w:val="none" w:sz="0" w:space="0" w:color="auto"/>
        <w:left w:val="none" w:sz="0" w:space="0" w:color="auto"/>
        <w:bottom w:val="none" w:sz="0" w:space="0" w:color="auto"/>
        <w:right w:val="none" w:sz="0" w:space="0" w:color="auto"/>
      </w:divBdr>
    </w:div>
    <w:div w:id="138377159">
      <w:bodyDiv w:val="1"/>
      <w:marLeft w:val="0"/>
      <w:marRight w:val="0"/>
      <w:marTop w:val="0"/>
      <w:marBottom w:val="0"/>
      <w:divBdr>
        <w:top w:val="none" w:sz="0" w:space="0" w:color="auto"/>
        <w:left w:val="none" w:sz="0" w:space="0" w:color="auto"/>
        <w:bottom w:val="none" w:sz="0" w:space="0" w:color="auto"/>
        <w:right w:val="none" w:sz="0" w:space="0" w:color="auto"/>
      </w:divBdr>
    </w:div>
    <w:div w:id="153184307">
      <w:bodyDiv w:val="1"/>
      <w:marLeft w:val="0"/>
      <w:marRight w:val="0"/>
      <w:marTop w:val="0"/>
      <w:marBottom w:val="0"/>
      <w:divBdr>
        <w:top w:val="none" w:sz="0" w:space="0" w:color="auto"/>
        <w:left w:val="none" w:sz="0" w:space="0" w:color="auto"/>
        <w:bottom w:val="none" w:sz="0" w:space="0" w:color="auto"/>
        <w:right w:val="none" w:sz="0" w:space="0" w:color="auto"/>
      </w:divBdr>
    </w:div>
    <w:div w:id="185488084">
      <w:bodyDiv w:val="1"/>
      <w:marLeft w:val="0"/>
      <w:marRight w:val="0"/>
      <w:marTop w:val="0"/>
      <w:marBottom w:val="0"/>
      <w:divBdr>
        <w:top w:val="none" w:sz="0" w:space="0" w:color="auto"/>
        <w:left w:val="none" w:sz="0" w:space="0" w:color="auto"/>
        <w:bottom w:val="none" w:sz="0" w:space="0" w:color="auto"/>
        <w:right w:val="none" w:sz="0" w:space="0" w:color="auto"/>
      </w:divBdr>
      <w:divsChild>
        <w:div w:id="1751154632">
          <w:marLeft w:val="0"/>
          <w:marRight w:val="0"/>
          <w:marTop w:val="0"/>
          <w:marBottom w:val="0"/>
          <w:divBdr>
            <w:top w:val="single" w:sz="2" w:space="0" w:color="E3E3E3"/>
            <w:left w:val="single" w:sz="2" w:space="0" w:color="E3E3E3"/>
            <w:bottom w:val="single" w:sz="2" w:space="0" w:color="E3E3E3"/>
            <w:right w:val="single" w:sz="2" w:space="0" w:color="E3E3E3"/>
          </w:divBdr>
          <w:divsChild>
            <w:div w:id="1346520015">
              <w:marLeft w:val="0"/>
              <w:marRight w:val="0"/>
              <w:marTop w:val="0"/>
              <w:marBottom w:val="0"/>
              <w:divBdr>
                <w:top w:val="single" w:sz="2" w:space="0" w:color="E3E3E3"/>
                <w:left w:val="single" w:sz="2" w:space="0" w:color="E3E3E3"/>
                <w:bottom w:val="single" w:sz="2" w:space="0" w:color="E3E3E3"/>
                <w:right w:val="single" w:sz="2" w:space="0" w:color="E3E3E3"/>
              </w:divBdr>
              <w:divsChild>
                <w:div w:id="618024540">
                  <w:marLeft w:val="0"/>
                  <w:marRight w:val="0"/>
                  <w:marTop w:val="0"/>
                  <w:marBottom w:val="0"/>
                  <w:divBdr>
                    <w:top w:val="single" w:sz="2" w:space="0" w:color="E3E3E3"/>
                    <w:left w:val="single" w:sz="2" w:space="0" w:color="E3E3E3"/>
                    <w:bottom w:val="single" w:sz="2" w:space="0" w:color="E3E3E3"/>
                    <w:right w:val="single" w:sz="2" w:space="0" w:color="E3E3E3"/>
                  </w:divBdr>
                  <w:divsChild>
                    <w:div w:id="2093890899">
                      <w:marLeft w:val="0"/>
                      <w:marRight w:val="0"/>
                      <w:marTop w:val="0"/>
                      <w:marBottom w:val="0"/>
                      <w:divBdr>
                        <w:top w:val="single" w:sz="2" w:space="0" w:color="E3E3E3"/>
                        <w:left w:val="single" w:sz="2" w:space="0" w:color="E3E3E3"/>
                        <w:bottom w:val="single" w:sz="2" w:space="0" w:color="E3E3E3"/>
                        <w:right w:val="single" w:sz="2" w:space="0" w:color="E3E3E3"/>
                      </w:divBdr>
                      <w:divsChild>
                        <w:div w:id="64298870">
                          <w:marLeft w:val="0"/>
                          <w:marRight w:val="0"/>
                          <w:marTop w:val="0"/>
                          <w:marBottom w:val="0"/>
                          <w:divBdr>
                            <w:top w:val="single" w:sz="2" w:space="0" w:color="E3E3E3"/>
                            <w:left w:val="single" w:sz="2" w:space="0" w:color="E3E3E3"/>
                            <w:bottom w:val="single" w:sz="2" w:space="0" w:color="E3E3E3"/>
                            <w:right w:val="single" w:sz="2" w:space="0" w:color="E3E3E3"/>
                          </w:divBdr>
                          <w:divsChild>
                            <w:div w:id="1778136598">
                              <w:marLeft w:val="0"/>
                              <w:marRight w:val="0"/>
                              <w:marTop w:val="100"/>
                              <w:marBottom w:val="100"/>
                              <w:divBdr>
                                <w:top w:val="single" w:sz="2" w:space="0" w:color="E3E3E3"/>
                                <w:left w:val="single" w:sz="2" w:space="0" w:color="E3E3E3"/>
                                <w:bottom w:val="single" w:sz="2" w:space="0" w:color="E3E3E3"/>
                                <w:right w:val="single" w:sz="2" w:space="0" w:color="E3E3E3"/>
                              </w:divBdr>
                              <w:divsChild>
                                <w:div w:id="1478299929">
                                  <w:marLeft w:val="0"/>
                                  <w:marRight w:val="0"/>
                                  <w:marTop w:val="0"/>
                                  <w:marBottom w:val="0"/>
                                  <w:divBdr>
                                    <w:top w:val="single" w:sz="2" w:space="0" w:color="E3E3E3"/>
                                    <w:left w:val="single" w:sz="2" w:space="0" w:color="E3E3E3"/>
                                    <w:bottom w:val="single" w:sz="2" w:space="0" w:color="E3E3E3"/>
                                    <w:right w:val="single" w:sz="2" w:space="0" w:color="E3E3E3"/>
                                  </w:divBdr>
                                  <w:divsChild>
                                    <w:div w:id="1806115548">
                                      <w:marLeft w:val="0"/>
                                      <w:marRight w:val="0"/>
                                      <w:marTop w:val="0"/>
                                      <w:marBottom w:val="0"/>
                                      <w:divBdr>
                                        <w:top w:val="single" w:sz="2" w:space="0" w:color="E3E3E3"/>
                                        <w:left w:val="single" w:sz="2" w:space="0" w:color="E3E3E3"/>
                                        <w:bottom w:val="single" w:sz="2" w:space="0" w:color="E3E3E3"/>
                                        <w:right w:val="single" w:sz="2" w:space="0" w:color="E3E3E3"/>
                                      </w:divBdr>
                                      <w:divsChild>
                                        <w:div w:id="778572837">
                                          <w:marLeft w:val="0"/>
                                          <w:marRight w:val="0"/>
                                          <w:marTop w:val="0"/>
                                          <w:marBottom w:val="0"/>
                                          <w:divBdr>
                                            <w:top w:val="single" w:sz="2" w:space="0" w:color="E3E3E3"/>
                                            <w:left w:val="single" w:sz="2" w:space="0" w:color="E3E3E3"/>
                                            <w:bottom w:val="single" w:sz="2" w:space="0" w:color="E3E3E3"/>
                                            <w:right w:val="single" w:sz="2" w:space="0" w:color="E3E3E3"/>
                                          </w:divBdr>
                                          <w:divsChild>
                                            <w:div w:id="1403913638">
                                              <w:marLeft w:val="0"/>
                                              <w:marRight w:val="0"/>
                                              <w:marTop w:val="0"/>
                                              <w:marBottom w:val="0"/>
                                              <w:divBdr>
                                                <w:top w:val="single" w:sz="2" w:space="0" w:color="E3E3E3"/>
                                                <w:left w:val="single" w:sz="2" w:space="0" w:color="E3E3E3"/>
                                                <w:bottom w:val="single" w:sz="2" w:space="0" w:color="E3E3E3"/>
                                                <w:right w:val="single" w:sz="2" w:space="0" w:color="E3E3E3"/>
                                              </w:divBdr>
                                              <w:divsChild>
                                                <w:div w:id="2005667690">
                                                  <w:marLeft w:val="0"/>
                                                  <w:marRight w:val="0"/>
                                                  <w:marTop w:val="0"/>
                                                  <w:marBottom w:val="0"/>
                                                  <w:divBdr>
                                                    <w:top w:val="single" w:sz="2" w:space="0" w:color="E3E3E3"/>
                                                    <w:left w:val="single" w:sz="2" w:space="0" w:color="E3E3E3"/>
                                                    <w:bottom w:val="single" w:sz="2" w:space="0" w:color="E3E3E3"/>
                                                    <w:right w:val="single" w:sz="2" w:space="0" w:color="E3E3E3"/>
                                                  </w:divBdr>
                                                  <w:divsChild>
                                                    <w:div w:id="14502005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90737930">
          <w:marLeft w:val="0"/>
          <w:marRight w:val="0"/>
          <w:marTop w:val="0"/>
          <w:marBottom w:val="0"/>
          <w:divBdr>
            <w:top w:val="none" w:sz="0" w:space="0" w:color="auto"/>
            <w:left w:val="none" w:sz="0" w:space="0" w:color="auto"/>
            <w:bottom w:val="none" w:sz="0" w:space="0" w:color="auto"/>
            <w:right w:val="none" w:sz="0" w:space="0" w:color="auto"/>
          </w:divBdr>
        </w:div>
      </w:divsChild>
    </w:div>
    <w:div w:id="186454685">
      <w:bodyDiv w:val="1"/>
      <w:marLeft w:val="0"/>
      <w:marRight w:val="0"/>
      <w:marTop w:val="0"/>
      <w:marBottom w:val="0"/>
      <w:divBdr>
        <w:top w:val="none" w:sz="0" w:space="0" w:color="auto"/>
        <w:left w:val="none" w:sz="0" w:space="0" w:color="auto"/>
        <w:bottom w:val="none" w:sz="0" w:space="0" w:color="auto"/>
        <w:right w:val="none" w:sz="0" w:space="0" w:color="auto"/>
      </w:divBdr>
    </w:div>
    <w:div w:id="225188257">
      <w:bodyDiv w:val="1"/>
      <w:marLeft w:val="0"/>
      <w:marRight w:val="0"/>
      <w:marTop w:val="0"/>
      <w:marBottom w:val="0"/>
      <w:divBdr>
        <w:top w:val="none" w:sz="0" w:space="0" w:color="auto"/>
        <w:left w:val="none" w:sz="0" w:space="0" w:color="auto"/>
        <w:bottom w:val="none" w:sz="0" w:space="0" w:color="auto"/>
        <w:right w:val="none" w:sz="0" w:space="0" w:color="auto"/>
      </w:divBdr>
    </w:div>
    <w:div w:id="230970546">
      <w:bodyDiv w:val="1"/>
      <w:marLeft w:val="0"/>
      <w:marRight w:val="0"/>
      <w:marTop w:val="0"/>
      <w:marBottom w:val="0"/>
      <w:divBdr>
        <w:top w:val="none" w:sz="0" w:space="0" w:color="auto"/>
        <w:left w:val="none" w:sz="0" w:space="0" w:color="auto"/>
        <w:bottom w:val="none" w:sz="0" w:space="0" w:color="auto"/>
        <w:right w:val="none" w:sz="0" w:space="0" w:color="auto"/>
      </w:divBdr>
    </w:div>
    <w:div w:id="232813687">
      <w:bodyDiv w:val="1"/>
      <w:marLeft w:val="0"/>
      <w:marRight w:val="0"/>
      <w:marTop w:val="0"/>
      <w:marBottom w:val="0"/>
      <w:divBdr>
        <w:top w:val="none" w:sz="0" w:space="0" w:color="auto"/>
        <w:left w:val="none" w:sz="0" w:space="0" w:color="auto"/>
        <w:bottom w:val="none" w:sz="0" w:space="0" w:color="auto"/>
        <w:right w:val="none" w:sz="0" w:space="0" w:color="auto"/>
      </w:divBdr>
    </w:div>
    <w:div w:id="242951699">
      <w:bodyDiv w:val="1"/>
      <w:marLeft w:val="0"/>
      <w:marRight w:val="0"/>
      <w:marTop w:val="0"/>
      <w:marBottom w:val="0"/>
      <w:divBdr>
        <w:top w:val="none" w:sz="0" w:space="0" w:color="auto"/>
        <w:left w:val="none" w:sz="0" w:space="0" w:color="auto"/>
        <w:bottom w:val="none" w:sz="0" w:space="0" w:color="auto"/>
        <w:right w:val="none" w:sz="0" w:space="0" w:color="auto"/>
      </w:divBdr>
    </w:div>
    <w:div w:id="245725302">
      <w:bodyDiv w:val="1"/>
      <w:marLeft w:val="0"/>
      <w:marRight w:val="0"/>
      <w:marTop w:val="0"/>
      <w:marBottom w:val="0"/>
      <w:divBdr>
        <w:top w:val="none" w:sz="0" w:space="0" w:color="auto"/>
        <w:left w:val="none" w:sz="0" w:space="0" w:color="auto"/>
        <w:bottom w:val="none" w:sz="0" w:space="0" w:color="auto"/>
        <w:right w:val="none" w:sz="0" w:space="0" w:color="auto"/>
      </w:divBdr>
    </w:div>
    <w:div w:id="251932285">
      <w:bodyDiv w:val="1"/>
      <w:marLeft w:val="0"/>
      <w:marRight w:val="0"/>
      <w:marTop w:val="0"/>
      <w:marBottom w:val="0"/>
      <w:divBdr>
        <w:top w:val="none" w:sz="0" w:space="0" w:color="auto"/>
        <w:left w:val="none" w:sz="0" w:space="0" w:color="auto"/>
        <w:bottom w:val="none" w:sz="0" w:space="0" w:color="auto"/>
        <w:right w:val="none" w:sz="0" w:space="0" w:color="auto"/>
      </w:divBdr>
    </w:div>
    <w:div w:id="267081552">
      <w:bodyDiv w:val="1"/>
      <w:marLeft w:val="0"/>
      <w:marRight w:val="0"/>
      <w:marTop w:val="0"/>
      <w:marBottom w:val="0"/>
      <w:divBdr>
        <w:top w:val="none" w:sz="0" w:space="0" w:color="auto"/>
        <w:left w:val="none" w:sz="0" w:space="0" w:color="auto"/>
        <w:bottom w:val="none" w:sz="0" w:space="0" w:color="auto"/>
        <w:right w:val="none" w:sz="0" w:space="0" w:color="auto"/>
      </w:divBdr>
    </w:div>
    <w:div w:id="276185509">
      <w:bodyDiv w:val="1"/>
      <w:marLeft w:val="0"/>
      <w:marRight w:val="0"/>
      <w:marTop w:val="0"/>
      <w:marBottom w:val="0"/>
      <w:divBdr>
        <w:top w:val="none" w:sz="0" w:space="0" w:color="auto"/>
        <w:left w:val="none" w:sz="0" w:space="0" w:color="auto"/>
        <w:bottom w:val="none" w:sz="0" w:space="0" w:color="auto"/>
        <w:right w:val="none" w:sz="0" w:space="0" w:color="auto"/>
      </w:divBdr>
    </w:div>
    <w:div w:id="284115962">
      <w:bodyDiv w:val="1"/>
      <w:marLeft w:val="0"/>
      <w:marRight w:val="0"/>
      <w:marTop w:val="0"/>
      <w:marBottom w:val="0"/>
      <w:divBdr>
        <w:top w:val="none" w:sz="0" w:space="0" w:color="auto"/>
        <w:left w:val="none" w:sz="0" w:space="0" w:color="auto"/>
        <w:bottom w:val="none" w:sz="0" w:space="0" w:color="auto"/>
        <w:right w:val="none" w:sz="0" w:space="0" w:color="auto"/>
      </w:divBdr>
    </w:div>
    <w:div w:id="287207093">
      <w:bodyDiv w:val="1"/>
      <w:marLeft w:val="0"/>
      <w:marRight w:val="0"/>
      <w:marTop w:val="0"/>
      <w:marBottom w:val="0"/>
      <w:divBdr>
        <w:top w:val="none" w:sz="0" w:space="0" w:color="auto"/>
        <w:left w:val="none" w:sz="0" w:space="0" w:color="auto"/>
        <w:bottom w:val="none" w:sz="0" w:space="0" w:color="auto"/>
        <w:right w:val="none" w:sz="0" w:space="0" w:color="auto"/>
      </w:divBdr>
    </w:div>
    <w:div w:id="291401894">
      <w:bodyDiv w:val="1"/>
      <w:marLeft w:val="0"/>
      <w:marRight w:val="0"/>
      <w:marTop w:val="0"/>
      <w:marBottom w:val="0"/>
      <w:divBdr>
        <w:top w:val="none" w:sz="0" w:space="0" w:color="auto"/>
        <w:left w:val="none" w:sz="0" w:space="0" w:color="auto"/>
        <w:bottom w:val="none" w:sz="0" w:space="0" w:color="auto"/>
        <w:right w:val="none" w:sz="0" w:space="0" w:color="auto"/>
      </w:divBdr>
    </w:div>
    <w:div w:id="291792300">
      <w:bodyDiv w:val="1"/>
      <w:marLeft w:val="0"/>
      <w:marRight w:val="0"/>
      <w:marTop w:val="0"/>
      <w:marBottom w:val="0"/>
      <w:divBdr>
        <w:top w:val="none" w:sz="0" w:space="0" w:color="auto"/>
        <w:left w:val="none" w:sz="0" w:space="0" w:color="auto"/>
        <w:bottom w:val="none" w:sz="0" w:space="0" w:color="auto"/>
        <w:right w:val="none" w:sz="0" w:space="0" w:color="auto"/>
      </w:divBdr>
    </w:div>
    <w:div w:id="324745741">
      <w:bodyDiv w:val="1"/>
      <w:marLeft w:val="0"/>
      <w:marRight w:val="0"/>
      <w:marTop w:val="0"/>
      <w:marBottom w:val="0"/>
      <w:divBdr>
        <w:top w:val="none" w:sz="0" w:space="0" w:color="auto"/>
        <w:left w:val="none" w:sz="0" w:space="0" w:color="auto"/>
        <w:bottom w:val="none" w:sz="0" w:space="0" w:color="auto"/>
        <w:right w:val="none" w:sz="0" w:space="0" w:color="auto"/>
      </w:divBdr>
    </w:div>
    <w:div w:id="345792020">
      <w:bodyDiv w:val="1"/>
      <w:marLeft w:val="0"/>
      <w:marRight w:val="0"/>
      <w:marTop w:val="0"/>
      <w:marBottom w:val="0"/>
      <w:divBdr>
        <w:top w:val="none" w:sz="0" w:space="0" w:color="auto"/>
        <w:left w:val="none" w:sz="0" w:space="0" w:color="auto"/>
        <w:bottom w:val="none" w:sz="0" w:space="0" w:color="auto"/>
        <w:right w:val="none" w:sz="0" w:space="0" w:color="auto"/>
      </w:divBdr>
    </w:div>
    <w:div w:id="360592471">
      <w:bodyDiv w:val="1"/>
      <w:marLeft w:val="0"/>
      <w:marRight w:val="0"/>
      <w:marTop w:val="0"/>
      <w:marBottom w:val="0"/>
      <w:divBdr>
        <w:top w:val="none" w:sz="0" w:space="0" w:color="auto"/>
        <w:left w:val="none" w:sz="0" w:space="0" w:color="auto"/>
        <w:bottom w:val="none" w:sz="0" w:space="0" w:color="auto"/>
        <w:right w:val="none" w:sz="0" w:space="0" w:color="auto"/>
      </w:divBdr>
    </w:div>
    <w:div w:id="367535810">
      <w:bodyDiv w:val="1"/>
      <w:marLeft w:val="0"/>
      <w:marRight w:val="0"/>
      <w:marTop w:val="0"/>
      <w:marBottom w:val="0"/>
      <w:divBdr>
        <w:top w:val="none" w:sz="0" w:space="0" w:color="auto"/>
        <w:left w:val="none" w:sz="0" w:space="0" w:color="auto"/>
        <w:bottom w:val="none" w:sz="0" w:space="0" w:color="auto"/>
        <w:right w:val="none" w:sz="0" w:space="0" w:color="auto"/>
      </w:divBdr>
      <w:divsChild>
        <w:div w:id="1703439971">
          <w:marLeft w:val="0"/>
          <w:marRight w:val="0"/>
          <w:marTop w:val="0"/>
          <w:marBottom w:val="0"/>
          <w:divBdr>
            <w:top w:val="single" w:sz="2" w:space="0" w:color="E3E3E3"/>
            <w:left w:val="single" w:sz="2" w:space="0" w:color="E3E3E3"/>
            <w:bottom w:val="single" w:sz="2" w:space="0" w:color="E3E3E3"/>
            <w:right w:val="single" w:sz="2" w:space="0" w:color="E3E3E3"/>
          </w:divBdr>
          <w:divsChild>
            <w:div w:id="10944730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17241184">
          <w:marLeft w:val="0"/>
          <w:marRight w:val="0"/>
          <w:marTop w:val="0"/>
          <w:marBottom w:val="0"/>
          <w:divBdr>
            <w:top w:val="single" w:sz="2" w:space="0" w:color="E3E3E3"/>
            <w:left w:val="single" w:sz="2" w:space="0" w:color="E3E3E3"/>
            <w:bottom w:val="single" w:sz="2" w:space="0" w:color="E3E3E3"/>
            <w:right w:val="single" w:sz="2" w:space="0" w:color="E3E3E3"/>
          </w:divBdr>
          <w:divsChild>
            <w:div w:id="17409823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82992483">
      <w:bodyDiv w:val="1"/>
      <w:marLeft w:val="0"/>
      <w:marRight w:val="0"/>
      <w:marTop w:val="0"/>
      <w:marBottom w:val="0"/>
      <w:divBdr>
        <w:top w:val="none" w:sz="0" w:space="0" w:color="auto"/>
        <w:left w:val="none" w:sz="0" w:space="0" w:color="auto"/>
        <w:bottom w:val="none" w:sz="0" w:space="0" w:color="auto"/>
        <w:right w:val="none" w:sz="0" w:space="0" w:color="auto"/>
      </w:divBdr>
    </w:div>
    <w:div w:id="386413310">
      <w:bodyDiv w:val="1"/>
      <w:marLeft w:val="0"/>
      <w:marRight w:val="0"/>
      <w:marTop w:val="0"/>
      <w:marBottom w:val="0"/>
      <w:divBdr>
        <w:top w:val="none" w:sz="0" w:space="0" w:color="auto"/>
        <w:left w:val="none" w:sz="0" w:space="0" w:color="auto"/>
        <w:bottom w:val="none" w:sz="0" w:space="0" w:color="auto"/>
        <w:right w:val="none" w:sz="0" w:space="0" w:color="auto"/>
      </w:divBdr>
    </w:div>
    <w:div w:id="391538689">
      <w:bodyDiv w:val="1"/>
      <w:marLeft w:val="0"/>
      <w:marRight w:val="0"/>
      <w:marTop w:val="0"/>
      <w:marBottom w:val="0"/>
      <w:divBdr>
        <w:top w:val="none" w:sz="0" w:space="0" w:color="auto"/>
        <w:left w:val="none" w:sz="0" w:space="0" w:color="auto"/>
        <w:bottom w:val="none" w:sz="0" w:space="0" w:color="auto"/>
        <w:right w:val="none" w:sz="0" w:space="0" w:color="auto"/>
      </w:divBdr>
    </w:div>
    <w:div w:id="391659075">
      <w:bodyDiv w:val="1"/>
      <w:marLeft w:val="0"/>
      <w:marRight w:val="0"/>
      <w:marTop w:val="0"/>
      <w:marBottom w:val="0"/>
      <w:divBdr>
        <w:top w:val="none" w:sz="0" w:space="0" w:color="auto"/>
        <w:left w:val="none" w:sz="0" w:space="0" w:color="auto"/>
        <w:bottom w:val="none" w:sz="0" w:space="0" w:color="auto"/>
        <w:right w:val="none" w:sz="0" w:space="0" w:color="auto"/>
      </w:divBdr>
    </w:div>
    <w:div w:id="395056400">
      <w:bodyDiv w:val="1"/>
      <w:marLeft w:val="0"/>
      <w:marRight w:val="0"/>
      <w:marTop w:val="0"/>
      <w:marBottom w:val="0"/>
      <w:divBdr>
        <w:top w:val="none" w:sz="0" w:space="0" w:color="auto"/>
        <w:left w:val="none" w:sz="0" w:space="0" w:color="auto"/>
        <w:bottom w:val="none" w:sz="0" w:space="0" w:color="auto"/>
        <w:right w:val="none" w:sz="0" w:space="0" w:color="auto"/>
      </w:divBdr>
    </w:div>
    <w:div w:id="408040184">
      <w:bodyDiv w:val="1"/>
      <w:marLeft w:val="0"/>
      <w:marRight w:val="0"/>
      <w:marTop w:val="0"/>
      <w:marBottom w:val="0"/>
      <w:divBdr>
        <w:top w:val="none" w:sz="0" w:space="0" w:color="auto"/>
        <w:left w:val="none" w:sz="0" w:space="0" w:color="auto"/>
        <w:bottom w:val="none" w:sz="0" w:space="0" w:color="auto"/>
        <w:right w:val="none" w:sz="0" w:space="0" w:color="auto"/>
      </w:divBdr>
    </w:div>
    <w:div w:id="415134001">
      <w:bodyDiv w:val="1"/>
      <w:marLeft w:val="0"/>
      <w:marRight w:val="0"/>
      <w:marTop w:val="0"/>
      <w:marBottom w:val="0"/>
      <w:divBdr>
        <w:top w:val="none" w:sz="0" w:space="0" w:color="auto"/>
        <w:left w:val="none" w:sz="0" w:space="0" w:color="auto"/>
        <w:bottom w:val="none" w:sz="0" w:space="0" w:color="auto"/>
        <w:right w:val="none" w:sz="0" w:space="0" w:color="auto"/>
      </w:divBdr>
    </w:div>
    <w:div w:id="418061474">
      <w:bodyDiv w:val="1"/>
      <w:marLeft w:val="0"/>
      <w:marRight w:val="0"/>
      <w:marTop w:val="0"/>
      <w:marBottom w:val="0"/>
      <w:divBdr>
        <w:top w:val="none" w:sz="0" w:space="0" w:color="auto"/>
        <w:left w:val="none" w:sz="0" w:space="0" w:color="auto"/>
        <w:bottom w:val="none" w:sz="0" w:space="0" w:color="auto"/>
        <w:right w:val="none" w:sz="0" w:space="0" w:color="auto"/>
      </w:divBdr>
    </w:div>
    <w:div w:id="457914868">
      <w:bodyDiv w:val="1"/>
      <w:marLeft w:val="0"/>
      <w:marRight w:val="0"/>
      <w:marTop w:val="0"/>
      <w:marBottom w:val="0"/>
      <w:divBdr>
        <w:top w:val="none" w:sz="0" w:space="0" w:color="auto"/>
        <w:left w:val="none" w:sz="0" w:space="0" w:color="auto"/>
        <w:bottom w:val="none" w:sz="0" w:space="0" w:color="auto"/>
        <w:right w:val="none" w:sz="0" w:space="0" w:color="auto"/>
      </w:divBdr>
    </w:div>
    <w:div w:id="458457059">
      <w:bodyDiv w:val="1"/>
      <w:marLeft w:val="0"/>
      <w:marRight w:val="0"/>
      <w:marTop w:val="0"/>
      <w:marBottom w:val="0"/>
      <w:divBdr>
        <w:top w:val="none" w:sz="0" w:space="0" w:color="auto"/>
        <w:left w:val="none" w:sz="0" w:space="0" w:color="auto"/>
        <w:bottom w:val="none" w:sz="0" w:space="0" w:color="auto"/>
        <w:right w:val="none" w:sz="0" w:space="0" w:color="auto"/>
      </w:divBdr>
    </w:div>
    <w:div w:id="463278995">
      <w:bodyDiv w:val="1"/>
      <w:marLeft w:val="0"/>
      <w:marRight w:val="0"/>
      <w:marTop w:val="0"/>
      <w:marBottom w:val="0"/>
      <w:divBdr>
        <w:top w:val="none" w:sz="0" w:space="0" w:color="auto"/>
        <w:left w:val="none" w:sz="0" w:space="0" w:color="auto"/>
        <w:bottom w:val="none" w:sz="0" w:space="0" w:color="auto"/>
        <w:right w:val="none" w:sz="0" w:space="0" w:color="auto"/>
      </w:divBdr>
    </w:div>
    <w:div w:id="477188181">
      <w:bodyDiv w:val="1"/>
      <w:marLeft w:val="0"/>
      <w:marRight w:val="0"/>
      <w:marTop w:val="0"/>
      <w:marBottom w:val="0"/>
      <w:divBdr>
        <w:top w:val="none" w:sz="0" w:space="0" w:color="auto"/>
        <w:left w:val="none" w:sz="0" w:space="0" w:color="auto"/>
        <w:bottom w:val="none" w:sz="0" w:space="0" w:color="auto"/>
        <w:right w:val="none" w:sz="0" w:space="0" w:color="auto"/>
      </w:divBdr>
    </w:div>
    <w:div w:id="480465485">
      <w:bodyDiv w:val="1"/>
      <w:marLeft w:val="0"/>
      <w:marRight w:val="0"/>
      <w:marTop w:val="0"/>
      <w:marBottom w:val="0"/>
      <w:divBdr>
        <w:top w:val="none" w:sz="0" w:space="0" w:color="auto"/>
        <w:left w:val="none" w:sz="0" w:space="0" w:color="auto"/>
        <w:bottom w:val="none" w:sz="0" w:space="0" w:color="auto"/>
        <w:right w:val="none" w:sz="0" w:space="0" w:color="auto"/>
      </w:divBdr>
    </w:div>
    <w:div w:id="483475141">
      <w:bodyDiv w:val="1"/>
      <w:marLeft w:val="0"/>
      <w:marRight w:val="0"/>
      <w:marTop w:val="0"/>
      <w:marBottom w:val="0"/>
      <w:divBdr>
        <w:top w:val="none" w:sz="0" w:space="0" w:color="auto"/>
        <w:left w:val="none" w:sz="0" w:space="0" w:color="auto"/>
        <w:bottom w:val="none" w:sz="0" w:space="0" w:color="auto"/>
        <w:right w:val="none" w:sz="0" w:space="0" w:color="auto"/>
      </w:divBdr>
    </w:div>
    <w:div w:id="492181881">
      <w:bodyDiv w:val="1"/>
      <w:marLeft w:val="0"/>
      <w:marRight w:val="0"/>
      <w:marTop w:val="0"/>
      <w:marBottom w:val="0"/>
      <w:divBdr>
        <w:top w:val="none" w:sz="0" w:space="0" w:color="auto"/>
        <w:left w:val="none" w:sz="0" w:space="0" w:color="auto"/>
        <w:bottom w:val="none" w:sz="0" w:space="0" w:color="auto"/>
        <w:right w:val="none" w:sz="0" w:space="0" w:color="auto"/>
      </w:divBdr>
      <w:divsChild>
        <w:div w:id="2052341423">
          <w:marLeft w:val="0"/>
          <w:marRight w:val="0"/>
          <w:marTop w:val="0"/>
          <w:marBottom w:val="0"/>
          <w:divBdr>
            <w:top w:val="single" w:sz="2" w:space="0" w:color="E3E3E3"/>
            <w:left w:val="single" w:sz="2" w:space="0" w:color="E3E3E3"/>
            <w:bottom w:val="single" w:sz="2" w:space="0" w:color="E3E3E3"/>
            <w:right w:val="single" w:sz="2" w:space="0" w:color="E3E3E3"/>
          </w:divBdr>
          <w:divsChild>
            <w:div w:id="1212350624">
              <w:marLeft w:val="0"/>
              <w:marRight w:val="0"/>
              <w:marTop w:val="100"/>
              <w:marBottom w:val="100"/>
              <w:divBdr>
                <w:top w:val="single" w:sz="2" w:space="0" w:color="E3E3E3"/>
                <w:left w:val="single" w:sz="2" w:space="0" w:color="E3E3E3"/>
                <w:bottom w:val="single" w:sz="2" w:space="0" w:color="E3E3E3"/>
                <w:right w:val="single" w:sz="2" w:space="0" w:color="E3E3E3"/>
              </w:divBdr>
              <w:divsChild>
                <w:div w:id="770199659">
                  <w:marLeft w:val="0"/>
                  <w:marRight w:val="0"/>
                  <w:marTop w:val="0"/>
                  <w:marBottom w:val="0"/>
                  <w:divBdr>
                    <w:top w:val="single" w:sz="2" w:space="0" w:color="E3E3E3"/>
                    <w:left w:val="single" w:sz="2" w:space="0" w:color="E3E3E3"/>
                    <w:bottom w:val="single" w:sz="2" w:space="0" w:color="E3E3E3"/>
                    <w:right w:val="single" w:sz="2" w:space="0" w:color="E3E3E3"/>
                  </w:divBdr>
                  <w:divsChild>
                    <w:div w:id="320817315">
                      <w:marLeft w:val="0"/>
                      <w:marRight w:val="0"/>
                      <w:marTop w:val="0"/>
                      <w:marBottom w:val="0"/>
                      <w:divBdr>
                        <w:top w:val="single" w:sz="2" w:space="0" w:color="E3E3E3"/>
                        <w:left w:val="single" w:sz="2" w:space="0" w:color="E3E3E3"/>
                        <w:bottom w:val="single" w:sz="2" w:space="0" w:color="E3E3E3"/>
                        <w:right w:val="single" w:sz="2" w:space="0" w:color="E3E3E3"/>
                      </w:divBdr>
                      <w:divsChild>
                        <w:div w:id="2091192842">
                          <w:marLeft w:val="0"/>
                          <w:marRight w:val="0"/>
                          <w:marTop w:val="0"/>
                          <w:marBottom w:val="0"/>
                          <w:divBdr>
                            <w:top w:val="single" w:sz="2" w:space="0" w:color="E3E3E3"/>
                            <w:left w:val="single" w:sz="2" w:space="0" w:color="E3E3E3"/>
                            <w:bottom w:val="single" w:sz="2" w:space="0" w:color="E3E3E3"/>
                            <w:right w:val="single" w:sz="2" w:space="0" w:color="E3E3E3"/>
                          </w:divBdr>
                          <w:divsChild>
                            <w:div w:id="9836852">
                              <w:marLeft w:val="0"/>
                              <w:marRight w:val="0"/>
                              <w:marTop w:val="0"/>
                              <w:marBottom w:val="0"/>
                              <w:divBdr>
                                <w:top w:val="single" w:sz="2" w:space="0" w:color="E3E3E3"/>
                                <w:left w:val="single" w:sz="2" w:space="0" w:color="E3E3E3"/>
                                <w:bottom w:val="single" w:sz="2" w:space="0" w:color="E3E3E3"/>
                                <w:right w:val="single" w:sz="2" w:space="0" w:color="E3E3E3"/>
                              </w:divBdr>
                              <w:divsChild>
                                <w:div w:id="1751265974">
                                  <w:marLeft w:val="0"/>
                                  <w:marRight w:val="0"/>
                                  <w:marTop w:val="0"/>
                                  <w:marBottom w:val="0"/>
                                  <w:divBdr>
                                    <w:top w:val="single" w:sz="2" w:space="0" w:color="E3E3E3"/>
                                    <w:left w:val="single" w:sz="2" w:space="0" w:color="E3E3E3"/>
                                    <w:bottom w:val="single" w:sz="2" w:space="0" w:color="E3E3E3"/>
                                    <w:right w:val="single" w:sz="2" w:space="0" w:color="E3E3E3"/>
                                  </w:divBdr>
                                  <w:divsChild>
                                    <w:div w:id="7786490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501697438">
      <w:bodyDiv w:val="1"/>
      <w:marLeft w:val="0"/>
      <w:marRight w:val="0"/>
      <w:marTop w:val="0"/>
      <w:marBottom w:val="0"/>
      <w:divBdr>
        <w:top w:val="none" w:sz="0" w:space="0" w:color="auto"/>
        <w:left w:val="none" w:sz="0" w:space="0" w:color="auto"/>
        <w:bottom w:val="none" w:sz="0" w:space="0" w:color="auto"/>
        <w:right w:val="none" w:sz="0" w:space="0" w:color="auto"/>
      </w:divBdr>
    </w:div>
    <w:div w:id="509949686">
      <w:bodyDiv w:val="1"/>
      <w:marLeft w:val="0"/>
      <w:marRight w:val="0"/>
      <w:marTop w:val="0"/>
      <w:marBottom w:val="0"/>
      <w:divBdr>
        <w:top w:val="none" w:sz="0" w:space="0" w:color="auto"/>
        <w:left w:val="none" w:sz="0" w:space="0" w:color="auto"/>
        <w:bottom w:val="none" w:sz="0" w:space="0" w:color="auto"/>
        <w:right w:val="none" w:sz="0" w:space="0" w:color="auto"/>
      </w:divBdr>
    </w:div>
    <w:div w:id="535047401">
      <w:bodyDiv w:val="1"/>
      <w:marLeft w:val="0"/>
      <w:marRight w:val="0"/>
      <w:marTop w:val="0"/>
      <w:marBottom w:val="0"/>
      <w:divBdr>
        <w:top w:val="none" w:sz="0" w:space="0" w:color="auto"/>
        <w:left w:val="none" w:sz="0" w:space="0" w:color="auto"/>
        <w:bottom w:val="none" w:sz="0" w:space="0" w:color="auto"/>
        <w:right w:val="none" w:sz="0" w:space="0" w:color="auto"/>
      </w:divBdr>
    </w:div>
    <w:div w:id="539822384">
      <w:bodyDiv w:val="1"/>
      <w:marLeft w:val="0"/>
      <w:marRight w:val="0"/>
      <w:marTop w:val="0"/>
      <w:marBottom w:val="0"/>
      <w:divBdr>
        <w:top w:val="none" w:sz="0" w:space="0" w:color="auto"/>
        <w:left w:val="none" w:sz="0" w:space="0" w:color="auto"/>
        <w:bottom w:val="none" w:sz="0" w:space="0" w:color="auto"/>
        <w:right w:val="none" w:sz="0" w:space="0" w:color="auto"/>
      </w:divBdr>
    </w:div>
    <w:div w:id="557785334">
      <w:bodyDiv w:val="1"/>
      <w:marLeft w:val="0"/>
      <w:marRight w:val="0"/>
      <w:marTop w:val="0"/>
      <w:marBottom w:val="0"/>
      <w:divBdr>
        <w:top w:val="none" w:sz="0" w:space="0" w:color="auto"/>
        <w:left w:val="none" w:sz="0" w:space="0" w:color="auto"/>
        <w:bottom w:val="none" w:sz="0" w:space="0" w:color="auto"/>
        <w:right w:val="none" w:sz="0" w:space="0" w:color="auto"/>
      </w:divBdr>
    </w:div>
    <w:div w:id="564536345">
      <w:bodyDiv w:val="1"/>
      <w:marLeft w:val="0"/>
      <w:marRight w:val="0"/>
      <w:marTop w:val="0"/>
      <w:marBottom w:val="0"/>
      <w:divBdr>
        <w:top w:val="none" w:sz="0" w:space="0" w:color="auto"/>
        <w:left w:val="none" w:sz="0" w:space="0" w:color="auto"/>
        <w:bottom w:val="none" w:sz="0" w:space="0" w:color="auto"/>
        <w:right w:val="none" w:sz="0" w:space="0" w:color="auto"/>
      </w:divBdr>
    </w:div>
    <w:div w:id="570432798">
      <w:bodyDiv w:val="1"/>
      <w:marLeft w:val="0"/>
      <w:marRight w:val="0"/>
      <w:marTop w:val="0"/>
      <w:marBottom w:val="0"/>
      <w:divBdr>
        <w:top w:val="none" w:sz="0" w:space="0" w:color="auto"/>
        <w:left w:val="none" w:sz="0" w:space="0" w:color="auto"/>
        <w:bottom w:val="none" w:sz="0" w:space="0" w:color="auto"/>
        <w:right w:val="none" w:sz="0" w:space="0" w:color="auto"/>
      </w:divBdr>
    </w:div>
    <w:div w:id="572541714">
      <w:bodyDiv w:val="1"/>
      <w:marLeft w:val="0"/>
      <w:marRight w:val="0"/>
      <w:marTop w:val="0"/>
      <w:marBottom w:val="0"/>
      <w:divBdr>
        <w:top w:val="none" w:sz="0" w:space="0" w:color="auto"/>
        <w:left w:val="none" w:sz="0" w:space="0" w:color="auto"/>
        <w:bottom w:val="none" w:sz="0" w:space="0" w:color="auto"/>
        <w:right w:val="none" w:sz="0" w:space="0" w:color="auto"/>
      </w:divBdr>
    </w:div>
    <w:div w:id="577208251">
      <w:bodyDiv w:val="1"/>
      <w:marLeft w:val="0"/>
      <w:marRight w:val="0"/>
      <w:marTop w:val="0"/>
      <w:marBottom w:val="0"/>
      <w:divBdr>
        <w:top w:val="none" w:sz="0" w:space="0" w:color="auto"/>
        <w:left w:val="none" w:sz="0" w:space="0" w:color="auto"/>
        <w:bottom w:val="none" w:sz="0" w:space="0" w:color="auto"/>
        <w:right w:val="none" w:sz="0" w:space="0" w:color="auto"/>
      </w:divBdr>
    </w:div>
    <w:div w:id="599946811">
      <w:bodyDiv w:val="1"/>
      <w:marLeft w:val="0"/>
      <w:marRight w:val="0"/>
      <w:marTop w:val="0"/>
      <w:marBottom w:val="0"/>
      <w:divBdr>
        <w:top w:val="none" w:sz="0" w:space="0" w:color="auto"/>
        <w:left w:val="none" w:sz="0" w:space="0" w:color="auto"/>
        <w:bottom w:val="none" w:sz="0" w:space="0" w:color="auto"/>
        <w:right w:val="none" w:sz="0" w:space="0" w:color="auto"/>
      </w:divBdr>
    </w:div>
    <w:div w:id="606426615">
      <w:bodyDiv w:val="1"/>
      <w:marLeft w:val="0"/>
      <w:marRight w:val="0"/>
      <w:marTop w:val="0"/>
      <w:marBottom w:val="0"/>
      <w:divBdr>
        <w:top w:val="none" w:sz="0" w:space="0" w:color="auto"/>
        <w:left w:val="none" w:sz="0" w:space="0" w:color="auto"/>
        <w:bottom w:val="none" w:sz="0" w:space="0" w:color="auto"/>
        <w:right w:val="none" w:sz="0" w:space="0" w:color="auto"/>
      </w:divBdr>
    </w:div>
    <w:div w:id="613903244">
      <w:bodyDiv w:val="1"/>
      <w:marLeft w:val="0"/>
      <w:marRight w:val="0"/>
      <w:marTop w:val="0"/>
      <w:marBottom w:val="0"/>
      <w:divBdr>
        <w:top w:val="none" w:sz="0" w:space="0" w:color="auto"/>
        <w:left w:val="none" w:sz="0" w:space="0" w:color="auto"/>
        <w:bottom w:val="none" w:sz="0" w:space="0" w:color="auto"/>
        <w:right w:val="none" w:sz="0" w:space="0" w:color="auto"/>
      </w:divBdr>
    </w:div>
    <w:div w:id="635917772">
      <w:bodyDiv w:val="1"/>
      <w:marLeft w:val="0"/>
      <w:marRight w:val="0"/>
      <w:marTop w:val="0"/>
      <w:marBottom w:val="0"/>
      <w:divBdr>
        <w:top w:val="none" w:sz="0" w:space="0" w:color="auto"/>
        <w:left w:val="none" w:sz="0" w:space="0" w:color="auto"/>
        <w:bottom w:val="none" w:sz="0" w:space="0" w:color="auto"/>
        <w:right w:val="none" w:sz="0" w:space="0" w:color="auto"/>
      </w:divBdr>
    </w:div>
    <w:div w:id="637689328">
      <w:bodyDiv w:val="1"/>
      <w:marLeft w:val="0"/>
      <w:marRight w:val="0"/>
      <w:marTop w:val="0"/>
      <w:marBottom w:val="0"/>
      <w:divBdr>
        <w:top w:val="none" w:sz="0" w:space="0" w:color="auto"/>
        <w:left w:val="none" w:sz="0" w:space="0" w:color="auto"/>
        <w:bottom w:val="none" w:sz="0" w:space="0" w:color="auto"/>
        <w:right w:val="none" w:sz="0" w:space="0" w:color="auto"/>
      </w:divBdr>
    </w:div>
    <w:div w:id="661395628">
      <w:bodyDiv w:val="1"/>
      <w:marLeft w:val="0"/>
      <w:marRight w:val="0"/>
      <w:marTop w:val="0"/>
      <w:marBottom w:val="0"/>
      <w:divBdr>
        <w:top w:val="none" w:sz="0" w:space="0" w:color="auto"/>
        <w:left w:val="none" w:sz="0" w:space="0" w:color="auto"/>
        <w:bottom w:val="none" w:sz="0" w:space="0" w:color="auto"/>
        <w:right w:val="none" w:sz="0" w:space="0" w:color="auto"/>
      </w:divBdr>
    </w:div>
    <w:div w:id="663820557">
      <w:bodyDiv w:val="1"/>
      <w:marLeft w:val="0"/>
      <w:marRight w:val="0"/>
      <w:marTop w:val="0"/>
      <w:marBottom w:val="0"/>
      <w:divBdr>
        <w:top w:val="none" w:sz="0" w:space="0" w:color="auto"/>
        <w:left w:val="none" w:sz="0" w:space="0" w:color="auto"/>
        <w:bottom w:val="none" w:sz="0" w:space="0" w:color="auto"/>
        <w:right w:val="none" w:sz="0" w:space="0" w:color="auto"/>
      </w:divBdr>
    </w:div>
    <w:div w:id="669255064">
      <w:bodyDiv w:val="1"/>
      <w:marLeft w:val="0"/>
      <w:marRight w:val="0"/>
      <w:marTop w:val="0"/>
      <w:marBottom w:val="0"/>
      <w:divBdr>
        <w:top w:val="none" w:sz="0" w:space="0" w:color="auto"/>
        <w:left w:val="none" w:sz="0" w:space="0" w:color="auto"/>
        <w:bottom w:val="none" w:sz="0" w:space="0" w:color="auto"/>
        <w:right w:val="none" w:sz="0" w:space="0" w:color="auto"/>
      </w:divBdr>
    </w:div>
    <w:div w:id="696001288">
      <w:bodyDiv w:val="1"/>
      <w:marLeft w:val="0"/>
      <w:marRight w:val="0"/>
      <w:marTop w:val="0"/>
      <w:marBottom w:val="0"/>
      <w:divBdr>
        <w:top w:val="none" w:sz="0" w:space="0" w:color="auto"/>
        <w:left w:val="none" w:sz="0" w:space="0" w:color="auto"/>
        <w:bottom w:val="none" w:sz="0" w:space="0" w:color="auto"/>
        <w:right w:val="none" w:sz="0" w:space="0" w:color="auto"/>
      </w:divBdr>
    </w:div>
    <w:div w:id="700016378">
      <w:bodyDiv w:val="1"/>
      <w:marLeft w:val="0"/>
      <w:marRight w:val="0"/>
      <w:marTop w:val="0"/>
      <w:marBottom w:val="0"/>
      <w:divBdr>
        <w:top w:val="none" w:sz="0" w:space="0" w:color="auto"/>
        <w:left w:val="none" w:sz="0" w:space="0" w:color="auto"/>
        <w:bottom w:val="none" w:sz="0" w:space="0" w:color="auto"/>
        <w:right w:val="none" w:sz="0" w:space="0" w:color="auto"/>
      </w:divBdr>
    </w:div>
    <w:div w:id="705176543">
      <w:bodyDiv w:val="1"/>
      <w:marLeft w:val="0"/>
      <w:marRight w:val="0"/>
      <w:marTop w:val="0"/>
      <w:marBottom w:val="0"/>
      <w:divBdr>
        <w:top w:val="none" w:sz="0" w:space="0" w:color="auto"/>
        <w:left w:val="none" w:sz="0" w:space="0" w:color="auto"/>
        <w:bottom w:val="none" w:sz="0" w:space="0" w:color="auto"/>
        <w:right w:val="none" w:sz="0" w:space="0" w:color="auto"/>
      </w:divBdr>
    </w:div>
    <w:div w:id="705762773">
      <w:bodyDiv w:val="1"/>
      <w:marLeft w:val="0"/>
      <w:marRight w:val="0"/>
      <w:marTop w:val="0"/>
      <w:marBottom w:val="0"/>
      <w:divBdr>
        <w:top w:val="none" w:sz="0" w:space="0" w:color="auto"/>
        <w:left w:val="none" w:sz="0" w:space="0" w:color="auto"/>
        <w:bottom w:val="none" w:sz="0" w:space="0" w:color="auto"/>
        <w:right w:val="none" w:sz="0" w:space="0" w:color="auto"/>
      </w:divBdr>
    </w:div>
    <w:div w:id="718819425">
      <w:bodyDiv w:val="1"/>
      <w:marLeft w:val="0"/>
      <w:marRight w:val="0"/>
      <w:marTop w:val="0"/>
      <w:marBottom w:val="0"/>
      <w:divBdr>
        <w:top w:val="none" w:sz="0" w:space="0" w:color="auto"/>
        <w:left w:val="none" w:sz="0" w:space="0" w:color="auto"/>
        <w:bottom w:val="none" w:sz="0" w:space="0" w:color="auto"/>
        <w:right w:val="none" w:sz="0" w:space="0" w:color="auto"/>
      </w:divBdr>
    </w:div>
    <w:div w:id="739212779">
      <w:bodyDiv w:val="1"/>
      <w:marLeft w:val="0"/>
      <w:marRight w:val="0"/>
      <w:marTop w:val="0"/>
      <w:marBottom w:val="0"/>
      <w:divBdr>
        <w:top w:val="none" w:sz="0" w:space="0" w:color="auto"/>
        <w:left w:val="none" w:sz="0" w:space="0" w:color="auto"/>
        <w:bottom w:val="none" w:sz="0" w:space="0" w:color="auto"/>
        <w:right w:val="none" w:sz="0" w:space="0" w:color="auto"/>
      </w:divBdr>
    </w:div>
    <w:div w:id="752438181">
      <w:bodyDiv w:val="1"/>
      <w:marLeft w:val="0"/>
      <w:marRight w:val="0"/>
      <w:marTop w:val="0"/>
      <w:marBottom w:val="0"/>
      <w:divBdr>
        <w:top w:val="none" w:sz="0" w:space="0" w:color="auto"/>
        <w:left w:val="none" w:sz="0" w:space="0" w:color="auto"/>
        <w:bottom w:val="none" w:sz="0" w:space="0" w:color="auto"/>
        <w:right w:val="none" w:sz="0" w:space="0" w:color="auto"/>
      </w:divBdr>
    </w:div>
    <w:div w:id="771322686">
      <w:bodyDiv w:val="1"/>
      <w:marLeft w:val="0"/>
      <w:marRight w:val="0"/>
      <w:marTop w:val="0"/>
      <w:marBottom w:val="0"/>
      <w:divBdr>
        <w:top w:val="none" w:sz="0" w:space="0" w:color="auto"/>
        <w:left w:val="none" w:sz="0" w:space="0" w:color="auto"/>
        <w:bottom w:val="none" w:sz="0" w:space="0" w:color="auto"/>
        <w:right w:val="none" w:sz="0" w:space="0" w:color="auto"/>
      </w:divBdr>
    </w:div>
    <w:div w:id="773286529">
      <w:bodyDiv w:val="1"/>
      <w:marLeft w:val="0"/>
      <w:marRight w:val="0"/>
      <w:marTop w:val="0"/>
      <w:marBottom w:val="0"/>
      <w:divBdr>
        <w:top w:val="none" w:sz="0" w:space="0" w:color="auto"/>
        <w:left w:val="none" w:sz="0" w:space="0" w:color="auto"/>
        <w:bottom w:val="none" w:sz="0" w:space="0" w:color="auto"/>
        <w:right w:val="none" w:sz="0" w:space="0" w:color="auto"/>
      </w:divBdr>
    </w:div>
    <w:div w:id="773399706">
      <w:bodyDiv w:val="1"/>
      <w:marLeft w:val="0"/>
      <w:marRight w:val="0"/>
      <w:marTop w:val="0"/>
      <w:marBottom w:val="0"/>
      <w:divBdr>
        <w:top w:val="none" w:sz="0" w:space="0" w:color="auto"/>
        <w:left w:val="none" w:sz="0" w:space="0" w:color="auto"/>
        <w:bottom w:val="none" w:sz="0" w:space="0" w:color="auto"/>
        <w:right w:val="none" w:sz="0" w:space="0" w:color="auto"/>
      </w:divBdr>
    </w:div>
    <w:div w:id="786319874">
      <w:bodyDiv w:val="1"/>
      <w:marLeft w:val="0"/>
      <w:marRight w:val="0"/>
      <w:marTop w:val="0"/>
      <w:marBottom w:val="0"/>
      <w:divBdr>
        <w:top w:val="none" w:sz="0" w:space="0" w:color="auto"/>
        <w:left w:val="none" w:sz="0" w:space="0" w:color="auto"/>
        <w:bottom w:val="none" w:sz="0" w:space="0" w:color="auto"/>
        <w:right w:val="none" w:sz="0" w:space="0" w:color="auto"/>
      </w:divBdr>
    </w:div>
    <w:div w:id="798032562">
      <w:bodyDiv w:val="1"/>
      <w:marLeft w:val="0"/>
      <w:marRight w:val="0"/>
      <w:marTop w:val="0"/>
      <w:marBottom w:val="0"/>
      <w:divBdr>
        <w:top w:val="none" w:sz="0" w:space="0" w:color="auto"/>
        <w:left w:val="none" w:sz="0" w:space="0" w:color="auto"/>
        <w:bottom w:val="none" w:sz="0" w:space="0" w:color="auto"/>
        <w:right w:val="none" w:sz="0" w:space="0" w:color="auto"/>
      </w:divBdr>
    </w:div>
    <w:div w:id="816190007">
      <w:bodyDiv w:val="1"/>
      <w:marLeft w:val="0"/>
      <w:marRight w:val="0"/>
      <w:marTop w:val="0"/>
      <w:marBottom w:val="0"/>
      <w:divBdr>
        <w:top w:val="none" w:sz="0" w:space="0" w:color="auto"/>
        <w:left w:val="none" w:sz="0" w:space="0" w:color="auto"/>
        <w:bottom w:val="none" w:sz="0" w:space="0" w:color="auto"/>
        <w:right w:val="none" w:sz="0" w:space="0" w:color="auto"/>
      </w:divBdr>
    </w:div>
    <w:div w:id="840050360">
      <w:bodyDiv w:val="1"/>
      <w:marLeft w:val="0"/>
      <w:marRight w:val="0"/>
      <w:marTop w:val="0"/>
      <w:marBottom w:val="0"/>
      <w:divBdr>
        <w:top w:val="none" w:sz="0" w:space="0" w:color="auto"/>
        <w:left w:val="none" w:sz="0" w:space="0" w:color="auto"/>
        <w:bottom w:val="none" w:sz="0" w:space="0" w:color="auto"/>
        <w:right w:val="none" w:sz="0" w:space="0" w:color="auto"/>
      </w:divBdr>
    </w:div>
    <w:div w:id="847797018">
      <w:bodyDiv w:val="1"/>
      <w:marLeft w:val="0"/>
      <w:marRight w:val="0"/>
      <w:marTop w:val="0"/>
      <w:marBottom w:val="0"/>
      <w:divBdr>
        <w:top w:val="none" w:sz="0" w:space="0" w:color="auto"/>
        <w:left w:val="none" w:sz="0" w:space="0" w:color="auto"/>
        <w:bottom w:val="none" w:sz="0" w:space="0" w:color="auto"/>
        <w:right w:val="none" w:sz="0" w:space="0" w:color="auto"/>
      </w:divBdr>
    </w:div>
    <w:div w:id="848249505">
      <w:bodyDiv w:val="1"/>
      <w:marLeft w:val="0"/>
      <w:marRight w:val="0"/>
      <w:marTop w:val="0"/>
      <w:marBottom w:val="0"/>
      <w:divBdr>
        <w:top w:val="none" w:sz="0" w:space="0" w:color="auto"/>
        <w:left w:val="none" w:sz="0" w:space="0" w:color="auto"/>
        <w:bottom w:val="none" w:sz="0" w:space="0" w:color="auto"/>
        <w:right w:val="none" w:sz="0" w:space="0" w:color="auto"/>
      </w:divBdr>
    </w:div>
    <w:div w:id="858931785">
      <w:bodyDiv w:val="1"/>
      <w:marLeft w:val="0"/>
      <w:marRight w:val="0"/>
      <w:marTop w:val="0"/>
      <w:marBottom w:val="0"/>
      <w:divBdr>
        <w:top w:val="none" w:sz="0" w:space="0" w:color="auto"/>
        <w:left w:val="none" w:sz="0" w:space="0" w:color="auto"/>
        <w:bottom w:val="none" w:sz="0" w:space="0" w:color="auto"/>
        <w:right w:val="none" w:sz="0" w:space="0" w:color="auto"/>
      </w:divBdr>
    </w:div>
    <w:div w:id="869299361">
      <w:bodyDiv w:val="1"/>
      <w:marLeft w:val="0"/>
      <w:marRight w:val="0"/>
      <w:marTop w:val="0"/>
      <w:marBottom w:val="0"/>
      <w:divBdr>
        <w:top w:val="none" w:sz="0" w:space="0" w:color="auto"/>
        <w:left w:val="none" w:sz="0" w:space="0" w:color="auto"/>
        <w:bottom w:val="none" w:sz="0" w:space="0" w:color="auto"/>
        <w:right w:val="none" w:sz="0" w:space="0" w:color="auto"/>
      </w:divBdr>
    </w:div>
    <w:div w:id="877351746">
      <w:bodyDiv w:val="1"/>
      <w:marLeft w:val="0"/>
      <w:marRight w:val="0"/>
      <w:marTop w:val="0"/>
      <w:marBottom w:val="0"/>
      <w:divBdr>
        <w:top w:val="none" w:sz="0" w:space="0" w:color="auto"/>
        <w:left w:val="none" w:sz="0" w:space="0" w:color="auto"/>
        <w:bottom w:val="none" w:sz="0" w:space="0" w:color="auto"/>
        <w:right w:val="none" w:sz="0" w:space="0" w:color="auto"/>
      </w:divBdr>
    </w:div>
    <w:div w:id="877476505">
      <w:bodyDiv w:val="1"/>
      <w:marLeft w:val="0"/>
      <w:marRight w:val="0"/>
      <w:marTop w:val="0"/>
      <w:marBottom w:val="0"/>
      <w:divBdr>
        <w:top w:val="none" w:sz="0" w:space="0" w:color="auto"/>
        <w:left w:val="none" w:sz="0" w:space="0" w:color="auto"/>
        <w:bottom w:val="none" w:sz="0" w:space="0" w:color="auto"/>
        <w:right w:val="none" w:sz="0" w:space="0" w:color="auto"/>
      </w:divBdr>
      <w:divsChild>
        <w:div w:id="536165805">
          <w:marLeft w:val="0"/>
          <w:marRight w:val="0"/>
          <w:marTop w:val="0"/>
          <w:marBottom w:val="0"/>
          <w:divBdr>
            <w:top w:val="single" w:sz="2" w:space="0" w:color="E3E3E3"/>
            <w:left w:val="single" w:sz="2" w:space="0" w:color="E3E3E3"/>
            <w:bottom w:val="single" w:sz="2" w:space="0" w:color="E3E3E3"/>
            <w:right w:val="single" w:sz="2" w:space="0" w:color="E3E3E3"/>
          </w:divBdr>
          <w:divsChild>
            <w:div w:id="12109190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81275477">
          <w:marLeft w:val="0"/>
          <w:marRight w:val="0"/>
          <w:marTop w:val="0"/>
          <w:marBottom w:val="0"/>
          <w:divBdr>
            <w:top w:val="single" w:sz="2" w:space="0" w:color="E3E3E3"/>
            <w:left w:val="single" w:sz="2" w:space="0" w:color="E3E3E3"/>
            <w:bottom w:val="single" w:sz="2" w:space="0" w:color="E3E3E3"/>
            <w:right w:val="single" w:sz="2" w:space="0" w:color="E3E3E3"/>
          </w:divBdr>
          <w:divsChild>
            <w:div w:id="5043959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96670371">
      <w:bodyDiv w:val="1"/>
      <w:marLeft w:val="0"/>
      <w:marRight w:val="0"/>
      <w:marTop w:val="0"/>
      <w:marBottom w:val="0"/>
      <w:divBdr>
        <w:top w:val="none" w:sz="0" w:space="0" w:color="auto"/>
        <w:left w:val="none" w:sz="0" w:space="0" w:color="auto"/>
        <w:bottom w:val="none" w:sz="0" w:space="0" w:color="auto"/>
        <w:right w:val="none" w:sz="0" w:space="0" w:color="auto"/>
      </w:divBdr>
    </w:div>
    <w:div w:id="905187252">
      <w:bodyDiv w:val="1"/>
      <w:marLeft w:val="0"/>
      <w:marRight w:val="0"/>
      <w:marTop w:val="0"/>
      <w:marBottom w:val="0"/>
      <w:divBdr>
        <w:top w:val="none" w:sz="0" w:space="0" w:color="auto"/>
        <w:left w:val="none" w:sz="0" w:space="0" w:color="auto"/>
        <w:bottom w:val="none" w:sz="0" w:space="0" w:color="auto"/>
        <w:right w:val="none" w:sz="0" w:space="0" w:color="auto"/>
      </w:divBdr>
    </w:div>
    <w:div w:id="924529386">
      <w:bodyDiv w:val="1"/>
      <w:marLeft w:val="0"/>
      <w:marRight w:val="0"/>
      <w:marTop w:val="0"/>
      <w:marBottom w:val="0"/>
      <w:divBdr>
        <w:top w:val="none" w:sz="0" w:space="0" w:color="auto"/>
        <w:left w:val="none" w:sz="0" w:space="0" w:color="auto"/>
        <w:bottom w:val="none" w:sz="0" w:space="0" w:color="auto"/>
        <w:right w:val="none" w:sz="0" w:space="0" w:color="auto"/>
      </w:divBdr>
    </w:div>
    <w:div w:id="927350521">
      <w:bodyDiv w:val="1"/>
      <w:marLeft w:val="0"/>
      <w:marRight w:val="0"/>
      <w:marTop w:val="0"/>
      <w:marBottom w:val="0"/>
      <w:divBdr>
        <w:top w:val="none" w:sz="0" w:space="0" w:color="auto"/>
        <w:left w:val="none" w:sz="0" w:space="0" w:color="auto"/>
        <w:bottom w:val="none" w:sz="0" w:space="0" w:color="auto"/>
        <w:right w:val="none" w:sz="0" w:space="0" w:color="auto"/>
      </w:divBdr>
    </w:div>
    <w:div w:id="931933668">
      <w:bodyDiv w:val="1"/>
      <w:marLeft w:val="0"/>
      <w:marRight w:val="0"/>
      <w:marTop w:val="0"/>
      <w:marBottom w:val="0"/>
      <w:divBdr>
        <w:top w:val="none" w:sz="0" w:space="0" w:color="auto"/>
        <w:left w:val="none" w:sz="0" w:space="0" w:color="auto"/>
        <w:bottom w:val="none" w:sz="0" w:space="0" w:color="auto"/>
        <w:right w:val="none" w:sz="0" w:space="0" w:color="auto"/>
      </w:divBdr>
    </w:div>
    <w:div w:id="941491801">
      <w:bodyDiv w:val="1"/>
      <w:marLeft w:val="0"/>
      <w:marRight w:val="0"/>
      <w:marTop w:val="0"/>
      <w:marBottom w:val="0"/>
      <w:divBdr>
        <w:top w:val="none" w:sz="0" w:space="0" w:color="auto"/>
        <w:left w:val="none" w:sz="0" w:space="0" w:color="auto"/>
        <w:bottom w:val="none" w:sz="0" w:space="0" w:color="auto"/>
        <w:right w:val="none" w:sz="0" w:space="0" w:color="auto"/>
      </w:divBdr>
    </w:div>
    <w:div w:id="950628869">
      <w:bodyDiv w:val="1"/>
      <w:marLeft w:val="0"/>
      <w:marRight w:val="0"/>
      <w:marTop w:val="0"/>
      <w:marBottom w:val="0"/>
      <w:divBdr>
        <w:top w:val="none" w:sz="0" w:space="0" w:color="auto"/>
        <w:left w:val="none" w:sz="0" w:space="0" w:color="auto"/>
        <w:bottom w:val="none" w:sz="0" w:space="0" w:color="auto"/>
        <w:right w:val="none" w:sz="0" w:space="0" w:color="auto"/>
      </w:divBdr>
    </w:div>
    <w:div w:id="954365064">
      <w:bodyDiv w:val="1"/>
      <w:marLeft w:val="0"/>
      <w:marRight w:val="0"/>
      <w:marTop w:val="0"/>
      <w:marBottom w:val="0"/>
      <w:divBdr>
        <w:top w:val="none" w:sz="0" w:space="0" w:color="auto"/>
        <w:left w:val="none" w:sz="0" w:space="0" w:color="auto"/>
        <w:bottom w:val="none" w:sz="0" w:space="0" w:color="auto"/>
        <w:right w:val="none" w:sz="0" w:space="0" w:color="auto"/>
      </w:divBdr>
    </w:div>
    <w:div w:id="965549081">
      <w:bodyDiv w:val="1"/>
      <w:marLeft w:val="0"/>
      <w:marRight w:val="0"/>
      <w:marTop w:val="0"/>
      <w:marBottom w:val="0"/>
      <w:divBdr>
        <w:top w:val="none" w:sz="0" w:space="0" w:color="auto"/>
        <w:left w:val="none" w:sz="0" w:space="0" w:color="auto"/>
        <w:bottom w:val="none" w:sz="0" w:space="0" w:color="auto"/>
        <w:right w:val="none" w:sz="0" w:space="0" w:color="auto"/>
      </w:divBdr>
    </w:div>
    <w:div w:id="967779856">
      <w:bodyDiv w:val="1"/>
      <w:marLeft w:val="0"/>
      <w:marRight w:val="0"/>
      <w:marTop w:val="0"/>
      <w:marBottom w:val="0"/>
      <w:divBdr>
        <w:top w:val="none" w:sz="0" w:space="0" w:color="auto"/>
        <w:left w:val="none" w:sz="0" w:space="0" w:color="auto"/>
        <w:bottom w:val="none" w:sz="0" w:space="0" w:color="auto"/>
        <w:right w:val="none" w:sz="0" w:space="0" w:color="auto"/>
      </w:divBdr>
    </w:div>
    <w:div w:id="980574414">
      <w:bodyDiv w:val="1"/>
      <w:marLeft w:val="0"/>
      <w:marRight w:val="0"/>
      <w:marTop w:val="0"/>
      <w:marBottom w:val="0"/>
      <w:divBdr>
        <w:top w:val="none" w:sz="0" w:space="0" w:color="auto"/>
        <w:left w:val="none" w:sz="0" w:space="0" w:color="auto"/>
        <w:bottom w:val="none" w:sz="0" w:space="0" w:color="auto"/>
        <w:right w:val="none" w:sz="0" w:space="0" w:color="auto"/>
      </w:divBdr>
    </w:div>
    <w:div w:id="986015989">
      <w:bodyDiv w:val="1"/>
      <w:marLeft w:val="0"/>
      <w:marRight w:val="0"/>
      <w:marTop w:val="0"/>
      <w:marBottom w:val="0"/>
      <w:divBdr>
        <w:top w:val="none" w:sz="0" w:space="0" w:color="auto"/>
        <w:left w:val="none" w:sz="0" w:space="0" w:color="auto"/>
        <w:bottom w:val="none" w:sz="0" w:space="0" w:color="auto"/>
        <w:right w:val="none" w:sz="0" w:space="0" w:color="auto"/>
      </w:divBdr>
    </w:div>
    <w:div w:id="989091586">
      <w:bodyDiv w:val="1"/>
      <w:marLeft w:val="0"/>
      <w:marRight w:val="0"/>
      <w:marTop w:val="0"/>
      <w:marBottom w:val="0"/>
      <w:divBdr>
        <w:top w:val="none" w:sz="0" w:space="0" w:color="auto"/>
        <w:left w:val="none" w:sz="0" w:space="0" w:color="auto"/>
        <w:bottom w:val="none" w:sz="0" w:space="0" w:color="auto"/>
        <w:right w:val="none" w:sz="0" w:space="0" w:color="auto"/>
      </w:divBdr>
    </w:div>
    <w:div w:id="997922024">
      <w:bodyDiv w:val="1"/>
      <w:marLeft w:val="0"/>
      <w:marRight w:val="0"/>
      <w:marTop w:val="0"/>
      <w:marBottom w:val="0"/>
      <w:divBdr>
        <w:top w:val="none" w:sz="0" w:space="0" w:color="auto"/>
        <w:left w:val="none" w:sz="0" w:space="0" w:color="auto"/>
        <w:bottom w:val="none" w:sz="0" w:space="0" w:color="auto"/>
        <w:right w:val="none" w:sz="0" w:space="0" w:color="auto"/>
      </w:divBdr>
    </w:div>
    <w:div w:id="1000039337">
      <w:bodyDiv w:val="1"/>
      <w:marLeft w:val="0"/>
      <w:marRight w:val="0"/>
      <w:marTop w:val="0"/>
      <w:marBottom w:val="0"/>
      <w:divBdr>
        <w:top w:val="none" w:sz="0" w:space="0" w:color="auto"/>
        <w:left w:val="none" w:sz="0" w:space="0" w:color="auto"/>
        <w:bottom w:val="none" w:sz="0" w:space="0" w:color="auto"/>
        <w:right w:val="none" w:sz="0" w:space="0" w:color="auto"/>
      </w:divBdr>
    </w:div>
    <w:div w:id="1005129753">
      <w:bodyDiv w:val="1"/>
      <w:marLeft w:val="0"/>
      <w:marRight w:val="0"/>
      <w:marTop w:val="0"/>
      <w:marBottom w:val="0"/>
      <w:divBdr>
        <w:top w:val="none" w:sz="0" w:space="0" w:color="auto"/>
        <w:left w:val="none" w:sz="0" w:space="0" w:color="auto"/>
        <w:bottom w:val="none" w:sz="0" w:space="0" w:color="auto"/>
        <w:right w:val="none" w:sz="0" w:space="0" w:color="auto"/>
      </w:divBdr>
    </w:div>
    <w:div w:id="1005716682">
      <w:bodyDiv w:val="1"/>
      <w:marLeft w:val="0"/>
      <w:marRight w:val="0"/>
      <w:marTop w:val="0"/>
      <w:marBottom w:val="0"/>
      <w:divBdr>
        <w:top w:val="none" w:sz="0" w:space="0" w:color="auto"/>
        <w:left w:val="none" w:sz="0" w:space="0" w:color="auto"/>
        <w:bottom w:val="none" w:sz="0" w:space="0" w:color="auto"/>
        <w:right w:val="none" w:sz="0" w:space="0" w:color="auto"/>
      </w:divBdr>
    </w:div>
    <w:div w:id="1083530126">
      <w:bodyDiv w:val="1"/>
      <w:marLeft w:val="0"/>
      <w:marRight w:val="0"/>
      <w:marTop w:val="0"/>
      <w:marBottom w:val="0"/>
      <w:divBdr>
        <w:top w:val="none" w:sz="0" w:space="0" w:color="auto"/>
        <w:left w:val="none" w:sz="0" w:space="0" w:color="auto"/>
        <w:bottom w:val="none" w:sz="0" w:space="0" w:color="auto"/>
        <w:right w:val="none" w:sz="0" w:space="0" w:color="auto"/>
      </w:divBdr>
    </w:div>
    <w:div w:id="1085342963">
      <w:bodyDiv w:val="1"/>
      <w:marLeft w:val="0"/>
      <w:marRight w:val="0"/>
      <w:marTop w:val="0"/>
      <w:marBottom w:val="0"/>
      <w:divBdr>
        <w:top w:val="none" w:sz="0" w:space="0" w:color="auto"/>
        <w:left w:val="none" w:sz="0" w:space="0" w:color="auto"/>
        <w:bottom w:val="none" w:sz="0" w:space="0" w:color="auto"/>
        <w:right w:val="none" w:sz="0" w:space="0" w:color="auto"/>
      </w:divBdr>
    </w:div>
    <w:div w:id="1087113352">
      <w:bodyDiv w:val="1"/>
      <w:marLeft w:val="0"/>
      <w:marRight w:val="0"/>
      <w:marTop w:val="0"/>
      <w:marBottom w:val="0"/>
      <w:divBdr>
        <w:top w:val="none" w:sz="0" w:space="0" w:color="auto"/>
        <w:left w:val="none" w:sz="0" w:space="0" w:color="auto"/>
        <w:bottom w:val="none" w:sz="0" w:space="0" w:color="auto"/>
        <w:right w:val="none" w:sz="0" w:space="0" w:color="auto"/>
      </w:divBdr>
    </w:div>
    <w:div w:id="1097285327">
      <w:bodyDiv w:val="1"/>
      <w:marLeft w:val="0"/>
      <w:marRight w:val="0"/>
      <w:marTop w:val="0"/>
      <w:marBottom w:val="0"/>
      <w:divBdr>
        <w:top w:val="none" w:sz="0" w:space="0" w:color="auto"/>
        <w:left w:val="none" w:sz="0" w:space="0" w:color="auto"/>
        <w:bottom w:val="none" w:sz="0" w:space="0" w:color="auto"/>
        <w:right w:val="none" w:sz="0" w:space="0" w:color="auto"/>
      </w:divBdr>
    </w:div>
    <w:div w:id="1128931613">
      <w:bodyDiv w:val="1"/>
      <w:marLeft w:val="0"/>
      <w:marRight w:val="0"/>
      <w:marTop w:val="0"/>
      <w:marBottom w:val="0"/>
      <w:divBdr>
        <w:top w:val="none" w:sz="0" w:space="0" w:color="auto"/>
        <w:left w:val="none" w:sz="0" w:space="0" w:color="auto"/>
        <w:bottom w:val="none" w:sz="0" w:space="0" w:color="auto"/>
        <w:right w:val="none" w:sz="0" w:space="0" w:color="auto"/>
      </w:divBdr>
    </w:div>
    <w:div w:id="1145708330">
      <w:bodyDiv w:val="1"/>
      <w:marLeft w:val="0"/>
      <w:marRight w:val="0"/>
      <w:marTop w:val="0"/>
      <w:marBottom w:val="0"/>
      <w:divBdr>
        <w:top w:val="none" w:sz="0" w:space="0" w:color="auto"/>
        <w:left w:val="none" w:sz="0" w:space="0" w:color="auto"/>
        <w:bottom w:val="none" w:sz="0" w:space="0" w:color="auto"/>
        <w:right w:val="none" w:sz="0" w:space="0" w:color="auto"/>
      </w:divBdr>
    </w:div>
    <w:div w:id="1150555569">
      <w:bodyDiv w:val="1"/>
      <w:marLeft w:val="0"/>
      <w:marRight w:val="0"/>
      <w:marTop w:val="0"/>
      <w:marBottom w:val="0"/>
      <w:divBdr>
        <w:top w:val="none" w:sz="0" w:space="0" w:color="auto"/>
        <w:left w:val="none" w:sz="0" w:space="0" w:color="auto"/>
        <w:bottom w:val="none" w:sz="0" w:space="0" w:color="auto"/>
        <w:right w:val="none" w:sz="0" w:space="0" w:color="auto"/>
      </w:divBdr>
    </w:div>
    <w:div w:id="1153988509">
      <w:bodyDiv w:val="1"/>
      <w:marLeft w:val="0"/>
      <w:marRight w:val="0"/>
      <w:marTop w:val="0"/>
      <w:marBottom w:val="0"/>
      <w:divBdr>
        <w:top w:val="none" w:sz="0" w:space="0" w:color="auto"/>
        <w:left w:val="none" w:sz="0" w:space="0" w:color="auto"/>
        <w:bottom w:val="none" w:sz="0" w:space="0" w:color="auto"/>
        <w:right w:val="none" w:sz="0" w:space="0" w:color="auto"/>
      </w:divBdr>
    </w:div>
    <w:div w:id="1155337292">
      <w:bodyDiv w:val="1"/>
      <w:marLeft w:val="0"/>
      <w:marRight w:val="0"/>
      <w:marTop w:val="0"/>
      <w:marBottom w:val="0"/>
      <w:divBdr>
        <w:top w:val="none" w:sz="0" w:space="0" w:color="auto"/>
        <w:left w:val="none" w:sz="0" w:space="0" w:color="auto"/>
        <w:bottom w:val="none" w:sz="0" w:space="0" w:color="auto"/>
        <w:right w:val="none" w:sz="0" w:space="0" w:color="auto"/>
      </w:divBdr>
    </w:div>
    <w:div w:id="1194997328">
      <w:bodyDiv w:val="1"/>
      <w:marLeft w:val="0"/>
      <w:marRight w:val="0"/>
      <w:marTop w:val="0"/>
      <w:marBottom w:val="0"/>
      <w:divBdr>
        <w:top w:val="none" w:sz="0" w:space="0" w:color="auto"/>
        <w:left w:val="none" w:sz="0" w:space="0" w:color="auto"/>
        <w:bottom w:val="none" w:sz="0" w:space="0" w:color="auto"/>
        <w:right w:val="none" w:sz="0" w:space="0" w:color="auto"/>
      </w:divBdr>
    </w:div>
    <w:div w:id="1204831794">
      <w:bodyDiv w:val="1"/>
      <w:marLeft w:val="0"/>
      <w:marRight w:val="0"/>
      <w:marTop w:val="0"/>
      <w:marBottom w:val="0"/>
      <w:divBdr>
        <w:top w:val="none" w:sz="0" w:space="0" w:color="auto"/>
        <w:left w:val="none" w:sz="0" w:space="0" w:color="auto"/>
        <w:bottom w:val="none" w:sz="0" w:space="0" w:color="auto"/>
        <w:right w:val="none" w:sz="0" w:space="0" w:color="auto"/>
      </w:divBdr>
    </w:div>
    <w:div w:id="1206330074">
      <w:bodyDiv w:val="1"/>
      <w:marLeft w:val="0"/>
      <w:marRight w:val="0"/>
      <w:marTop w:val="0"/>
      <w:marBottom w:val="0"/>
      <w:divBdr>
        <w:top w:val="none" w:sz="0" w:space="0" w:color="auto"/>
        <w:left w:val="none" w:sz="0" w:space="0" w:color="auto"/>
        <w:bottom w:val="none" w:sz="0" w:space="0" w:color="auto"/>
        <w:right w:val="none" w:sz="0" w:space="0" w:color="auto"/>
      </w:divBdr>
    </w:div>
    <w:div w:id="1206872678">
      <w:bodyDiv w:val="1"/>
      <w:marLeft w:val="0"/>
      <w:marRight w:val="0"/>
      <w:marTop w:val="0"/>
      <w:marBottom w:val="0"/>
      <w:divBdr>
        <w:top w:val="none" w:sz="0" w:space="0" w:color="auto"/>
        <w:left w:val="none" w:sz="0" w:space="0" w:color="auto"/>
        <w:bottom w:val="none" w:sz="0" w:space="0" w:color="auto"/>
        <w:right w:val="none" w:sz="0" w:space="0" w:color="auto"/>
      </w:divBdr>
    </w:div>
    <w:div w:id="1228960355">
      <w:bodyDiv w:val="1"/>
      <w:marLeft w:val="0"/>
      <w:marRight w:val="0"/>
      <w:marTop w:val="0"/>
      <w:marBottom w:val="0"/>
      <w:divBdr>
        <w:top w:val="none" w:sz="0" w:space="0" w:color="auto"/>
        <w:left w:val="none" w:sz="0" w:space="0" w:color="auto"/>
        <w:bottom w:val="none" w:sz="0" w:space="0" w:color="auto"/>
        <w:right w:val="none" w:sz="0" w:space="0" w:color="auto"/>
      </w:divBdr>
    </w:div>
    <w:div w:id="1236015105">
      <w:bodyDiv w:val="1"/>
      <w:marLeft w:val="0"/>
      <w:marRight w:val="0"/>
      <w:marTop w:val="0"/>
      <w:marBottom w:val="0"/>
      <w:divBdr>
        <w:top w:val="none" w:sz="0" w:space="0" w:color="auto"/>
        <w:left w:val="none" w:sz="0" w:space="0" w:color="auto"/>
        <w:bottom w:val="none" w:sz="0" w:space="0" w:color="auto"/>
        <w:right w:val="none" w:sz="0" w:space="0" w:color="auto"/>
      </w:divBdr>
    </w:div>
    <w:div w:id="1243678702">
      <w:bodyDiv w:val="1"/>
      <w:marLeft w:val="0"/>
      <w:marRight w:val="0"/>
      <w:marTop w:val="0"/>
      <w:marBottom w:val="0"/>
      <w:divBdr>
        <w:top w:val="none" w:sz="0" w:space="0" w:color="auto"/>
        <w:left w:val="none" w:sz="0" w:space="0" w:color="auto"/>
        <w:bottom w:val="none" w:sz="0" w:space="0" w:color="auto"/>
        <w:right w:val="none" w:sz="0" w:space="0" w:color="auto"/>
      </w:divBdr>
    </w:div>
    <w:div w:id="1276018244">
      <w:bodyDiv w:val="1"/>
      <w:marLeft w:val="0"/>
      <w:marRight w:val="0"/>
      <w:marTop w:val="0"/>
      <w:marBottom w:val="0"/>
      <w:divBdr>
        <w:top w:val="none" w:sz="0" w:space="0" w:color="auto"/>
        <w:left w:val="none" w:sz="0" w:space="0" w:color="auto"/>
        <w:bottom w:val="none" w:sz="0" w:space="0" w:color="auto"/>
        <w:right w:val="none" w:sz="0" w:space="0" w:color="auto"/>
      </w:divBdr>
    </w:div>
    <w:div w:id="1289776649">
      <w:bodyDiv w:val="1"/>
      <w:marLeft w:val="0"/>
      <w:marRight w:val="0"/>
      <w:marTop w:val="0"/>
      <w:marBottom w:val="0"/>
      <w:divBdr>
        <w:top w:val="none" w:sz="0" w:space="0" w:color="auto"/>
        <w:left w:val="none" w:sz="0" w:space="0" w:color="auto"/>
        <w:bottom w:val="none" w:sz="0" w:space="0" w:color="auto"/>
        <w:right w:val="none" w:sz="0" w:space="0" w:color="auto"/>
      </w:divBdr>
    </w:div>
    <w:div w:id="1301496545">
      <w:bodyDiv w:val="1"/>
      <w:marLeft w:val="0"/>
      <w:marRight w:val="0"/>
      <w:marTop w:val="0"/>
      <w:marBottom w:val="0"/>
      <w:divBdr>
        <w:top w:val="none" w:sz="0" w:space="0" w:color="auto"/>
        <w:left w:val="none" w:sz="0" w:space="0" w:color="auto"/>
        <w:bottom w:val="none" w:sz="0" w:space="0" w:color="auto"/>
        <w:right w:val="none" w:sz="0" w:space="0" w:color="auto"/>
      </w:divBdr>
    </w:div>
    <w:div w:id="1305742833">
      <w:bodyDiv w:val="1"/>
      <w:marLeft w:val="0"/>
      <w:marRight w:val="0"/>
      <w:marTop w:val="0"/>
      <w:marBottom w:val="0"/>
      <w:divBdr>
        <w:top w:val="none" w:sz="0" w:space="0" w:color="auto"/>
        <w:left w:val="none" w:sz="0" w:space="0" w:color="auto"/>
        <w:bottom w:val="none" w:sz="0" w:space="0" w:color="auto"/>
        <w:right w:val="none" w:sz="0" w:space="0" w:color="auto"/>
      </w:divBdr>
    </w:div>
    <w:div w:id="1319770535">
      <w:bodyDiv w:val="1"/>
      <w:marLeft w:val="0"/>
      <w:marRight w:val="0"/>
      <w:marTop w:val="0"/>
      <w:marBottom w:val="0"/>
      <w:divBdr>
        <w:top w:val="none" w:sz="0" w:space="0" w:color="auto"/>
        <w:left w:val="none" w:sz="0" w:space="0" w:color="auto"/>
        <w:bottom w:val="none" w:sz="0" w:space="0" w:color="auto"/>
        <w:right w:val="none" w:sz="0" w:space="0" w:color="auto"/>
      </w:divBdr>
    </w:div>
    <w:div w:id="1320185631">
      <w:bodyDiv w:val="1"/>
      <w:marLeft w:val="0"/>
      <w:marRight w:val="0"/>
      <w:marTop w:val="0"/>
      <w:marBottom w:val="0"/>
      <w:divBdr>
        <w:top w:val="none" w:sz="0" w:space="0" w:color="auto"/>
        <w:left w:val="none" w:sz="0" w:space="0" w:color="auto"/>
        <w:bottom w:val="none" w:sz="0" w:space="0" w:color="auto"/>
        <w:right w:val="none" w:sz="0" w:space="0" w:color="auto"/>
      </w:divBdr>
    </w:div>
    <w:div w:id="1324049975">
      <w:bodyDiv w:val="1"/>
      <w:marLeft w:val="0"/>
      <w:marRight w:val="0"/>
      <w:marTop w:val="0"/>
      <w:marBottom w:val="0"/>
      <w:divBdr>
        <w:top w:val="none" w:sz="0" w:space="0" w:color="auto"/>
        <w:left w:val="none" w:sz="0" w:space="0" w:color="auto"/>
        <w:bottom w:val="none" w:sz="0" w:space="0" w:color="auto"/>
        <w:right w:val="none" w:sz="0" w:space="0" w:color="auto"/>
      </w:divBdr>
    </w:div>
    <w:div w:id="1326206208">
      <w:bodyDiv w:val="1"/>
      <w:marLeft w:val="0"/>
      <w:marRight w:val="0"/>
      <w:marTop w:val="0"/>
      <w:marBottom w:val="0"/>
      <w:divBdr>
        <w:top w:val="none" w:sz="0" w:space="0" w:color="auto"/>
        <w:left w:val="none" w:sz="0" w:space="0" w:color="auto"/>
        <w:bottom w:val="none" w:sz="0" w:space="0" w:color="auto"/>
        <w:right w:val="none" w:sz="0" w:space="0" w:color="auto"/>
      </w:divBdr>
      <w:divsChild>
        <w:div w:id="1331369971">
          <w:marLeft w:val="0"/>
          <w:marRight w:val="0"/>
          <w:marTop w:val="0"/>
          <w:marBottom w:val="0"/>
          <w:divBdr>
            <w:top w:val="single" w:sz="2" w:space="0" w:color="E3E3E3"/>
            <w:left w:val="single" w:sz="2" w:space="0" w:color="E3E3E3"/>
            <w:bottom w:val="single" w:sz="2" w:space="0" w:color="E3E3E3"/>
            <w:right w:val="single" w:sz="2" w:space="0" w:color="E3E3E3"/>
          </w:divBdr>
          <w:divsChild>
            <w:div w:id="1636985704">
              <w:marLeft w:val="0"/>
              <w:marRight w:val="0"/>
              <w:marTop w:val="0"/>
              <w:marBottom w:val="0"/>
              <w:divBdr>
                <w:top w:val="single" w:sz="2" w:space="0" w:color="E3E3E3"/>
                <w:left w:val="single" w:sz="2" w:space="0" w:color="E3E3E3"/>
                <w:bottom w:val="single" w:sz="2" w:space="0" w:color="E3E3E3"/>
                <w:right w:val="single" w:sz="2" w:space="0" w:color="E3E3E3"/>
              </w:divBdr>
            </w:div>
            <w:div w:id="5754323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27248989">
      <w:bodyDiv w:val="1"/>
      <w:marLeft w:val="0"/>
      <w:marRight w:val="0"/>
      <w:marTop w:val="0"/>
      <w:marBottom w:val="0"/>
      <w:divBdr>
        <w:top w:val="none" w:sz="0" w:space="0" w:color="auto"/>
        <w:left w:val="none" w:sz="0" w:space="0" w:color="auto"/>
        <w:bottom w:val="none" w:sz="0" w:space="0" w:color="auto"/>
        <w:right w:val="none" w:sz="0" w:space="0" w:color="auto"/>
      </w:divBdr>
    </w:div>
    <w:div w:id="1351682014">
      <w:bodyDiv w:val="1"/>
      <w:marLeft w:val="0"/>
      <w:marRight w:val="0"/>
      <w:marTop w:val="0"/>
      <w:marBottom w:val="0"/>
      <w:divBdr>
        <w:top w:val="none" w:sz="0" w:space="0" w:color="auto"/>
        <w:left w:val="none" w:sz="0" w:space="0" w:color="auto"/>
        <w:bottom w:val="none" w:sz="0" w:space="0" w:color="auto"/>
        <w:right w:val="none" w:sz="0" w:space="0" w:color="auto"/>
      </w:divBdr>
    </w:div>
    <w:div w:id="1357728885">
      <w:bodyDiv w:val="1"/>
      <w:marLeft w:val="0"/>
      <w:marRight w:val="0"/>
      <w:marTop w:val="0"/>
      <w:marBottom w:val="0"/>
      <w:divBdr>
        <w:top w:val="none" w:sz="0" w:space="0" w:color="auto"/>
        <w:left w:val="none" w:sz="0" w:space="0" w:color="auto"/>
        <w:bottom w:val="none" w:sz="0" w:space="0" w:color="auto"/>
        <w:right w:val="none" w:sz="0" w:space="0" w:color="auto"/>
      </w:divBdr>
    </w:div>
    <w:div w:id="1363240520">
      <w:bodyDiv w:val="1"/>
      <w:marLeft w:val="0"/>
      <w:marRight w:val="0"/>
      <w:marTop w:val="0"/>
      <w:marBottom w:val="0"/>
      <w:divBdr>
        <w:top w:val="none" w:sz="0" w:space="0" w:color="auto"/>
        <w:left w:val="none" w:sz="0" w:space="0" w:color="auto"/>
        <w:bottom w:val="none" w:sz="0" w:space="0" w:color="auto"/>
        <w:right w:val="none" w:sz="0" w:space="0" w:color="auto"/>
      </w:divBdr>
    </w:div>
    <w:div w:id="1363703323">
      <w:bodyDiv w:val="1"/>
      <w:marLeft w:val="0"/>
      <w:marRight w:val="0"/>
      <w:marTop w:val="0"/>
      <w:marBottom w:val="0"/>
      <w:divBdr>
        <w:top w:val="none" w:sz="0" w:space="0" w:color="auto"/>
        <w:left w:val="none" w:sz="0" w:space="0" w:color="auto"/>
        <w:bottom w:val="none" w:sz="0" w:space="0" w:color="auto"/>
        <w:right w:val="none" w:sz="0" w:space="0" w:color="auto"/>
      </w:divBdr>
      <w:divsChild>
        <w:div w:id="797452717">
          <w:marLeft w:val="0"/>
          <w:marRight w:val="0"/>
          <w:marTop w:val="0"/>
          <w:marBottom w:val="0"/>
          <w:divBdr>
            <w:top w:val="single" w:sz="2" w:space="0" w:color="E3E3E3"/>
            <w:left w:val="single" w:sz="2" w:space="0" w:color="E3E3E3"/>
            <w:bottom w:val="single" w:sz="2" w:space="0" w:color="E3E3E3"/>
            <w:right w:val="single" w:sz="2" w:space="0" w:color="E3E3E3"/>
          </w:divBdr>
          <w:divsChild>
            <w:div w:id="891573732">
              <w:marLeft w:val="0"/>
              <w:marRight w:val="0"/>
              <w:marTop w:val="0"/>
              <w:marBottom w:val="0"/>
              <w:divBdr>
                <w:top w:val="single" w:sz="2" w:space="0" w:color="E3E3E3"/>
                <w:left w:val="single" w:sz="2" w:space="0" w:color="E3E3E3"/>
                <w:bottom w:val="single" w:sz="2" w:space="0" w:color="E3E3E3"/>
                <w:right w:val="single" w:sz="2" w:space="0" w:color="E3E3E3"/>
              </w:divBdr>
              <w:divsChild>
                <w:div w:id="1249071818">
                  <w:marLeft w:val="0"/>
                  <w:marRight w:val="0"/>
                  <w:marTop w:val="0"/>
                  <w:marBottom w:val="0"/>
                  <w:divBdr>
                    <w:top w:val="single" w:sz="2" w:space="0" w:color="E3E3E3"/>
                    <w:left w:val="single" w:sz="2" w:space="0" w:color="E3E3E3"/>
                    <w:bottom w:val="single" w:sz="2" w:space="0" w:color="E3E3E3"/>
                    <w:right w:val="single" w:sz="2" w:space="0" w:color="E3E3E3"/>
                  </w:divBdr>
                  <w:divsChild>
                    <w:div w:id="695739987">
                      <w:marLeft w:val="0"/>
                      <w:marRight w:val="0"/>
                      <w:marTop w:val="0"/>
                      <w:marBottom w:val="0"/>
                      <w:divBdr>
                        <w:top w:val="single" w:sz="2" w:space="0" w:color="E3E3E3"/>
                        <w:left w:val="single" w:sz="2" w:space="0" w:color="E3E3E3"/>
                        <w:bottom w:val="single" w:sz="2" w:space="0" w:color="E3E3E3"/>
                        <w:right w:val="single" w:sz="2" w:space="0" w:color="E3E3E3"/>
                      </w:divBdr>
                      <w:divsChild>
                        <w:div w:id="1921602020">
                          <w:marLeft w:val="0"/>
                          <w:marRight w:val="0"/>
                          <w:marTop w:val="0"/>
                          <w:marBottom w:val="0"/>
                          <w:divBdr>
                            <w:top w:val="single" w:sz="2" w:space="0" w:color="E3E3E3"/>
                            <w:left w:val="single" w:sz="2" w:space="0" w:color="E3E3E3"/>
                            <w:bottom w:val="single" w:sz="2" w:space="0" w:color="E3E3E3"/>
                            <w:right w:val="single" w:sz="2" w:space="0" w:color="E3E3E3"/>
                          </w:divBdr>
                          <w:divsChild>
                            <w:div w:id="2080907453">
                              <w:marLeft w:val="0"/>
                              <w:marRight w:val="0"/>
                              <w:marTop w:val="100"/>
                              <w:marBottom w:val="100"/>
                              <w:divBdr>
                                <w:top w:val="single" w:sz="2" w:space="0" w:color="E3E3E3"/>
                                <w:left w:val="single" w:sz="2" w:space="0" w:color="E3E3E3"/>
                                <w:bottom w:val="single" w:sz="2" w:space="0" w:color="E3E3E3"/>
                                <w:right w:val="single" w:sz="2" w:space="0" w:color="E3E3E3"/>
                              </w:divBdr>
                              <w:divsChild>
                                <w:div w:id="1486513366">
                                  <w:marLeft w:val="0"/>
                                  <w:marRight w:val="0"/>
                                  <w:marTop w:val="0"/>
                                  <w:marBottom w:val="0"/>
                                  <w:divBdr>
                                    <w:top w:val="single" w:sz="2" w:space="0" w:color="E3E3E3"/>
                                    <w:left w:val="single" w:sz="2" w:space="0" w:color="E3E3E3"/>
                                    <w:bottom w:val="single" w:sz="2" w:space="0" w:color="E3E3E3"/>
                                    <w:right w:val="single" w:sz="2" w:space="0" w:color="E3E3E3"/>
                                  </w:divBdr>
                                  <w:divsChild>
                                    <w:div w:id="1692490404">
                                      <w:marLeft w:val="0"/>
                                      <w:marRight w:val="0"/>
                                      <w:marTop w:val="0"/>
                                      <w:marBottom w:val="0"/>
                                      <w:divBdr>
                                        <w:top w:val="single" w:sz="2" w:space="0" w:color="E3E3E3"/>
                                        <w:left w:val="single" w:sz="2" w:space="0" w:color="E3E3E3"/>
                                        <w:bottom w:val="single" w:sz="2" w:space="0" w:color="E3E3E3"/>
                                        <w:right w:val="single" w:sz="2" w:space="0" w:color="E3E3E3"/>
                                      </w:divBdr>
                                      <w:divsChild>
                                        <w:div w:id="1148743550">
                                          <w:marLeft w:val="0"/>
                                          <w:marRight w:val="0"/>
                                          <w:marTop w:val="0"/>
                                          <w:marBottom w:val="0"/>
                                          <w:divBdr>
                                            <w:top w:val="single" w:sz="2" w:space="0" w:color="E3E3E3"/>
                                            <w:left w:val="single" w:sz="2" w:space="0" w:color="E3E3E3"/>
                                            <w:bottom w:val="single" w:sz="2" w:space="0" w:color="E3E3E3"/>
                                            <w:right w:val="single" w:sz="2" w:space="0" w:color="E3E3E3"/>
                                          </w:divBdr>
                                          <w:divsChild>
                                            <w:div w:id="1254779826">
                                              <w:marLeft w:val="0"/>
                                              <w:marRight w:val="0"/>
                                              <w:marTop w:val="0"/>
                                              <w:marBottom w:val="0"/>
                                              <w:divBdr>
                                                <w:top w:val="single" w:sz="2" w:space="0" w:color="E3E3E3"/>
                                                <w:left w:val="single" w:sz="2" w:space="0" w:color="E3E3E3"/>
                                                <w:bottom w:val="single" w:sz="2" w:space="0" w:color="E3E3E3"/>
                                                <w:right w:val="single" w:sz="2" w:space="0" w:color="E3E3E3"/>
                                              </w:divBdr>
                                              <w:divsChild>
                                                <w:div w:id="241836376">
                                                  <w:marLeft w:val="0"/>
                                                  <w:marRight w:val="0"/>
                                                  <w:marTop w:val="0"/>
                                                  <w:marBottom w:val="0"/>
                                                  <w:divBdr>
                                                    <w:top w:val="single" w:sz="2" w:space="0" w:color="E3E3E3"/>
                                                    <w:left w:val="single" w:sz="2" w:space="0" w:color="E3E3E3"/>
                                                    <w:bottom w:val="single" w:sz="2" w:space="0" w:color="E3E3E3"/>
                                                    <w:right w:val="single" w:sz="2" w:space="0" w:color="E3E3E3"/>
                                                  </w:divBdr>
                                                  <w:divsChild>
                                                    <w:div w:id="11558063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89670034">
          <w:marLeft w:val="0"/>
          <w:marRight w:val="0"/>
          <w:marTop w:val="0"/>
          <w:marBottom w:val="0"/>
          <w:divBdr>
            <w:top w:val="none" w:sz="0" w:space="0" w:color="auto"/>
            <w:left w:val="none" w:sz="0" w:space="0" w:color="auto"/>
            <w:bottom w:val="none" w:sz="0" w:space="0" w:color="auto"/>
            <w:right w:val="none" w:sz="0" w:space="0" w:color="auto"/>
          </w:divBdr>
        </w:div>
      </w:divsChild>
    </w:div>
    <w:div w:id="1365181204">
      <w:bodyDiv w:val="1"/>
      <w:marLeft w:val="0"/>
      <w:marRight w:val="0"/>
      <w:marTop w:val="0"/>
      <w:marBottom w:val="0"/>
      <w:divBdr>
        <w:top w:val="none" w:sz="0" w:space="0" w:color="auto"/>
        <w:left w:val="none" w:sz="0" w:space="0" w:color="auto"/>
        <w:bottom w:val="none" w:sz="0" w:space="0" w:color="auto"/>
        <w:right w:val="none" w:sz="0" w:space="0" w:color="auto"/>
      </w:divBdr>
    </w:div>
    <w:div w:id="1369456722">
      <w:bodyDiv w:val="1"/>
      <w:marLeft w:val="0"/>
      <w:marRight w:val="0"/>
      <w:marTop w:val="0"/>
      <w:marBottom w:val="0"/>
      <w:divBdr>
        <w:top w:val="none" w:sz="0" w:space="0" w:color="auto"/>
        <w:left w:val="none" w:sz="0" w:space="0" w:color="auto"/>
        <w:bottom w:val="none" w:sz="0" w:space="0" w:color="auto"/>
        <w:right w:val="none" w:sz="0" w:space="0" w:color="auto"/>
      </w:divBdr>
    </w:div>
    <w:div w:id="1394541781">
      <w:bodyDiv w:val="1"/>
      <w:marLeft w:val="0"/>
      <w:marRight w:val="0"/>
      <w:marTop w:val="0"/>
      <w:marBottom w:val="0"/>
      <w:divBdr>
        <w:top w:val="none" w:sz="0" w:space="0" w:color="auto"/>
        <w:left w:val="none" w:sz="0" w:space="0" w:color="auto"/>
        <w:bottom w:val="none" w:sz="0" w:space="0" w:color="auto"/>
        <w:right w:val="none" w:sz="0" w:space="0" w:color="auto"/>
      </w:divBdr>
    </w:div>
    <w:div w:id="1401099731">
      <w:bodyDiv w:val="1"/>
      <w:marLeft w:val="0"/>
      <w:marRight w:val="0"/>
      <w:marTop w:val="0"/>
      <w:marBottom w:val="0"/>
      <w:divBdr>
        <w:top w:val="none" w:sz="0" w:space="0" w:color="auto"/>
        <w:left w:val="none" w:sz="0" w:space="0" w:color="auto"/>
        <w:bottom w:val="none" w:sz="0" w:space="0" w:color="auto"/>
        <w:right w:val="none" w:sz="0" w:space="0" w:color="auto"/>
      </w:divBdr>
    </w:div>
    <w:div w:id="1403136830">
      <w:bodyDiv w:val="1"/>
      <w:marLeft w:val="0"/>
      <w:marRight w:val="0"/>
      <w:marTop w:val="0"/>
      <w:marBottom w:val="0"/>
      <w:divBdr>
        <w:top w:val="none" w:sz="0" w:space="0" w:color="auto"/>
        <w:left w:val="none" w:sz="0" w:space="0" w:color="auto"/>
        <w:bottom w:val="none" w:sz="0" w:space="0" w:color="auto"/>
        <w:right w:val="none" w:sz="0" w:space="0" w:color="auto"/>
      </w:divBdr>
    </w:div>
    <w:div w:id="1406149937">
      <w:bodyDiv w:val="1"/>
      <w:marLeft w:val="0"/>
      <w:marRight w:val="0"/>
      <w:marTop w:val="0"/>
      <w:marBottom w:val="0"/>
      <w:divBdr>
        <w:top w:val="none" w:sz="0" w:space="0" w:color="auto"/>
        <w:left w:val="none" w:sz="0" w:space="0" w:color="auto"/>
        <w:bottom w:val="none" w:sz="0" w:space="0" w:color="auto"/>
        <w:right w:val="none" w:sz="0" w:space="0" w:color="auto"/>
      </w:divBdr>
    </w:div>
    <w:div w:id="1414812233">
      <w:bodyDiv w:val="1"/>
      <w:marLeft w:val="0"/>
      <w:marRight w:val="0"/>
      <w:marTop w:val="0"/>
      <w:marBottom w:val="0"/>
      <w:divBdr>
        <w:top w:val="none" w:sz="0" w:space="0" w:color="auto"/>
        <w:left w:val="none" w:sz="0" w:space="0" w:color="auto"/>
        <w:bottom w:val="none" w:sz="0" w:space="0" w:color="auto"/>
        <w:right w:val="none" w:sz="0" w:space="0" w:color="auto"/>
      </w:divBdr>
    </w:div>
    <w:div w:id="1438409611">
      <w:bodyDiv w:val="1"/>
      <w:marLeft w:val="0"/>
      <w:marRight w:val="0"/>
      <w:marTop w:val="0"/>
      <w:marBottom w:val="0"/>
      <w:divBdr>
        <w:top w:val="none" w:sz="0" w:space="0" w:color="auto"/>
        <w:left w:val="none" w:sz="0" w:space="0" w:color="auto"/>
        <w:bottom w:val="none" w:sz="0" w:space="0" w:color="auto"/>
        <w:right w:val="none" w:sz="0" w:space="0" w:color="auto"/>
      </w:divBdr>
    </w:div>
    <w:div w:id="1447236727">
      <w:bodyDiv w:val="1"/>
      <w:marLeft w:val="0"/>
      <w:marRight w:val="0"/>
      <w:marTop w:val="0"/>
      <w:marBottom w:val="0"/>
      <w:divBdr>
        <w:top w:val="none" w:sz="0" w:space="0" w:color="auto"/>
        <w:left w:val="none" w:sz="0" w:space="0" w:color="auto"/>
        <w:bottom w:val="none" w:sz="0" w:space="0" w:color="auto"/>
        <w:right w:val="none" w:sz="0" w:space="0" w:color="auto"/>
      </w:divBdr>
      <w:divsChild>
        <w:div w:id="362947888">
          <w:marLeft w:val="0"/>
          <w:marRight w:val="0"/>
          <w:marTop w:val="0"/>
          <w:marBottom w:val="0"/>
          <w:divBdr>
            <w:top w:val="single" w:sz="2" w:space="0" w:color="E3E3E3"/>
            <w:left w:val="single" w:sz="2" w:space="0" w:color="E3E3E3"/>
            <w:bottom w:val="single" w:sz="2" w:space="0" w:color="E3E3E3"/>
            <w:right w:val="single" w:sz="2" w:space="0" w:color="E3E3E3"/>
          </w:divBdr>
          <w:divsChild>
            <w:div w:id="1450314363">
              <w:marLeft w:val="0"/>
              <w:marRight w:val="0"/>
              <w:marTop w:val="0"/>
              <w:marBottom w:val="0"/>
              <w:divBdr>
                <w:top w:val="single" w:sz="2" w:space="0" w:color="E3E3E3"/>
                <w:left w:val="single" w:sz="2" w:space="0" w:color="E3E3E3"/>
                <w:bottom w:val="single" w:sz="2" w:space="0" w:color="E3E3E3"/>
                <w:right w:val="single" w:sz="2" w:space="0" w:color="E3E3E3"/>
              </w:divBdr>
              <w:divsChild>
                <w:div w:id="411314294">
                  <w:marLeft w:val="0"/>
                  <w:marRight w:val="0"/>
                  <w:marTop w:val="0"/>
                  <w:marBottom w:val="0"/>
                  <w:divBdr>
                    <w:top w:val="single" w:sz="2" w:space="0" w:color="E3E3E3"/>
                    <w:left w:val="single" w:sz="2" w:space="0" w:color="E3E3E3"/>
                    <w:bottom w:val="single" w:sz="2" w:space="0" w:color="E3E3E3"/>
                    <w:right w:val="single" w:sz="2" w:space="0" w:color="E3E3E3"/>
                  </w:divBdr>
                  <w:divsChild>
                    <w:div w:id="979770878">
                      <w:marLeft w:val="0"/>
                      <w:marRight w:val="0"/>
                      <w:marTop w:val="0"/>
                      <w:marBottom w:val="0"/>
                      <w:divBdr>
                        <w:top w:val="single" w:sz="2" w:space="0" w:color="E3E3E3"/>
                        <w:left w:val="single" w:sz="2" w:space="0" w:color="E3E3E3"/>
                        <w:bottom w:val="single" w:sz="2" w:space="0" w:color="E3E3E3"/>
                        <w:right w:val="single" w:sz="2" w:space="0" w:color="E3E3E3"/>
                      </w:divBdr>
                      <w:divsChild>
                        <w:div w:id="81026953">
                          <w:marLeft w:val="0"/>
                          <w:marRight w:val="0"/>
                          <w:marTop w:val="0"/>
                          <w:marBottom w:val="0"/>
                          <w:divBdr>
                            <w:top w:val="single" w:sz="2" w:space="0" w:color="E3E3E3"/>
                            <w:left w:val="single" w:sz="2" w:space="0" w:color="E3E3E3"/>
                            <w:bottom w:val="single" w:sz="2" w:space="0" w:color="E3E3E3"/>
                            <w:right w:val="single" w:sz="2" w:space="0" w:color="E3E3E3"/>
                          </w:divBdr>
                          <w:divsChild>
                            <w:div w:id="1128469439">
                              <w:marLeft w:val="0"/>
                              <w:marRight w:val="0"/>
                              <w:marTop w:val="100"/>
                              <w:marBottom w:val="100"/>
                              <w:divBdr>
                                <w:top w:val="single" w:sz="2" w:space="0" w:color="E3E3E3"/>
                                <w:left w:val="single" w:sz="2" w:space="0" w:color="E3E3E3"/>
                                <w:bottom w:val="single" w:sz="2" w:space="0" w:color="E3E3E3"/>
                                <w:right w:val="single" w:sz="2" w:space="0" w:color="E3E3E3"/>
                              </w:divBdr>
                              <w:divsChild>
                                <w:div w:id="1751079964">
                                  <w:marLeft w:val="0"/>
                                  <w:marRight w:val="0"/>
                                  <w:marTop w:val="0"/>
                                  <w:marBottom w:val="0"/>
                                  <w:divBdr>
                                    <w:top w:val="single" w:sz="2" w:space="0" w:color="E3E3E3"/>
                                    <w:left w:val="single" w:sz="2" w:space="0" w:color="E3E3E3"/>
                                    <w:bottom w:val="single" w:sz="2" w:space="0" w:color="E3E3E3"/>
                                    <w:right w:val="single" w:sz="2" w:space="0" w:color="E3E3E3"/>
                                  </w:divBdr>
                                  <w:divsChild>
                                    <w:div w:id="975717026">
                                      <w:marLeft w:val="0"/>
                                      <w:marRight w:val="0"/>
                                      <w:marTop w:val="0"/>
                                      <w:marBottom w:val="0"/>
                                      <w:divBdr>
                                        <w:top w:val="single" w:sz="2" w:space="0" w:color="E3E3E3"/>
                                        <w:left w:val="single" w:sz="2" w:space="0" w:color="E3E3E3"/>
                                        <w:bottom w:val="single" w:sz="2" w:space="0" w:color="E3E3E3"/>
                                        <w:right w:val="single" w:sz="2" w:space="0" w:color="E3E3E3"/>
                                      </w:divBdr>
                                      <w:divsChild>
                                        <w:div w:id="329909547">
                                          <w:marLeft w:val="0"/>
                                          <w:marRight w:val="0"/>
                                          <w:marTop w:val="0"/>
                                          <w:marBottom w:val="0"/>
                                          <w:divBdr>
                                            <w:top w:val="single" w:sz="2" w:space="0" w:color="E3E3E3"/>
                                            <w:left w:val="single" w:sz="2" w:space="0" w:color="E3E3E3"/>
                                            <w:bottom w:val="single" w:sz="2" w:space="0" w:color="E3E3E3"/>
                                            <w:right w:val="single" w:sz="2" w:space="0" w:color="E3E3E3"/>
                                          </w:divBdr>
                                          <w:divsChild>
                                            <w:div w:id="519856329">
                                              <w:marLeft w:val="0"/>
                                              <w:marRight w:val="0"/>
                                              <w:marTop w:val="0"/>
                                              <w:marBottom w:val="0"/>
                                              <w:divBdr>
                                                <w:top w:val="single" w:sz="2" w:space="0" w:color="E3E3E3"/>
                                                <w:left w:val="single" w:sz="2" w:space="0" w:color="E3E3E3"/>
                                                <w:bottom w:val="single" w:sz="2" w:space="0" w:color="E3E3E3"/>
                                                <w:right w:val="single" w:sz="2" w:space="0" w:color="E3E3E3"/>
                                              </w:divBdr>
                                              <w:divsChild>
                                                <w:div w:id="1915117702">
                                                  <w:marLeft w:val="0"/>
                                                  <w:marRight w:val="0"/>
                                                  <w:marTop w:val="0"/>
                                                  <w:marBottom w:val="0"/>
                                                  <w:divBdr>
                                                    <w:top w:val="single" w:sz="2" w:space="0" w:color="E3E3E3"/>
                                                    <w:left w:val="single" w:sz="2" w:space="0" w:color="E3E3E3"/>
                                                    <w:bottom w:val="single" w:sz="2" w:space="0" w:color="E3E3E3"/>
                                                    <w:right w:val="single" w:sz="2" w:space="0" w:color="E3E3E3"/>
                                                  </w:divBdr>
                                                  <w:divsChild>
                                                    <w:div w:id="2192189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06747670">
          <w:marLeft w:val="0"/>
          <w:marRight w:val="0"/>
          <w:marTop w:val="0"/>
          <w:marBottom w:val="0"/>
          <w:divBdr>
            <w:top w:val="none" w:sz="0" w:space="0" w:color="auto"/>
            <w:left w:val="none" w:sz="0" w:space="0" w:color="auto"/>
            <w:bottom w:val="none" w:sz="0" w:space="0" w:color="auto"/>
            <w:right w:val="none" w:sz="0" w:space="0" w:color="auto"/>
          </w:divBdr>
        </w:div>
      </w:divsChild>
    </w:div>
    <w:div w:id="1462848429">
      <w:bodyDiv w:val="1"/>
      <w:marLeft w:val="0"/>
      <w:marRight w:val="0"/>
      <w:marTop w:val="0"/>
      <w:marBottom w:val="0"/>
      <w:divBdr>
        <w:top w:val="none" w:sz="0" w:space="0" w:color="auto"/>
        <w:left w:val="none" w:sz="0" w:space="0" w:color="auto"/>
        <w:bottom w:val="none" w:sz="0" w:space="0" w:color="auto"/>
        <w:right w:val="none" w:sz="0" w:space="0" w:color="auto"/>
      </w:divBdr>
    </w:div>
    <w:div w:id="1490098167">
      <w:bodyDiv w:val="1"/>
      <w:marLeft w:val="0"/>
      <w:marRight w:val="0"/>
      <w:marTop w:val="0"/>
      <w:marBottom w:val="0"/>
      <w:divBdr>
        <w:top w:val="none" w:sz="0" w:space="0" w:color="auto"/>
        <w:left w:val="none" w:sz="0" w:space="0" w:color="auto"/>
        <w:bottom w:val="none" w:sz="0" w:space="0" w:color="auto"/>
        <w:right w:val="none" w:sz="0" w:space="0" w:color="auto"/>
      </w:divBdr>
    </w:div>
    <w:div w:id="1502088158">
      <w:bodyDiv w:val="1"/>
      <w:marLeft w:val="0"/>
      <w:marRight w:val="0"/>
      <w:marTop w:val="0"/>
      <w:marBottom w:val="0"/>
      <w:divBdr>
        <w:top w:val="none" w:sz="0" w:space="0" w:color="auto"/>
        <w:left w:val="none" w:sz="0" w:space="0" w:color="auto"/>
        <w:bottom w:val="none" w:sz="0" w:space="0" w:color="auto"/>
        <w:right w:val="none" w:sz="0" w:space="0" w:color="auto"/>
      </w:divBdr>
    </w:div>
    <w:div w:id="1509952029">
      <w:bodyDiv w:val="1"/>
      <w:marLeft w:val="0"/>
      <w:marRight w:val="0"/>
      <w:marTop w:val="0"/>
      <w:marBottom w:val="0"/>
      <w:divBdr>
        <w:top w:val="none" w:sz="0" w:space="0" w:color="auto"/>
        <w:left w:val="none" w:sz="0" w:space="0" w:color="auto"/>
        <w:bottom w:val="none" w:sz="0" w:space="0" w:color="auto"/>
        <w:right w:val="none" w:sz="0" w:space="0" w:color="auto"/>
      </w:divBdr>
    </w:div>
    <w:div w:id="1513451154">
      <w:bodyDiv w:val="1"/>
      <w:marLeft w:val="0"/>
      <w:marRight w:val="0"/>
      <w:marTop w:val="0"/>
      <w:marBottom w:val="0"/>
      <w:divBdr>
        <w:top w:val="none" w:sz="0" w:space="0" w:color="auto"/>
        <w:left w:val="none" w:sz="0" w:space="0" w:color="auto"/>
        <w:bottom w:val="none" w:sz="0" w:space="0" w:color="auto"/>
        <w:right w:val="none" w:sz="0" w:space="0" w:color="auto"/>
      </w:divBdr>
    </w:div>
    <w:div w:id="1525485480">
      <w:bodyDiv w:val="1"/>
      <w:marLeft w:val="0"/>
      <w:marRight w:val="0"/>
      <w:marTop w:val="0"/>
      <w:marBottom w:val="0"/>
      <w:divBdr>
        <w:top w:val="none" w:sz="0" w:space="0" w:color="auto"/>
        <w:left w:val="none" w:sz="0" w:space="0" w:color="auto"/>
        <w:bottom w:val="none" w:sz="0" w:space="0" w:color="auto"/>
        <w:right w:val="none" w:sz="0" w:space="0" w:color="auto"/>
      </w:divBdr>
    </w:div>
    <w:div w:id="1537043256">
      <w:bodyDiv w:val="1"/>
      <w:marLeft w:val="0"/>
      <w:marRight w:val="0"/>
      <w:marTop w:val="0"/>
      <w:marBottom w:val="0"/>
      <w:divBdr>
        <w:top w:val="none" w:sz="0" w:space="0" w:color="auto"/>
        <w:left w:val="none" w:sz="0" w:space="0" w:color="auto"/>
        <w:bottom w:val="none" w:sz="0" w:space="0" w:color="auto"/>
        <w:right w:val="none" w:sz="0" w:space="0" w:color="auto"/>
      </w:divBdr>
    </w:div>
    <w:div w:id="1569456454">
      <w:bodyDiv w:val="1"/>
      <w:marLeft w:val="0"/>
      <w:marRight w:val="0"/>
      <w:marTop w:val="0"/>
      <w:marBottom w:val="0"/>
      <w:divBdr>
        <w:top w:val="none" w:sz="0" w:space="0" w:color="auto"/>
        <w:left w:val="none" w:sz="0" w:space="0" w:color="auto"/>
        <w:bottom w:val="none" w:sz="0" w:space="0" w:color="auto"/>
        <w:right w:val="none" w:sz="0" w:space="0" w:color="auto"/>
      </w:divBdr>
    </w:div>
    <w:div w:id="1595817232">
      <w:bodyDiv w:val="1"/>
      <w:marLeft w:val="0"/>
      <w:marRight w:val="0"/>
      <w:marTop w:val="0"/>
      <w:marBottom w:val="0"/>
      <w:divBdr>
        <w:top w:val="none" w:sz="0" w:space="0" w:color="auto"/>
        <w:left w:val="none" w:sz="0" w:space="0" w:color="auto"/>
        <w:bottom w:val="none" w:sz="0" w:space="0" w:color="auto"/>
        <w:right w:val="none" w:sz="0" w:space="0" w:color="auto"/>
      </w:divBdr>
    </w:div>
    <w:div w:id="1632437577">
      <w:bodyDiv w:val="1"/>
      <w:marLeft w:val="0"/>
      <w:marRight w:val="0"/>
      <w:marTop w:val="0"/>
      <w:marBottom w:val="0"/>
      <w:divBdr>
        <w:top w:val="none" w:sz="0" w:space="0" w:color="auto"/>
        <w:left w:val="none" w:sz="0" w:space="0" w:color="auto"/>
        <w:bottom w:val="none" w:sz="0" w:space="0" w:color="auto"/>
        <w:right w:val="none" w:sz="0" w:space="0" w:color="auto"/>
      </w:divBdr>
    </w:div>
    <w:div w:id="1636180560">
      <w:bodyDiv w:val="1"/>
      <w:marLeft w:val="0"/>
      <w:marRight w:val="0"/>
      <w:marTop w:val="0"/>
      <w:marBottom w:val="0"/>
      <w:divBdr>
        <w:top w:val="none" w:sz="0" w:space="0" w:color="auto"/>
        <w:left w:val="none" w:sz="0" w:space="0" w:color="auto"/>
        <w:bottom w:val="none" w:sz="0" w:space="0" w:color="auto"/>
        <w:right w:val="none" w:sz="0" w:space="0" w:color="auto"/>
      </w:divBdr>
    </w:div>
    <w:div w:id="1638803494">
      <w:bodyDiv w:val="1"/>
      <w:marLeft w:val="0"/>
      <w:marRight w:val="0"/>
      <w:marTop w:val="0"/>
      <w:marBottom w:val="0"/>
      <w:divBdr>
        <w:top w:val="none" w:sz="0" w:space="0" w:color="auto"/>
        <w:left w:val="none" w:sz="0" w:space="0" w:color="auto"/>
        <w:bottom w:val="none" w:sz="0" w:space="0" w:color="auto"/>
        <w:right w:val="none" w:sz="0" w:space="0" w:color="auto"/>
      </w:divBdr>
    </w:div>
    <w:div w:id="1643194230">
      <w:bodyDiv w:val="1"/>
      <w:marLeft w:val="0"/>
      <w:marRight w:val="0"/>
      <w:marTop w:val="0"/>
      <w:marBottom w:val="0"/>
      <w:divBdr>
        <w:top w:val="none" w:sz="0" w:space="0" w:color="auto"/>
        <w:left w:val="none" w:sz="0" w:space="0" w:color="auto"/>
        <w:bottom w:val="none" w:sz="0" w:space="0" w:color="auto"/>
        <w:right w:val="none" w:sz="0" w:space="0" w:color="auto"/>
      </w:divBdr>
    </w:div>
    <w:div w:id="1655061772">
      <w:bodyDiv w:val="1"/>
      <w:marLeft w:val="0"/>
      <w:marRight w:val="0"/>
      <w:marTop w:val="0"/>
      <w:marBottom w:val="0"/>
      <w:divBdr>
        <w:top w:val="none" w:sz="0" w:space="0" w:color="auto"/>
        <w:left w:val="none" w:sz="0" w:space="0" w:color="auto"/>
        <w:bottom w:val="none" w:sz="0" w:space="0" w:color="auto"/>
        <w:right w:val="none" w:sz="0" w:space="0" w:color="auto"/>
      </w:divBdr>
    </w:div>
    <w:div w:id="1664624865">
      <w:bodyDiv w:val="1"/>
      <w:marLeft w:val="0"/>
      <w:marRight w:val="0"/>
      <w:marTop w:val="0"/>
      <w:marBottom w:val="0"/>
      <w:divBdr>
        <w:top w:val="none" w:sz="0" w:space="0" w:color="auto"/>
        <w:left w:val="none" w:sz="0" w:space="0" w:color="auto"/>
        <w:bottom w:val="none" w:sz="0" w:space="0" w:color="auto"/>
        <w:right w:val="none" w:sz="0" w:space="0" w:color="auto"/>
      </w:divBdr>
    </w:div>
    <w:div w:id="1676882800">
      <w:bodyDiv w:val="1"/>
      <w:marLeft w:val="0"/>
      <w:marRight w:val="0"/>
      <w:marTop w:val="0"/>
      <w:marBottom w:val="0"/>
      <w:divBdr>
        <w:top w:val="none" w:sz="0" w:space="0" w:color="auto"/>
        <w:left w:val="none" w:sz="0" w:space="0" w:color="auto"/>
        <w:bottom w:val="none" w:sz="0" w:space="0" w:color="auto"/>
        <w:right w:val="none" w:sz="0" w:space="0" w:color="auto"/>
      </w:divBdr>
    </w:div>
    <w:div w:id="1682778409">
      <w:bodyDiv w:val="1"/>
      <w:marLeft w:val="0"/>
      <w:marRight w:val="0"/>
      <w:marTop w:val="0"/>
      <w:marBottom w:val="0"/>
      <w:divBdr>
        <w:top w:val="none" w:sz="0" w:space="0" w:color="auto"/>
        <w:left w:val="none" w:sz="0" w:space="0" w:color="auto"/>
        <w:bottom w:val="none" w:sz="0" w:space="0" w:color="auto"/>
        <w:right w:val="none" w:sz="0" w:space="0" w:color="auto"/>
      </w:divBdr>
    </w:div>
    <w:div w:id="1737627869">
      <w:bodyDiv w:val="1"/>
      <w:marLeft w:val="0"/>
      <w:marRight w:val="0"/>
      <w:marTop w:val="0"/>
      <w:marBottom w:val="0"/>
      <w:divBdr>
        <w:top w:val="none" w:sz="0" w:space="0" w:color="auto"/>
        <w:left w:val="none" w:sz="0" w:space="0" w:color="auto"/>
        <w:bottom w:val="none" w:sz="0" w:space="0" w:color="auto"/>
        <w:right w:val="none" w:sz="0" w:space="0" w:color="auto"/>
      </w:divBdr>
    </w:div>
    <w:div w:id="1742753333">
      <w:bodyDiv w:val="1"/>
      <w:marLeft w:val="0"/>
      <w:marRight w:val="0"/>
      <w:marTop w:val="0"/>
      <w:marBottom w:val="0"/>
      <w:divBdr>
        <w:top w:val="none" w:sz="0" w:space="0" w:color="auto"/>
        <w:left w:val="none" w:sz="0" w:space="0" w:color="auto"/>
        <w:bottom w:val="none" w:sz="0" w:space="0" w:color="auto"/>
        <w:right w:val="none" w:sz="0" w:space="0" w:color="auto"/>
      </w:divBdr>
    </w:div>
    <w:div w:id="1779253175">
      <w:bodyDiv w:val="1"/>
      <w:marLeft w:val="0"/>
      <w:marRight w:val="0"/>
      <w:marTop w:val="0"/>
      <w:marBottom w:val="0"/>
      <w:divBdr>
        <w:top w:val="none" w:sz="0" w:space="0" w:color="auto"/>
        <w:left w:val="none" w:sz="0" w:space="0" w:color="auto"/>
        <w:bottom w:val="none" w:sz="0" w:space="0" w:color="auto"/>
        <w:right w:val="none" w:sz="0" w:space="0" w:color="auto"/>
      </w:divBdr>
    </w:div>
    <w:div w:id="1796480076">
      <w:bodyDiv w:val="1"/>
      <w:marLeft w:val="0"/>
      <w:marRight w:val="0"/>
      <w:marTop w:val="0"/>
      <w:marBottom w:val="0"/>
      <w:divBdr>
        <w:top w:val="none" w:sz="0" w:space="0" w:color="auto"/>
        <w:left w:val="none" w:sz="0" w:space="0" w:color="auto"/>
        <w:bottom w:val="none" w:sz="0" w:space="0" w:color="auto"/>
        <w:right w:val="none" w:sz="0" w:space="0" w:color="auto"/>
      </w:divBdr>
    </w:div>
    <w:div w:id="1807314028">
      <w:bodyDiv w:val="1"/>
      <w:marLeft w:val="0"/>
      <w:marRight w:val="0"/>
      <w:marTop w:val="0"/>
      <w:marBottom w:val="0"/>
      <w:divBdr>
        <w:top w:val="none" w:sz="0" w:space="0" w:color="auto"/>
        <w:left w:val="none" w:sz="0" w:space="0" w:color="auto"/>
        <w:bottom w:val="none" w:sz="0" w:space="0" w:color="auto"/>
        <w:right w:val="none" w:sz="0" w:space="0" w:color="auto"/>
      </w:divBdr>
    </w:div>
    <w:div w:id="1811820075">
      <w:bodyDiv w:val="1"/>
      <w:marLeft w:val="0"/>
      <w:marRight w:val="0"/>
      <w:marTop w:val="0"/>
      <w:marBottom w:val="0"/>
      <w:divBdr>
        <w:top w:val="none" w:sz="0" w:space="0" w:color="auto"/>
        <w:left w:val="none" w:sz="0" w:space="0" w:color="auto"/>
        <w:bottom w:val="none" w:sz="0" w:space="0" w:color="auto"/>
        <w:right w:val="none" w:sz="0" w:space="0" w:color="auto"/>
      </w:divBdr>
    </w:div>
    <w:div w:id="1812600667">
      <w:bodyDiv w:val="1"/>
      <w:marLeft w:val="0"/>
      <w:marRight w:val="0"/>
      <w:marTop w:val="0"/>
      <w:marBottom w:val="0"/>
      <w:divBdr>
        <w:top w:val="none" w:sz="0" w:space="0" w:color="auto"/>
        <w:left w:val="none" w:sz="0" w:space="0" w:color="auto"/>
        <w:bottom w:val="none" w:sz="0" w:space="0" w:color="auto"/>
        <w:right w:val="none" w:sz="0" w:space="0" w:color="auto"/>
      </w:divBdr>
    </w:div>
    <w:div w:id="1833794728">
      <w:bodyDiv w:val="1"/>
      <w:marLeft w:val="0"/>
      <w:marRight w:val="0"/>
      <w:marTop w:val="0"/>
      <w:marBottom w:val="0"/>
      <w:divBdr>
        <w:top w:val="none" w:sz="0" w:space="0" w:color="auto"/>
        <w:left w:val="none" w:sz="0" w:space="0" w:color="auto"/>
        <w:bottom w:val="none" w:sz="0" w:space="0" w:color="auto"/>
        <w:right w:val="none" w:sz="0" w:space="0" w:color="auto"/>
      </w:divBdr>
    </w:div>
    <w:div w:id="1855805352">
      <w:bodyDiv w:val="1"/>
      <w:marLeft w:val="0"/>
      <w:marRight w:val="0"/>
      <w:marTop w:val="0"/>
      <w:marBottom w:val="0"/>
      <w:divBdr>
        <w:top w:val="none" w:sz="0" w:space="0" w:color="auto"/>
        <w:left w:val="none" w:sz="0" w:space="0" w:color="auto"/>
        <w:bottom w:val="none" w:sz="0" w:space="0" w:color="auto"/>
        <w:right w:val="none" w:sz="0" w:space="0" w:color="auto"/>
      </w:divBdr>
    </w:div>
    <w:div w:id="1896549643">
      <w:bodyDiv w:val="1"/>
      <w:marLeft w:val="0"/>
      <w:marRight w:val="0"/>
      <w:marTop w:val="0"/>
      <w:marBottom w:val="0"/>
      <w:divBdr>
        <w:top w:val="none" w:sz="0" w:space="0" w:color="auto"/>
        <w:left w:val="none" w:sz="0" w:space="0" w:color="auto"/>
        <w:bottom w:val="none" w:sz="0" w:space="0" w:color="auto"/>
        <w:right w:val="none" w:sz="0" w:space="0" w:color="auto"/>
      </w:divBdr>
    </w:div>
    <w:div w:id="1906138858">
      <w:bodyDiv w:val="1"/>
      <w:marLeft w:val="0"/>
      <w:marRight w:val="0"/>
      <w:marTop w:val="0"/>
      <w:marBottom w:val="0"/>
      <w:divBdr>
        <w:top w:val="none" w:sz="0" w:space="0" w:color="auto"/>
        <w:left w:val="none" w:sz="0" w:space="0" w:color="auto"/>
        <w:bottom w:val="none" w:sz="0" w:space="0" w:color="auto"/>
        <w:right w:val="none" w:sz="0" w:space="0" w:color="auto"/>
      </w:divBdr>
    </w:div>
    <w:div w:id="1911773502">
      <w:bodyDiv w:val="1"/>
      <w:marLeft w:val="0"/>
      <w:marRight w:val="0"/>
      <w:marTop w:val="0"/>
      <w:marBottom w:val="0"/>
      <w:divBdr>
        <w:top w:val="none" w:sz="0" w:space="0" w:color="auto"/>
        <w:left w:val="none" w:sz="0" w:space="0" w:color="auto"/>
        <w:bottom w:val="none" w:sz="0" w:space="0" w:color="auto"/>
        <w:right w:val="none" w:sz="0" w:space="0" w:color="auto"/>
      </w:divBdr>
    </w:div>
    <w:div w:id="1915318394">
      <w:bodyDiv w:val="1"/>
      <w:marLeft w:val="0"/>
      <w:marRight w:val="0"/>
      <w:marTop w:val="0"/>
      <w:marBottom w:val="0"/>
      <w:divBdr>
        <w:top w:val="none" w:sz="0" w:space="0" w:color="auto"/>
        <w:left w:val="none" w:sz="0" w:space="0" w:color="auto"/>
        <w:bottom w:val="none" w:sz="0" w:space="0" w:color="auto"/>
        <w:right w:val="none" w:sz="0" w:space="0" w:color="auto"/>
      </w:divBdr>
    </w:div>
    <w:div w:id="1944846598">
      <w:bodyDiv w:val="1"/>
      <w:marLeft w:val="0"/>
      <w:marRight w:val="0"/>
      <w:marTop w:val="0"/>
      <w:marBottom w:val="0"/>
      <w:divBdr>
        <w:top w:val="none" w:sz="0" w:space="0" w:color="auto"/>
        <w:left w:val="none" w:sz="0" w:space="0" w:color="auto"/>
        <w:bottom w:val="none" w:sz="0" w:space="0" w:color="auto"/>
        <w:right w:val="none" w:sz="0" w:space="0" w:color="auto"/>
      </w:divBdr>
    </w:div>
    <w:div w:id="1949507409">
      <w:bodyDiv w:val="1"/>
      <w:marLeft w:val="0"/>
      <w:marRight w:val="0"/>
      <w:marTop w:val="0"/>
      <w:marBottom w:val="0"/>
      <w:divBdr>
        <w:top w:val="none" w:sz="0" w:space="0" w:color="auto"/>
        <w:left w:val="none" w:sz="0" w:space="0" w:color="auto"/>
        <w:bottom w:val="none" w:sz="0" w:space="0" w:color="auto"/>
        <w:right w:val="none" w:sz="0" w:space="0" w:color="auto"/>
      </w:divBdr>
    </w:div>
    <w:div w:id="2004552255">
      <w:bodyDiv w:val="1"/>
      <w:marLeft w:val="0"/>
      <w:marRight w:val="0"/>
      <w:marTop w:val="0"/>
      <w:marBottom w:val="0"/>
      <w:divBdr>
        <w:top w:val="none" w:sz="0" w:space="0" w:color="auto"/>
        <w:left w:val="none" w:sz="0" w:space="0" w:color="auto"/>
        <w:bottom w:val="none" w:sz="0" w:space="0" w:color="auto"/>
        <w:right w:val="none" w:sz="0" w:space="0" w:color="auto"/>
      </w:divBdr>
    </w:div>
    <w:div w:id="2010987276">
      <w:bodyDiv w:val="1"/>
      <w:marLeft w:val="0"/>
      <w:marRight w:val="0"/>
      <w:marTop w:val="0"/>
      <w:marBottom w:val="0"/>
      <w:divBdr>
        <w:top w:val="none" w:sz="0" w:space="0" w:color="auto"/>
        <w:left w:val="none" w:sz="0" w:space="0" w:color="auto"/>
        <w:bottom w:val="none" w:sz="0" w:space="0" w:color="auto"/>
        <w:right w:val="none" w:sz="0" w:space="0" w:color="auto"/>
      </w:divBdr>
    </w:div>
    <w:div w:id="2024897266">
      <w:bodyDiv w:val="1"/>
      <w:marLeft w:val="0"/>
      <w:marRight w:val="0"/>
      <w:marTop w:val="0"/>
      <w:marBottom w:val="0"/>
      <w:divBdr>
        <w:top w:val="none" w:sz="0" w:space="0" w:color="auto"/>
        <w:left w:val="none" w:sz="0" w:space="0" w:color="auto"/>
        <w:bottom w:val="none" w:sz="0" w:space="0" w:color="auto"/>
        <w:right w:val="none" w:sz="0" w:space="0" w:color="auto"/>
      </w:divBdr>
    </w:div>
    <w:div w:id="2030717070">
      <w:bodyDiv w:val="1"/>
      <w:marLeft w:val="0"/>
      <w:marRight w:val="0"/>
      <w:marTop w:val="0"/>
      <w:marBottom w:val="0"/>
      <w:divBdr>
        <w:top w:val="none" w:sz="0" w:space="0" w:color="auto"/>
        <w:left w:val="none" w:sz="0" w:space="0" w:color="auto"/>
        <w:bottom w:val="none" w:sz="0" w:space="0" w:color="auto"/>
        <w:right w:val="none" w:sz="0" w:space="0" w:color="auto"/>
      </w:divBdr>
    </w:div>
    <w:div w:id="2039308239">
      <w:bodyDiv w:val="1"/>
      <w:marLeft w:val="0"/>
      <w:marRight w:val="0"/>
      <w:marTop w:val="0"/>
      <w:marBottom w:val="0"/>
      <w:divBdr>
        <w:top w:val="none" w:sz="0" w:space="0" w:color="auto"/>
        <w:left w:val="none" w:sz="0" w:space="0" w:color="auto"/>
        <w:bottom w:val="none" w:sz="0" w:space="0" w:color="auto"/>
        <w:right w:val="none" w:sz="0" w:space="0" w:color="auto"/>
      </w:divBdr>
    </w:div>
    <w:div w:id="2041081903">
      <w:bodyDiv w:val="1"/>
      <w:marLeft w:val="0"/>
      <w:marRight w:val="0"/>
      <w:marTop w:val="0"/>
      <w:marBottom w:val="0"/>
      <w:divBdr>
        <w:top w:val="none" w:sz="0" w:space="0" w:color="auto"/>
        <w:left w:val="none" w:sz="0" w:space="0" w:color="auto"/>
        <w:bottom w:val="none" w:sz="0" w:space="0" w:color="auto"/>
        <w:right w:val="none" w:sz="0" w:space="0" w:color="auto"/>
      </w:divBdr>
    </w:div>
    <w:div w:id="2041347951">
      <w:bodyDiv w:val="1"/>
      <w:marLeft w:val="0"/>
      <w:marRight w:val="0"/>
      <w:marTop w:val="0"/>
      <w:marBottom w:val="0"/>
      <w:divBdr>
        <w:top w:val="none" w:sz="0" w:space="0" w:color="auto"/>
        <w:left w:val="none" w:sz="0" w:space="0" w:color="auto"/>
        <w:bottom w:val="none" w:sz="0" w:space="0" w:color="auto"/>
        <w:right w:val="none" w:sz="0" w:space="0" w:color="auto"/>
      </w:divBdr>
    </w:div>
    <w:div w:id="2048556288">
      <w:bodyDiv w:val="1"/>
      <w:marLeft w:val="0"/>
      <w:marRight w:val="0"/>
      <w:marTop w:val="0"/>
      <w:marBottom w:val="0"/>
      <w:divBdr>
        <w:top w:val="none" w:sz="0" w:space="0" w:color="auto"/>
        <w:left w:val="none" w:sz="0" w:space="0" w:color="auto"/>
        <w:bottom w:val="none" w:sz="0" w:space="0" w:color="auto"/>
        <w:right w:val="none" w:sz="0" w:space="0" w:color="auto"/>
      </w:divBdr>
      <w:divsChild>
        <w:div w:id="1680498769">
          <w:marLeft w:val="0"/>
          <w:marRight w:val="0"/>
          <w:marTop w:val="0"/>
          <w:marBottom w:val="0"/>
          <w:divBdr>
            <w:top w:val="single" w:sz="2" w:space="0" w:color="E3E3E3"/>
            <w:left w:val="single" w:sz="2" w:space="0" w:color="E3E3E3"/>
            <w:bottom w:val="single" w:sz="2" w:space="0" w:color="E3E3E3"/>
            <w:right w:val="single" w:sz="2" w:space="0" w:color="E3E3E3"/>
          </w:divBdr>
          <w:divsChild>
            <w:div w:id="14119146">
              <w:marLeft w:val="0"/>
              <w:marRight w:val="0"/>
              <w:marTop w:val="0"/>
              <w:marBottom w:val="0"/>
              <w:divBdr>
                <w:top w:val="single" w:sz="2" w:space="0" w:color="E3E3E3"/>
                <w:left w:val="single" w:sz="2" w:space="0" w:color="E3E3E3"/>
                <w:bottom w:val="single" w:sz="2" w:space="0" w:color="E3E3E3"/>
                <w:right w:val="single" w:sz="2" w:space="0" w:color="E3E3E3"/>
              </w:divBdr>
              <w:divsChild>
                <w:div w:id="23599606">
                  <w:marLeft w:val="0"/>
                  <w:marRight w:val="0"/>
                  <w:marTop w:val="0"/>
                  <w:marBottom w:val="0"/>
                  <w:divBdr>
                    <w:top w:val="single" w:sz="2" w:space="0" w:color="E3E3E3"/>
                    <w:left w:val="single" w:sz="2" w:space="0" w:color="E3E3E3"/>
                    <w:bottom w:val="single" w:sz="2" w:space="0" w:color="E3E3E3"/>
                    <w:right w:val="single" w:sz="2" w:space="0" w:color="E3E3E3"/>
                  </w:divBdr>
                  <w:divsChild>
                    <w:div w:id="17632073">
                      <w:marLeft w:val="0"/>
                      <w:marRight w:val="0"/>
                      <w:marTop w:val="0"/>
                      <w:marBottom w:val="0"/>
                      <w:divBdr>
                        <w:top w:val="single" w:sz="2" w:space="0" w:color="E3E3E3"/>
                        <w:left w:val="single" w:sz="2" w:space="0" w:color="E3E3E3"/>
                        <w:bottom w:val="single" w:sz="2" w:space="0" w:color="E3E3E3"/>
                        <w:right w:val="single" w:sz="2" w:space="0" w:color="E3E3E3"/>
                      </w:divBdr>
                      <w:divsChild>
                        <w:div w:id="376052838">
                          <w:marLeft w:val="0"/>
                          <w:marRight w:val="0"/>
                          <w:marTop w:val="0"/>
                          <w:marBottom w:val="0"/>
                          <w:divBdr>
                            <w:top w:val="single" w:sz="2" w:space="0" w:color="E3E3E3"/>
                            <w:left w:val="single" w:sz="2" w:space="0" w:color="E3E3E3"/>
                            <w:bottom w:val="single" w:sz="2" w:space="0" w:color="E3E3E3"/>
                            <w:right w:val="single" w:sz="2" w:space="0" w:color="E3E3E3"/>
                          </w:divBdr>
                          <w:divsChild>
                            <w:div w:id="621575814">
                              <w:marLeft w:val="0"/>
                              <w:marRight w:val="0"/>
                              <w:marTop w:val="100"/>
                              <w:marBottom w:val="100"/>
                              <w:divBdr>
                                <w:top w:val="single" w:sz="2" w:space="0" w:color="E3E3E3"/>
                                <w:left w:val="single" w:sz="2" w:space="0" w:color="E3E3E3"/>
                                <w:bottom w:val="single" w:sz="2" w:space="0" w:color="E3E3E3"/>
                                <w:right w:val="single" w:sz="2" w:space="0" w:color="E3E3E3"/>
                              </w:divBdr>
                              <w:divsChild>
                                <w:div w:id="1062216530">
                                  <w:marLeft w:val="0"/>
                                  <w:marRight w:val="0"/>
                                  <w:marTop w:val="0"/>
                                  <w:marBottom w:val="0"/>
                                  <w:divBdr>
                                    <w:top w:val="single" w:sz="2" w:space="0" w:color="E3E3E3"/>
                                    <w:left w:val="single" w:sz="2" w:space="0" w:color="E3E3E3"/>
                                    <w:bottom w:val="single" w:sz="2" w:space="0" w:color="E3E3E3"/>
                                    <w:right w:val="single" w:sz="2" w:space="0" w:color="E3E3E3"/>
                                  </w:divBdr>
                                  <w:divsChild>
                                    <w:div w:id="1439564582">
                                      <w:marLeft w:val="0"/>
                                      <w:marRight w:val="0"/>
                                      <w:marTop w:val="0"/>
                                      <w:marBottom w:val="0"/>
                                      <w:divBdr>
                                        <w:top w:val="single" w:sz="2" w:space="0" w:color="E3E3E3"/>
                                        <w:left w:val="single" w:sz="2" w:space="0" w:color="E3E3E3"/>
                                        <w:bottom w:val="single" w:sz="2" w:space="0" w:color="E3E3E3"/>
                                        <w:right w:val="single" w:sz="2" w:space="0" w:color="E3E3E3"/>
                                      </w:divBdr>
                                      <w:divsChild>
                                        <w:div w:id="1742363320">
                                          <w:marLeft w:val="0"/>
                                          <w:marRight w:val="0"/>
                                          <w:marTop w:val="0"/>
                                          <w:marBottom w:val="0"/>
                                          <w:divBdr>
                                            <w:top w:val="single" w:sz="2" w:space="0" w:color="E3E3E3"/>
                                            <w:left w:val="single" w:sz="2" w:space="0" w:color="E3E3E3"/>
                                            <w:bottom w:val="single" w:sz="2" w:space="0" w:color="E3E3E3"/>
                                            <w:right w:val="single" w:sz="2" w:space="0" w:color="E3E3E3"/>
                                          </w:divBdr>
                                          <w:divsChild>
                                            <w:div w:id="1233849047">
                                              <w:marLeft w:val="0"/>
                                              <w:marRight w:val="0"/>
                                              <w:marTop w:val="0"/>
                                              <w:marBottom w:val="0"/>
                                              <w:divBdr>
                                                <w:top w:val="single" w:sz="2" w:space="0" w:color="E3E3E3"/>
                                                <w:left w:val="single" w:sz="2" w:space="0" w:color="E3E3E3"/>
                                                <w:bottom w:val="single" w:sz="2" w:space="0" w:color="E3E3E3"/>
                                                <w:right w:val="single" w:sz="2" w:space="0" w:color="E3E3E3"/>
                                              </w:divBdr>
                                              <w:divsChild>
                                                <w:div w:id="619919930">
                                                  <w:marLeft w:val="0"/>
                                                  <w:marRight w:val="0"/>
                                                  <w:marTop w:val="0"/>
                                                  <w:marBottom w:val="0"/>
                                                  <w:divBdr>
                                                    <w:top w:val="single" w:sz="2" w:space="0" w:color="E3E3E3"/>
                                                    <w:left w:val="single" w:sz="2" w:space="0" w:color="E3E3E3"/>
                                                    <w:bottom w:val="single" w:sz="2" w:space="0" w:color="E3E3E3"/>
                                                    <w:right w:val="single" w:sz="2" w:space="0" w:color="E3E3E3"/>
                                                  </w:divBdr>
                                                  <w:divsChild>
                                                    <w:div w:id="1644894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74026320">
          <w:marLeft w:val="0"/>
          <w:marRight w:val="0"/>
          <w:marTop w:val="0"/>
          <w:marBottom w:val="0"/>
          <w:divBdr>
            <w:top w:val="none" w:sz="0" w:space="0" w:color="auto"/>
            <w:left w:val="none" w:sz="0" w:space="0" w:color="auto"/>
            <w:bottom w:val="none" w:sz="0" w:space="0" w:color="auto"/>
            <w:right w:val="none" w:sz="0" w:space="0" w:color="auto"/>
          </w:divBdr>
        </w:div>
      </w:divsChild>
    </w:div>
    <w:div w:id="2100827099">
      <w:bodyDiv w:val="1"/>
      <w:marLeft w:val="0"/>
      <w:marRight w:val="0"/>
      <w:marTop w:val="0"/>
      <w:marBottom w:val="0"/>
      <w:divBdr>
        <w:top w:val="none" w:sz="0" w:space="0" w:color="auto"/>
        <w:left w:val="none" w:sz="0" w:space="0" w:color="auto"/>
        <w:bottom w:val="none" w:sz="0" w:space="0" w:color="auto"/>
        <w:right w:val="none" w:sz="0" w:space="0" w:color="auto"/>
      </w:divBdr>
    </w:div>
    <w:div w:id="2111965637">
      <w:bodyDiv w:val="1"/>
      <w:marLeft w:val="0"/>
      <w:marRight w:val="0"/>
      <w:marTop w:val="0"/>
      <w:marBottom w:val="0"/>
      <w:divBdr>
        <w:top w:val="none" w:sz="0" w:space="0" w:color="auto"/>
        <w:left w:val="none" w:sz="0" w:space="0" w:color="auto"/>
        <w:bottom w:val="none" w:sz="0" w:space="0" w:color="auto"/>
        <w:right w:val="none" w:sz="0" w:space="0" w:color="auto"/>
      </w:divBdr>
    </w:div>
    <w:div w:id="2117140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hyperlink" Target="https://github.com/2David4/IPA-Dokumentation/tree/ipa-day10" TargetMode="External"/><Relationship Id="rId42" Type="http://schemas.openxmlformats.org/officeDocument/2006/relationships/hyperlink" Target="https://www.baeldung.com/java-resize-image" TargetMode="External"/><Relationship Id="rId63" Type="http://schemas.openxmlformats.org/officeDocument/2006/relationships/image" Target="media/image23.png"/><Relationship Id="rId84" Type="http://schemas.openxmlformats.org/officeDocument/2006/relationships/image" Target="media/image42.png"/><Relationship Id="rId138" Type="http://schemas.openxmlformats.org/officeDocument/2006/relationships/image" Target="media/image95.png"/><Relationship Id="rId107" Type="http://schemas.openxmlformats.org/officeDocument/2006/relationships/image" Target="media/image65.png"/><Relationship Id="rId11" Type="http://schemas.openxmlformats.org/officeDocument/2006/relationships/image" Target="media/image1.jpeg"/><Relationship Id="rId32" Type="http://schemas.openxmlformats.org/officeDocument/2006/relationships/hyperlink" Target="https://docs.github.com/en/pages/getting-started-with-github-pages" TargetMode="External"/><Relationship Id="rId53" Type="http://schemas.openxmlformats.org/officeDocument/2006/relationships/image" Target="media/image13.png"/><Relationship Id="rId74" Type="http://schemas.openxmlformats.org/officeDocument/2006/relationships/image" Target="media/image33.png"/><Relationship Id="rId128" Type="http://schemas.openxmlformats.org/officeDocument/2006/relationships/image" Target="media/image86.png"/><Relationship Id="rId149" Type="http://schemas.openxmlformats.org/officeDocument/2006/relationships/image" Target="media/image104.png"/><Relationship Id="rId5" Type="http://schemas.openxmlformats.org/officeDocument/2006/relationships/numbering" Target="numbering.xml"/><Relationship Id="rId95" Type="http://schemas.openxmlformats.org/officeDocument/2006/relationships/image" Target="media/image53.png"/><Relationship Id="rId22" Type="http://schemas.openxmlformats.org/officeDocument/2006/relationships/header" Target="header1.xml"/><Relationship Id="rId27" Type="http://schemas.openxmlformats.org/officeDocument/2006/relationships/hyperlink" Target="https://docs.spring.io/spring-framework/reference/data-access/oxm.html" TargetMode="Externa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image" Target="media/image24.png"/><Relationship Id="rId69" Type="http://schemas.openxmlformats.org/officeDocument/2006/relationships/image" Target="media/image28.png"/><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image" Target="media/image38.png"/><Relationship Id="rId85" Type="http://schemas.openxmlformats.org/officeDocument/2006/relationships/image" Target="media/image43.png"/><Relationship Id="rId150" Type="http://schemas.openxmlformats.org/officeDocument/2006/relationships/image" Target="media/image105.png"/><Relationship Id="rId155" Type="http://schemas.openxmlformats.org/officeDocument/2006/relationships/glossaryDocument" Target="glossary/document.xml"/><Relationship Id="rId12" Type="http://schemas.openxmlformats.org/officeDocument/2006/relationships/hyperlink" Target="https://github.com/2David4/IPA-Dokumentation/tree/ipa-day1" TargetMode="External"/><Relationship Id="rId17" Type="http://schemas.openxmlformats.org/officeDocument/2006/relationships/hyperlink" Target="https://github.com/2David4/IPA-Dokumentation/tree/ipa-day6" TargetMode="External"/><Relationship Id="rId33" Type="http://schemas.openxmlformats.org/officeDocument/2006/relationships/hyperlink" Target="https://picsum.photos/" TargetMode="External"/><Relationship Id="rId38" Type="http://schemas.openxmlformats.org/officeDocument/2006/relationships/hyperlink" Target="https://coding-examples.com/java/exception-bubbling-in-java/" TargetMode="External"/><Relationship Id="rId59" Type="http://schemas.openxmlformats.org/officeDocument/2006/relationships/image" Target="media/image19.png"/><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image" Target="media/image82.png"/><Relationship Id="rId129" Type="http://schemas.openxmlformats.org/officeDocument/2006/relationships/hyperlink" Target="mailto:testfall@competec.ch" TargetMode="External"/><Relationship Id="rId54" Type="http://schemas.openxmlformats.org/officeDocument/2006/relationships/image" Target="media/image14.png"/><Relationship Id="rId70" Type="http://schemas.openxmlformats.org/officeDocument/2006/relationships/image" Target="media/image29.png"/><Relationship Id="rId75" Type="http://schemas.openxmlformats.org/officeDocument/2006/relationships/image" Target="media/image34.png"/><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97.png"/><Relationship Id="rId145" Type="http://schemas.openxmlformats.org/officeDocument/2006/relationships/hyperlink" Target="https://2david4.github.io/IPA_Teilauftrag3_Testing/TESTDATA.xml"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1.xml"/><Relationship Id="rId28" Type="http://schemas.openxmlformats.org/officeDocument/2006/relationships/hyperlink" Target="https://stackoverflow.com/questions/11114428/jaxb-xmladapter-method-does-not-throws-exception" TargetMode="External"/><Relationship Id="rId49" Type="http://schemas.openxmlformats.org/officeDocument/2006/relationships/image" Target="media/image10.png"/><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image" Target="media/image5.jpeg"/><Relationship Id="rId60" Type="http://schemas.openxmlformats.org/officeDocument/2006/relationships/image" Target="media/image20.png"/><Relationship Id="rId65" Type="http://schemas.openxmlformats.org/officeDocument/2006/relationships/image" Target="media/image25.png"/><Relationship Id="rId81" Type="http://schemas.openxmlformats.org/officeDocument/2006/relationships/image" Target="media/image39.png"/><Relationship Id="rId86" Type="http://schemas.openxmlformats.org/officeDocument/2006/relationships/image" Target="media/image44.png"/><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6.png"/><Relationship Id="rId156" Type="http://schemas.openxmlformats.org/officeDocument/2006/relationships/theme" Target="theme/theme1.xml"/><Relationship Id="rId13" Type="http://schemas.openxmlformats.org/officeDocument/2006/relationships/hyperlink" Target="https://github.com/2David4/IPA-Dokumentation/tree/ipa-day2" TargetMode="External"/><Relationship Id="rId18" Type="http://schemas.openxmlformats.org/officeDocument/2006/relationships/hyperlink" Target="https://github.com/2David4/IPA-Dokumentation/tree/ipa-day7" TargetMode="External"/><Relationship Id="rId39" Type="http://schemas.openxmlformats.org/officeDocument/2006/relationships/image" Target="media/image3.png"/><Relationship Id="rId109" Type="http://schemas.openxmlformats.org/officeDocument/2006/relationships/image" Target="media/image67.png"/><Relationship Id="rId34" Type="http://schemas.openxmlformats.org/officeDocument/2006/relationships/hyperlink" Target="https://jpg2png.com/" TargetMode="External"/><Relationship Id="rId50" Type="http://schemas.openxmlformats.org/officeDocument/2006/relationships/image" Target="media/image11.png"/><Relationship Id="rId55" Type="http://schemas.openxmlformats.org/officeDocument/2006/relationships/image" Target="media/image15.png"/><Relationship Id="rId76" Type="http://schemas.openxmlformats.org/officeDocument/2006/relationships/image" Target="media/image35.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8.png"/><Relationship Id="rId146" Type="http://schemas.openxmlformats.org/officeDocument/2006/relationships/image" Target="media/image101.png"/><Relationship Id="rId7" Type="http://schemas.openxmlformats.org/officeDocument/2006/relationships/settings" Target="settings.xml"/><Relationship Id="rId71" Type="http://schemas.openxmlformats.org/officeDocument/2006/relationships/image" Target="media/image30.png"/><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hyperlink" Target="https://www.npmjs.com/package/react-dropzone" TargetMode="External"/><Relationship Id="rId24" Type="http://schemas.openxmlformats.org/officeDocument/2006/relationships/header" Target="header2.xml"/><Relationship Id="rId40" Type="http://schemas.openxmlformats.org/officeDocument/2006/relationships/hyperlink" Target="https://docs.spring.io/spring-security/reference/servlet/configuration/java.html" TargetMode="External"/><Relationship Id="rId45" Type="http://schemas.openxmlformats.org/officeDocument/2006/relationships/image" Target="media/image6.jpeg"/><Relationship Id="rId66" Type="http://schemas.openxmlformats.org/officeDocument/2006/relationships/image" Target="media/image26.png"/><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8.png"/><Relationship Id="rId136" Type="http://schemas.openxmlformats.org/officeDocument/2006/relationships/image" Target="media/image93.png"/><Relationship Id="rId61" Type="http://schemas.openxmlformats.org/officeDocument/2006/relationships/image" Target="media/image21.png"/><Relationship Id="rId82" Type="http://schemas.openxmlformats.org/officeDocument/2006/relationships/image" Target="media/image40.png"/><Relationship Id="rId152" Type="http://schemas.openxmlformats.org/officeDocument/2006/relationships/customXml" Target="ink/ink1.xml"/><Relationship Id="rId19" Type="http://schemas.openxmlformats.org/officeDocument/2006/relationships/hyperlink" Target="https://github.com/2David4/IPA-Dokumentation/tree/ipa-day8" TargetMode="External"/><Relationship Id="rId14" Type="http://schemas.openxmlformats.org/officeDocument/2006/relationships/hyperlink" Target="https://github.com/2David4/IPA-Dokumentation/tree/ipa-day3" TargetMode="External"/><Relationship Id="rId30" Type="http://schemas.openxmlformats.org/officeDocument/2006/relationships/hyperlink" Target="https://www.youtube.com/watch?v=UV3TQViKSck" TargetMode="External"/><Relationship Id="rId35" Type="http://schemas.openxmlformats.org/officeDocument/2006/relationships/hyperlink" Target="https://compresspng.com/" TargetMode="External"/><Relationship Id="rId56" Type="http://schemas.openxmlformats.org/officeDocument/2006/relationships/image" Target="media/image16.png"/><Relationship Id="rId77" Type="http://schemas.openxmlformats.org/officeDocument/2006/relationships/image" Target="media/image36.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2.png"/><Relationship Id="rId8" Type="http://schemas.openxmlformats.org/officeDocument/2006/relationships/webSettings" Target="webSettings.xml"/><Relationship Id="rId51" Type="http://schemas.openxmlformats.org/officeDocument/2006/relationships/image" Target="media/image12.png"/><Relationship Id="rId72" Type="http://schemas.openxmlformats.org/officeDocument/2006/relationships/image" Target="media/image31.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9.png"/><Relationship Id="rId142" Type="http://schemas.openxmlformats.org/officeDocument/2006/relationships/image" Target="media/image99.png"/><Relationship Id="rId3" Type="http://schemas.openxmlformats.org/officeDocument/2006/relationships/customXml" Target="../customXml/item3.xml"/><Relationship Id="rId25" Type="http://schemas.openxmlformats.org/officeDocument/2006/relationships/footer" Target="footer2.xml"/><Relationship Id="rId46" Type="http://schemas.openxmlformats.org/officeDocument/2006/relationships/image" Target="media/image7.png"/><Relationship Id="rId67" Type="http://schemas.openxmlformats.org/officeDocument/2006/relationships/hyperlink" Target="https://react.dev/reference/react/createContext" TargetMode="External"/><Relationship Id="rId116" Type="http://schemas.openxmlformats.org/officeDocument/2006/relationships/image" Target="media/image74.png"/><Relationship Id="rId137" Type="http://schemas.openxmlformats.org/officeDocument/2006/relationships/image" Target="media/image94.png"/><Relationship Id="rId20" Type="http://schemas.openxmlformats.org/officeDocument/2006/relationships/hyperlink" Target="https://github.com/2David4/IPA-Dokumentation/tree/ipa-day9" TargetMode="External"/><Relationship Id="rId41" Type="http://schemas.openxmlformats.org/officeDocument/2006/relationships/hyperlink" Target="https://www.baeldung.com/spring-boot-thymeleaf-image-upload" TargetMode="External"/><Relationship Id="rId62" Type="http://schemas.openxmlformats.org/officeDocument/2006/relationships/image" Target="media/image22.png"/><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image" Target="media/image69.png"/><Relationship Id="rId132" Type="http://schemas.openxmlformats.org/officeDocument/2006/relationships/image" Target="media/image89.png"/><Relationship Id="rId153" Type="http://schemas.openxmlformats.org/officeDocument/2006/relationships/image" Target="media/image107.png"/><Relationship Id="rId15" Type="http://schemas.openxmlformats.org/officeDocument/2006/relationships/hyperlink" Target="https://github.com/2David4/IPA-Dokumentation/tree/ipa-day4" TargetMode="External"/><Relationship Id="rId36" Type="http://schemas.openxmlformats.org/officeDocument/2006/relationships/hyperlink" Target="https://www.baeldung.com/java-reflection-class-fields" TargetMode="External"/><Relationship Id="rId57" Type="http://schemas.openxmlformats.org/officeDocument/2006/relationships/image" Target="media/image17.png"/><Relationship Id="rId106" Type="http://schemas.openxmlformats.org/officeDocument/2006/relationships/image" Target="media/image64.png"/><Relationship Id="rId127" Type="http://schemas.openxmlformats.org/officeDocument/2006/relationships/image" Target="media/image85.png"/><Relationship Id="rId10" Type="http://schemas.openxmlformats.org/officeDocument/2006/relationships/endnotes" Target="endnotes.xml"/><Relationship Id="rId31" Type="http://schemas.openxmlformats.org/officeDocument/2006/relationships/hyperlink" Target="https://www.hermes.admin.ch/de/projektmanagement/verstehen/ergebnisse/testkonzept.html" TargetMode="External"/><Relationship Id="rId52" Type="http://schemas.openxmlformats.org/officeDocument/2006/relationships/hyperlink" Target="https://stackoverflow.com/questions/11114428/jaxb-xmladapter-method-does-not-throws-exception" TargetMode="External"/><Relationship Id="rId73" Type="http://schemas.openxmlformats.org/officeDocument/2006/relationships/image" Target="media/image32.png"/><Relationship Id="rId78" Type="http://schemas.openxmlformats.org/officeDocument/2006/relationships/hyperlink" Target="https://www.npmjs.com/package/react-dropzone" TargetMode="External"/><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image" Target="media/image100.png"/><Relationship Id="rId148" Type="http://schemas.openxmlformats.org/officeDocument/2006/relationships/image" Target="media/image103.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www.baeldung.com/java-resize-image" TargetMode="External"/><Relationship Id="rId47" Type="http://schemas.openxmlformats.org/officeDocument/2006/relationships/image" Target="media/image8.png"/><Relationship Id="rId68" Type="http://schemas.openxmlformats.org/officeDocument/2006/relationships/image" Target="media/image27.png"/><Relationship Id="rId89" Type="http://schemas.openxmlformats.org/officeDocument/2006/relationships/image" Target="media/image47.png"/><Relationship Id="rId112" Type="http://schemas.openxmlformats.org/officeDocument/2006/relationships/image" Target="media/image70.png"/><Relationship Id="rId133" Type="http://schemas.openxmlformats.org/officeDocument/2006/relationships/image" Target="media/image90.png"/><Relationship Id="rId154" Type="http://schemas.openxmlformats.org/officeDocument/2006/relationships/fontTable" Target="fontTable.xml"/><Relationship Id="rId16" Type="http://schemas.openxmlformats.org/officeDocument/2006/relationships/hyperlink" Target="https://github.com/2David4/IPA-Dokumentation/tree/ipa-day5" TargetMode="External"/><Relationship Id="rId37" Type="http://schemas.openxmlformats.org/officeDocument/2006/relationships/hyperlink" Target="https://docs.spring.io/spring-framework/reference/data-access/oxm.html" TargetMode="External"/><Relationship Id="rId58" Type="http://schemas.openxmlformats.org/officeDocument/2006/relationships/image" Target="media/image18.png"/><Relationship Id="rId79" Type="http://schemas.openxmlformats.org/officeDocument/2006/relationships/image" Target="media/image37.png"/><Relationship Id="rId102" Type="http://schemas.openxmlformats.org/officeDocument/2006/relationships/image" Target="media/image60.png"/><Relationship Id="rId123" Type="http://schemas.openxmlformats.org/officeDocument/2006/relationships/image" Target="media/image81.png"/><Relationship Id="rId144" Type="http://schemas.openxmlformats.org/officeDocument/2006/relationships/hyperlink" Target="https://github.com/2David4/IPA_Teilauftrag3_Testing" TargetMode="External"/><Relationship Id="rId90"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settings.xml.rels><?xml version="1.0" encoding="UTF-8" standalone="yes"?>
<Relationships xmlns="http://schemas.openxmlformats.org/package/2006/relationships"><Relationship Id="rId1" Type="http://schemas.openxmlformats.org/officeDocument/2006/relationships/attachedTemplate" Target="file:///\\fileserver04\Officevorlagen\Competec\Competec%20Service\Competec_Service_Dokument_D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5C4C535DB749169650B3BCEBC7796A"/>
        <w:category>
          <w:name w:val="Allgemein"/>
          <w:gallery w:val="placeholder"/>
        </w:category>
        <w:types>
          <w:type w:val="bbPlcHdr"/>
        </w:types>
        <w:behaviors>
          <w:behavior w:val="content"/>
        </w:behaviors>
        <w:guid w:val="{7C714AD5-E667-4C3A-BF72-26904EA61CAD}"/>
      </w:docPartPr>
      <w:docPartBody>
        <w:p w:rsidR="00487CDB" w:rsidRDefault="00BA2688" w:rsidP="00BA2688">
          <w:pPr>
            <w:pStyle w:val="4B5C4C535DB749169650B3BCEBC7796A"/>
          </w:pPr>
          <w:r w:rsidRPr="00745B15">
            <w:rPr>
              <w:rStyle w:val="Platzhaltertext"/>
            </w:rPr>
            <w:t>[Autor]</w:t>
          </w:r>
        </w:p>
      </w:docPartBody>
    </w:docPart>
    <w:docPart>
      <w:docPartPr>
        <w:name w:val="CB43E2C053D940BCBFF211A6F42ED7B3"/>
        <w:category>
          <w:name w:val="Allgemein"/>
          <w:gallery w:val="placeholder"/>
        </w:category>
        <w:types>
          <w:type w:val="bbPlcHdr"/>
        </w:types>
        <w:behaviors>
          <w:behavior w:val="content"/>
        </w:behaviors>
        <w:guid w:val="{30DA3F2D-6754-4B87-B57A-3ED45FCA0516}"/>
      </w:docPartPr>
      <w:docPartBody>
        <w:p w:rsidR="00487CDB" w:rsidRDefault="00BA2688">
          <w:r w:rsidRPr="004673F3">
            <w:rPr>
              <w:rStyle w:val="Platzhaltertext"/>
            </w:rPr>
            <w:t>[Autor]</w:t>
          </w:r>
        </w:p>
      </w:docPartBody>
    </w:docPart>
    <w:docPart>
      <w:docPartPr>
        <w:name w:val="25A176F351FC4A4F9E5FA4CFF12F90EE"/>
        <w:category>
          <w:name w:val="Allgemein"/>
          <w:gallery w:val="placeholder"/>
        </w:category>
        <w:types>
          <w:type w:val="bbPlcHdr"/>
        </w:types>
        <w:behaviors>
          <w:behavior w:val="content"/>
        </w:behaviors>
        <w:guid w:val="{77FEDD2A-8CA0-42E1-BE30-0AFBF9F516A3}"/>
      </w:docPartPr>
      <w:docPartBody>
        <w:p w:rsidR="00487CDB" w:rsidRDefault="00BA2688" w:rsidP="00BA2688">
          <w:pPr>
            <w:pStyle w:val="25A176F351FC4A4F9E5FA4CFF12F90EE"/>
          </w:pPr>
          <w:r w:rsidRPr="004673F3">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55 Roman">
    <w:altName w:val="Arial"/>
    <w:charset w:val="00"/>
    <w:family w:val="swiss"/>
    <w:pitch w:val="variable"/>
    <w:sig w:usb0="8000008F" w:usb1="10002042" w:usb2="00000000" w:usb3="00000000" w:csb0="0000009B" w:csb1="00000000"/>
  </w:font>
  <w:font w:name="Arial Narrow">
    <w:panose1 w:val="020B0606020202030204"/>
    <w:charset w:val="00"/>
    <w:family w:val="swiss"/>
    <w:pitch w:val="variable"/>
    <w:sig w:usb0="00000287" w:usb1="00000800" w:usb2="00000000" w:usb3="00000000" w:csb0="0000009F" w:csb1="00000000"/>
  </w:font>
  <w:font w:name="Open Sans Light">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nionPro-Regular">
    <w:altName w:val="Cambria Math"/>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688"/>
    <w:rsid w:val="00183CFA"/>
    <w:rsid w:val="001C5998"/>
    <w:rsid w:val="0032374C"/>
    <w:rsid w:val="00372E80"/>
    <w:rsid w:val="003F0ED4"/>
    <w:rsid w:val="00477071"/>
    <w:rsid w:val="004873C5"/>
    <w:rsid w:val="00487CDB"/>
    <w:rsid w:val="005311A6"/>
    <w:rsid w:val="005464EB"/>
    <w:rsid w:val="00585F3B"/>
    <w:rsid w:val="006125C3"/>
    <w:rsid w:val="006B3534"/>
    <w:rsid w:val="00834364"/>
    <w:rsid w:val="00972E99"/>
    <w:rsid w:val="00BA2688"/>
    <w:rsid w:val="00C473C3"/>
    <w:rsid w:val="00C57DFE"/>
    <w:rsid w:val="00C8690B"/>
    <w:rsid w:val="00D3510B"/>
    <w:rsid w:val="00D9438C"/>
    <w:rsid w:val="00FC42BB"/>
    <w:rsid w:val="00FD5B4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de-CH" w:eastAsia="de-CH"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7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79"/>
    <w:semiHidden/>
    <w:rsid w:val="00BA2688"/>
    <w:rPr>
      <w:color w:val="D0D4D3"/>
    </w:rPr>
  </w:style>
  <w:style w:type="paragraph" w:customStyle="1" w:styleId="4B5C4C535DB749169650B3BCEBC7796A">
    <w:name w:val="4B5C4C535DB749169650B3BCEBC7796A"/>
    <w:rsid w:val="00BA2688"/>
  </w:style>
  <w:style w:type="paragraph" w:customStyle="1" w:styleId="25A176F351FC4A4F9E5FA4CFF12F90EE">
    <w:name w:val="25A176F351FC4A4F9E5FA4CFF12F90EE"/>
    <w:rsid w:val="00BA26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8T12:21:23.873"/>
    </inkml:context>
    <inkml:brush xml:id="br0">
      <inkml:brushProperty name="width" value="0.05" units="cm"/>
      <inkml:brushProperty name="height" value="0.05" units="cm"/>
    </inkml:brush>
  </inkml:definitions>
  <inkml:trace contextRef="#ctx0" brushRef="#br0">7 371 24575,'-3'70'0,"1"-48"0,1 1 0,1 0 0,1-1 0,0 1 0,2 0 0,1-1 0,7 24 0,-8-37 0,4 8 0,-1 1 0,0 0 0,3 22 0,-8-38 0,-1 0 0,1 0 0,-1 1 0,1-1 0,0 0 0,0 0 0,0 0 0,0 0 0,0 0 0,1 0 0,-1 0 0,1 0 0,-1 0 0,1-1 0,0 1 0,-1-1 0,1 1 0,0-1 0,0 1 0,3 0 0,0 0 0,-1 0 0,1 0 0,0-1 0,0 0 0,0 0 0,0 0 0,1 0 0,-1-1 0,6 0 0,-3 0 0,1-1 0,-1 0 0,1 0 0,-1-1 0,0 0 0,0 0 0,0-1 0,0 0 0,0-1 0,-1 1 0,12-9 0,2-5 0,3-2 0,37-40 0,-55 51 0,0 1 0,0-2 0,0 1 0,-1-1 0,0 0 0,-1 0 0,0 0 0,0 0 0,3-14 0,12-45 0,-11 44 0,-2 0 0,5-28 0,-11 61 0,1 0 0,0 0 0,1 0 0,0 0 0,1-1 0,-1 1 0,7 11 0,-4-7 0,0 1 0,-1-1 0,0 1 0,2 20 0,-3-5 0,0 1 0,2-1 0,2 0 0,0 0 0,20 45 0,-26-71 0,0 0 0,0-1 0,1 1 0,-1-1 0,1 1 0,0-1 0,0 0 0,-1 0 0,1 1 0,1-1 0,-1-1 0,0 1 0,0 0 0,1-1 0,-1 1 0,1-1 0,0 1 0,-1-1 0,1 0 0,0 0 0,-1-1 0,1 1 0,0 0 0,0-1 0,0 0 0,0 0 0,0 1 0,4-2 0,8-1 0,-1-1 0,0 0 0,0-1 0,23-10 0,14-3 0,39-2 0,82-22 0,-124 26 0,1 2 0,75-12 0,-61 16 0,-34 4 0,57-2 0,-60 6 0,49-9 0,-49 5 0,46-1 0,72 8 0,109-4 0,-187-8 0,-46 5 0,1 2 0,27-1 0,22 5 0,-35 0 0,0-1 0,0-1 0,64-12 0,-72 8 0,0 1 0,32 0 0,40-6 0,-1 1 0,-71 7 0,0 0 0,29-7 0,-2-2 0,0 3 0,0 1 0,84 2 0,503 5 0,-621-1 0,0-1 0,0-1 0,0-1 0,23-8 0,-23 6 0,1 1 0,-1 0 0,38-2 0,-42 6 0,0-1 0,-1-1 0,1 0 0,24-10 0,-24 8 0,0 0 0,1 1 0,30-3 0,-31 5 0,0 0 0,-1 0 0,0-2 0,1 0 0,-1-1 0,0 0 0,27-15 0,-42 20 0,1 0 0,-1 0 0,0 0 0,1 0 0,-1 0 0,1 0 0,-1-1 0,0 1 0,1 0 0,-1 0 0,0 0 0,1-1 0,-1 1 0,0 0 0,1-1 0,-1 1 0,0 0 0,1-1 0,-1 1 0,0 0 0,0-1 0,0 1 0,1 0 0,-1-1 0,0 1 0,0-1 0,0 1 0,0 0 0,0-1 0,0 1 0,0-1 0,0 1 0,0 0 0,0-1 0,0 1 0,0-1 0,0 1 0,0-1 0,0 0 0,-18-6 0,-28 4 0,-24 3-1365,49 0-5461</inkml:trace>
  <inkml:trace contextRef="#ctx0" brushRef="#br0" timeOffset="2722.39">1067 413 24575,'-1'14'0,"-1"0"0,0 0 0,-1-1 0,0 1 0,-9 21 0,-8 40 0,30-83 0,17-25 0,28-43 0,-47 66 0,0-1 0,1 1 0,0 0 0,1 1 0,-1 0 0,2 1 0,16-11 0,-22 15 0,0 1 0,0 1 0,1-1 0,-1 1 0,1 0 0,-1 0 0,1 0 0,-1 1 0,1 0 0,0 0 0,0 0 0,0 1 0,-1 0 0,1 0 0,0 0 0,0 1 0,0 0 0,-1 0 0,9 3 0,-12-3 0,0 0 0,1 1 0,-1-1 0,0 1 0,0 0 0,0 0 0,-1 0 0,1 0 0,0 0 0,-1 0 0,1 0 0,-1 0 0,0 1 0,1-1 0,-1 0 0,0 1 0,-1-1 0,1 1 0,0-1 0,-1 1 0,1 0 0,-1 4 0,1 11 0,0-1 0,-4 27 0,1-3 0,2-39 0,0 0 0,0 0 0,0 0 0,0-1 0,0 1 0,0 0 0,1 0 0,-1-1 0,1 1 0,-1 0 0,1 0 0,0-1 0,-1 1 0,1-1 0,0 1 0,0-1 0,0 1 0,0-1 0,1 1 0,-1-1 0,0 0 0,1 0 0,2 2 0,-2-2 0,0-1 0,0 1 0,0-1 0,0 0 0,0 0 0,0 0 0,0 0 0,0 0 0,0-1 0,0 1 0,0 0 0,0-1 0,0 0 0,0 1 0,0-1 0,0 0 0,2-1 0,6-5 0,1 1 0,-1-2 0,0 1 0,-1-1 0,12-13 0,77-80 0,-87 89 0,0 0 0,1 1 0,1 1 0,19-13 0,-18 14 0,-1 0 0,-1-1 0,0-1 0,16-16 0,-18 16 0,0 1 0,1 1 0,17-13 0,19-17 0,75-60 0,-35 11 0,-79 79 0,-16 13 0,-16 14 0,-78 63 0,89-71-1365,0-2-5461</inkml:trace>
  <inkml:trace contextRef="#ctx0" brushRef="#br0" timeOffset="3525.5">2083 62 24575,'-1'44'0,"-2"0"0,-11 50 0,10-60 0,2-1 0,2 46 0,1-50 0,-2 1 0,0-1 0,-10 51 0,7-58 114,1 0 0,0 42-1,3-43-539,-1 0-1,-1 1 1,-7 26-1,6-33-6399</inkml:trace>
  <inkml:trace contextRef="#ctx0" brushRef="#br0" timeOffset="8950.68">1841 614 24575,'117'-100'0,"-77"70"0,51-53 0,-79 72 0,1 0 0,0 1 0,1 1 0,0 0 0,0 1 0,21-8 0,18-12 0,-12 12 0,-36 15 0,0 0 0,1-1 0,-1 1 0,0-1 0,0 0 0,0-1 0,0 1 0,0-1 0,-1 0 0,1 0 0,-1-1 0,0 1 0,6-7 0,-10 9 0,0 0 0,0 0 0,0 0 0,0 1 0,0-1 0,0 0 0,0 0 0,0 0 0,0 1 0,0-1 0,-1 0 0,1 0 0,0 1 0,-1-1 0,1 0 0,0 0 0,-1 1 0,1-1 0,-1 0 0,1 1 0,-1-1 0,1 1 0,-1-1 0,0 1 0,1-1 0,-1 1 0,0-1 0,1 1 0,-1-1 0,0 1 0,1 0 0,-1-1 0,0 1 0,0 0 0,0 0 0,1 0 0,-1 0 0,0 0 0,0 0 0,0 0 0,0 0 0,-38-5 0,38 5 0,-7-1 0,0 1 0,1 0 0,-1 1 0,0 0 0,1 0 0,-1 1 0,1 0 0,0 0 0,0 0 0,0 1 0,0 0 0,0 1 0,-12 7 0,3 3 0,0 0 0,0 0 0,-21 28 0,35-40 0,-8 10 0,1 0 0,0 1 0,0 0 0,-10 24 0,16-32 0,1 1 0,-1-1 0,2 1 0,-1 0 0,1-1 0,-1 1 0,1 0 0,1 0 0,-1 0 0,1-1 0,0 1 0,1 0 0,-1 0 0,1 0 0,3 9 0,-3-12 0,1-1 0,0 0 0,-1 0 0,1 0 0,0 1 0,0-2 0,0 1 0,0 0 0,1 0 0,-1-1 0,0 1 0,1-1 0,-1 0 0,1 1 0,-1-1 0,1 0 0,0-1 0,-1 1 0,1 0 0,0-1 0,0 0 0,-1 1 0,1-1 0,0 0 0,0 0 0,0-1 0,-1 1 0,1-1 0,5-1 0,3 0 0,1-1 0,-1 0 0,0 0 0,-1-1 0,1-1 0,10-5 0,5-7 0,0-1 0,-2-1 0,0 0 0,-2-2 0,0-1 0,-1-1 0,32-46 0,26-26 0,-79 94 0,0 1 0,1 0 0,-1-1 0,0 1 0,0 0 0,0-1 0,1 1 0,-1 0 0,0 0 0,0-1 0,1 1 0,-1 0 0,0 0 0,1 0 0,-1-1 0,0 1 0,1 0 0,-1 0 0,0 0 0,1 0 0,-1 0 0,0 0 0,1-1 0,-1 1 0,1 0 0,-1 0 0,0 0 0,1 0 0,-1 0 0,0 0 0,1 1 0,-1-1 0,1 0 0,-1 0 0,0 0 0,1 0 0,-1 0 0,0 0 0,1 1 0,-1-1 0,0 0 0,1 1 0,6 18 0,-5 25 0,-25 73 0,19-97 0,0 0 0,-1-1 0,-1 0 0,0 0 0,-18 34 0,12-31 0,2 0 0,1 1 0,1 0 0,1 1 0,1-1 0,-5 34 0,15-71 0,0 1 0,0-1 0,1 1 0,1 0 0,9-16 0,43-71 0,-34 63 0,56-65 0,-53 74 0,0 1 0,2 1 0,60-41 0,-87 66 0,-1 0 0,0 0 0,0 0 0,1 0 0,-1 0 0,1 1 0,-1-1 0,0 1 0,1-1 0,-1 1 0,1-1 0,0 1 0,-1 0 0,1 0 0,-1 0 0,1 0 0,2 0 0,-4 0 0,1 1 0,0-1 0,-1 0 0,1 1 0,-1-1 0,1 1 0,-1-1 0,1 1 0,-1-1 0,0 1 0,1 0 0,-1-1 0,0 1 0,1 0 0,-1-1 0,0 1 0,0 0 0,1-1 0,-1 1 0,0 0 0,0-1 0,0 1 0,0 0 0,0-1 0,0 2 0,-1 5 0,0-1 0,0 1 0,0-1 0,-1 0 0,0 1 0,-4 9 0,-28 52 0,22-49 0,2 0 0,1 0 0,0 1 0,2 0 0,0 1 0,1 0 0,1 0 0,1 0 0,-2 28 0,5-41 0,1 1 0,1-1 0,-1 0 0,1 0 0,0 0 0,1 0 0,0 0 0,6 15 0,-6-20 0,0 0 0,0 0 0,1 0 0,-1 0 0,1 0 0,0 0 0,0-1 0,0 1 0,0-1 0,1 0 0,-1 0 0,1 0 0,-1-1 0,1 1 0,-1-1 0,1 0 0,0 0 0,0 0 0,0 0 0,7 0 0,-3 0 0,1 0 0,-1 0 0,1 0 0,-1-1 0,1-1 0,-1 0 0,1 0 0,-1 0 0,1-1 0,-1 0 0,0-1 0,11-5 0,-13 5 0,0-1 0,0 0 0,0-1 0,-1 1 0,0-1 0,0 0 0,0 0 0,-1-1 0,0 0 0,0 1 0,0-1 0,0-1 0,-1 1 0,0 0 0,2-10 0,93-228 0,-81 214 0,-14 25 0,0 1 0,-1-1 0,1 1 0,-1-1 0,0 0 0,0 0 0,0 0 0,1-10 0,-3 15 0,0 0 0,0 0 0,1-1 0,-1 1 0,0 0 0,0 0 0,0 0 0,0 0 0,0-1 0,0 1 0,0 0 0,0 0 0,0 0 0,0 0 0,0-1 0,0 1 0,0 0 0,0 0 0,0 0 0,0 0 0,0-1 0,-1 1 0,1 0 0,0 0 0,0 0 0,0 0 0,0 0 0,0-1 0,0 1 0,0 0 0,0 0 0,-1 0 0,1 0 0,0 0 0,0 0 0,0 0 0,0-1 0,0 1 0,-1 0 0,1 0 0,0 0 0,0 0 0,0 0 0,0 0 0,-1 0 0,1 0 0,0 0 0,0 0 0,-1 0 0,-9 7 0,-7 12 0,3 5 0,1 1 0,1 0 0,-17 54 0,23-50 0,2 0 0,0 0 0,2 1 0,2-1 0,4 47 0,-1 10 0,-2-20 0,1-42 0,-1 0 0,-1 0 0,-1-1 0,-1 1 0,-1 0 0,-1-1 0,-12 37 0,12-49 0,-1 2 0,0-2 0,0 1 0,-1 0 0,-10 13 0,15-23 0,-1 0 0,0 0 0,1 0 0,-1 0 0,0 0 0,0 0 0,-1 0 0,1 0 0,0-1 0,0 1 0,-1-1 0,1 0 0,-1 0 0,1 0 0,-1 0 0,0 0 0,1 0 0,-1-1 0,0 1 0,0-1 0,1 0 0,-1 0 0,0 0 0,0 0 0,1 0 0,-5-2 0,5 2 0,1-1 0,-1 0 0,0 0 0,1 0 0,-1-1 0,1 1 0,-1 0 0,1-1 0,0 1 0,0-1 0,0 1 0,-1-1 0,1 1 0,1-1 0,-1 0 0,0 1 0,0-1 0,1 0 0,-1 0 0,1 0 0,-1 0 0,1 1 0,0-1 0,0-4 0,-1-55 0,1 48 0,-1-110 0,5-88 0,-4 204 0,1 0 0,1 0 0,-1 0 0,1 0 0,0 0 0,1 1 0,-1-1 0,1 1 0,1-1 0,-1 1 0,1 0 0,0 1 0,0-1 0,1 1 0,0-1 0,0 1 0,0 1 0,0-1 0,8-4 0,24-24 0,-33 29 0,1-1 0,-1 1 0,1 0 0,0 0 0,-1 0 0,2 1 0,9-6 0,16-6 0,58-39 0,-14 8 0,88-33 0,-124 62 0,27-14 0,-65 30 0,-1 1 0,0 0 0,1-1 0,-1 1 0,0 0 0,1-1 0,-1 1 0,1 0 0,-1-1 0,1 1 0,-1 0 0,1 0 0,-1 0 0,1 0 0,-1-1 0,1 1 0,-1 0 0,1 0 0,-1 0 0,1 0 0,-1 0 0,1 0 0,-1 0 0,1 0 0,-1 0 0,1 1 0,-1-1 0,1 0 0,-1 0 0,1 0 0,0 1 0,-1 15 0,-16 26 0,15-40 0,-16 37 0,2 0 0,1 0 0,-9 48 0,15-47 0,2 1 0,-2 77 0,8-105 0,-1-4 0,1 1 0,1-1 0,0 1 0,0-1 0,5 18 0,-5-24 0,0-1 0,0 1 0,1 0 0,-1-1 0,1 1 0,0-1 0,0 0 0,0 1 0,0-1 0,0 0 0,0 0 0,1 0 0,-1-1 0,1 1 0,-1 0 0,1-1 0,0 0 0,-1 1 0,1-1 0,0 0 0,0-1 0,6 2 0,3 1 0,0-1 0,0-1 0,0 0 0,0-1 0,24-2 0,-32 2 0,1-1 0,-1 0 0,0 0 0,0 0 0,1 0 0,-1-1 0,0 0 0,0 0 0,-1 0 0,1 0 0,0 0 0,-1-1 0,1 0 0,-1 0 0,0 0 0,0 0 0,0 0 0,0-1 0,3-4 0,34-70 0,23-37 0,-43 82 0,26-61 0,-11 19 0,-21 43 0,-1 0 0,14-54 0,-27 86 0,-1 0 0,1 1 0,0-1 0,0 0 0,0 0 0,0 0 0,0 0 0,-1 0 0,1 0 0,0 0 0,0 0 0,0 0 0,0 0 0,-1 0 0,1 0 0,0 0 0,0 0 0,0 0 0,0 0 0,0 0 0,-1 0 0,1 0 0,0 0 0,0 0 0,0 0 0,0 0 0,0 0 0,-1 0 0,1 0 0,0-1 0,0 1 0,0 0 0,0 0 0,0 0 0,0 0 0,-1 0 0,1 0 0,0 0 0,0-1 0,0 1 0,0 0 0,0 0 0,0 0 0,0 0 0,0 0 0,0-1 0,0 1 0,0 0 0,0 0 0,0 0 0,-22 23 0,-20 38 0,5 19 0,5-14 0,3 1 0,-21 73 0,17-37 0,40-171 0,14-12 0,-12 39 0,2 1 0,1 0 0,2 1 0,25-47 0,-7 35 0,3 1 0,2 2 0,2 1 0,76-70 0,-110 113 0,3-4 0,-2 0 0,1 1 0,0 0 0,1 0 0,-1 0 0,1 1 0,1 1 0,-1-1 0,1 1 0,0 1 0,14-6 0,-22 10 0,0 0 0,0 0 0,0 1 0,0-1 0,0 0 0,0 1 0,0-1 0,0 0 0,0 1 0,0-1 0,0 1 0,0-1 0,0 1 0,-1 0 0,1-1 0,0 1 0,0 0 0,0 0 0,-1 0 0,1 0 0,0-1 0,-1 1 0,1 0 0,-1 0 0,1 0 0,-1 0 0,0 0 0,1 0 0,-1 0 0,0 0 0,0 0 0,0 1 0,0-1 0,1 0 0,-1 0 0,-1 1 0,3 48 0,-2-42 0,-1 29 0,2-17 0,-1 1 0,-1-1 0,0 1 0,-2-1 0,-1 0 0,0 0 0,-12 32 0,7-27 0,1 1 0,2-1 0,0 1 0,-2 34 0,4-30 0,-1 1 0,-16 50 0,12-50 0,1 1 0,-5 47 0,7-39 0,-12 96 0,13-106 0,4-19 0,-1-1 0,0 1 0,-1 0 0,0-1 0,0 1 0,-1-1 0,0 0 0,-1 0 0,-7 11 0,8-22 0,4-8 0,4-11 0,6-17 0,2 1 0,2 1 0,36-67 0,-13 26 0,-29 58 0,0 0 0,1 1 0,0 0 0,19-24 0,-14 22 0,-2 0 0,0-1 0,12-28 0,8-16 0,56-91 0,-73 125 0,-15 21 0,-14 18 0,1 5 0,1 2 0,-20 28 0,21-26 0,-1-2 0,-23 26 0,-101 100 0,60-73 0,31-21 0,35-38 0,-1 0 0,2 1 0,-1 1 0,1-1 0,1 1 0,0 1 0,-7 16 0,28-57 0,1 0 0,2 1 0,0 0 0,2 2 0,1 0 0,28-28 0,-34 40 0,124-118 0,-32 57 0,57-13 0,-124 68 0,-13 8 0,44-13 0,-48 17 0,47-19 0,21-7 0,-65 27 0,-6 1 0,1 0 0,0 1 0,36-2 0,-49 6 0,1 0 0,0-1 0,-1-1 0,1 1 0,-1-1 0,1 0 0,-1 0 0,0-1 0,0 0 0,0 0 0,0 0 0,0-1 0,-1 0 0,10-8 0,-10 8 0,62-34 0,-51 30 0,0-1 0,25-17 0,-31 19 0,0 0 0,1 2 0,21-10 0,-20 10 0,-1 0 0,0-1 0,16-10 0,-41 13 0,-8 4 0,1 7 0,0 0 0,1 2 0,0 0 0,0 2 0,1 0 0,-28 24 0,18-15 0,-49 41 0,-123 129 0,185-175 0,32-64 0,-15 45 0,2-3 0,0 0 0,1 1 0,0-1 0,0 1 0,0 0 0,0 0 0,10-8 0,-14 13 0,1 0 0,-1 0 0,0 0 0,1 0 0,-1 0 0,1 0 0,-1 0 0,1 0 0,-1 0 0,0 1 0,1-1 0,-1 0 0,1 0 0,-1 0 0,0 0 0,1 1 0,-1-1 0,0 0 0,1 0 0,-1 1 0,0-1 0,1 0 0,-1 1 0,0-1 0,0 0 0,1 1 0,-1-1 0,0 0 0,0 1 0,0-1 0,1 1 0,-1-1 0,0 0 0,0 1 0,0-1 0,0 1 0,0-1 0,0 1 0,0-1 0,0 0 0,0 1 0,0-1 0,0 1 0,0-1 0,0 1 0,1 24 0,-1-23 0,0 4 0,0 10 0,1 0 0,0 0 0,5 22 0,-4-32 0,0 0 0,0 1 0,1-1 0,0 0 0,0 0 0,0-1 0,1 1 0,0-1 0,0 0 0,0 0 0,7 6 0,1-1-27,1 0 0,0 0 0,0-1 0,1-1 0,0 0-1,1-1 1,0 0 0,22 6 0,17 2-148,61 9 1,-55-13 133,159 18-697,-72-12 333,-6-4-1175,255-9-1,-203-7 923,295-14 658,-399 11-37,353-42 11,-229 23 26,-22 4 0,-10 1-16,27-6-4,-98 15 1017,-83 10-385,0-2 1,51-10 0,-76 13-559,-1-1 1,1 1-1,0-1 1,0 0-1,0 1 1,-1-1 0,1 0-1,-1 0 1,1 0-1,0 0 1,-1-1-1,2-1 1,-2 3-20,-1-1 0,0 1 1,1-1-1,-1 1 0,0-1 1,0 1-1,1-1 0,-1 1 1,0-1-1,0 1 1,0-1-1,0 0 0,0 1 1,0-1-1,0 1 0,0-1 1,0 1-1,0-1 0,0 1 1,0-1-1,0 0 0,-1 1 1,1-1-1,0 1 0,0-1 1,-1 0-1,-1-1 40,0 0 0,0 0-1,0 0 1,0 1 0,0-1 0,0 1 0,0-1 0,0 1-1,-1 0 1,1 0 0,-1 0 0,1 0 0,-1 0 0,1 0-1,-5 0 1,-120-15-75,39-6-1365,73 18-5461</inkml:trace>
</inkml:ink>
</file>

<file path=word/theme/theme1.xml><?xml version="1.0" encoding="utf-8"?>
<a:theme xmlns:a="http://schemas.openxmlformats.org/drawingml/2006/main" name="Larissa-Design">
  <a:themeElements>
    <a:clrScheme name="Competec">
      <a:dk1>
        <a:sysClr val="windowText" lastClr="000000"/>
      </a:dk1>
      <a:lt1>
        <a:sysClr val="window" lastClr="FFFFFF"/>
      </a:lt1>
      <a:dk2>
        <a:srgbClr val="0018A8"/>
      </a:dk2>
      <a:lt2>
        <a:srgbClr val="FFFFFF"/>
      </a:lt2>
      <a:accent1>
        <a:srgbClr val="D1D4D3"/>
      </a:accent1>
      <a:accent2>
        <a:srgbClr val="0046AD"/>
      </a:accent2>
      <a:accent3>
        <a:srgbClr val="008542"/>
      </a:accent3>
      <a:accent4>
        <a:srgbClr val="C7B37F"/>
      </a:accent4>
      <a:accent5>
        <a:srgbClr val="490E6F"/>
      </a:accent5>
      <a:accent6>
        <a:srgbClr val="FF7900"/>
      </a:accent6>
      <a:hlink>
        <a:srgbClr val="000000"/>
      </a:hlink>
      <a:folHlink>
        <a:srgbClr val="000000"/>
      </a:folHlink>
    </a:clrScheme>
    <a:fontScheme name="Competec">
      <a:majorFont>
        <a:latin typeface="Open Sans Semibold"/>
        <a:ea typeface=""/>
        <a:cs typeface=""/>
      </a:majorFont>
      <a:minorFont>
        <a:latin typeface="Open Sans Light"/>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effectLst/>
      </a:spPr>
      <a:bodyPr wrap="square" lIns="0" tIns="0" rIns="0" bIns="0"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Authr</b:Tag>
    <b:SourceType>Book</b:SourceType>
    <b:Guid>{BA01FD2C-EDFC-4D13-8F46-679005D5D2FB}</b:Guid>
    <b:Author>
      <b:Author>
        <b:NameList>
          <b:Person>
            <b:Last>Autor</b:Last>
            <b:First>Anton</b:First>
          </b:Person>
        </b:NameList>
      </b:Author>
    </b:Author>
    <b:Title>Titel</b:Title>
    <b:Year>Jahr</b:Year>
    <b:City>Ort</b:City>
    <b:Publisher>Verleger</b:Publisher>
    <b:RefOrder>1</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0E594130A2AF244FBF3F304D904ED593" ma:contentTypeVersion="11" ma:contentTypeDescription="Ein neues Dokument erstellen." ma:contentTypeScope="" ma:versionID="c1c5daacc5f11f71f165ca53949573d1">
  <xsd:schema xmlns:xsd="http://www.w3.org/2001/XMLSchema" xmlns:xs="http://www.w3.org/2001/XMLSchema" xmlns:p="http://schemas.microsoft.com/office/2006/metadata/properties" xmlns:ns2="c9077d15-72ed-4fec-bcfe-3472729e9195" targetNamespace="http://schemas.microsoft.com/office/2006/metadata/properties" ma:root="true" ma:fieldsID="21fde61944c682fd238978b96a8d7f8b" ns2:_="">
    <xsd:import namespace="c9077d15-72ed-4fec-bcfe-3472729e919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ServiceAutoKeyPoints" minOccurs="0"/>
                <xsd:element ref="ns2:MediaServiceKeyPoints"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077d15-72ed-4fec-bcfe-3472729e91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77B781F-CA08-491A-A6F1-F7575EFA3380}">
  <ds:schemaRefs>
    <ds:schemaRef ds:uri="http://schemas.openxmlformats.org/officeDocument/2006/bibliography"/>
  </ds:schemaRefs>
</ds:datastoreItem>
</file>

<file path=customXml/itemProps2.xml><?xml version="1.0" encoding="utf-8"?>
<ds:datastoreItem xmlns:ds="http://schemas.openxmlformats.org/officeDocument/2006/customXml" ds:itemID="{A000BED3-F54C-414D-A2A4-3CB9371644D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DDBEC13-6662-4B92-ACA0-76C2D741DE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077d15-72ed-4fec-bcfe-3472729e91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91B9E7B-1F5D-4650-8E1E-7519107C431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Competec_Service_Dokument_DE.dotx</Template>
  <TotalTime>0</TotalTime>
  <Pages>139</Pages>
  <Words>29324</Words>
  <Characters>184747</Characters>
  <Application>Microsoft Office Word</Application>
  <DocSecurity>0</DocSecurity>
  <Lines>1539</Lines>
  <Paragraphs>427</Paragraphs>
  <ScaleCrop>false</ScaleCrop>
  <HeadingPairs>
    <vt:vector size="2" baseType="variant">
      <vt:variant>
        <vt:lpstr>Titel</vt:lpstr>
      </vt:variant>
      <vt:variant>
        <vt:i4>1</vt:i4>
      </vt:variant>
    </vt:vector>
  </HeadingPairs>
  <TitlesOfParts>
    <vt:vector size="1" baseType="lpstr">
      <vt:lpstr/>
    </vt:vector>
  </TitlesOfParts>
  <Company>erstellt durch Vorlagenbauer.ch</Company>
  <LinksUpToDate>false</LinksUpToDate>
  <CharactersWithSpaces>213644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David Unterguggenberger</dc:creator>
  <cp:lastModifiedBy>David Unterguggenberger</cp:lastModifiedBy>
  <cp:revision>1120</cp:revision>
  <cp:lastPrinted>2022-03-15T09:03:00Z</cp:lastPrinted>
  <dcterms:created xsi:type="dcterms:W3CDTF">2024-02-26T15:06:00Z</dcterms:created>
  <dcterms:modified xsi:type="dcterms:W3CDTF">2024-03-18T12:33:00Z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0x0101000E594130A2AF244FBF3F304D904ED593</vt:lpwstr>
  </property>
</Properties>
</file>